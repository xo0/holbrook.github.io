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BE8" w:rsidRDefault="00924BE8" w:rsidP="00F66CA7">
      <w:pPr>
        <w:pStyle w:val="af0"/>
      </w:pPr>
      <w:bookmarkStart w:id="0" w:name="_Toc10573508"/>
    </w:p>
    <w:p w:rsidR="0081542D" w:rsidRPr="0081542D" w:rsidRDefault="0081542D" w:rsidP="00F66CA7"/>
    <w:p w:rsidR="00924BE8" w:rsidRPr="002E63B6" w:rsidRDefault="00924BE8" w:rsidP="00F66CA7">
      <w:pPr>
        <w:pStyle w:val="af0"/>
      </w:pPr>
      <w:r w:rsidRPr="002E63B6">
        <w:rPr>
          <w:rFonts w:hint="eastAsia"/>
        </w:rPr>
        <w:t>宏源证券股份有限公司</w:t>
      </w:r>
    </w:p>
    <w:p w:rsidR="003A4E26" w:rsidRDefault="00013C46" w:rsidP="00F66CA7">
      <w:pPr>
        <w:pStyle w:val="af0"/>
      </w:pPr>
      <w:r>
        <w:rPr>
          <w:rFonts w:hint="eastAsia"/>
        </w:rPr>
        <w:t>项目说明模板</w:t>
      </w:r>
    </w:p>
    <w:p w:rsidR="00924BE8" w:rsidRPr="00AA06C5" w:rsidRDefault="00924BE8" w:rsidP="00F66CA7">
      <w:pPr>
        <w:pStyle w:val="af0"/>
      </w:pPr>
    </w:p>
    <w:p w:rsidR="00924BE8" w:rsidRPr="00D263B5" w:rsidRDefault="00924BE8" w:rsidP="00F66CA7">
      <w:pPr>
        <w:pStyle w:val="af1"/>
      </w:pPr>
    </w:p>
    <w:p w:rsidR="001A6303" w:rsidRPr="001A6303" w:rsidRDefault="001A6303" w:rsidP="00F66CA7"/>
    <w:p w:rsidR="00924BE8" w:rsidRDefault="00924BE8" w:rsidP="00F66CA7">
      <w:pPr>
        <w:pStyle w:val="af1"/>
      </w:pPr>
    </w:p>
    <w:p w:rsidR="00C65FB9" w:rsidRDefault="00C65FB9" w:rsidP="00F66CA7">
      <w:pPr>
        <w:sectPr w:rsidR="00C65FB9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:rsidR="0081542D" w:rsidRDefault="0081542D" w:rsidP="00F66CA7"/>
    <w:p w:rsidR="0081542D" w:rsidRDefault="0081542D" w:rsidP="00F66CA7">
      <w:pPr>
        <w:sectPr w:rsidR="0081542D" w:rsidSect="00517DE9">
          <w:type w:val="continuous"/>
          <w:pgSz w:w="11906" w:h="16838" w:code="9"/>
          <w:pgMar w:top="1440" w:right="1797" w:bottom="1440" w:left="1797" w:header="851" w:footer="851" w:gutter="0"/>
          <w:pgNumType w:start="0"/>
          <w:cols w:space="425"/>
          <w:docGrid w:type="lines" w:linePitch="312"/>
        </w:sectPr>
      </w:pPr>
    </w:p>
    <w:p w:rsidR="00E1300D" w:rsidRPr="000D1634" w:rsidRDefault="00C93DE5" w:rsidP="000D1634">
      <w:pPr>
        <w:pStyle w:val="1"/>
      </w:pPr>
      <w:bookmarkStart w:id="1" w:name="_Toc216681801"/>
      <w:r>
        <w:rPr>
          <w:rFonts w:hint="eastAsia"/>
        </w:rPr>
        <w:lastRenderedPageBreak/>
        <w:t>项目说明</w:t>
      </w:r>
    </w:p>
    <w:p w:rsidR="00013C46" w:rsidRDefault="00013C46" w:rsidP="00C93DE5">
      <w:pPr>
        <w:pStyle w:val="20"/>
        <w:rPr>
          <w:rFonts w:hint="eastAsia"/>
        </w:rPr>
      </w:pPr>
      <w:r>
        <w:rPr>
          <w:rFonts w:hint="eastAsia"/>
        </w:rPr>
        <w:t>业务需求</w:t>
      </w:r>
    </w:p>
    <w:p w:rsidR="00013C46" w:rsidRPr="00013C46" w:rsidRDefault="00013C46" w:rsidP="00013C46">
      <w:pPr>
        <w:rPr>
          <w:rFonts w:hint="eastAsia"/>
        </w:rPr>
      </w:pPr>
    </w:p>
    <w:p w:rsidR="0063271D" w:rsidRDefault="00D263B5" w:rsidP="00C93DE5">
      <w:pPr>
        <w:pStyle w:val="20"/>
      </w:pPr>
      <w:r>
        <w:t>技术方案</w:t>
      </w:r>
    </w:p>
    <w:p w:rsidR="00FC1E58" w:rsidRPr="00FC1E58" w:rsidRDefault="00D263B5" w:rsidP="00FC1E58">
      <w:r>
        <w:t>技术方案（或技术路线，简明扼要）</w:t>
      </w:r>
    </w:p>
    <w:bookmarkEnd w:id="0"/>
    <w:bookmarkEnd w:id="1"/>
    <w:p w:rsidR="00C93DE5" w:rsidRDefault="00C93DE5" w:rsidP="00C93DE5">
      <w:pPr>
        <w:pStyle w:val="20"/>
        <w:rPr>
          <w:rFonts w:hint="eastAsia"/>
        </w:rPr>
      </w:pPr>
      <w:r>
        <w:t>建设模式</w:t>
      </w:r>
    </w:p>
    <w:p w:rsidR="00C93DE5" w:rsidRDefault="00C93DE5" w:rsidP="00B84B49">
      <w:pPr>
        <w:pStyle w:val="aff1"/>
        <w:rPr>
          <w:rFonts w:hint="eastAsia"/>
        </w:rPr>
      </w:pPr>
      <w:r>
        <w:t>（自行开发、项目外包、外包人员）</w:t>
      </w:r>
    </w:p>
    <w:p w:rsidR="00C93DE5" w:rsidRDefault="00C93DE5" w:rsidP="00C93DE5">
      <w:pPr>
        <w:pStyle w:val="20"/>
        <w:rPr>
          <w:rFonts w:hint="eastAsia"/>
        </w:rPr>
      </w:pPr>
      <w:r>
        <w:t>项目预算</w:t>
      </w:r>
    </w:p>
    <w:p w:rsidR="00C93DE5" w:rsidRDefault="00C93DE5" w:rsidP="00B84B49">
      <w:pPr>
        <w:pStyle w:val="aff1"/>
      </w:pPr>
    </w:p>
    <w:p w:rsidR="00C93DE5" w:rsidRDefault="00C93DE5" w:rsidP="00C93DE5">
      <w:pPr>
        <w:pStyle w:val="20"/>
        <w:rPr>
          <w:rFonts w:hint="eastAsia"/>
        </w:rPr>
      </w:pPr>
      <w:r>
        <w:t>实施进度</w:t>
      </w:r>
    </w:p>
    <w:p w:rsidR="00C93DE5" w:rsidRDefault="00C93DE5" w:rsidP="00B84B49">
      <w:pPr>
        <w:pStyle w:val="aff1"/>
        <w:rPr>
          <w:rFonts w:hint="eastAsia"/>
        </w:rPr>
      </w:pPr>
      <w:r>
        <w:t>（起止时间，以月或者季度为单位）</w:t>
      </w:r>
    </w:p>
    <w:p w:rsidR="00C93DE5" w:rsidRDefault="00C93DE5" w:rsidP="00C93DE5">
      <w:pPr>
        <w:pStyle w:val="20"/>
        <w:rPr>
          <w:rFonts w:hint="eastAsia"/>
        </w:rPr>
      </w:pPr>
      <w:r>
        <w:t>实施风险</w:t>
      </w:r>
    </w:p>
    <w:p w:rsidR="00455D4E" w:rsidRDefault="00C93DE5" w:rsidP="00B84B49">
      <w:pPr>
        <w:pStyle w:val="aff1"/>
      </w:pPr>
      <w:r>
        <w:t>实施风险（或不确定性）。</w:t>
      </w:r>
    </w:p>
    <w:p w:rsidR="00455D4E" w:rsidRDefault="00455D4E" w:rsidP="00B84B49">
      <w:pPr>
        <w:pStyle w:val="aff1"/>
      </w:pPr>
    </w:p>
    <w:sectPr w:rsidR="00455D4E" w:rsidSect="00C65FB9">
      <w:headerReference w:type="default" r:id="rId8"/>
      <w:footerReference w:type="default" r:id="rId9"/>
      <w:type w:val="continuous"/>
      <w:pgSz w:w="11906" w:h="16838" w:code="9"/>
      <w:pgMar w:top="1440" w:right="1797" w:bottom="1440" w:left="1797" w:header="851" w:footer="851" w:gutter="0"/>
      <w:pgNumType w:start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DA9" w:rsidRDefault="00887DA9" w:rsidP="00F66CA7">
      <w:r>
        <w:separator/>
      </w:r>
    </w:p>
    <w:p w:rsidR="00887DA9" w:rsidRDefault="00887DA9" w:rsidP="00F66CA7"/>
    <w:p w:rsidR="00887DA9" w:rsidRDefault="00887DA9" w:rsidP="00F66CA7"/>
  </w:endnote>
  <w:endnote w:type="continuationSeparator" w:id="1">
    <w:p w:rsidR="00887DA9" w:rsidRDefault="00887DA9" w:rsidP="00F66CA7">
      <w:r>
        <w:continuationSeparator/>
      </w:r>
    </w:p>
    <w:p w:rsidR="00887DA9" w:rsidRDefault="00887DA9" w:rsidP="00F66CA7"/>
    <w:p w:rsidR="00887DA9" w:rsidRDefault="00887DA9" w:rsidP="00F66CA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15" w:rsidRPr="007129F9" w:rsidRDefault="00B25C01" w:rsidP="00F66CA7">
    <w:pPr>
      <w:pStyle w:val="ab"/>
    </w:pPr>
    <w:r w:rsidRPr="00A02000">
      <w:fldChar w:fldCharType="begin"/>
    </w:r>
    <w:r w:rsidR="006B4C15" w:rsidRPr="00A02000">
      <w:instrText xml:space="preserve"> PAGE   \* MERGEFORMAT </w:instrText>
    </w:r>
    <w:r w:rsidRPr="00A02000">
      <w:fldChar w:fldCharType="separate"/>
    </w:r>
    <w:r w:rsidR="00013C46" w:rsidRPr="00013C46">
      <w:rPr>
        <w:noProof/>
        <w:lang w:val="zh-CN"/>
      </w:rPr>
      <w:t>0</w:t>
    </w:r>
    <w:r w:rsidRPr="00A0200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DA9" w:rsidRDefault="00887DA9" w:rsidP="00F66CA7">
      <w:r>
        <w:separator/>
      </w:r>
    </w:p>
    <w:p w:rsidR="00887DA9" w:rsidRDefault="00887DA9" w:rsidP="00F66CA7"/>
    <w:p w:rsidR="00887DA9" w:rsidRDefault="00887DA9" w:rsidP="00F66CA7"/>
  </w:footnote>
  <w:footnote w:type="continuationSeparator" w:id="1">
    <w:p w:rsidR="00887DA9" w:rsidRDefault="00887DA9" w:rsidP="00F66CA7">
      <w:r>
        <w:continuationSeparator/>
      </w:r>
    </w:p>
    <w:p w:rsidR="00887DA9" w:rsidRDefault="00887DA9" w:rsidP="00F66CA7"/>
    <w:p w:rsidR="00887DA9" w:rsidRDefault="00887DA9" w:rsidP="00F66CA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15" w:rsidRPr="00D16E24" w:rsidRDefault="00C93DE5" w:rsidP="00D16E24">
    <w:pPr>
      <w:pStyle w:val="aa"/>
      <w:jc w:val="right"/>
      <w:rPr>
        <w:sz w:val="21"/>
        <w:szCs w:val="21"/>
      </w:rPr>
    </w:pPr>
    <w:r>
      <w:rPr>
        <w:rFonts w:hint="eastAsia"/>
        <w:sz w:val="21"/>
        <w:szCs w:val="21"/>
      </w:rPr>
      <w:t>项目说明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1AB6"/>
    <w:multiLevelType w:val="multilevel"/>
    <w:tmpl w:val="B8A4F660"/>
    <w:styleLink w:val="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DD31DD"/>
    <w:multiLevelType w:val="multilevel"/>
    <w:tmpl w:val="3A927FB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2836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A9C7677"/>
    <w:multiLevelType w:val="multilevel"/>
    <w:tmpl w:val="82EC2A6E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1B219BD"/>
    <w:multiLevelType w:val="singleLevel"/>
    <w:tmpl w:val="BCD6116E"/>
    <w:lvl w:ilvl="0">
      <w:start w:val="1"/>
      <w:numFmt w:val="bullet"/>
      <w:pStyle w:val="sub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>
    <w:nsid w:val="735F44A1"/>
    <w:multiLevelType w:val="hybridMultilevel"/>
    <w:tmpl w:val="90BE414E"/>
    <w:lvl w:ilvl="0" w:tplc="7C22A9F6">
      <w:start w:val="1"/>
      <w:numFmt w:val="decimal"/>
      <w:pStyle w:val="a"/>
      <w:suff w:val="nothing"/>
      <w:lvlText w:val="（%1）"/>
      <w:lvlJc w:val="left"/>
      <w:pPr>
        <w:ind w:left="0" w:firstLine="567"/>
      </w:pPr>
      <w:rPr>
        <w:rFonts w:hint="eastAsia"/>
        <w:lang w:val="en-US"/>
      </w:rPr>
    </w:lvl>
    <w:lvl w:ilvl="1" w:tplc="E13C450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1F08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E8"/>
    <w:rsid w:val="00000462"/>
    <w:rsid w:val="00000780"/>
    <w:rsid w:val="000008E3"/>
    <w:rsid w:val="00000F61"/>
    <w:rsid w:val="00001064"/>
    <w:rsid w:val="000015EE"/>
    <w:rsid w:val="0000197E"/>
    <w:rsid w:val="00001CFE"/>
    <w:rsid w:val="00002100"/>
    <w:rsid w:val="00002B84"/>
    <w:rsid w:val="00002CF9"/>
    <w:rsid w:val="00002D30"/>
    <w:rsid w:val="0000317A"/>
    <w:rsid w:val="00003657"/>
    <w:rsid w:val="00003C74"/>
    <w:rsid w:val="00004CC6"/>
    <w:rsid w:val="00005719"/>
    <w:rsid w:val="0000574F"/>
    <w:rsid w:val="00005EE6"/>
    <w:rsid w:val="00006041"/>
    <w:rsid w:val="0000638E"/>
    <w:rsid w:val="00006767"/>
    <w:rsid w:val="000071A2"/>
    <w:rsid w:val="0000728A"/>
    <w:rsid w:val="00007E80"/>
    <w:rsid w:val="00007E86"/>
    <w:rsid w:val="00007FE5"/>
    <w:rsid w:val="0001022B"/>
    <w:rsid w:val="00010B26"/>
    <w:rsid w:val="000111D7"/>
    <w:rsid w:val="000115A2"/>
    <w:rsid w:val="0001172D"/>
    <w:rsid w:val="00011848"/>
    <w:rsid w:val="00011B9A"/>
    <w:rsid w:val="00013129"/>
    <w:rsid w:val="000132B1"/>
    <w:rsid w:val="00013C46"/>
    <w:rsid w:val="00013D1A"/>
    <w:rsid w:val="0001474D"/>
    <w:rsid w:val="00014BAC"/>
    <w:rsid w:val="000157CE"/>
    <w:rsid w:val="000165C9"/>
    <w:rsid w:val="000169A0"/>
    <w:rsid w:val="00016B29"/>
    <w:rsid w:val="00016B8A"/>
    <w:rsid w:val="00017518"/>
    <w:rsid w:val="000177C3"/>
    <w:rsid w:val="000178C8"/>
    <w:rsid w:val="00017C65"/>
    <w:rsid w:val="00020512"/>
    <w:rsid w:val="00020598"/>
    <w:rsid w:val="00020A8A"/>
    <w:rsid w:val="00020E3F"/>
    <w:rsid w:val="00020EC7"/>
    <w:rsid w:val="00020F8B"/>
    <w:rsid w:val="00022296"/>
    <w:rsid w:val="00023AA9"/>
    <w:rsid w:val="00024151"/>
    <w:rsid w:val="00024334"/>
    <w:rsid w:val="000245E1"/>
    <w:rsid w:val="00025854"/>
    <w:rsid w:val="00025998"/>
    <w:rsid w:val="00025A8B"/>
    <w:rsid w:val="000262B9"/>
    <w:rsid w:val="00026467"/>
    <w:rsid w:val="0002658C"/>
    <w:rsid w:val="0002676C"/>
    <w:rsid w:val="00026A38"/>
    <w:rsid w:val="000272D3"/>
    <w:rsid w:val="00027342"/>
    <w:rsid w:val="000279B1"/>
    <w:rsid w:val="000279C0"/>
    <w:rsid w:val="0003085C"/>
    <w:rsid w:val="00030D0A"/>
    <w:rsid w:val="0003156A"/>
    <w:rsid w:val="000324AF"/>
    <w:rsid w:val="00032C51"/>
    <w:rsid w:val="00032E76"/>
    <w:rsid w:val="00032F0D"/>
    <w:rsid w:val="00034089"/>
    <w:rsid w:val="000346D4"/>
    <w:rsid w:val="00034C71"/>
    <w:rsid w:val="000352F0"/>
    <w:rsid w:val="00035A92"/>
    <w:rsid w:val="00036B69"/>
    <w:rsid w:val="000371AA"/>
    <w:rsid w:val="00037D8F"/>
    <w:rsid w:val="0004023E"/>
    <w:rsid w:val="00041223"/>
    <w:rsid w:val="00041969"/>
    <w:rsid w:val="00041B60"/>
    <w:rsid w:val="0004257F"/>
    <w:rsid w:val="000429FA"/>
    <w:rsid w:val="00042ABD"/>
    <w:rsid w:val="00042B21"/>
    <w:rsid w:val="000431BD"/>
    <w:rsid w:val="000439D2"/>
    <w:rsid w:val="00043E2B"/>
    <w:rsid w:val="000447C2"/>
    <w:rsid w:val="00045C50"/>
    <w:rsid w:val="00045CA2"/>
    <w:rsid w:val="000471DE"/>
    <w:rsid w:val="00047443"/>
    <w:rsid w:val="00047552"/>
    <w:rsid w:val="00047D58"/>
    <w:rsid w:val="00051640"/>
    <w:rsid w:val="00051DC5"/>
    <w:rsid w:val="000522B8"/>
    <w:rsid w:val="000536A9"/>
    <w:rsid w:val="000568D8"/>
    <w:rsid w:val="00056CCD"/>
    <w:rsid w:val="00057A71"/>
    <w:rsid w:val="00060090"/>
    <w:rsid w:val="00061E64"/>
    <w:rsid w:val="00062514"/>
    <w:rsid w:val="00062DFF"/>
    <w:rsid w:val="00063C8E"/>
    <w:rsid w:val="00063DBE"/>
    <w:rsid w:val="00063E47"/>
    <w:rsid w:val="00063EC8"/>
    <w:rsid w:val="00064780"/>
    <w:rsid w:val="00065461"/>
    <w:rsid w:val="000654D0"/>
    <w:rsid w:val="00065826"/>
    <w:rsid w:val="00065AA1"/>
    <w:rsid w:val="000662FA"/>
    <w:rsid w:val="00067350"/>
    <w:rsid w:val="000676C7"/>
    <w:rsid w:val="0007027E"/>
    <w:rsid w:val="00070C1F"/>
    <w:rsid w:val="00071E54"/>
    <w:rsid w:val="00071E69"/>
    <w:rsid w:val="00072043"/>
    <w:rsid w:val="000720E4"/>
    <w:rsid w:val="000728E3"/>
    <w:rsid w:val="000731B7"/>
    <w:rsid w:val="0007322E"/>
    <w:rsid w:val="00073292"/>
    <w:rsid w:val="000732B0"/>
    <w:rsid w:val="000733CD"/>
    <w:rsid w:val="00073477"/>
    <w:rsid w:val="000737F0"/>
    <w:rsid w:val="00073CC0"/>
    <w:rsid w:val="00075093"/>
    <w:rsid w:val="00075451"/>
    <w:rsid w:val="00076FB1"/>
    <w:rsid w:val="00077429"/>
    <w:rsid w:val="00081260"/>
    <w:rsid w:val="000814EA"/>
    <w:rsid w:val="0008164E"/>
    <w:rsid w:val="00081D3F"/>
    <w:rsid w:val="0008268E"/>
    <w:rsid w:val="000828A1"/>
    <w:rsid w:val="00082BA6"/>
    <w:rsid w:val="00083167"/>
    <w:rsid w:val="000838C1"/>
    <w:rsid w:val="0008438B"/>
    <w:rsid w:val="00084746"/>
    <w:rsid w:val="000855E8"/>
    <w:rsid w:val="00086131"/>
    <w:rsid w:val="0008623A"/>
    <w:rsid w:val="0008675F"/>
    <w:rsid w:val="000871F4"/>
    <w:rsid w:val="000876DE"/>
    <w:rsid w:val="000877FE"/>
    <w:rsid w:val="000878AA"/>
    <w:rsid w:val="00087C02"/>
    <w:rsid w:val="00090470"/>
    <w:rsid w:val="00091027"/>
    <w:rsid w:val="00091129"/>
    <w:rsid w:val="00091591"/>
    <w:rsid w:val="0009240D"/>
    <w:rsid w:val="00092A23"/>
    <w:rsid w:val="00092B0A"/>
    <w:rsid w:val="00092D93"/>
    <w:rsid w:val="00092F65"/>
    <w:rsid w:val="0009309A"/>
    <w:rsid w:val="00093C6D"/>
    <w:rsid w:val="00093FF1"/>
    <w:rsid w:val="00095397"/>
    <w:rsid w:val="00095979"/>
    <w:rsid w:val="00095E04"/>
    <w:rsid w:val="00096360"/>
    <w:rsid w:val="00097676"/>
    <w:rsid w:val="000A0A9C"/>
    <w:rsid w:val="000A0D7B"/>
    <w:rsid w:val="000A1390"/>
    <w:rsid w:val="000A13C6"/>
    <w:rsid w:val="000A15D3"/>
    <w:rsid w:val="000A263F"/>
    <w:rsid w:val="000A2CEC"/>
    <w:rsid w:val="000A3B89"/>
    <w:rsid w:val="000A44C1"/>
    <w:rsid w:val="000A4918"/>
    <w:rsid w:val="000A4B5C"/>
    <w:rsid w:val="000A4BC8"/>
    <w:rsid w:val="000A5A2B"/>
    <w:rsid w:val="000A5AEC"/>
    <w:rsid w:val="000A5B86"/>
    <w:rsid w:val="000B017D"/>
    <w:rsid w:val="000B06A4"/>
    <w:rsid w:val="000B1D81"/>
    <w:rsid w:val="000B2116"/>
    <w:rsid w:val="000B2844"/>
    <w:rsid w:val="000B2B28"/>
    <w:rsid w:val="000B3994"/>
    <w:rsid w:val="000B4A81"/>
    <w:rsid w:val="000B53DE"/>
    <w:rsid w:val="000B62E6"/>
    <w:rsid w:val="000B67CC"/>
    <w:rsid w:val="000B6828"/>
    <w:rsid w:val="000B6C81"/>
    <w:rsid w:val="000C02E2"/>
    <w:rsid w:val="000C0413"/>
    <w:rsid w:val="000C184D"/>
    <w:rsid w:val="000C1A33"/>
    <w:rsid w:val="000C2397"/>
    <w:rsid w:val="000C4C35"/>
    <w:rsid w:val="000C4E3C"/>
    <w:rsid w:val="000C4EAB"/>
    <w:rsid w:val="000C4F29"/>
    <w:rsid w:val="000C75CE"/>
    <w:rsid w:val="000C77A8"/>
    <w:rsid w:val="000C7A7B"/>
    <w:rsid w:val="000D00F8"/>
    <w:rsid w:val="000D0BDD"/>
    <w:rsid w:val="000D0C39"/>
    <w:rsid w:val="000D116B"/>
    <w:rsid w:val="000D151B"/>
    <w:rsid w:val="000D15CE"/>
    <w:rsid w:val="000D1634"/>
    <w:rsid w:val="000D1E25"/>
    <w:rsid w:val="000D1FBD"/>
    <w:rsid w:val="000D1FE6"/>
    <w:rsid w:val="000D255A"/>
    <w:rsid w:val="000D29F1"/>
    <w:rsid w:val="000D2C05"/>
    <w:rsid w:val="000D2EA8"/>
    <w:rsid w:val="000D301F"/>
    <w:rsid w:val="000D32E1"/>
    <w:rsid w:val="000D33C6"/>
    <w:rsid w:val="000D412C"/>
    <w:rsid w:val="000D4474"/>
    <w:rsid w:val="000D47C4"/>
    <w:rsid w:val="000D4BAF"/>
    <w:rsid w:val="000D63A8"/>
    <w:rsid w:val="000D695C"/>
    <w:rsid w:val="000D6D5C"/>
    <w:rsid w:val="000D73DF"/>
    <w:rsid w:val="000D79B3"/>
    <w:rsid w:val="000E0EF5"/>
    <w:rsid w:val="000E1864"/>
    <w:rsid w:val="000E35AE"/>
    <w:rsid w:val="000E57A1"/>
    <w:rsid w:val="000E73C4"/>
    <w:rsid w:val="000E7A19"/>
    <w:rsid w:val="000F01F9"/>
    <w:rsid w:val="000F0633"/>
    <w:rsid w:val="000F0B28"/>
    <w:rsid w:val="000F0E3F"/>
    <w:rsid w:val="000F0E53"/>
    <w:rsid w:val="000F0F89"/>
    <w:rsid w:val="000F12F3"/>
    <w:rsid w:val="000F16E1"/>
    <w:rsid w:val="000F1956"/>
    <w:rsid w:val="000F1EB1"/>
    <w:rsid w:val="000F1F1C"/>
    <w:rsid w:val="000F26C7"/>
    <w:rsid w:val="000F2B19"/>
    <w:rsid w:val="000F3227"/>
    <w:rsid w:val="000F3272"/>
    <w:rsid w:val="000F39CD"/>
    <w:rsid w:val="000F3E06"/>
    <w:rsid w:val="000F42EC"/>
    <w:rsid w:val="000F435F"/>
    <w:rsid w:val="000F4DC8"/>
    <w:rsid w:val="000F552D"/>
    <w:rsid w:val="000F585C"/>
    <w:rsid w:val="000F5CD6"/>
    <w:rsid w:val="000F6504"/>
    <w:rsid w:val="000F7028"/>
    <w:rsid w:val="000F78E9"/>
    <w:rsid w:val="000F7960"/>
    <w:rsid w:val="00100246"/>
    <w:rsid w:val="00100281"/>
    <w:rsid w:val="0010036D"/>
    <w:rsid w:val="00100A4F"/>
    <w:rsid w:val="00100CB4"/>
    <w:rsid w:val="001010A7"/>
    <w:rsid w:val="00102349"/>
    <w:rsid w:val="001032DE"/>
    <w:rsid w:val="00103AA6"/>
    <w:rsid w:val="00103C0C"/>
    <w:rsid w:val="001042D5"/>
    <w:rsid w:val="00104557"/>
    <w:rsid w:val="00104FC0"/>
    <w:rsid w:val="001059D6"/>
    <w:rsid w:val="00105B3B"/>
    <w:rsid w:val="0010637E"/>
    <w:rsid w:val="001075C7"/>
    <w:rsid w:val="001077D6"/>
    <w:rsid w:val="00107A3D"/>
    <w:rsid w:val="00110A44"/>
    <w:rsid w:val="00110B2E"/>
    <w:rsid w:val="00110B9B"/>
    <w:rsid w:val="00110C12"/>
    <w:rsid w:val="00110C29"/>
    <w:rsid w:val="00110CB9"/>
    <w:rsid w:val="0011132E"/>
    <w:rsid w:val="001117BD"/>
    <w:rsid w:val="00111AFC"/>
    <w:rsid w:val="0011209F"/>
    <w:rsid w:val="0011256C"/>
    <w:rsid w:val="00113D89"/>
    <w:rsid w:val="00114EEC"/>
    <w:rsid w:val="00115048"/>
    <w:rsid w:val="001156E0"/>
    <w:rsid w:val="001166EC"/>
    <w:rsid w:val="001167E8"/>
    <w:rsid w:val="00120AA2"/>
    <w:rsid w:val="00121E45"/>
    <w:rsid w:val="00122515"/>
    <w:rsid w:val="00122752"/>
    <w:rsid w:val="00123197"/>
    <w:rsid w:val="00123205"/>
    <w:rsid w:val="00123266"/>
    <w:rsid w:val="001238A0"/>
    <w:rsid w:val="001238EF"/>
    <w:rsid w:val="00124000"/>
    <w:rsid w:val="00124102"/>
    <w:rsid w:val="0012428C"/>
    <w:rsid w:val="001242EC"/>
    <w:rsid w:val="00124326"/>
    <w:rsid w:val="00124371"/>
    <w:rsid w:val="001247D3"/>
    <w:rsid w:val="00124D09"/>
    <w:rsid w:val="001268C6"/>
    <w:rsid w:val="00126ACB"/>
    <w:rsid w:val="00126D64"/>
    <w:rsid w:val="0013030E"/>
    <w:rsid w:val="001313BD"/>
    <w:rsid w:val="00131AE8"/>
    <w:rsid w:val="001340D6"/>
    <w:rsid w:val="00134563"/>
    <w:rsid w:val="00134B38"/>
    <w:rsid w:val="001352E6"/>
    <w:rsid w:val="00135670"/>
    <w:rsid w:val="00135765"/>
    <w:rsid w:val="00135DF9"/>
    <w:rsid w:val="0013672E"/>
    <w:rsid w:val="0013680B"/>
    <w:rsid w:val="0013749D"/>
    <w:rsid w:val="001378D2"/>
    <w:rsid w:val="00140111"/>
    <w:rsid w:val="00140127"/>
    <w:rsid w:val="00140B19"/>
    <w:rsid w:val="00140D95"/>
    <w:rsid w:val="0014102C"/>
    <w:rsid w:val="0014109B"/>
    <w:rsid w:val="001414FC"/>
    <w:rsid w:val="00142357"/>
    <w:rsid w:val="0014249F"/>
    <w:rsid w:val="0014260E"/>
    <w:rsid w:val="00142DB7"/>
    <w:rsid w:val="0014430E"/>
    <w:rsid w:val="001444A3"/>
    <w:rsid w:val="00144F6E"/>
    <w:rsid w:val="0014571E"/>
    <w:rsid w:val="00145FEC"/>
    <w:rsid w:val="001460F0"/>
    <w:rsid w:val="00146232"/>
    <w:rsid w:val="00146752"/>
    <w:rsid w:val="001467E2"/>
    <w:rsid w:val="00146E31"/>
    <w:rsid w:val="00147247"/>
    <w:rsid w:val="001474D4"/>
    <w:rsid w:val="00147996"/>
    <w:rsid w:val="001516E8"/>
    <w:rsid w:val="00151943"/>
    <w:rsid w:val="00151BEF"/>
    <w:rsid w:val="00151E4D"/>
    <w:rsid w:val="00151F90"/>
    <w:rsid w:val="00151FCF"/>
    <w:rsid w:val="001521BD"/>
    <w:rsid w:val="0015221E"/>
    <w:rsid w:val="00152C85"/>
    <w:rsid w:val="00152D0A"/>
    <w:rsid w:val="00152F15"/>
    <w:rsid w:val="001533E9"/>
    <w:rsid w:val="00153672"/>
    <w:rsid w:val="00153961"/>
    <w:rsid w:val="0015397A"/>
    <w:rsid w:val="00153995"/>
    <w:rsid w:val="00153AE2"/>
    <w:rsid w:val="00153ED3"/>
    <w:rsid w:val="00154500"/>
    <w:rsid w:val="00154BF2"/>
    <w:rsid w:val="001558DB"/>
    <w:rsid w:val="001561D6"/>
    <w:rsid w:val="0015630C"/>
    <w:rsid w:val="0015635E"/>
    <w:rsid w:val="001565E3"/>
    <w:rsid w:val="00156F78"/>
    <w:rsid w:val="00157BB3"/>
    <w:rsid w:val="001600C9"/>
    <w:rsid w:val="001602F8"/>
    <w:rsid w:val="001615F8"/>
    <w:rsid w:val="00162233"/>
    <w:rsid w:val="00162293"/>
    <w:rsid w:val="001629E5"/>
    <w:rsid w:val="00162A12"/>
    <w:rsid w:val="00162A5E"/>
    <w:rsid w:val="00162C3A"/>
    <w:rsid w:val="00162C51"/>
    <w:rsid w:val="001631D2"/>
    <w:rsid w:val="00163570"/>
    <w:rsid w:val="0016387C"/>
    <w:rsid w:val="00163C8B"/>
    <w:rsid w:val="00165CCB"/>
    <w:rsid w:val="0016679F"/>
    <w:rsid w:val="00166DC2"/>
    <w:rsid w:val="001672DC"/>
    <w:rsid w:val="00167876"/>
    <w:rsid w:val="00170293"/>
    <w:rsid w:val="001707D9"/>
    <w:rsid w:val="00171097"/>
    <w:rsid w:val="00171643"/>
    <w:rsid w:val="00171BC8"/>
    <w:rsid w:val="001722BF"/>
    <w:rsid w:val="001728CA"/>
    <w:rsid w:val="00172B42"/>
    <w:rsid w:val="00174255"/>
    <w:rsid w:val="0017470E"/>
    <w:rsid w:val="00175525"/>
    <w:rsid w:val="00175BA7"/>
    <w:rsid w:val="001760B4"/>
    <w:rsid w:val="00176B28"/>
    <w:rsid w:val="001775A9"/>
    <w:rsid w:val="00177A62"/>
    <w:rsid w:val="00180E93"/>
    <w:rsid w:val="00180EE3"/>
    <w:rsid w:val="001815B7"/>
    <w:rsid w:val="00181E5C"/>
    <w:rsid w:val="001826D1"/>
    <w:rsid w:val="0018296F"/>
    <w:rsid w:val="00182D90"/>
    <w:rsid w:val="00182F15"/>
    <w:rsid w:val="00183202"/>
    <w:rsid w:val="00183636"/>
    <w:rsid w:val="00183D9F"/>
    <w:rsid w:val="00183F45"/>
    <w:rsid w:val="0018503A"/>
    <w:rsid w:val="001852BA"/>
    <w:rsid w:val="00185AB2"/>
    <w:rsid w:val="00186741"/>
    <w:rsid w:val="00186A22"/>
    <w:rsid w:val="00187CFA"/>
    <w:rsid w:val="0019022C"/>
    <w:rsid w:val="00190612"/>
    <w:rsid w:val="00190C57"/>
    <w:rsid w:val="00190D94"/>
    <w:rsid w:val="0019181E"/>
    <w:rsid w:val="0019262F"/>
    <w:rsid w:val="00192824"/>
    <w:rsid w:val="001929C9"/>
    <w:rsid w:val="00192CF9"/>
    <w:rsid w:val="00192EEF"/>
    <w:rsid w:val="0019340F"/>
    <w:rsid w:val="0019494C"/>
    <w:rsid w:val="00195026"/>
    <w:rsid w:val="001950F4"/>
    <w:rsid w:val="00196885"/>
    <w:rsid w:val="00196CD3"/>
    <w:rsid w:val="00197C3E"/>
    <w:rsid w:val="001A0769"/>
    <w:rsid w:val="001A08E6"/>
    <w:rsid w:val="001A09D4"/>
    <w:rsid w:val="001A148F"/>
    <w:rsid w:val="001A19C8"/>
    <w:rsid w:val="001A1B38"/>
    <w:rsid w:val="001A1DC6"/>
    <w:rsid w:val="001A3CB5"/>
    <w:rsid w:val="001A4880"/>
    <w:rsid w:val="001A4C8D"/>
    <w:rsid w:val="001A50DC"/>
    <w:rsid w:val="001A57C4"/>
    <w:rsid w:val="001A6303"/>
    <w:rsid w:val="001A65DA"/>
    <w:rsid w:val="001A66F0"/>
    <w:rsid w:val="001A71DA"/>
    <w:rsid w:val="001A7777"/>
    <w:rsid w:val="001B0E4E"/>
    <w:rsid w:val="001B1248"/>
    <w:rsid w:val="001B13CE"/>
    <w:rsid w:val="001B219C"/>
    <w:rsid w:val="001B2BE6"/>
    <w:rsid w:val="001B2D94"/>
    <w:rsid w:val="001B32B7"/>
    <w:rsid w:val="001B360A"/>
    <w:rsid w:val="001B3970"/>
    <w:rsid w:val="001B3FF1"/>
    <w:rsid w:val="001B405B"/>
    <w:rsid w:val="001B42B0"/>
    <w:rsid w:val="001B497F"/>
    <w:rsid w:val="001B5225"/>
    <w:rsid w:val="001B5603"/>
    <w:rsid w:val="001B5833"/>
    <w:rsid w:val="001B6290"/>
    <w:rsid w:val="001B6941"/>
    <w:rsid w:val="001B6A38"/>
    <w:rsid w:val="001C01EC"/>
    <w:rsid w:val="001C07EF"/>
    <w:rsid w:val="001C0B44"/>
    <w:rsid w:val="001C0D04"/>
    <w:rsid w:val="001C14C2"/>
    <w:rsid w:val="001C21A1"/>
    <w:rsid w:val="001C22A2"/>
    <w:rsid w:val="001C2767"/>
    <w:rsid w:val="001C2B60"/>
    <w:rsid w:val="001C2BC2"/>
    <w:rsid w:val="001C2D2C"/>
    <w:rsid w:val="001C2F82"/>
    <w:rsid w:val="001C354E"/>
    <w:rsid w:val="001C3A3A"/>
    <w:rsid w:val="001C42C8"/>
    <w:rsid w:val="001C61C1"/>
    <w:rsid w:val="001C63C3"/>
    <w:rsid w:val="001C69C9"/>
    <w:rsid w:val="001C6A66"/>
    <w:rsid w:val="001C742F"/>
    <w:rsid w:val="001C7444"/>
    <w:rsid w:val="001C75D2"/>
    <w:rsid w:val="001C79D7"/>
    <w:rsid w:val="001D033E"/>
    <w:rsid w:val="001D077D"/>
    <w:rsid w:val="001D0A79"/>
    <w:rsid w:val="001D1CE2"/>
    <w:rsid w:val="001D25F2"/>
    <w:rsid w:val="001D2E85"/>
    <w:rsid w:val="001D3E4F"/>
    <w:rsid w:val="001D4267"/>
    <w:rsid w:val="001D4343"/>
    <w:rsid w:val="001D4866"/>
    <w:rsid w:val="001D4BCA"/>
    <w:rsid w:val="001D4D29"/>
    <w:rsid w:val="001D5084"/>
    <w:rsid w:val="001D56C2"/>
    <w:rsid w:val="001D62B1"/>
    <w:rsid w:val="001D62E6"/>
    <w:rsid w:val="001D6AEC"/>
    <w:rsid w:val="001D6E4E"/>
    <w:rsid w:val="001D6F90"/>
    <w:rsid w:val="001D7010"/>
    <w:rsid w:val="001D7074"/>
    <w:rsid w:val="001D72AB"/>
    <w:rsid w:val="001D72DD"/>
    <w:rsid w:val="001E0A0F"/>
    <w:rsid w:val="001E119C"/>
    <w:rsid w:val="001E1303"/>
    <w:rsid w:val="001E151D"/>
    <w:rsid w:val="001E20C7"/>
    <w:rsid w:val="001E2811"/>
    <w:rsid w:val="001E31D6"/>
    <w:rsid w:val="001E4A6F"/>
    <w:rsid w:val="001E4AA9"/>
    <w:rsid w:val="001E518D"/>
    <w:rsid w:val="001E588E"/>
    <w:rsid w:val="001E5D29"/>
    <w:rsid w:val="001E5EEC"/>
    <w:rsid w:val="001E7269"/>
    <w:rsid w:val="001E7865"/>
    <w:rsid w:val="001F0595"/>
    <w:rsid w:val="001F0C67"/>
    <w:rsid w:val="001F0FEE"/>
    <w:rsid w:val="001F159C"/>
    <w:rsid w:val="001F18BB"/>
    <w:rsid w:val="001F3D29"/>
    <w:rsid w:val="001F4A79"/>
    <w:rsid w:val="001F5109"/>
    <w:rsid w:val="001F5A7E"/>
    <w:rsid w:val="001F5C0B"/>
    <w:rsid w:val="001F6772"/>
    <w:rsid w:val="001F68BF"/>
    <w:rsid w:val="001F6D93"/>
    <w:rsid w:val="001F70E4"/>
    <w:rsid w:val="002000DE"/>
    <w:rsid w:val="0020045E"/>
    <w:rsid w:val="00200632"/>
    <w:rsid w:val="00200A4C"/>
    <w:rsid w:val="00200AAD"/>
    <w:rsid w:val="00200E72"/>
    <w:rsid w:val="002012B2"/>
    <w:rsid w:val="00201C5E"/>
    <w:rsid w:val="00202573"/>
    <w:rsid w:val="0020289D"/>
    <w:rsid w:val="00202DEB"/>
    <w:rsid w:val="0020382B"/>
    <w:rsid w:val="002042F1"/>
    <w:rsid w:val="002049E2"/>
    <w:rsid w:val="00206834"/>
    <w:rsid w:val="00206AEA"/>
    <w:rsid w:val="0020727C"/>
    <w:rsid w:val="00207889"/>
    <w:rsid w:val="002078A7"/>
    <w:rsid w:val="00210827"/>
    <w:rsid w:val="002109CF"/>
    <w:rsid w:val="00210A94"/>
    <w:rsid w:val="00211128"/>
    <w:rsid w:val="00211A0A"/>
    <w:rsid w:val="00212319"/>
    <w:rsid w:val="0021267C"/>
    <w:rsid w:val="00212986"/>
    <w:rsid w:val="00212F6D"/>
    <w:rsid w:val="00213FFD"/>
    <w:rsid w:val="00214014"/>
    <w:rsid w:val="00214276"/>
    <w:rsid w:val="00215870"/>
    <w:rsid w:val="002158D9"/>
    <w:rsid w:val="00215C50"/>
    <w:rsid w:val="002163BC"/>
    <w:rsid w:val="00216D03"/>
    <w:rsid w:val="00216D3D"/>
    <w:rsid w:val="0021733F"/>
    <w:rsid w:val="0022070A"/>
    <w:rsid w:val="00220E28"/>
    <w:rsid w:val="0022173A"/>
    <w:rsid w:val="002218C6"/>
    <w:rsid w:val="00221CC4"/>
    <w:rsid w:val="00222093"/>
    <w:rsid w:val="002223BE"/>
    <w:rsid w:val="002227EA"/>
    <w:rsid w:val="00222F20"/>
    <w:rsid w:val="00223602"/>
    <w:rsid w:val="00223810"/>
    <w:rsid w:val="00223EF3"/>
    <w:rsid w:val="002240FE"/>
    <w:rsid w:val="00224724"/>
    <w:rsid w:val="00224A9F"/>
    <w:rsid w:val="00224CA4"/>
    <w:rsid w:val="0022543B"/>
    <w:rsid w:val="00225798"/>
    <w:rsid w:val="00225F98"/>
    <w:rsid w:val="002265C3"/>
    <w:rsid w:val="002269F9"/>
    <w:rsid w:val="00226A04"/>
    <w:rsid w:val="00227854"/>
    <w:rsid w:val="00230701"/>
    <w:rsid w:val="00230A2C"/>
    <w:rsid w:val="002319C0"/>
    <w:rsid w:val="002321CB"/>
    <w:rsid w:val="002328F8"/>
    <w:rsid w:val="00232FAD"/>
    <w:rsid w:val="002337A8"/>
    <w:rsid w:val="00233A90"/>
    <w:rsid w:val="00233E34"/>
    <w:rsid w:val="0023426D"/>
    <w:rsid w:val="0023434C"/>
    <w:rsid w:val="00234495"/>
    <w:rsid w:val="002346BA"/>
    <w:rsid w:val="00236011"/>
    <w:rsid w:val="0023637F"/>
    <w:rsid w:val="00236A41"/>
    <w:rsid w:val="00236BA3"/>
    <w:rsid w:val="0023791E"/>
    <w:rsid w:val="00237ABF"/>
    <w:rsid w:val="002402CF"/>
    <w:rsid w:val="00240329"/>
    <w:rsid w:val="00240840"/>
    <w:rsid w:val="00240B2B"/>
    <w:rsid w:val="0024198A"/>
    <w:rsid w:val="00241BE3"/>
    <w:rsid w:val="00242A0A"/>
    <w:rsid w:val="00243CAA"/>
    <w:rsid w:val="00244469"/>
    <w:rsid w:val="002459E9"/>
    <w:rsid w:val="002468EF"/>
    <w:rsid w:val="00247FC3"/>
    <w:rsid w:val="0025038E"/>
    <w:rsid w:val="00251068"/>
    <w:rsid w:val="0025196D"/>
    <w:rsid w:val="00251DF7"/>
    <w:rsid w:val="00251FE3"/>
    <w:rsid w:val="0025236B"/>
    <w:rsid w:val="002532AC"/>
    <w:rsid w:val="002534DD"/>
    <w:rsid w:val="00253C3C"/>
    <w:rsid w:val="00254057"/>
    <w:rsid w:val="00255546"/>
    <w:rsid w:val="00256364"/>
    <w:rsid w:val="00256A5C"/>
    <w:rsid w:val="00256E38"/>
    <w:rsid w:val="00260B50"/>
    <w:rsid w:val="00260BCD"/>
    <w:rsid w:val="00260F0D"/>
    <w:rsid w:val="002618CD"/>
    <w:rsid w:val="00262ABA"/>
    <w:rsid w:val="00263D28"/>
    <w:rsid w:val="0026548C"/>
    <w:rsid w:val="00265BA0"/>
    <w:rsid w:val="00265DB5"/>
    <w:rsid w:val="00266D81"/>
    <w:rsid w:val="002679C0"/>
    <w:rsid w:val="00270170"/>
    <w:rsid w:val="002703AB"/>
    <w:rsid w:val="002705E3"/>
    <w:rsid w:val="00270AC8"/>
    <w:rsid w:val="00270CDC"/>
    <w:rsid w:val="00271366"/>
    <w:rsid w:val="00271AF2"/>
    <w:rsid w:val="00271E9F"/>
    <w:rsid w:val="00273730"/>
    <w:rsid w:val="002739A4"/>
    <w:rsid w:val="002749C5"/>
    <w:rsid w:val="00275249"/>
    <w:rsid w:val="002752C3"/>
    <w:rsid w:val="00276063"/>
    <w:rsid w:val="0027665A"/>
    <w:rsid w:val="00276E13"/>
    <w:rsid w:val="00277226"/>
    <w:rsid w:val="0027728B"/>
    <w:rsid w:val="0027748D"/>
    <w:rsid w:val="00277D3B"/>
    <w:rsid w:val="00280184"/>
    <w:rsid w:val="002808BC"/>
    <w:rsid w:val="00280B16"/>
    <w:rsid w:val="00280DCC"/>
    <w:rsid w:val="002814C9"/>
    <w:rsid w:val="002815CE"/>
    <w:rsid w:val="00281BAA"/>
    <w:rsid w:val="0028232C"/>
    <w:rsid w:val="00282379"/>
    <w:rsid w:val="0028339A"/>
    <w:rsid w:val="00283574"/>
    <w:rsid w:val="00283951"/>
    <w:rsid w:val="00283CDB"/>
    <w:rsid w:val="002840FF"/>
    <w:rsid w:val="00284DA9"/>
    <w:rsid w:val="0028508B"/>
    <w:rsid w:val="002855FB"/>
    <w:rsid w:val="0028637B"/>
    <w:rsid w:val="00286546"/>
    <w:rsid w:val="00286910"/>
    <w:rsid w:val="00287324"/>
    <w:rsid w:val="00287E28"/>
    <w:rsid w:val="00287FEE"/>
    <w:rsid w:val="002904DF"/>
    <w:rsid w:val="00290549"/>
    <w:rsid w:val="00290A12"/>
    <w:rsid w:val="00290F93"/>
    <w:rsid w:val="00291152"/>
    <w:rsid w:val="0029176F"/>
    <w:rsid w:val="00291FD1"/>
    <w:rsid w:val="00293CE5"/>
    <w:rsid w:val="00293DB6"/>
    <w:rsid w:val="002945F3"/>
    <w:rsid w:val="0029531A"/>
    <w:rsid w:val="0029543D"/>
    <w:rsid w:val="0029582D"/>
    <w:rsid w:val="00295D6A"/>
    <w:rsid w:val="00296E25"/>
    <w:rsid w:val="00296EAB"/>
    <w:rsid w:val="0029721D"/>
    <w:rsid w:val="00297431"/>
    <w:rsid w:val="0029787E"/>
    <w:rsid w:val="00297BDC"/>
    <w:rsid w:val="002A0502"/>
    <w:rsid w:val="002A222A"/>
    <w:rsid w:val="002A2C5E"/>
    <w:rsid w:val="002A361C"/>
    <w:rsid w:val="002A37E7"/>
    <w:rsid w:val="002A3B47"/>
    <w:rsid w:val="002A420A"/>
    <w:rsid w:val="002A4E13"/>
    <w:rsid w:val="002A5354"/>
    <w:rsid w:val="002A5428"/>
    <w:rsid w:val="002A543C"/>
    <w:rsid w:val="002A5918"/>
    <w:rsid w:val="002A67F4"/>
    <w:rsid w:val="002A6C31"/>
    <w:rsid w:val="002A7CCF"/>
    <w:rsid w:val="002A7CE1"/>
    <w:rsid w:val="002B02C1"/>
    <w:rsid w:val="002B051A"/>
    <w:rsid w:val="002B07F0"/>
    <w:rsid w:val="002B08CD"/>
    <w:rsid w:val="002B0D5B"/>
    <w:rsid w:val="002B105A"/>
    <w:rsid w:val="002B157E"/>
    <w:rsid w:val="002B2010"/>
    <w:rsid w:val="002B22FC"/>
    <w:rsid w:val="002B3071"/>
    <w:rsid w:val="002B3FCF"/>
    <w:rsid w:val="002B4430"/>
    <w:rsid w:val="002B45F8"/>
    <w:rsid w:val="002B4AF7"/>
    <w:rsid w:val="002B55E5"/>
    <w:rsid w:val="002B574D"/>
    <w:rsid w:val="002B59AE"/>
    <w:rsid w:val="002B5EE2"/>
    <w:rsid w:val="002B6EED"/>
    <w:rsid w:val="002B6FEF"/>
    <w:rsid w:val="002C1708"/>
    <w:rsid w:val="002C1CEF"/>
    <w:rsid w:val="002C1EE0"/>
    <w:rsid w:val="002C1FE8"/>
    <w:rsid w:val="002C27A1"/>
    <w:rsid w:val="002C2A79"/>
    <w:rsid w:val="002C32E4"/>
    <w:rsid w:val="002C4516"/>
    <w:rsid w:val="002C508A"/>
    <w:rsid w:val="002C53C2"/>
    <w:rsid w:val="002C56B4"/>
    <w:rsid w:val="002C5E47"/>
    <w:rsid w:val="002C6246"/>
    <w:rsid w:val="002C62B6"/>
    <w:rsid w:val="002C7020"/>
    <w:rsid w:val="002D11C9"/>
    <w:rsid w:val="002D1244"/>
    <w:rsid w:val="002D1516"/>
    <w:rsid w:val="002D1A2D"/>
    <w:rsid w:val="002D1F87"/>
    <w:rsid w:val="002D2200"/>
    <w:rsid w:val="002D2343"/>
    <w:rsid w:val="002D2635"/>
    <w:rsid w:val="002D3E4D"/>
    <w:rsid w:val="002D4144"/>
    <w:rsid w:val="002D41E5"/>
    <w:rsid w:val="002D463C"/>
    <w:rsid w:val="002D4A19"/>
    <w:rsid w:val="002D4AA3"/>
    <w:rsid w:val="002D5597"/>
    <w:rsid w:val="002D5CAF"/>
    <w:rsid w:val="002D5DE7"/>
    <w:rsid w:val="002D62CA"/>
    <w:rsid w:val="002D6962"/>
    <w:rsid w:val="002D71BA"/>
    <w:rsid w:val="002D76BE"/>
    <w:rsid w:val="002D77D5"/>
    <w:rsid w:val="002D790B"/>
    <w:rsid w:val="002D7C64"/>
    <w:rsid w:val="002E003A"/>
    <w:rsid w:val="002E0508"/>
    <w:rsid w:val="002E17CF"/>
    <w:rsid w:val="002E22B3"/>
    <w:rsid w:val="002E2C5B"/>
    <w:rsid w:val="002E4535"/>
    <w:rsid w:val="002E4AB6"/>
    <w:rsid w:val="002E502F"/>
    <w:rsid w:val="002E5E07"/>
    <w:rsid w:val="002E63B6"/>
    <w:rsid w:val="002E6733"/>
    <w:rsid w:val="002E6878"/>
    <w:rsid w:val="002E7DD9"/>
    <w:rsid w:val="002F0025"/>
    <w:rsid w:val="002F171F"/>
    <w:rsid w:val="002F192D"/>
    <w:rsid w:val="002F21F6"/>
    <w:rsid w:val="002F237B"/>
    <w:rsid w:val="002F2EBF"/>
    <w:rsid w:val="002F43DD"/>
    <w:rsid w:val="002F44BD"/>
    <w:rsid w:val="002F4AEA"/>
    <w:rsid w:val="002F5140"/>
    <w:rsid w:val="002F515B"/>
    <w:rsid w:val="002F59AE"/>
    <w:rsid w:val="002F5D52"/>
    <w:rsid w:val="00300826"/>
    <w:rsid w:val="003009E4"/>
    <w:rsid w:val="00300C43"/>
    <w:rsid w:val="003014DE"/>
    <w:rsid w:val="00301FE1"/>
    <w:rsid w:val="0030214B"/>
    <w:rsid w:val="003022E0"/>
    <w:rsid w:val="00302508"/>
    <w:rsid w:val="00302B8D"/>
    <w:rsid w:val="00302D3E"/>
    <w:rsid w:val="003033B4"/>
    <w:rsid w:val="00303C10"/>
    <w:rsid w:val="00304104"/>
    <w:rsid w:val="003055ED"/>
    <w:rsid w:val="00305BE7"/>
    <w:rsid w:val="00306362"/>
    <w:rsid w:val="003065F5"/>
    <w:rsid w:val="00306AAB"/>
    <w:rsid w:val="0030710F"/>
    <w:rsid w:val="003075E4"/>
    <w:rsid w:val="00311414"/>
    <w:rsid w:val="00311A9A"/>
    <w:rsid w:val="00312BB8"/>
    <w:rsid w:val="00313E70"/>
    <w:rsid w:val="00315069"/>
    <w:rsid w:val="003153B3"/>
    <w:rsid w:val="003162B5"/>
    <w:rsid w:val="0031644C"/>
    <w:rsid w:val="003168AC"/>
    <w:rsid w:val="00316F3C"/>
    <w:rsid w:val="003179D4"/>
    <w:rsid w:val="00317B9C"/>
    <w:rsid w:val="003200EE"/>
    <w:rsid w:val="00320378"/>
    <w:rsid w:val="003205F4"/>
    <w:rsid w:val="003208D6"/>
    <w:rsid w:val="0032177F"/>
    <w:rsid w:val="00321AFB"/>
    <w:rsid w:val="003220D5"/>
    <w:rsid w:val="0032283B"/>
    <w:rsid w:val="0032287C"/>
    <w:rsid w:val="00323017"/>
    <w:rsid w:val="0032383C"/>
    <w:rsid w:val="0032394A"/>
    <w:rsid w:val="0032429A"/>
    <w:rsid w:val="00325340"/>
    <w:rsid w:val="00325444"/>
    <w:rsid w:val="003255F6"/>
    <w:rsid w:val="003259F5"/>
    <w:rsid w:val="00325BB1"/>
    <w:rsid w:val="0032615C"/>
    <w:rsid w:val="00326187"/>
    <w:rsid w:val="00326420"/>
    <w:rsid w:val="00326B75"/>
    <w:rsid w:val="00327108"/>
    <w:rsid w:val="00327FBF"/>
    <w:rsid w:val="0033050A"/>
    <w:rsid w:val="00330B3D"/>
    <w:rsid w:val="00330E16"/>
    <w:rsid w:val="003310D6"/>
    <w:rsid w:val="00331BDD"/>
    <w:rsid w:val="00331F6F"/>
    <w:rsid w:val="00332207"/>
    <w:rsid w:val="0033235D"/>
    <w:rsid w:val="00332CD2"/>
    <w:rsid w:val="00332CFB"/>
    <w:rsid w:val="00334889"/>
    <w:rsid w:val="00334F29"/>
    <w:rsid w:val="0033545A"/>
    <w:rsid w:val="00335485"/>
    <w:rsid w:val="00335A5A"/>
    <w:rsid w:val="003360E5"/>
    <w:rsid w:val="00336C72"/>
    <w:rsid w:val="00336F26"/>
    <w:rsid w:val="00337262"/>
    <w:rsid w:val="003409D8"/>
    <w:rsid w:val="0034184D"/>
    <w:rsid w:val="00341EDF"/>
    <w:rsid w:val="003434EA"/>
    <w:rsid w:val="00343B3F"/>
    <w:rsid w:val="00343C7C"/>
    <w:rsid w:val="00345640"/>
    <w:rsid w:val="003459CD"/>
    <w:rsid w:val="00345B6E"/>
    <w:rsid w:val="00345C9A"/>
    <w:rsid w:val="00346059"/>
    <w:rsid w:val="0034624B"/>
    <w:rsid w:val="00346356"/>
    <w:rsid w:val="003468CC"/>
    <w:rsid w:val="00346982"/>
    <w:rsid w:val="00350589"/>
    <w:rsid w:val="00350D10"/>
    <w:rsid w:val="00351274"/>
    <w:rsid w:val="0035130C"/>
    <w:rsid w:val="00351CE9"/>
    <w:rsid w:val="00352F8E"/>
    <w:rsid w:val="0035403E"/>
    <w:rsid w:val="00354118"/>
    <w:rsid w:val="0035541C"/>
    <w:rsid w:val="003568C2"/>
    <w:rsid w:val="00356B9B"/>
    <w:rsid w:val="00357004"/>
    <w:rsid w:val="00357A0E"/>
    <w:rsid w:val="00357D38"/>
    <w:rsid w:val="00360C05"/>
    <w:rsid w:val="0036186E"/>
    <w:rsid w:val="00361A89"/>
    <w:rsid w:val="0036204C"/>
    <w:rsid w:val="00363884"/>
    <w:rsid w:val="0036440C"/>
    <w:rsid w:val="0036471C"/>
    <w:rsid w:val="00365BDD"/>
    <w:rsid w:val="00366F28"/>
    <w:rsid w:val="003674CA"/>
    <w:rsid w:val="00367917"/>
    <w:rsid w:val="00370A07"/>
    <w:rsid w:val="00370BAD"/>
    <w:rsid w:val="00370BB6"/>
    <w:rsid w:val="00370DE5"/>
    <w:rsid w:val="00371335"/>
    <w:rsid w:val="00371A94"/>
    <w:rsid w:val="00372923"/>
    <w:rsid w:val="00372D53"/>
    <w:rsid w:val="00373184"/>
    <w:rsid w:val="0037360C"/>
    <w:rsid w:val="00373997"/>
    <w:rsid w:val="00374310"/>
    <w:rsid w:val="00375CB6"/>
    <w:rsid w:val="00375F56"/>
    <w:rsid w:val="0037665E"/>
    <w:rsid w:val="00376A5C"/>
    <w:rsid w:val="00376EC7"/>
    <w:rsid w:val="003808E6"/>
    <w:rsid w:val="00381984"/>
    <w:rsid w:val="00381C6E"/>
    <w:rsid w:val="0038220D"/>
    <w:rsid w:val="00383871"/>
    <w:rsid w:val="00383C79"/>
    <w:rsid w:val="003846A4"/>
    <w:rsid w:val="00384AC8"/>
    <w:rsid w:val="0038524D"/>
    <w:rsid w:val="00385876"/>
    <w:rsid w:val="0038694F"/>
    <w:rsid w:val="00387552"/>
    <w:rsid w:val="0038792F"/>
    <w:rsid w:val="00390058"/>
    <w:rsid w:val="00390880"/>
    <w:rsid w:val="00391470"/>
    <w:rsid w:val="003917FB"/>
    <w:rsid w:val="003920EE"/>
    <w:rsid w:val="00393146"/>
    <w:rsid w:val="00393267"/>
    <w:rsid w:val="00393F5D"/>
    <w:rsid w:val="00394547"/>
    <w:rsid w:val="00394C3A"/>
    <w:rsid w:val="00394D14"/>
    <w:rsid w:val="00394E42"/>
    <w:rsid w:val="003961C6"/>
    <w:rsid w:val="00396416"/>
    <w:rsid w:val="0039667A"/>
    <w:rsid w:val="00396E3B"/>
    <w:rsid w:val="00397251"/>
    <w:rsid w:val="00397467"/>
    <w:rsid w:val="00397FF0"/>
    <w:rsid w:val="003A0933"/>
    <w:rsid w:val="003A0F1F"/>
    <w:rsid w:val="003A1973"/>
    <w:rsid w:val="003A1FD9"/>
    <w:rsid w:val="003A26FA"/>
    <w:rsid w:val="003A3101"/>
    <w:rsid w:val="003A38AE"/>
    <w:rsid w:val="003A47EC"/>
    <w:rsid w:val="003A4B9A"/>
    <w:rsid w:val="003A4E26"/>
    <w:rsid w:val="003A5C94"/>
    <w:rsid w:val="003A6768"/>
    <w:rsid w:val="003A67E0"/>
    <w:rsid w:val="003A73D3"/>
    <w:rsid w:val="003A76DF"/>
    <w:rsid w:val="003A7DC2"/>
    <w:rsid w:val="003A7FBE"/>
    <w:rsid w:val="003B0FE4"/>
    <w:rsid w:val="003B1032"/>
    <w:rsid w:val="003B1133"/>
    <w:rsid w:val="003B1F56"/>
    <w:rsid w:val="003B20DA"/>
    <w:rsid w:val="003B221C"/>
    <w:rsid w:val="003B2486"/>
    <w:rsid w:val="003B2698"/>
    <w:rsid w:val="003B30DE"/>
    <w:rsid w:val="003B32B3"/>
    <w:rsid w:val="003B32CB"/>
    <w:rsid w:val="003B39A4"/>
    <w:rsid w:val="003B3C6F"/>
    <w:rsid w:val="003B4347"/>
    <w:rsid w:val="003B4663"/>
    <w:rsid w:val="003B4772"/>
    <w:rsid w:val="003B4A5F"/>
    <w:rsid w:val="003B4E97"/>
    <w:rsid w:val="003B5136"/>
    <w:rsid w:val="003B5ADC"/>
    <w:rsid w:val="003B6B12"/>
    <w:rsid w:val="003B6EF4"/>
    <w:rsid w:val="003B75E2"/>
    <w:rsid w:val="003B7B60"/>
    <w:rsid w:val="003B7FD5"/>
    <w:rsid w:val="003C0FAC"/>
    <w:rsid w:val="003C1036"/>
    <w:rsid w:val="003C141E"/>
    <w:rsid w:val="003C1E79"/>
    <w:rsid w:val="003C20E3"/>
    <w:rsid w:val="003C2936"/>
    <w:rsid w:val="003C2DD9"/>
    <w:rsid w:val="003C3267"/>
    <w:rsid w:val="003C4363"/>
    <w:rsid w:val="003C4C84"/>
    <w:rsid w:val="003C544D"/>
    <w:rsid w:val="003C58E6"/>
    <w:rsid w:val="003C624A"/>
    <w:rsid w:val="003C6315"/>
    <w:rsid w:val="003C663D"/>
    <w:rsid w:val="003C6EDD"/>
    <w:rsid w:val="003C720E"/>
    <w:rsid w:val="003D03F5"/>
    <w:rsid w:val="003D086B"/>
    <w:rsid w:val="003D0FCA"/>
    <w:rsid w:val="003D0FDE"/>
    <w:rsid w:val="003D1994"/>
    <w:rsid w:val="003D1B13"/>
    <w:rsid w:val="003D1BD4"/>
    <w:rsid w:val="003D2051"/>
    <w:rsid w:val="003D2B0B"/>
    <w:rsid w:val="003D2E90"/>
    <w:rsid w:val="003D3373"/>
    <w:rsid w:val="003D36A5"/>
    <w:rsid w:val="003D3A62"/>
    <w:rsid w:val="003D43DC"/>
    <w:rsid w:val="003D536F"/>
    <w:rsid w:val="003D6E46"/>
    <w:rsid w:val="003D70C3"/>
    <w:rsid w:val="003D7320"/>
    <w:rsid w:val="003D7CF9"/>
    <w:rsid w:val="003E18F9"/>
    <w:rsid w:val="003E1A9A"/>
    <w:rsid w:val="003E280D"/>
    <w:rsid w:val="003E2F45"/>
    <w:rsid w:val="003E4578"/>
    <w:rsid w:val="003E4D83"/>
    <w:rsid w:val="003E5054"/>
    <w:rsid w:val="003E5227"/>
    <w:rsid w:val="003E5257"/>
    <w:rsid w:val="003E73CF"/>
    <w:rsid w:val="003E748E"/>
    <w:rsid w:val="003F02A3"/>
    <w:rsid w:val="003F045D"/>
    <w:rsid w:val="003F0CF9"/>
    <w:rsid w:val="003F100E"/>
    <w:rsid w:val="003F13C9"/>
    <w:rsid w:val="003F1E65"/>
    <w:rsid w:val="003F2605"/>
    <w:rsid w:val="003F2ABA"/>
    <w:rsid w:val="003F2F63"/>
    <w:rsid w:val="003F3192"/>
    <w:rsid w:val="003F3404"/>
    <w:rsid w:val="003F38A7"/>
    <w:rsid w:val="003F54D9"/>
    <w:rsid w:val="003F612D"/>
    <w:rsid w:val="003F665F"/>
    <w:rsid w:val="003F6E9D"/>
    <w:rsid w:val="003F756D"/>
    <w:rsid w:val="003F792C"/>
    <w:rsid w:val="004005A0"/>
    <w:rsid w:val="004006F6"/>
    <w:rsid w:val="00400FC2"/>
    <w:rsid w:val="0040111C"/>
    <w:rsid w:val="00401AAB"/>
    <w:rsid w:val="004031A2"/>
    <w:rsid w:val="004034A6"/>
    <w:rsid w:val="004034AB"/>
    <w:rsid w:val="00403542"/>
    <w:rsid w:val="004039F8"/>
    <w:rsid w:val="00403DA6"/>
    <w:rsid w:val="00404EC3"/>
    <w:rsid w:val="004061A9"/>
    <w:rsid w:val="004070C1"/>
    <w:rsid w:val="0040763B"/>
    <w:rsid w:val="00407EF7"/>
    <w:rsid w:val="0041096E"/>
    <w:rsid w:val="0041121E"/>
    <w:rsid w:val="0041131D"/>
    <w:rsid w:val="0041154F"/>
    <w:rsid w:val="00411C0A"/>
    <w:rsid w:val="00411E77"/>
    <w:rsid w:val="0041202E"/>
    <w:rsid w:val="004120A9"/>
    <w:rsid w:val="00412894"/>
    <w:rsid w:val="004133A0"/>
    <w:rsid w:val="00413D28"/>
    <w:rsid w:val="00413D7A"/>
    <w:rsid w:val="00413EEB"/>
    <w:rsid w:val="004142CD"/>
    <w:rsid w:val="00414F5D"/>
    <w:rsid w:val="004150E0"/>
    <w:rsid w:val="00416177"/>
    <w:rsid w:val="0041624D"/>
    <w:rsid w:val="0041713B"/>
    <w:rsid w:val="00417227"/>
    <w:rsid w:val="004172F5"/>
    <w:rsid w:val="00417AAE"/>
    <w:rsid w:val="004204D2"/>
    <w:rsid w:val="00421134"/>
    <w:rsid w:val="0042126C"/>
    <w:rsid w:val="004212D9"/>
    <w:rsid w:val="00421682"/>
    <w:rsid w:val="00421DE7"/>
    <w:rsid w:val="00422D20"/>
    <w:rsid w:val="004233D3"/>
    <w:rsid w:val="0042344A"/>
    <w:rsid w:val="00423988"/>
    <w:rsid w:val="00424F55"/>
    <w:rsid w:val="00425211"/>
    <w:rsid w:val="0042657E"/>
    <w:rsid w:val="00426C4A"/>
    <w:rsid w:val="0042761B"/>
    <w:rsid w:val="00427D64"/>
    <w:rsid w:val="00430C22"/>
    <w:rsid w:val="00430C91"/>
    <w:rsid w:val="00430F9F"/>
    <w:rsid w:val="004312D6"/>
    <w:rsid w:val="00431C09"/>
    <w:rsid w:val="00431E3A"/>
    <w:rsid w:val="0043208A"/>
    <w:rsid w:val="004324E4"/>
    <w:rsid w:val="00432618"/>
    <w:rsid w:val="004326B5"/>
    <w:rsid w:val="0043287E"/>
    <w:rsid w:val="0043342E"/>
    <w:rsid w:val="00433833"/>
    <w:rsid w:val="00433DFF"/>
    <w:rsid w:val="0043443A"/>
    <w:rsid w:val="004349E5"/>
    <w:rsid w:val="00435227"/>
    <w:rsid w:val="004352B5"/>
    <w:rsid w:val="00435A72"/>
    <w:rsid w:val="00435E20"/>
    <w:rsid w:val="0043619D"/>
    <w:rsid w:val="0043624F"/>
    <w:rsid w:val="004364E9"/>
    <w:rsid w:val="00436796"/>
    <w:rsid w:val="00436AAE"/>
    <w:rsid w:val="00436F68"/>
    <w:rsid w:val="004371CD"/>
    <w:rsid w:val="00437BF3"/>
    <w:rsid w:val="004402D9"/>
    <w:rsid w:val="004404E0"/>
    <w:rsid w:val="00440703"/>
    <w:rsid w:val="00440EC6"/>
    <w:rsid w:val="00441C9B"/>
    <w:rsid w:val="00442B0E"/>
    <w:rsid w:val="00443B5B"/>
    <w:rsid w:val="00443D28"/>
    <w:rsid w:val="00443E05"/>
    <w:rsid w:val="0044403C"/>
    <w:rsid w:val="0044463C"/>
    <w:rsid w:val="004452B1"/>
    <w:rsid w:val="00446A05"/>
    <w:rsid w:val="00450D62"/>
    <w:rsid w:val="00450F3D"/>
    <w:rsid w:val="00451B41"/>
    <w:rsid w:val="00452064"/>
    <w:rsid w:val="0045269B"/>
    <w:rsid w:val="004538E7"/>
    <w:rsid w:val="00453904"/>
    <w:rsid w:val="004539C7"/>
    <w:rsid w:val="00453CCB"/>
    <w:rsid w:val="00454C89"/>
    <w:rsid w:val="00455D4E"/>
    <w:rsid w:val="00456A23"/>
    <w:rsid w:val="00457507"/>
    <w:rsid w:val="0045761F"/>
    <w:rsid w:val="00460206"/>
    <w:rsid w:val="004606C0"/>
    <w:rsid w:val="004609F7"/>
    <w:rsid w:val="00460C45"/>
    <w:rsid w:val="00462280"/>
    <w:rsid w:val="0046240B"/>
    <w:rsid w:val="00462BFB"/>
    <w:rsid w:val="0046307E"/>
    <w:rsid w:val="00463465"/>
    <w:rsid w:val="00463EE5"/>
    <w:rsid w:val="00464539"/>
    <w:rsid w:val="00464CA1"/>
    <w:rsid w:val="00465089"/>
    <w:rsid w:val="00466D41"/>
    <w:rsid w:val="00466E65"/>
    <w:rsid w:val="00467DE4"/>
    <w:rsid w:val="004701FD"/>
    <w:rsid w:val="00471EB3"/>
    <w:rsid w:val="004722B7"/>
    <w:rsid w:val="0047242F"/>
    <w:rsid w:val="00472595"/>
    <w:rsid w:val="00472D16"/>
    <w:rsid w:val="00473D56"/>
    <w:rsid w:val="00474838"/>
    <w:rsid w:val="00474AA2"/>
    <w:rsid w:val="00474AEB"/>
    <w:rsid w:val="00474AFC"/>
    <w:rsid w:val="004758AA"/>
    <w:rsid w:val="00476799"/>
    <w:rsid w:val="00477085"/>
    <w:rsid w:val="00477B30"/>
    <w:rsid w:val="0048048A"/>
    <w:rsid w:val="00480EB2"/>
    <w:rsid w:val="0048259F"/>
    <w:rsid w:val="00482F64"/>
    <w:rsid w:val="00483A5B"/>
    <w:rsid w:val="00483D72"/>
    <w:rsid w:val="00484B1D"/>
    <w:rsid w:val="00484F22"/>
    <w:rsid w:val="00484F6D"/>
    <w:rsid w:val="0048506A"/>
    <w:rsid w:val="004855B6"/>
    <w:rsid w:val="004861B3"/>
    <w:rsid w:val="00486D1B"/>
    <w:rsid w:val="004877BF"/>
    <w:rsid w:val="004878CE"/>
    <w:rsid w:val="00487A6B"/>
    <w:rsid w:val="00487B1D"/>
    <w:rsid w:val="00490F44"/>
    <w:rsid w:val="00490FCC"/>
    <w:rsid w:val="004916ED"/>
    <w:rsid w:val="00492794"/>
    <w:rsid w:val="0049281B"/>
    <w:rsid w:val="00492FFE"/>
    <w:rsid w:val="00493E30"/>
    <w:rsid w:val="00493F20"/>
    <w:rsid w:val="00493FD8"/>
    <w:rsid w:val="00494AFB"/>
    <w:rsid w:val="00494BEE"/>
    <w:rsid w:val="0049548F"/>
    <w:rsid w:val="00495511"/>
    <w:rsid w:val="00495588"/>
    <w:rsid w:val="00496114"/>
    <w:rsid w:val="0049621F"/>
    <w:rsid w:val="0049628F"/>
    <w:rsid w:val="004963BA"/>
    <w:rsid w:val="00496FFD"/>
    <w:rsid w:val="00497323"/>
    <w:rsid w:val="00497744"/>
    <w:rsid w:val="00497C63"/>
    <w:rsid w:val="004A097C"/>
    <w:rsid w:val="004A1C86"/>
    <w:rsid w:val="004A2405"/>
    <w:rsid w:val="004A26B4"/>
    <w:rsid w:val="004A33B0"/>
    <w:rsid w:val="004A37E0"/>
    <w:rsid w:val="004A3F5F"/>
    <w:rsid w:val="004A4235"/>
    <w:rsid w:val="004A4500"/>
    <w:rsid w:val="004A4793"/>
    <w:rsid w:val="004A4D45"/>
    <w:rsid w:val="004A5490"/>
    <w:rsid w:val="004A639D"/>
    <w:rsid w:val="004A63B9"/>
    <w:rsid w:val="004A7860"/>
    <w:rsid w:val="004A7922"/>
    <w:rsid w:val="004B0063"/>
    <w:rsid w:val="004B0376"/>
    <w:rsid w:val="004B0501"/>
    <w:rsid w:val="004B0607"/>
    <w:rsid w:val="004B1566"/>
    <w:rsid w:val="004B1937"/>
    <w:rsid w:val="004B1CB1"/>
    <w:rsid w:val="004B231C"/>
    <w:rsid w:val="004B241D"/>
    <w:rsid w:val="004B396F"/>
    <w:rsid w:val="004B4151"/>
    <w:rsid w:val="004B4196"/>
    <w:rsid w:val="004B4ABF"/>
    <w:rsid w:val="004B5201"/>
    <w:rsid w:val="004B58ED"/>
    <w:rsid w:val="004B5F03"/>
    <w:rsid w:val="004B7590"/>
    <w:rsid w:val="004B7FCA"/>
    <w:rsid w:val="004C01C8"/>
    <w:rsid w:val="004C0C16"/>
    <w:rsid w:val="004C1EF9"/>
    <w:rsid w:val="004C250A"/>
    <w:rsid w:val="004C2673"/>
    <w:rsid w:val="004C2881"/>
    <w:rsid w:val="004C2A2E"/>
    <w:rsid w:val="004C3BF8"/>
    <w:rsid w:val="004C4257"/>
    <w:rsid w:val="004C5938"/>
    <w:rsid w:val="004C6C6B"/>
    <w:rsid w:val="004C6E73"/>
    <w:rsid w:val="004C7044"/>
    <w:rsid w:val="004C7752"/>
    <w:rsid w:val="004C7E89"/>
    <w:rsid w:val="004D01D8"/>
    <w:rsid w:val="004D0AE5"/>
    <w:rsid w:val="004D0B81"/>
    <w:rsid w:val="004D0F9F"/>
    <w:rsid w:val="004D10D9"/>
    <w:rsid w:val="004D1539"/>
    <w:rsid w:val="004D1E35"/>
    <w:rsid w:val="004D308C"/>
    <w:rsid w:val="004D33B6"/>
    <w:rsid w:val="004D3A86"/>
    <w:rsid w:val="004D3E81"/>
    <w:rsid w:val="004D3F53"/>
    <w:rsid w:val="004D4367"/>
    <w:rsid w:val="004D459F"/>
    <w:rsid w:val="004D4AF9"/>
    <w:rsid w:val="004D50C8"/>
    <w:rsid w:val="004D536A"/>
    <w:rsid w:val="004D536B"/>
    <w:rsid w:val="004D649E"/>
    <w:rsid w:val="004D69B1"/>
    <w:rsid w:val="004D70EB"/>
    <w:rsid w:val="004D7ED2"/>
    <w:rsid w:val="004E022E"/>
    <w:rsid w:val="004E0463"/>
    <w:rsid w:val="004E08DC"/>
    <w:rsid w:val="004E0B71"/>
    <w:rsid w:val="004E0EE6"/>
    <w:rsid w:val="004E1306"/>
    <w:rsid w:val="004E21EF"/>
    <w:rsid w:val="004E319A"/>
    <w:rsid w:val="004E3837"/>
    <w:rsid w:val="004E39CB"/>
    <w:rsid w:val="004E5059"/>
    <w:rsid w:val="004E54FE"/>
    <w:rsid w:val="004E6379"/>
    <w:rsid w:val="004E74C0"/>
    <w:rsid w:val="004E7A6F"/>
    <w:rsid w:val="004E7D1B"/>
    <w:rsid w:val="004F023D"/>
    <w:rsid w:val="004F0412"/>
    <w:rsid w:val="004F0968"/>
    <w:rsid w:val="004F0F34"/>
    <w:rsid w:val="004F1D60"/>
    <w:rsid w:val="004F20AA"/>
    <w:rsid w:val="004F25F2"/>
    <w:rsid w:val="004F2E98"/>
    <w:rsid w:val="004F30D9"/>
    <w:rsid w:val="004F455D"/>
    <w:rsid w:val="004F4830"/>
    <w:rsid w:val="004F4A8D"/>
    <w:rsid w:val="004F4DB9"/>
    <w:rsid w:val="004F529A"/>
    <w:rsid w:val="004F56F8"/>
    <w:rsid w:val="004F5CAC"/>
    <w:rsid w:val="004F601E"/>
    <w:rsid w:val="004F6650"/>
    <w:rsid w:val="004F6F81"/>
    <w:rsid w:val="004F76E5"/>
    <w:rsid w:val="004F7E3B"/>
    <w:rsid w:val="00500302"/>
    <w:rsid w:val="00500318"/>
    <w:rsid w:val="00501560"/>
    <w:rsid w:val="005016C0"/>
    <w:rsid w:val="005019E6"/>
    <w:rsid w:val="00501EB8"/>
    <w:rsid w:val="00502CF3"/>
    <w:rsid w:val="00503279"/>
    <w:rsid w:val="0050332D"/>
    <w:rsid w:val="00503849"/>
    <w:rsid w:val="005039BE"/>
    <w:rsid w:val="00503D3B"/>
    <w:rsid w:val="00503DF3"/>
    <w:rsid w:val="00503E9F"/>
    <w:rsid w:val="00504492"/>
    <w:rsid w:val="0050539A"/>
    <w:rsid w:val="00505692"/>
    <w:rsid w:val="00505F20"/>
    <w:rsid w:val="00506562"/>
    <w:rsid w:val="00506D1E"/>
    <w:rsid w:val="00510096"/>
    <w:rsid w:val="0051017C"/>
    <w:rsid w:val="00511D37"/>
    <w:rsid w:val="00511F5F"/>
    <w:rsid w:val="005131EA"/>
    <w:rsid w:val="005131FD"/>
    <w:rsid w:val="00513BD2"/>
    <w:rsid w:val="00513D2D"/>
    <w:rsid w:val="00516433"/>
    <w:rsid w:val="00516919"/>
    <w:rsid w:val="005171C9"/>
    <w:rsid w:val="005177A9"/>
    <w:rsid w:val="00517A88"/>
    <w:rsid w:val="00517DE9"/>
    <w:rsid w:val="005201F7"/>
    <w:rsid w:val="00520C2F"/>
    <w:rsid w:val="00520F42"/>
    <w:rsid w:val="00521F5D"/>
    <w:rsid w:val="005229F2"/>
    <w:rsid w:val="00523CDF"/>
    <w:rsid w:val="005244E8"/>
    <w:rsid w:val="005247A8"/>
    <w:rsid w:val="00526243"/>
    <w:rsid w:val="0052646E"/>
    <w:rsid w:val="0052668A"/>
    <w:rsid w:val="005266C8"/>
    <w:rsid w:val="00526EF8"/>
    <w:rsid w:val="00530148"/>
    <w:rsid w:val="005306F7"/>
    <w:rsid w:val="005307AE"/>
    <w:rsid w:val="00531147"/>
    <w:rsid w:val="00531978"/>
    <w:rsid w:val="00531D91"/>
    <w:rsid w:val="00532CA6"/>
    <w:rsid w:val="005340D1"/>
    <w:rsid w:val="00534633"/>
    <w:rsid w:val="005352F2"/>
    <w:rsid w:val="00535770"/>
    <w:rsid w:val="00535AB1"/>
    <w:rsid w:val="0053625A"/>
    <w:rsid w:val="00536BF6"/>
    <w:rsid w:val="00536DF7"/>
    <w:rsid w:val="005402F7"/>
    <w:rsid w:val="00540862"/>
    <w:rsid w:val="00540A2E"/>
    <w:rsid w:val="0054123D"/>
    <w:rsid w:val="00542688"/>
    <w:rsid w:val="00542A0A"/>
    <w:rsid w:val="00543328"/>
    <w:rsid w:val="00543873"/>
    <w:rsid w:val="00544A48"/>
    <w:rsid w:val="005456D6"/>
    <w:rsid w:val="00546609"/>
    <w:rsid w:val="00546C4D"/>
    <w:rsid w:val="00547F7D"/>
    <w:rsid w:val="005505A6"/>
    <w:rsid w:val="0055063D"/>
    <w:rsid w:val="00550BC2"/>
    <w:rsid w:val="00551217"/>
    <w:rsid w:val="00551450"/>
    <w:rsid w:val="0055158C"/>
    <w:rsid w:val="00551659"/>
    <w:rsid w:val="0055179A"/>
    <w:rsid w:val="005519B1"/>
    <w:rsid w:val="00551DDA"/>
    <w:rsid w:val="00552F70"/>
    <w:rsid w:val="00553199"/>
    <w:rsid w:val="00554AC0"/>
    <w:rsid w:val="00554E12"/>
    <w:rsid w:val="00555E88"/>
    <w:rsid w:val="00556323"/>
    <w:rsid w:val="00556513"/>
    <w:rsid w:val="005565CB"/>
    <w:rsid w:val="00556EDD"/>
    <w:rsid w:val="00557A51"/>
    <w:rsid w:val="0056141D"/>
    <w:rsid w:val="005615CA"/>
    <w:rsid w:val="00561609"/>
    <w:rsid w:val="00561C01"/>
    <w:rsid w:val="00561E9F"/>
    <w:rsid w:val="005621C3"/>
    <w:rsid w:val="005624C9"/>
    <w:rsid w:val="00562753"/>
    <w:rsid w:val="00563D68"/>
    <w:rsid w:val="00564220"/>
    <w:rsid w:val="00564AFE"/>
    <w:rsid w:val="00564B9C"/>
    <w:rsid w:val="00564DBE"/>
    <w:rsid w:val="00565F88"/>
    <w:rsid w:val="0056602A"/>
    <w:rsid w:val="0056620C"/>
    <w:rsid w:val="00566422"/>
    <w:rsid w:val="00566570"/>
    <w:rsid w:val="0056677B"/>
    <w:rsid w:val="0056690E"/>
    <w:rsid w:val="00566C70"/>
    <w:rsid w:val="005704E0"/>
    <w:rsid w:val="0057073A"/>
    <w:rsid w:val="00570CFE"/>
    <w:rsid w:val="00570F57"/>
    <w:rsid w:val="00572559"/>
    <w:rsid w:val="00572932"/>
    <w:rsid w:val="00572BAB"/>
    <w:rsid w:val="00573FB3"/>
    <w:rsid w:val="005752ED"/>
    <w:rsid w:val="00575A20"/>
    <w:rsid w:val="005766D3"/>
    <w:rsid w:val="005772FF"/>
    <w:rsid w:val="0058067F"/>
    <w:rsid w:val="00580FB4"/>
    <w:rsid w:val="005811BD"/>
    <w:rsid w:val="00581AE2"/>
    <w:rsid w:val="00581F56"/>
    <w:rsid w:val="005824C3"/>
    <w:rsid w:val="00583068"/>
    <w:rsid w:val="00583B48"/>
    <w:rsid w:val="005840E1"/>
    <w:rsid w:val="0058432E"/>
    <w:rsid w:val="0058433D"/>
    <w:rsid w:val="005844AE"/>
    <w:rsid w:val="00584702"/>
    <w:rsid w:val="00584A7E"/>
    <w:rsid w:val="00584BD5"/>
    <w:rsid w:val="00585D61"/>
    <w:rsid w:val="00586908"/>
    <w:rsid w:val="00587379"/>
    <w:rsid w:val="005877C7"/>
    <w:rsid w:val="00587F58"/>
    <w:rsid w:val="0059045C"/>
    <w:rsid w:val="00590AF3"/>
    <w:rsid w:val="00590CAE"/>
    <w:rsid w:val="005910A0"/>
    <w:rsid w:val="0059125D"/>
    <w:rsid w:val="005913E7"/>
    <w:rsid w:val="005913F7"/>
    <w:rsid w:val="00591551"/>
    <w:rsid w:val="0059158F"/>
    <w:rsid w:val="00591CA6"/>
    <w:rsid w:val="005921C5"/>
    <w:rsid w:val="0059234C"/>
    <w:rsid w:val="00592A7F"/>
    <w:rsid w:val="00592C7E"/>
    <w:rsid w:val="00593234"/>
    <w:rsid w:val="005934EE"/>
    <w:rsid w:val="0059373D"/>
    <w:rsid w:val="0059463A"/>
    <w:rsid w:val="0059508D"/>
    <w:rsid w:val="0059512F"/>
    <w:rsid w:val="005951B9"/>
    <w:rsid w:val="00595274"/>
    <w:rsid w:val="00595851"/>
    <w:rsid w:val="00596154"/>
    <w:rsid w:val="005962E2"/>
    <w:rsid w:val="0059684D"/>
    <w:rsid w:val="00596F07"/>
    <w:rsid w:val="005975E1"/>
    <w:rsid w:val="00597ED5"/>
    <w:rsid w:val="005A074F"/>
    <w:rsid w:val="005A0B33"/>
    <w:rsid w:val="005A0EB4"/>
    <w:rsid w:val="005A12A8"/>
    <w:rsid w:val="005A1F62"/>
    <w:rsid w:val="005A1F65"/>
    <w:rsid w:val="005A1F9B"/>
    <w:rsid w:val="005A20CC"/>
    <w:rsid w:val="005A2211"/>
    <w:rsid w:val="005A237F"/>
    <w:rsid w:val="005A2C40"/>
    <w:rsid w:val="005A44B5"/>
    <w:rsid w:val="005A49FE"/>
    <w:rsid w:val="005A5BA4"/>
    <w:rsid w:val="005A5F7E"/>
    <w:rsid w:val="005A61AF"/>
    <w:rsid w:val="005A6202"/>
    <w:rsid w:val="005A6367"/>
    <w:rsid w:val="005A69EC"/>
    <w:rsid w:val="005A708F"/>
    <w:rsid w:val="005A7299"/>
    <w:rsid w:val="005B0A44"/>
    <w:rsid w:val="005B1347"/>
    <w:rsid w:val="005B1945"/>
    <w:rsid w:val="005B1C36"/>
    <w:rsid w:val="005B20D7"/>
    <w:rsid w:val="005B33C7"/>
    <w:rsid w:val="005B360E"/>
    <w:rsid w:val="005B36DA"/>
    <w:rsid w:val="005B3A03"/>
    <w:rsid w:val="005B4390"/>
    <w:rsid w:val="005B4924"/>
    <w:rsid w:val="005B53BD"/>
    <w:rsid w:val="005B5A7B"/>
    <w:rsid w:val="005B5F36"/>
    <w:rsid w:val="005B659A"/>
    <w:rsid w:val="005B6621"/>
    <w:rsid w:val="005B6AB4"/>
    <w:rsid w:val="005B6BAA"/>
    <w:rsid w:val="005C099A"/>
    <w:rsid w:val="005C1132"/>
    <w:rsid w:val="005C11C7"/>
    <w:rsid w:val="005C18DC"/>
    <w:rsid w:val="005C1952"/>
    <w:rsid w:val="005C1A41"/>
    <w:rsid w:val="005C23BB"/>
    <w:rsid w:val="005C2FE2"/>
    <w:rsid w:val="005C318F"/>
    <w:rsid w:val="005C34DA"/>
    <w:rsid w:val="005C4C4D"/>
    <w:rsid w:val="005C4CE2"/>
    <w:rsid w:val="005C5019"/>
    <w:rsid w:val="005C521C"/>
    <w:rsid w:val="005C6B4E"/>
    <w:rsid w:val="005C73F5"/>
    <w:rsid w:val="005D020C"/>
    <w:rsid w:val="005D0333"/>
    <w:rsid w:val="005D07EC"/>
    <w:rsid w:val="005D0ADE"/>
    <w:rsid w:val="005D138D"/>
    <w:rsid w:val="005D17C4"/>
    <w:rsid w:val="005D2323"/>
    <w:rsid w:val="005D2BB1"/>
    <w:rsid w:val="005D330C"/>
    <w:rsid w:val="005D372A"/>
    <w:rsid w:val="005D442C"/>
    <w:rsid w:val="005D4981"/>
    <w:rsid w:val="005D5471"/>
    <w:rsid w:val="005D5B4E"/>
    <w:rsid w:val="005D5E73"/>
    <w:rsid w:val="005D6195"/>
    <w:rsid w:val="005D6701"/>
    <w:rsid w:val="005D6C5D"/>
    <w:rsid w:val="005D7123"/>
    <w:rsid w:val="005D776F"/>
    <w:rsid w:val="005D7DBC"/>
    <w:rsid w:val="005E06FB"/>
    <w:rsid w:val="005E0B33"/>
    <w:rsid w:val="005E131F"/>
    <w:rsid w:val="005E1397"/>
    <w:rsid w:val="005E1786"/>
    <w:rsid w:val="005E184A"/>
    <w:rsid w:val="005E195A"/>
    <w:rsid w:val="005E1CBC"/>
    <w:rsid w:val="005E22B6"/>
    <w:rsid w:val="005E22D9"/>
    <w:rsid w:val="005E2A30"/>
    <w:rsid w:val="005E3C61"/>
    <w:rsid w:val="005E5005"/>
    <w:rsid w:val="005E55FE"/>
    <w:rsid w:val="005E5BCC"/>
    <w:rsid w:val="005E5E21"/>
    <w:rsid w:val="005E61F7"/>
    <w:rsid w:val="005E6266"/>
    <w:rsid w:val="005E7930"/>
    <w:rsid w:val="005E79EC"/>
    <w:rsid w:val="005E7B9A"/>
    <w:rsid w:val="005F0082"/>
    <w:rsid w:val="005F0133"/>
    <w:rsid w:val="005F05ED"/>
    <w:rsid w:val="005F0E35"/>
    <w:rsid w:val="005F1466"/>
    <w:rsid w:val="005F1908"/>
    <w:rsid w:val="005F1BBD"/>
    <w:rsid w:val="005F1EC8"/>
    <w:rsid w:val="005F2A09"/>
    <w:rsid w:val="005F2CB4"/>
    <w:rsid w:val="005F374B"/>
    <w:rsid w:val="005F3C41"/>
    <w:rsid w:val="005F3DD1"/>
    <w:rsid w:val="005F4096"/>
    <w:rsid w:val="005F4D8B"/>
    <w:rsid w:val="005F6192"/>
    <w:rsid w:val="005F7DE0"/>
    <w:rsid w:val="006008EC"/>
    <w:rsid w:val="00601122"/>
    <w:rsid w:val="006013F8"/>
    <w:rsid w:val="0060142F"/>
    <w:rsid w:val="00601D7B"/>
    <w:rsid w:val="00601FFC"/>
    <w:rsid w:val="006023EA"/>
    <w:rsid w:val="006026A2"/>
    <w:rsid w:val="006030C3"/>
    <w:rsid w:val="00604383"/>
    <w:rsid w:val="00605010"/>
    <w:rsid w:val="0060593E"/>
    <w:rsid w:val="0060601D"/>
    <w:rsid w:val="00606732"/>
    <w:rsid w:val="00606FB5"/>
    <w:rsid w:val="00607CFD"/>
    <w:rsid w:val="0061022C"/>
    <w:rsid w:val="0061024F"/>
    <w:rsid w:val="00610D1F"/>
    <w:rsid w:val="00611AF0"/>
    <w:rsid w:val="00611CAB"/>
    <w:rsid w:val="00611D43"/>
    <w:rsid w:val="0061232D"/>
    <w:rsid w:val="006135FB"/>
    <w:rsid w:val="006139CD"/>
    <w:rsid w:val="006143EF"/>
    <w:rsid w:val="00614439"/>
    <w:rsid w:val="00614EF9"/>
    <w:rsid w:val="0061520A"/>
    <w:rsid w:val="006152FE"/>
    <w:rsid w:val="0061545E"/>
    <w:rsid w:val="0061652F"/>
    <w:rsid w:val="00617832"/>
    <w:rsid w:val="00617D17"/>
    <w:rsid w:val="006205BD"/>
    <w:rsid w:val="0062067D"/>
    <w:rsid w:val="0062199E"/>
    <w:rsid w:val="0062252F"/>
    <w:rsid w:val="00622DE1"/>
    <w:rsid w:val="00623B47"/>
    <w:rsid w:val="006249B9"/>
    <w:rsid w:val="00624B52"/>
    <w:rsid w:val="00624CAE"/>
    <w:rsid w:val="0062559F"/>
    <w:rsid w:val="00626096"/>
    <w:rsid w:val="0062619E"/>
    <w:rsid w:val="0062624B"/>
    <w:rsid w:val="0062657F"/>
    <w:rsid w:val="006269DC"/>
    <w:rsid w:val="00627671"/>
    <w:rsid w:val="00627AAE"/>
    <w:rsid w:val="00627E16"/>
    <w:rsid w:val="00630D6F"/>
    <w:rsid w:val="0063134A"/>
    <w:rsid w:val="0063271D"/>
    <w:rsid w:val="00632929"/>
    <w:rsid w:val="00632DB3"/>
    <w:rsid w:val="0063313E"/>
    <w:rsid w:val="0063323C"/>
    <w:rsid w:val="006337C0"/>
    <w:rsid w:val="00633AA0"/>
    <w:rsid w:val="00633EE6"/>
    <w:rsid w:val="00634005"/>
    <w:rsid w:val="00634E68"/>
    <w:rsid w:val="00635B6D"/>
    <w:rsid w:val="00636A43"/>
    <w:rsid w:val="00636DBE"/>
    <w:rsid w:val="00636E64"/>
    <w:rsid w:val="00637458"/>
    <w:rsid w:val="00640551"/>
    <w:rsid w:val="00640850"/>
    <w:rsid w:val="00640CDB"/>
    <w:rsid w:val="00641425"/>
    <w:rsid w:val="00641B9F"/>
    <w:rsid w:val="0064245B"/>
    <w:rsid w:val="00642FF0"/>
    <w:rsid w:val="006431D0"/>
    <w:rsid w:val="00644363"/>
    <w:rsid w:val="00644658"/>
    <w:rsid w:val="0064545F"/>
    <w:rsid w:val="006454D8"/>
    <w:rsid w:val="006456BF"/>
    <w:rsid w:val="0064573C"/>
    <w:rsid w:val="00646028"/>
    <w:rsid w:val="006466E1"/>
    <w:rsid w:val="0064693E"/>
    <w:rsid w:val="00646C32"/>
    <w:rsid w:val="00646C52"/>
    <w:rsid w:val="00647B39"/>
    <w:rsid w:val="00647F34"/>
    <w:rsid w:val="006504D6"/>
    <w:rsid w:val="006506CA"/>
    <w:rsid w:val="00650720"/>
    <w:rsid w:val="006507D3"/>
    <w:rsid w:val="006513EC"/>
    <w:rsid w:val="006514A9"/>
    <w:rsid w:val="00651F77"/>
    <w:rsid w:val="00652C91"/>
    <w:rsid w:val="00654424"/>
    <w:rsid w:val="00654EC7"/>
    <w:rsid w:val="00655900"/>
    <w:rsid w:val="00655F5A"/>
    <w:rsid w:val="006565B7"/>
    <w:rsid w:val="00656818"/>
    <w:rsid w:val="006568A5"/>
    <w:rsid w:val="006569CF"/>
    <w:rsid w:val="00657106"/>
    <w:rsid w:val="00657524"/>
    <w:rsid w:val="006608BD"/>
    <w:rsid w:val="006608F2"/>
    <w:rsid w:val="00660E29"/>
    <w:rsid w:val="00661655"/>
    <w:rsid w:val="006619BC"/>
    <w:rsid w:val="0066241A"/>
    <w:rsid w:val="00662534"/>
    <w:rsid w:val="006626FF"/>
    <w:rsid w:val="00662779"/>
    <w:rsid w:val="00663076"/>
    <w:rsid w:val="006637BD"/>
    <w:rsid w:val="006643A9"/>
    <w:rsid w:val="006645A8"/>
    <w:rsid w:val="00665662"/>
    <w:rsid w:val="00665720"/>
    <w:rsid w:val="006657AA"/>
    <w:rsid w:val="00665A22"/>
    <w:rsid w:val="00666F6A"/>
    <w:rsid w:val="0066721D"/>
    <w:rsid w:val="00670254"/>
    <w:rsid w:val="0067077E"/>
    <w:rsid w:val="00670823"/>
    <w:rsid w:val="0067100C"/>
    <w:rsid w:val="0067227B"/>
    <w:rsid w:val="006727EF"/>
    <w:rsid w:val="00672A91"/>
    <w:rsid w:val="00673847"/>
    <w:rsid w:val="00674BFC"/>
    <w:rsid w:val="00674F28"/>
    <w:rsid w:val="00675559"/>
    <w:rsid w:val="00675AC7"/>
    <w:rsid w:val="0067625B"/>
    <w:rsid w:val="006764EB"/>
    <w:rsid w:val="006765D7"/>
    <w:rsid w:val="00676F06"/>
    <w:rsid w:val="00677380"/>
    <w:rsid w:val="00677574"/>
    <w:rsid w:val="00677697"/>
    <w:rsid w:val="00677AB1"/>
    <w:rsid w:val="00680362"/>
    <w:rsid w:val="00681308"/>
    <w:rsid w:val="0068165F"/>
    <w:rsid w:val="00681B92"/>
    <w:rsid w:val="006821FF"/>
    <w:rsid w:val="00682609"/>
    <w:rsid w:val="00683F6F"/>
    <w:rsid w:val="00684CBC"/>
    <w:rsid w:val="006859C0"/>
    <w:rsid w:val="00686D4C"/>
    <w:rsid w:val="00687705"/>
    <w:rsid w:val="00687C0E"/>
    <w:rsid w:val="0069000B"/>
    <w:rsid w:val="00690F3C"/>
    <w:rsid w:val="00691635"/>
    <w:rsid w:val="006917FC"/>
    <w:rsid w:val="00692121"/>
    <w:rsid w:val="0069257C"/>
    <w:rsid w:val="00692957"/>
    <w:rsid w:val="00692D3F"/>
    <w:rsid w:val="00693415"/>
    <w:rsid w:val="00693473"/>
    <w:rsid w:val="006934AE"/>
    <w:rsid w:val="00694A25"/>
    <w:rsid w:val="00694EC0"/>
    <w:rsid w:val="00696005"/>
    <w:rsid w:val="00697353"/>
    <w:rsid w:val="006977DB"/>
    <w:rsid w:val="006A1165"/>
    <w:rsid w:val="006A164D"/>
    <w:rsid w:val="006A2F15"/>
    <w:rsid w:val="006A3D97"/>
    <w:rsid w:val="006A4227"/>
    <w:rsid w:val="006A53AF"/>
    <w:rsid w:val="006A560E"/>
    <w:rsid w:val="006A614D"/>
    <w:rsid w:val="006A68CA"/>
    <w:rsid w:val="006A6A88"/>
    <w:rsid w:val="006A7BFB"/>
    <w:rsid w:val="006A7D13"/>
    <w:rsid w:val="006B0044"/>
    <w:rsid w:val="006B017F"/>
    <w:rsid w:val="006B030F"/>
    <w:rsid w:val="006B06D0"/>
    <w:rsid w:val="006B0C6D"/>
    <w:rsid w:val="006B1E5C"/>
    <w:rsid w:val="006B1EE6"/>
    <w:rsid w:val="006B1F21"/>
    <w:rsid w:val="006B269C"/>
    <w:rsid w:val="006B2757"/>
    <w:rsid w:val="006B3D8B"/>
    <w:rsid w:val="006B41E9"/>
    <w:rsid w:val="006B4451"/>
    <w:rsid w:val="006B4C15"/>
    <w:rsid w:val="006B50AC"/>
    <w:rsid w:val="006B58BA"/>
    <w:rsid w:val="006B59FB"/>
    <w:rsid w:val="006B5A35"/>
    <w:rsid w:val="006B5D03"/>
    <w:rsid w:val="006B6733"/>
    <w:rsid w:val="006B7228"/>
    <w:rsid w:val="006B7DAB"/>
    <w:rsid w:val="006C0432"/>
    <w:rsid w:val="006C071B"/>
    <w:rsid w:val="006C0CFC"/>
    <w:rsid w:val="006C16E6"/>
    <w:rsid w:val="006C17BE"/>
    <w:rsid w:val="006C1EAE"/>
    <w:rsid w:val="006C24D7"/>
    <w:rsid w:val="006C2837"/>
    <w:rsid w:val="006C2E01"/>
    <w:rsid w:val="006C2F13"/>
    <w:rsid w:val="006C3567"/>
    <w:rsid w:val="006C3820"/>
    <w:rsid w:val="006C399B"/>
    <w:rsid w:val="006C3C06"/>
    <w:rsid w:val="006C416A"/>
    <w:rsid w:val="006C4E2A"/>
    <w:rsid w:val="006C5145"/>
    <w:rsid w:val="006C61E9"/>
    <w:rsid w:val="006C6546"/>
    <w:rsid w:val="006C7460"/>
    <w:rsid w:val="006C7625"/>
    <w:rsid w:val="006C7D0A"/>
    <w:rsid w:val="006D0483"/>
    <w:rsid w:val="006D0651"/>
    <w:rsid w:val="006D08D0"/>
    <w:rsid w:val="006D2363"/>
    <w:rsid w:val="006D29BC"/>
    <w:rsid w:val="006D2FD4"/>
    <w:rsid w:val="006D3883"/>
    <w:rsid w:val="006D3C7F"/>
    <w:rsid w:val="006D3F4A"/>
    <w:rsid w:val="006D4456"/>
    <w:rsid w:val="006D46BA"/>
    <w:rsid w:val="006D48E7"/>
    <w:rsid w:val="006D4BD0"/>
    <w:rsid w:val="006D5159"/>
    <w:rsid w:val="006D56A0"/>
    <w:rsid w:val="006D58E4"/>
    <w:rsid w:val="006D5F29"/>
    <w:rsid w:val="006D615D"/>
    <w:rsid w:val="006D67CD"/>
    <w:rsid w:val="006D681E"/>
    <w:rsid w:val="006D6BEA"/>
    <w:rsid w:val="006D6F10"/>
    <w:rsid w:val="006D73E8"/>
    <w:rsid w:val="006E02F8"/>
    <w:rsid w:val="006E0963"/>
    <w:rsid w:val="006E0AF8"/>
    <w:rsid w:val="006E0CBA"/>
    <w:rsid w:val="006E0D83"/>
    <w:rsid w:val="006E186F"/>
    <w:rsid w:val="006E18F7"/>
    <w:rsid w:val="006E196F"/>
    <w:rsid w:val="006E1C5B"/>
    <w:rsid w:val="006E22A8"/>
    <w:rsid w:val="006E2518"/>
    <w:rsid w:val="006E34E7"/>
    <w:rsid w:val="006E3D4A"/>
    <w:rsid w:val="006E41D7"/>
    <w:rsid w:val="006E4269"/>
    <w:rsid w:val="006E472E"/>
    <w:rsid w:val="006E48F5"/>
    <w:rsid w:val="006E518D"/>
    <w:rsid w:val="006E5666"/>
    <w:rsid w:val="006E5687"/>
    <w:rsid w:val="006E62B8"/>
    <w:rsid w:val="006E6D41"/>
    <w:rsid w:val="006E7C91"/>
    <w:rsid w:val="006F0AA2"/>
    <w:rsid w:val="006F0C6B"/>
    <w:rsid w:val="006F1217"/>
    <w:rsid w:val="006F17B4"/>
    <w:rsid w:val="006F1A8B"/>
    <w:rsid w:val="006F1CEA"/>
    <w:rsid w:val="006F2456"/>
    <w:rsid w:val="006F273E"/>
    <w:rsid w:val="006F2E99"/>
    <w:rsid w:val="006F5922"/>
    <w:rsid w:val="006F6B04"/>
    <w:rsid w:val="006F7D0E"/>
    <w:rsid w:val="00700655"/>
    <w:rsid w:val="0070144B"/>
    <w:rsid w:val="007014E9"/>
    <w:rsid w:val="00701944"/>
    <w:rsid w:val="00702459"/>
    <w:rsid w:val="00702D6E"/>
    <w:rsid w:val="0070387E"/>
    <w:rsid w:val="00703FC2"/>
    <w:rsid w:val="00704204"/>
    <w:rsid w:val="00704798"/>
    <w:rsid w:val="00704CDE"/>
    <w:rsid w:val="0070506E"/>
    <w:rsid w:val="007059E5"/>
    <w:rsid w:val="007059EE"/>
    <w:rsid w:val="007073E9"/>
    <w:rsid w:val="0071037B"/>
    <w:rsid w:val="007107BD"/>
    <w:rsid w:val="0071121B"/>
    <w:rsid w:val="007112A4"/>
    <w:rsid w:val="007129F9"/>
    <w:rsid w:val="00712F01"/>
    <w:rsid w:val="00712FD9"/>
    <w:rsid w:val="00713109"/>
    <w:rsid w:val="0071353C"/>
    <w:rsid w:val="00713986"/>
    <w:rsid w:val="00714488"/>
    <w:rsid w:val="0071474E"/>
    <w:rsid w:val="00714B26"/>
    <w:rsid w:val="007156DB"/>
    <w:rsid w:val="00717199"/>
    <w:rsid w:val="00717768"/>
    <w:rsid w:val="00717791"/>
    <w:rsid w:val="00717BF1"/>
    <w:rsid w:val="00717C02"/>
    <w:rsid w:val="00720E04"/>
    <w:rsid w:val="0072104C"/>
    <w:rsid w:val="007210EC"/>
    <w:rsid w:val="007215EB"/>
    <w:rsid w:val="00721BB0"/>
    <w:rsid w:val="00722C5E"/>
    <w:rsid w:val="00722CBB"/>
    <w:rsid w:val="00723429"/>
    <w:rsid w:val="00723A54"/>
    <w:rsid w:val="00723DE2"/>
    <w:rsid w:val="00724051"/>
    <w:rsid w:val="00724547"/>
    <w:rsid w:val="00724D10"/>
    <w:rsid w:val="00725BA7"/>
    <w:rsid w:val="00726358"/>
    <w:rsid w:val="00726698"/>
    <w:rsid w:val="007272B3"/>
    <w:rsid w:val="00727EE6"/>
    <w:rsid w:val="00730389"/>
    <w:rsid w:val="0073080A"/>
    <w:rsid w:val="0073104F"/>
    <w:rsid w:val="00731176"/>
    <w:rsid w:val="007314A3"/>
    <w:rsid w:val="00731FA6"/>
    <w:rsid w:val="007324C7"/>
    <w:rsid w:val="00732A3E"/>
    <w:rsid w:val="00733010"/>
    <w:rsid w:val="0073446D"/>
    <w:rsid w:val="007345FE"/>
    <w:rsid w:val="007350EB"/>
    <w:rsid w:val="00735352"/>
    <w:rsid w:val="00735466"/>
    <w:rsid w:val="00735A3F"/>
    <w:rsid w:val="0073656F"/>
    <w:rsid w:val="00736678"/>
    <w:rsid w:val="00736767"/>
    <w:rsid w:val="00736989"/>
    <w:rsid w:val="00736B7B"/>
    <w:rsid w:val="0073723D"/>
    <w:rsid w:val="007379BE"/>
    <w:rsid w:val="00740173"/>
    <w:rsid w:val="007404B8"/>
    <w:rsid w:val="00742571"/>
    <w:rsid w:val="0074270D"/>
    <w:rsid w:val="00742B1A"/>
    <w:rsid w:val="00742DDB"/>
    <w:rsid w:val="0074332F"/>
    <w:rsid w:val="00743C1C"/>
    <w:rsid w:val="00744696"/>
    <w:rsid w:val="007454C3"/>
    <w:rsid w:val="00745571"/>
    <w:rsid w:val="00745EA5"/>
    <w:rsid w:val="00747404"/>
    <w:rsid w:val="00747BEA"/>
    <w:rsid w:val="0075003A"/>
    <w:rsid w:val="0075046A"/>
    <w:rsid w:val="00750D50"/>
    <w:rsid w:val="007518B9"/>
    <w:rsid w:val="00752731"/>
    <w:rsid w:val="00752BDA"/>
    <w:rsid w:val="00752F18"/>
    <w:rsid w:val="007533BB"/>
    <w:rsid w:val="0075382C"/>
    <w:rsid w:val="00753E25"/>
    <w:rsid w:val="0075410C"/>
    <w:rsid w:val="0075476F"/>
    <w:rsid w:val="00754E0D"/>
    <w:rsid w:val="0075563E"/>
    <w:rsid w:val="00756291"/>
    <w:rsid w:val="00756847"/>
    <w:rsid w:val="007568A7"/>
    <w:rsid w:val="0075691D"/>
    <w:rsid w:val="00757257"/>
    <w:rsid w:val="00757591"/>
    <w:rsid w:val="007579C7"/>
    <w:rsid w:val="00757E6D"/>
    <w:rsid w:val="00760003"/>
    <w:rsid w:val="0076013F"/>
    <w:rsid w:val="00760233"/>
    <w:rsid w:val="007603E6"/>
    <w:rsid w:val="00760AE9"/>
    <w:rsid w:val="00760B4F"/>
    <w:rsid w:val="00760E7E"/>
    <w:rsid w:val="007610D9"/>
    <w:rsid w:val="007612A7"/>
    <w:rsid w:val="00761627"/>
    <w:rsid w:val="00761ABB"/>
    <w:rsid w:val="00761B3A"/>
    <w:rsid w:val="0076223D"/>
    <w:rsid w:val="00762C9F"/>
    <w:rsid w:val="007634AA"/>
    <w:rsid w:val="00764936"/>
    <w:rsid w:val="007650A1"/>
    <w:rsid w:val="007654DA"/>
    <w:rsid w:val="00765861"/>
    <w:rsid w:val="00765868"/>
    <w:rsid w:val="007658BD"/>
    <w:rsid w:val="00765B8C"/>
    <w:rsid w:val="00765D55"/>
    <w:rsid w:val="0076690D"/>
    <w:rsid w:val="00766968"/>
    <w:rsid w:val="00766C71"/>
    <w:rsid w:val="00770961"/>
    <w:rsid w:val="00771580"/>
    <w:rsid w:val="00771921"/>
    <w:rsid w:val="00771A07"/>
    <w:rsid w:val="00771B52"/>
    <w:rsid w:val="00772338"/>
    <w:rsid w:val="00772619"/>
    <w:rsid w:val="007728F6"/>
    <w:rsid w:val="00772F44"/>
    <w:rsid w:val="00773A29"/>
    <w:rsid w:val="00773CD0"/>
    <w:rsid w:val="00773D94"/>
    <w:rsid w:val="00773F46"/>
    <w:rsid w:val="00774604"/>
    <w:rsid w:val="007747EB"/>
    <w:rsid w:val="00774872"/>
    <w:rsid w:val="007748A3"/>
    <w:rsid w:val="00775048"/>
    <w:rsid w:val="00775CB6"/>
    <w:rsid w:val="00776174"/>
    <w:rsid w:val="00776E16"/>
    <w:rsid w:val="0077792B"/>
    <w:rsid w:val="00777B18"/>
    <w:rsid w:val="00777C87"/>
    <w:rsid w:val="00777CDE"/>
    <w:rsid w:val="00781295"/>
    <w:rsid w:val="00782579"/>
    <w:rsid w:val="00782DCE"/>
    <w:rsid w:val="007836EE"/>
    <w:rsid w:val="00783A87"/>
    <w:rsid w:val="007849CD"/>
    <w:rsid w:val="00785177"/>
    <w:rsid w:val="0078521B"/>
    <w:rsid w:val="00786055"/>
    <w:rsid w:val="00786292"/>
    <w:rsid w:val="00787EED"/>
    <w:rsid w:val="00787FC4"/>
    <w:rsid w:val="007902B9"/>
    <w:rsid w:val="00790E8D"/>
    <w:rsid w:val="00791059"/>
    <w:rsid w:val="00791167"/>
    <w:rsid w:val="00791B65"/>
    <w:rsid w:val="0079208D"/>
    <w:rsid w:val="007920A1"/>
    <w:rsid w:val="007928E4"/>
    <w:rsid w:val="007929FC"/>
    <w:rsid w:val="00792B0F"/>
    <w:rsid w:val="00792DC7"/>
    <w:rsid w:val="00792E63"/>
    <w:rsid w:val="00792EA9"/>
    <w:rsid w:val="00792EC7"/>
    <w:rsid w:val="007933E1"/>
    <w:rsid w:val="0079386F"/>
    <w:rsid w:val="0079422E"/>
    <w:rsid w:val="00795E9B"/>
    <w:rsid w:val="00796CF9"/>
    <w:rsid w:val="00797EC5"/>
    <w:rsid w:val="007A0A5E"/>
    <w:rsid w:val="007A1058"/>
    <w:rsid w:val="007A164F"/>
    <w:rsid w:val="007A1B89"/>
    <w:rsid w:val="007A2730"/>
    <w:rsid w:val="007A2B62"/>
    <w:rsid w:val="007A2DFC"/>
    <w:rsid w:val="007A455F"/>
    <w:rsid w:val="007A5B30"/>
    <w:rsid w:val="007A5D09"/>
    <w:rsid w:val="007A647E"/>
    <w:rsid w:val="007A6CEA"/>
    <w:rsid w:val="007A6D09"/>
    <w:rsid w:val="007A7259"/>
    <w:rsid w:val="007A7E79"/>
    <w:rsid w:val="007A7F7C"/>
    <w:rsid w:val="007B01DD"/>
    <w:rsid w:val="007B0A1B"/>
    <w:rsid w:val="007B0F64"/>
    <w:rsid w:val="007B1401"/>
    <w:rsid w:val="007B17B3"/>
    <w:rsid w:val="007B18FF"/>
    <w:rsid w:val="007B1ED8"/>
    <w:rsid w:val="007B2565"/>
    <w:rsid w:val="007B2B3F"/>
    <w:rsid w:val="007B2D47"/>
    <w:rsid w:val="007B429C"/>
    <w:rsid w:val="007B4946"/>
    <w:rsid w:val="007B5053"/>
    <w:rsid w:val="007B50BC"/>
    <w:rsid w:val="007B568A"/>
    <w:rsid w:val="007B6953"/>
    <w:rsid w:val="007B6CCC"/>
    <w:rsid w:val="007B7191"/>
    <w:rsid w:val="007B731A"/>
    <w:rsid w:val="007B7D52"/>
    <w:rsid w:val="007C00E8"/>
    <w:rsid w:val="007C0459"/>
    <w:rsid w:val="007C0A88"/>
    <w:rsid w:val="007C0DA4"/>
    <w:rsid w:val="007C194D"/>
    <w:rsid w:val="007C2B02"/>
    <w:rsid w:val="007C4253"/>
    <w:rsid w:val="007C4690"/>
    <w:rsid w:val="007C4BC2"/>
    <w:rsid w:val="007C55F7"/>
    <w:rsid w:val="007C56D5"/>
    <w:rsid w:val="007C61C2"/>
    <w:rsid w:val="007C696B"/>
    <w:rsid w:val="007C7102"/>
    <w:rsid w:val="007C72E9"/>
    <w:rsid w:val="007C7597"/>
    <w:rsid w:val="007C75BD"/>
    <w:rsid w:val="007D01B4"/>
    <w:rsid w:val="007D0613"/>
    <w:rsid w:val="007D0BCC"/>
    <w:rsid w:val="007D1E5C"/>
    <w:rsid w:val="007D2040"/>
    <w:rsid w:val="007D21DC"/>
    <w:rsid w:val="007D220F"/>
    <w:rsid w:val="007D3954"/>
    <w:rsid w:val="007D3EE5"/>
    <w:rsid w:val="007D479D"/>
    <w:rsid w:val="007D563F"/>
    <w:rsid w:val="007D58E6"/>
    <w:rsid w:val="007D5DE9"/>
    <w:rsid w:val="007D665B"/>
    <w:rsid w:val="007D6C8E"/>
    <w:rsid w:val="007D6D19"/>
    <w:rsid w:val="007D6E15"/>
    <w:rsid w:val="007D7895"/>
    <w:rsid w:val="007D79F8"/>
    <w:rsid w:val="007D7B7C"/>
    <w:rsid w:val="007D7D79"/>
    <w:rsid w:val="007E003D"/>
    <w:rsid w:val="007E0F65"/>
    <w:rsid w:val="007E1553"/>
    <w:rsid w:val="007E1D6B"/>
    <w:rsid w:val="007E44BA"/>
    <w:rsid w:val="007E49EE"/>
    <w:rsid w:val="007E5815"/>
    <w:rsid w:val="007E5EED"/>
    <w:rsid w:val="007E6730"/>
    <w:rsid w:val="007E6910"/>
    <w:rsid w:val="007E6AA0"/>
    <w:rsid w:val="007E7DAC"/>
    <w:rsid w:val="007F02B3"/>
    <w:rsid w:val="007F07C6"/>
    <w:rsid w:val="007F0CF8"/>
    <w:rsid w:val="007F17CE"/>
    <w:rsid w:val="007F19A5"/>
    <w:rsid w:val="007F1C06"/>
    <w:rsid w:val="007F2519"/>
    <w:rsid w:val="007F27FA"/>
    <w:rsid w:val="007F2E78"/>
    <w:rsid w:val="007F441A"/>
    <w:rsid w:val="007F447D"/>
    <w:rsid w:val="007F4893"/>
    <w:rsid w:val="007F4F77"/>
    <w:rsid w:val="007F54B6"/>
    <w:rsid w:val="007F5F57"/>
    <w:rsid w:val="007F6173"/>
    <w:rsid w:val="007F642D"/>
    <w:rsid w:val="007F673B"/>
    <w:rsid w:val="007F68E2"/>
    <w:rsid w:val="007F7064"/>
    <w:rsid w:val="007F7BB1"/>
    <w:rsid w:val="007F7C9F"/>
    <w:rsid w:val="008003FF"/>
    <w:rsid w:val="008007DB"/>
    <w:rsid w:val="008016D3"/>
    <w:rsid w:val="00801B29"/>
    <w:rsid w:val="00802E83"/>
    <w:rsid w:val="00802FA3"/>
    <w:rsid w:val="0080304F"/>
    <w:rsid w:val="00803E9F"/>
    <w:rsid w:val="0080401B"/>
    <w:rsid w:val="008051A4"/>
    <w:rsid w:val="008054EB"/>
    <w:rsid w:val="008055DF"/>
    <w:rsid w:val="008059FF"/>
    <w:rsid w:val="00805BE9"/>
    <w:rsid w:val="00805E96"/>
    <w:rsid w:val="00807B3A"/>
    <w:rsid w:val="00807E9A"/>
    <w:rsid w:val="00810594"/>
    <w:rsid w:val="008105C5"/>
    <w:rsid w:val="00810D78"/>
    <w:rsid w:val="00810E1C"/>
    <w:rsid w:val="008120FB"/>
    <w:rsid w:val="00812353"/>
    <w:rsid w:val="0081240A"/>
    <w:rsid w:val="008124CD"/>
    <w:rsid w:val="008126AF"/>
    <w:rsid w:val="00812877"/>
    <w:rsid w:val="008128A3"/>
    <w:rsid w:val="00812F6C"/>
    <w:rsid w:val="00812F94"/>
    <w:rsid w:val="00813AE3"/>
    <w:rsid w:val="00813CF4"/>
    <w:rsid w:val="00814282"/>
    <w:rsid w:val="00814931"/>
    <w:rsid w:val="00814A75"/>
    <w:rsid w:val="0081542D"/>
    <w:rsid w:val="00816B05"/>
    <w:rsid w:val="008173C9"/>
    <w:rsid w:val="008174B4"/>
    <w:rsid w:val="00817EB2"/>
    <w:rsid w:val="0082006A"/>
    <w:rsid w:val="008203B0"/>
    <w:rsid w:val="00820467"/>
    <w:rsid w:val="00820D3C"/>
    <w:rsid w:val="00820E79"/>
    <w:rsid w:val="00820F20"/>
    <w:rsid w:val="008213D4"/>
    <w:rsid w:val="008217E5"/>
    <w:rsid w:val="00822891"/>
    <w:rsid w:val="0082310B"/>
    <w:rsid w:val="008238F7"/>
    <w:rsid w:val="00823C33"/>
    <w:rsid w:val="0082414C"/>
    <w:rsid w:val="0082455A"/>
    <w:rsid w:val="00825A56"/>
    <w:rsid w:val="00825DB4"/>
    <w:rsid w:val="00826D08"/>
    <w:rsid w:val="00830272"/>
    <w:rsid w:val="008304B5"/>
    <w:rsid w:val="0083095F"/>
    <w:rsid w:val="00831D22"/>
    <w:rsid w:val="008321A7"/>
    <w:rsid w:val="00832906"/>
    <w:rsid w:val="00832CD9"/>
    <w:rsid w:val="00833AD0"/>
    <w:rsid w:val="00833B09"/>
    <w:rsid w:val="00833CD6"/>
    <w:rsid w:val="00833E1F"/>
    <w:rsid w:val="00834B8B"/>
    <w:rsid w:val="00834D3C"/>
    <w:rsid w:val="00834FB4"/>
    <w:rsid w:val="0083506D"/>
    <w:rsid w:val="0083556F"/>
    <w:rsid w:val="00835A73"/>
    <w:rsid w:val="00835CBC"/>
    <w:rsid w:val="00836E3C"/>
    <w:rsid w:val="00837CA7"/>
    <w:rsid w:val="00837E83"/>
    <w:rsid w:val="0084045F"/>
    <w:rsid w:val="008414E7"/>
    <w:rsid w:val="008416FD"/>
    <w:rsid w:val="00841FE9"/>
    <w:rsid w:val="00842267"/>
    <w:rsid w:val="008425A0"/>
    <w:rsid w:val="00843EA3"/>
    <w:rsid w:val="008456C3"/>
    <w:rsid w:val="0084679B"/>
    <w:rsid w:val="00846A52"/>
    <w:rsid w:val="00847692"/>
    <w:rsid w:val="00847C66"/>
    <w:rsid w:val="0085015D"/>
    <w:rsid w:val="00850240"/>
    <w:rsid w:val="00850B2D"/>
    <w:rsid w:val="00850F58"/>
    <w:rsid w:val="0085154D"/>
    <w:rsid w:val="00853484"/>
    <w:rsid w:val="00853496"/>
    <w:rsid w:val="00853BA8"/>
    <w:rsid w:val="008551D4"/>
    <w:rsid w:val="00855989"/>
    <w:rsid w:val="008566DD"/>
    <w:rsid w:val="0085705E"/>
    <w:rsid w:val="00857211"/>
    <w:rsid w:val="008575FC"/>
    <w:rsid w:val="00857963"/>
    <w:rsid w:val="00857A04"/>
    <w:rsid w:val="00857C09"/>
    <w:rsid w:val="00857CA4"/>
    <w:rsid w:val="00860BB6"/>
    <w:rsid w:val="00860C92"/>
    <w:rsid w:val="00860F98"/>
    <w:rsid w:val="008615E8"/>
    <w:rsid w:val="00861924"/>
    <w:rsid w:val="008630EE"/>
    <w:rsid w:val="0086362F"/>
    <w:rsid w:val="008636C7"/>
    <w:rsid w:val="00863D61"/>
    <w:rsid w:val="00863FBD"/>
    <w:rsid w:val="008643E1"/>
    <w:rsid w:val="00864409"/>
    <w:rsid w:val="008647EF"/>
    <w:rsid w:val="00865581"/>
    <w:rsid w:val="00865775"/>
    <w:rsid w:val="00865815"/>
    <w:rsid w:val="00865AA9"/>
    <w:rsid w:val="00865ABF"/>
    <w:rsid w:val="00865CCD"/>
    <w:rsid w:val="008663E8"/>
    <w:rsid w:val="00866AE1"/>
    <w:rsid w:val="008676B6"/>
    <w:rsid w:val="0086788B"/>
    <w:rsid w:val="00867A07"/>
    <w:rsid w:val="008700F2"/>
    <w:rsid w:val="00870287"/>
    <w:rsid w:val="00870A92"/>
    <w:rsid w:val="00871010"/>
    <w:rsid w:val="008714DC"/>
    <w:rsid w:val="0087168C"/>
    <w:rsid w:val="00871A39"/>
    <w:rsid w:val="00871F06"/>
    <w:rsid w:val="0087252D"/>
    <w:rsid w:val="00872EDD"/>
    <w:rsid w:val="00873BA6"/>
    <w:rsid w:val="00873DC2"/>
    <w:rsid w:val="008743E8"/>
    <w:rsid w:val="00874D95"/>
    <w:rsid w:val="00874F3B"/>
    <w:rsid w:val="0087591D"/>
    <w:rsid w:val="008766B5"/>
    <w:rsid w:val="008766C5"/>
    <w:rsid w:val="008777B1"/>
    <w:rsid w:val="00877AF8"/>
    <w:rsid w:val="00877BC2"/>
    <w:rsid w:val="008800C8"/>
    <w:rsid w:val="008809F6"/>
    <w:rsid w:val="008818CC"/>
    <w:rsid w:val="00881C2A"/>
    <w:rsid w:val="0088250F"/>
    <w:rsid w:val="0088290D"/>
    <w:rsid w:val="00882F2B"/>
    <w:rsid w:val="00883008"/>
    <w:rsid w:val="0088391C"/>
    <w:rsid w:val="00883942"/>
    <w:rsid w:val="0088436C"/>
    <w:rsid w:val="008846BB"/>
    <w:rsid w:val="008851F2"/>
    <w:rsid w:val="008855CE"/>
    <w:rsid w:val="00885BBB"/>
    <w:rsid w:val="0088626A"/>
    <w:rsid w:val="00886C60"/>
    <w:rsid w:val="00886CE4"/>
    <w:rsid w:val="0088736A"/>
    <w:rsid w:val="00887D6E"/>
    <w:rsid w:val="00887DA9"/>
    <w:rsid w:val="00887E1B"/>
    <w:rsid w:val="008916A2"/>
    <w:rsid w:val="00891A5A"/>
    <w:rsid w:val="00892028"/>
    <w:rsid w:val="00892642"/>
    <w:rsid w:val="0089273C"/>
    <w:rsid w:val="00892904"/>
    <w:rsid w:val="0089351B"/>
    <w:rsid w:val="008935BC"/>
    <w:rsid w:val="00893B50"/>
    <w:rsid w:val="00895033"/>
    <w:rsid w:val="008953C5"/>
    <w:rsid w:val="0089594A"/>
    <w:rsid w:val="00895E01"/>
    <w:rsid w:val="00896726"/>
    <w:rsid w:val="0089750A"/>
    <w:rsid w:val="008A195B"/>
    <w:rsid w:val="008A2172"/>
    <w:rsid w:val="008A303F"/>
    <w:rsid w:val="008A3CE4"/>
    <w:rsid w:val="008A4252"/>
    <w:rsid w:val="008A4879"/>
    <w:rsid w:val="008A4BDA"/>
    <w:rsid w:val="008A5311"/>
    <w:rsid w:val="008A5598"/>
    <w:rsid w:val="008A6447"/>
    <w:rsid w:val="008A6AC4"/>
    <w:rsid w:val="008A7591"/>
    <w:rsid w:val="008A794A"/>
    <w:rsid w:val="008A79D1"/>
    <w:rsid w:val="008A7C24"/>
    <w:rsid w:val="008B010E"/>
    <w:rsid w:val="008B011E"/>
    <w:rsid w:val="008B04E0"/>
    <w:rsid w:val="008B110C"/>
    <w:rsid w:val="008B15ED"/>
    <w:rsid w:val="008B1696"/>
    <w:rsid w:val="008B18BA"/>
    <w:rsid w:val="008B18C6"/>
    <w:rsid w:val="008B1915"/>
    <w:rsid w:val="008B1B85"/>
    <w:rsid w:val="008B2605"/>
    <w:rsid w:val="008B315A"/>
    <w:rsid w:val="008B3391"/>
    <w:rsid w:val="008B5029"/>
    <w:rsid w:val="008B5C8B"/>
    <w:rsid w:val="008B5CD7"/>
    <w:rsid w:val="008B6360"/>
    <w:rsid w:val="008B64E2"/>
    <w:rsid w:val="008B6581"/>
    <w:rsid w:val="008B67CA"/>
    <w:rsid w:val="008B71B2"/>
    <w:rsid w:val="008B763B"/>
    <w:rsid w:val="008C0A41"/>
    <w:rsid w:val="008C12CE"/>
    <w:rsid w:val="008C12D1"/>
    <w:rsid w:val="008C17CF"/>
    <w:rsid w:val="008C238C"/>
    <w:rsid w:val="008C2A01"/>
    <w:rsid w:val="008C2A08"/>
    <w:rsid w:val="008C356F"/>
    <w:rsid w:val="008C39DB"/>
    <w:rsid w:val="008C405B"/>
    <w:rsid w:val="008C411E"/>
    <w:rsid w:val="008C47DB"/>
    <w:rsid w:val="008C48D2"/>
    <w:rsid w:val="008C5E33"/>
    <w:rsid w:val="008C75C0"/>
    <w:rsid w:val="008C7B07"/>
    <w:rsid w:val="008C7E04"/>
    <w:rsid w:val="008D0B8E"/>
    <w:rsid w:val="008D0F32"/>
    <w:rsid w:val="008D12E4"/>
    <w:rsid w:val="008D2153"/>
    <w:rsid w:val="008D2442"/>
    <w:rsid w:val="008D27DC"/>
    <w:rsid w:val="008D3284"/>
    <w:rsid w:val="008D3369"/>
    <w:rsid w:val="008D4544"/>
    <w:rsid w:val="008D45CB"/>
    <w:rsid w:val="008D562D"/>
    <w:rsid w:val="008D643C"/>
    <w:rsid w:val="008D6F4A"/>
    <w:rsid w:val="008D73E3"/>
    <w:rsid w:val="008D73F1"/>
    <w:rsid w:val="008D7B6A"/>
    <w:rsid w:val="008E1600"/>
    <w:rsid w:val="008E2ECE"/>
    <w:rsid w:val="008E445C"/>
    <w:rsid w:val="008E504E"/>
    <w:rsid w:val="008E54E1"/>
    <w:rsid w:val="008E5889"/>
    <w:rsid w:val="008E5FC7"/>
    <w:rsid w:val="008E5FE1"/>
    <w:rsid w:val="008E707C"/>
    <w:rsid w:val="008F001B"/>
    <w:rsid w:val="008F044D"/>
    <w:rsid w:val="008F048B"/>
    <w:rsid w:val="008F0731"/>
    <w:rsid w:val="008F193D"/>
    <w:rsid w:val="008F24BC"/>
    <w:rsid w:val="008F24C3"/>
    <w:rsid w:val="008F2B1E"/>
    <w:rsid w:val="008F4D89"/>
    <w:rsid w:val="008F4D9D"/>
    <w:rsid w:val="008F5863"/>
    <w:rsid w:val="008F5F07"/>
    <w:rsid w:val="008F759D"/>
    <w:rsid w:val="008F7F12"/>
    <w:rsid w:val="00900082"/>
    <w:rsid w:val="00900617"/>
    <w:rsid w:val="009009B3"/>
    <w:rsid w:val="00901EC2"/>
    <w:rsid w:val="00903642"/>
    <w:rsid w:val="00903E8D"/>
    <w:rsid w:val="00904AF8"/>
    <w:rsid w:val="00904BED"/>
    <w:rsid w:val="00905395"/>
    <w:rsid w:val="009055F8"/>
    <w:rsid w:val="00905B49"/>
    <w:rsid w:val="00905CDD"/>
    <w:rsid w:val="0090625F"/>
    <w:rsid w:val="009062FE"/>
    <w:rsid w:val="00906447"/>
    <w:rsid w:val="00906A2D"/>
    <w:rsid w:val="0090753C"/>
    <w:rsid w:val="00910A58"/>
    <w:rsid w:val="00910B11"/>
    <w:rsid w:val="00910C88"/>
    <w:rsid w:val="00910D0D"/>
    <w:rsid w:val="00911229"/>
    <w:rsid w:val="009114E5"/>
    <w:rsid w:val="00911CE5"/>
    <w:rsid w:val="00912582"/>
    <w:rsid w:val="0091290E"/>
    <w:rsid w:val="00912D7D"/>
    <w:rsid w:val="00913434"/>
    <w:rsid w:val="0091447C"/>
    <w:rsid w:val="009156F8"/>
    <w:rsid w:val="00915A77"/>
    <w:rsid w:val="00915F5E"/>
    <w:rsid w:val="00916AA4"/>
    <w:rsid w:val="009177E3"/>
    <w:rsid w:val="00917C7F"/>
    <w:rsid w:val="00920F31"/>
    <w:rsid w:val="00921A31"/>
    <w:rsid w:val="00921BC6"/>
    <w:rsid w:val="009224C3"/>
    <w:rsid w:val="00922AC8"/>
    <w:rsid w:val="0092416F"/>
    <w:rsid w:val="00924363"/>
    <w:rsid w:val="0092450E"/>
    <w:rsid w:val="00924538"/>
    <w:rsid w:val="00924BE8"/>
    <w:rsid w:val="00924DD8"/>
    <w:rsid w:val="00926886"/>
    <w:rsid w:val="009268D8"/>
    <w:rsid w:val="00926F2F"/>
    <w:rsid w:val="00926F8F"/>
    <w:rsid w:val="00927C56"/>
    <w:rsid w:val="00927EF3"/>
    <w:rsid w:val="009303FA"/>
    <w:rsid w:val="0093073A"/>
    <w:rsid w:val="009307C6"/>
    <w:rsid w:val="0093129A"/>
    <w:rsid w:val="00931344"/>
    <w:rsid w:val="00931B2C"/>
    <w:rsid w:val="00931B35"/>
    <w:rsid w:val="00931E4F"/>
    <w:rsid w:val="00931FF8"/>
    <w:rsid w:val="009334B8"/>
    <w:rsid w:val="0093369F"/>
    <w:rsid w:val="00933937"/>
    <w:rsid w:val="00934352"/>
    <w:rsid w:val="00934C5D"/>
    <w:rsid w:val="00935907"/>
    <w:rsid w:val="009402C4"/>
    <w:rsid w:val="0094129D"/>
    <w:rsid w:val="0094140A"/>
    <w:rsid w:val="00941F6F"/>
    <w:rsid w:val="00942094"/>
    <w:rsid w:val="009425ED"/>
    <w:rsid w:val="009426F8"/>
    <w:rsid w:val="00942E6E"/>
    <w:rsid w:val="009434DF"/>
    <w:rsid w:val="00943B61"/>
    <w:rsid w:val="009451BB"/>
    <w:rsid w:val="00946596"/>
    <w:rsid w:val="00946C7C"/>
    <w:rsid w:val="00946E63"/>
    <w:rsid w:val="00947527"/>
    <w:rsid w:val="009478D8"/>
    <w:rsid w:val="00947F29"/>
    <w:rsid w:val="00950A36"/>
    <w:rsid w:val="00950EAE"/>
    <w:rsid w:val="009510D8"/>
    <w:rsid w:val="009515E9"/>
    <w:rsid w:val="00951CCC"/>
    <w:rsid w:val="00951FA9"/>
    <w:rsid w:val="009525BB"/>
    <w:rsid w:val="0095266F"/>
    <w:rsid w:val="00952CE1"/>
    <w:rsid w:val="00953250"/>
    <w:rsid w:val="00953C34"/>
    <w:rsid w:val="009544A0"/>
    <w:rsid w:val="00954933"/>
    <w:rsid w:val="009559F1"/>
    <w:rsid w:val="00955C40"/>
    <w:rsid w:val="00957D74"/>
    <w:rsid w:val="00960490"/>
    <w:rsid w:val="009613B4"/>
    <w:rsid w:val="009631FE"/>
    <w:rsid w:val="0096331E"/>
    <w:rsid w:val="009634D9"/>
    <w:rsid w:val="009645CB"/>
    <w:rsid w:val="00964FA5"/>
    <w:rsid w:val="00965193"/>
    <w:rsid w:val="0096539B"/>
    <w:rsid w:val="0096588F"/>
    <w:rsid w:val="0096620B"/>
    <w:rsid w:val="009668F0"/>
    <w:rsid w:val="009670C1"/>
    <w:rsid w:val="009707CE"/>
    <w:rsid w:val="00971BD7"/>
    <w:rsid w:val="0097209E"/>
    <w:rsid w:val="009727A0"/>
    <w:rsid w:val="00974BC5"/>
    <w:rsid w:val="009754E0"/>
    <w:rsid w:val="00976F7C"/>
    <w:rsid w:val="009771EF"/>
    <w:rsid w:val="00977C2B"/>
    <w:rsid w:val="00977E52"/>
    <w:rsid w:val="00980A19"/>
    <w:rsid w:val="00981886"/>
    <w:rsid w:val="00981F0A"/>
    <w:rsid w:val="00982D37"/>
    <w:rsid w:val="0098301D"/>
    <w:rsid w:val="00984369"/>
    <w:rsid w:val="009843B5"/>
    <w:rsid w:val="0098479A"/>
    <w:rsid w:val="00984E54"/>
    <w:rsid w:val="00984F07"/>
    <w:rsid w:val="00985A16"/>
    <w:rsid w:val="00985A22"/>
    <w:rsid w:val="009873BF"/>
    <w:rsid w:val="009879A4"/>
    <w:rsid w:val="009902DB"/>
    <w:rsid w:val="00990CA3"/>
    <w:rsid w:val="00990DFA"/>
    <w:rsid w:val="0099150F"/>
    <w:rsid w:val="009923C1"/>
    <w:rsid w:val="009927AB"/>
    <w:rsid w:val="00992EFE"/>
    <w:rsid w:val="00993923"/>
    <w:rsid w:val="00993A15"/>
    <w:rsid w:val="00994E03"/>
    <w:rsid w:val="00995000"/>
    <w:rsid w:val="0099501B"/>
    <w:rsid w:val="009952AC"/>
    <w:rsid w:val="00995327"/>
    <w:rsid w:val="009961FE"/>
    <w:rsid w:val="009966CC"/>
    <w:rsid w:val="009977F4"/>
    <w:rsid w:val="00997B41"/>
    <w:rsid w:val="00997EBE"/>
    <w:rsid w:val="009A0250"/>
    <w:rsid w:val="009A080E"/>
    <w:rsid w:val="009A08D9"/>
    <w:rsid w:val="009A0B37"/>
    <w:rsid w:val="009A0E16"/>
    <w:rsid w:val="009A0E37"/>
    <w:rsid w:val="009A1046"/>
    <w:rsid w:val="009A1099"/>
    <w:rsid w:val="009A2889"/>
    <w:rsid w:val="009A350B"/>
    <w:rsid w:val="009A45C0"/>
    <w:rsid w:val="009A4698"/>
    <w:rsid w:val="009A47CB"/>
    <w:rsid w:val="009A4AC0"/>
    <w:rsid w:val="009A4E98"/>
    <w:rsid w:val="009A54B7"/>
    <w:rsid w:val="009A561B"/>
    <w:rsid w:val="009A56F1"/>
    <w:rsid w:val="009A5EBD"/>
    <w:rsid w:val="009A6263"/>
    <w:rsid w:val="009A6D6E"/>
    <w:rsid w:val="009A6E7A"/>
    <w:rsid w:val="009A6F12"/>
    <w:rsid w:val="009A6F34"/>
    <w:rsid w:val="009A6F5A"/>
    <w:rsid w:val="009A7D45"/>
    <w:rsid w:val="009B094F"/>
    <w:rsid w:val="009B13BF"/>
    <w:rsid w:val="009B1CC0"/>
    <w:rsid w:val="009B2349"/>
    <w:rsid w:val="009B2B0A"/>
    <w:rsid w:val="009B37CA"/>
    <w:rsid w:val="009B3868"/>
    <w:rsid w:val="009B392A"/>
    <w:rsid w:val="009B3C33"/>
    <w:rsid w:val="009B3F56"/>
    <w:rsid w:val="009B43B3"/>
    <w:rsid w:val="009B43D4"/>
    <w:rsid w:val="009B4922"/>
    <w:rsid w:val="009B4C6C"/>
    <w:rsid w:val="009B4DD5"/>
    <w:rsid w:val="009B50AE"/>
    <w:rsid w:val="009B5FB6"/>
    <w:rsid w:val="009B6864"/>
    <w:rsid w:val="009B7594"/>
    <w:rsid w:val="009B7FD0"/>
    <w:rsid w:val="009C1200"/>
    <w:rsid w:val="009C1B89"/>
    <w:rsid w:val="009C2A24"/>
    <w:rsid w:val="009C2DD5"/>
    <w:rsid w:val="009C3733"/>
    <w:rsid w:val="009C4045"/>
    <w:rsid w:val="009C420B"/>
    <w:rsid w:val="009C4F28"/>
    <w:rsid w:val="009C5469"/>
    <w:rsid w:val="009C5847"/>
    <w:rsid w:val="009C59A6"/>
    <w:rsid w:val="009C5F0A"/>
    <w:rsid w:val="009C5FEB"/>
    <w:rsid w:val="009C6100"/>
    <w:rsid w:val="009C648B"/>
    <w:rsid w:val="009C733B"/>
    <w:rsid w:val="009C781D"/>
    <w:rsid w:val="009C78EE"/>
    <w:rsid w:val="009C7DB9"/>
    <w:rsid w:val="009D039E"/>
    <w:rsid w:val="009D0B8A"/>
    <w:rsid w:val="009D15DF"/>
    <w:rsid w:val="009D1CD8"/>
    <w:rsid w:val="009D323A"/>
    <w:rsid w:val="009D5145"/>
    <w:rsid w:val="009D579B"/>
    <w:rsid w:val="009D5BA8"/>
    <w:rsid w:val="009D6138"/>
    <w:rsid w:val="009D6A66"/>
    <w:rsid w:val="009D70F7"/>
    <w:rsid w:val="009D770D"/>
    <w:rsid w:val="009D7795"/>
    <w:rsid w:val="009D7B87"/>
    <w:rsid w:val="009E04D2"/>
    <w:rsid w:val="009E0A44"/>
    <w:rsid w:val="009E3763"/>
    <w:rsid w:val="009E37A6"/>
    <w:rsid w:val="009E3C2D"/>
    <w:rsid w:val="009E3CC3"/>
    <w:rsid w:val="009E5855"/>
    <w:rsid w:val="009E61C9"/>
    <w:rsid w:val="009E69BF"/>
    <w:rsid w:val="009E7ADA"/>
    <w:rsid w:val="009F03E8"/>
    <w:rsid w:val="009F0708"/>
    <w:rsid w:val="009F11BC"/>
    <w:rsid w:val="009F25A7"/>
    <w:rsid w:val="009F273A"/>
    <w:rsid w:val="009F2B27"/>
    <w:rsid w:val="009F3224"/>
    <w:rsid w:val="009F329C"/>
    <w:rsid w:val="009F4542"/>
    <w:rsid w:val="009F4C99"/>
    <w:rsid w:val="009F62B6"/>
    <w:rsid w:val="009F6A27"/>
    <w:rsid w:val="009F7872"/>
    <w:rsid w:val="00A013CE"/>
    <w:rsid w:val="00A02000"/>
    <w:rsid w:val="00A023A7"/>
    <w:rsid w:val="00A0298E"/>
    <w:rsid w:val="00A02C15"/>
    <w:rsid w:val="00A02FAB"/>
    <w:rsid w:val="00A03473"/>
    <w:rsid w:val="00A039B1"/>
    <w:rsid w:val="00A03FAF"/>
    <w:rsid w:val="00A040BB"/>
    <w:rsid w:val="00A04C1B"/>
    <w:rsid w:val="00A05EDA"/>
    <w:rsid w:val="00A06B93"/>
    <w:rsid w:val="00A06C75"/>
    <w:rsid w:val="00A079FE"/>
    <w:rsid w:val="00A07B23"/>
    <w:rsid w:val="00A07E49"/>
    <w:rsid w:val="00A07F80"/>
    <w:rsid w:val="00A10429"/>
    <w:rsid w:val="00A108EE"/>
    <w:rsid w:val="00A10E16"/>
    <w:rsid w:val="00A10EA1"/>
    <w:rsid w:val="00A110D1"/>
    <w:rsid w:val="00A11FC2"/>
    <w:rsid w:val="00A12476"/>
    <w:rsid w:val="00A130EA"/>
    <w:rsid w:val="00A13B14"/>
    <w:rsid w:val="00A142C7"/>
    <w:rsid w:val="00A14B1B"/>
    <w:rsid w:val="00A14B72"/>
    <w:rsid w:val="00A14E79"/>
    <w:rsid w:val="00A153CD"/>
    <w:rsid w:val="00A15DD3"/>
    <w:rsid w:val="00A163E1"/>
    <w:rsid w:val="00A164DB"/>
    <w:rsid w:val="00A165B8"/>
    <w:rsid w:val="00A167AE"/>
    <w:rsid w:val="00A16802"/>
    <w:rsid w:val="00A1688C"/>
    <w:rsid w:val="00A169BB"/>
    <w:rsid w:val="00A17A8F"/>
    <w:rsid w:val="00A17FD3"/>
    <w:rsid w:val="00A20881"/>
    <w:rsid w:val="00A210DE"/>
    <w:rsid w:val="00A21977"/>
    <w:rsid w:val="00A219BF"/>
    <w:rsid w:val="00A22D41"/>
    <w:rsid w:val="00A235F8"/>
    <w:rsid w:val="00A23874"/>
    <w:rsid w:val="00A24905"/>
    <w:rsid w:val="00A25767"/>
    <w:rsid w:val="00A2638E"/>
    <w:rsid w:val="00A2678D"/>
    <w:rsid w:val="00A26853"/>
    <w:rsid w:val="00A26DD4"/>
    <w:rsid w:val="00A26EB2"/>
    <w:rsid w:val="00A272E7"/>
    <w:rsid w:val="00A278EF"/>
    <w:rsid w:val="00A27961"/>
    <w:rsid w:val="00A279AA"/>
    <w:rsid w:val="00A301B9"/>
    <w:rsid w:val="00A3068D"/>
    <w:rsid w:val="00A3113D"/>
    <w:rsid w:val="00A31149"/>
    <w:rsid w:val="00A31D1E"/>
    <w:rsid w:val="00A32194"/>
    <w:rsid w:val="00A32798"/>
    <w:rsid w:val="00A32A05"/>
    <w:rsid w:val="00A33549"/>
    <w:rsid w:val="00A340BC"/>
    <w:rsid w:val="00A34122"/>
    <w:rsid w:val="00A35F34"/>
    <w:rsid w:val="00A368C9"/>
    <w:rsid w:val="00A37B1F"/>
    <w:rsid w:val="00A40665"/>
    <w:rsid w:val="00A410E2"/>
    <w:rsid w:val="00A420C5"/>
    <w:rsid w:val="00A428D9"/>
    <w:rsid w:val="00A42B1B"/>
    <w:rsid w:val="00A42E83"/>
    <w:rsid w:val="00A43588"/>
    <w:rsid w:val="00A43B5E"/>
    <w:rsid w:val="00A44033"/>
    <w:rsid w:val="00A443E7"/>
    <w:rsid w:val="00A45133"/>
    <w:rsid w:val="00A46340"/>
    <w:rsid w:val="00A464CB"/>
    <w:rsid w:val="00A46C6B"/>
    <w:rsid w:val="00A46E81"/>
    <w:rsid w:val="00A46F49"/>
    <w:rsid w:val="00A471BB"/>
    <w:rsid w:val="00A473B7"/>
    <w:rsid w:val="00A4764C"/>
    <w:rsid w:val="00A50EEF"/>
    <w:rsid w:val="00A5147B"/>
    <w:rsid w:val="00A517CD"/>
    <w:rsid w:val="00A51A77"/>
    <w:rsid w:val="00A5278D"/>
    <w:rsid w:val="00A52D96"/>
    <w:rsid w:val="00A54357"/>
    <w:rsid w:val="00A548A6"/>
    <w:rsid w:val="00A54FF1"/>
    <w:rsid w:val="00A55079"/>
    <w:rsid w:val="00A550E4"/>
    <w:rsid w:val="00A559AB"/>
    <w:rsid w:val="00A5626F"/>
    <w:rsid w:val="00A56337"/>
    <w:rsid w:val="00A56B71"/>
    <w:rsid w:val="00A56D42"/>
    <w:rsid w:val="00A56EE4"/>
    <w:rsid w:val="00A57AEF"/>
    <w:rsid w:val="00A57FE4"/>
    <w:rsid w:val="00A60301"/>
    <w:rsid w:val="00A606DE"/>
    <w:rsid w:val="00A60D85"/>
    <w:rsid w:val="00A60F8C"/>
    <w:rsid w:val="00A61526"/>
    <w:rsid w:val="00A61733"/>
    <w:rsid w:val="00A61D47"/>
    <w:rsid w:val="00A620EF"/>
    <w:rsid w:val="00A62723"/>
    <w:rsid w:val="00A627E2"/>
    <w:rsid w:val="00A632FA"/>
    <w:rsid w:val="00A634FC"/>
    <w:rsid w:val="00A63552"/>
    <w:rsid w:val="00A63CB2"/>
    <w:rsid w:val="00A64503"/>
    <w:rsid w:val="00A64E49"/>
    <w:rsid w:val="00A65753"/>
    <w:rsid w:val="00A65B23"/>
    <w:rsid w:val="00A65BF5"/>
    <w:rsid w:val="00A66CE5"/>
    <w:rsid w:val="00A66D76"/>
    <w:rsid w:val="00A70522"/>
    <w:rsid w:val="00A70B47"/>
    <w:rsid w:val="00A710C6"/>
    <w:rsid w:val="00A71268"/>
    <w:rsid w:val="00A712F0"/>
    <w:rsid w:val="00A714D6"/>
    <w:rsid w:val="00A7192B"/>
    <w:rsid w:val="00A71B45"/>
    <w:rsid w:val="00A72293"/>
    <w:rsid w:val="00A72D2D"/>
    <w:rsid w:val="00A72F5A"/>
    <w:rsid w:val="00A735AD"/>
    <w:rsid w:val="00A73F8F"/>
    <w:rsid w:val="00A7405F"/>
    <w:rsid w:val="00A74647"/>
    <w:rsid w:val="00A75704"/>
    <w:rsid w:val="00A75B76"/>
    <w:rsid w:val="00A76A62"/>
    <w:rsid w:val="00A76AB3"/>
    <w:rsid w:val="00A76DD2"/>
    <w:rsid w:val="00A76E2A"/>
    <w:rsid w:val="00A77BCB"/>
    <w:rsid w:val="00A77C07"/>
    <w:rsid w:val="00A80498"/>
    <w:rsid w:val="00A805BB"/>
    <w:rsid w:val="00A80773"/>
    <w:rsid w:val="00A8178A"/>
    <w:rsid w:val="00A81E2C"/>
    <w:rsid w:val="00A81F8C"/>
    <w:rsid w:val="00A823FB"/>
    <w:rsid w:val="00A82F07"/>
    <w:rsid w:val="00A8351D"/>
    <w:rsid w:val="00A84F98"/>
    <w:rsid w:val="00A85A25"/>
    <w:rsid w:val="00A86103"/>
    <w:rsid w:val="00A86877"/>
    <w:rsid w:val="00A86906"/>
    <w:rsid w:val="00A869FB"/>
    <w:rsid w:val="00A86AFC"/>
    <w:rsid w:val="00A8722B"/>
    <w:rsid w:val="00A87BBE"/>
    <w:rsid w:val="00A9082B"/>
    <w:rsid w:val="00A9114E"/>
    <w:rsid w:val="00A919A4"/>
    <w:rsid w:val="00A91B5B"/>
    <w:rsid w:val="00A91C53"/>
    <w:rsid w:val="00A921C4"/>
    <w:rsid w:val="00A92867"/>
    <w:rsid w:val="00A928A3"/>
    <w:rsid w:val="00A92BB4"/>
    <w:rsid w:val="00A9316C"/>
    <w:rsid w:val="00A93747"/>
    <w:rsid w:val="00A947AA"/>
    <w:rsid w:val="00A94B10"/>
    <w:rsid w:val="00A94DAA"/>
    <w:rsid w:val="00A9598F"/>
    <w:rsid w:val="00A95B7A"/>
    <w:rsid w:val="00A95FF4"/>
    <w:rsid w:val="00A969E6"/>
    <w:rsid w:val="00A96B72"/>
    <w:rsid w:val="00A97C01"/>
    <w:rsid w:val="00A97CC6"/>
    <w:rsid w:val="00AA06C5"/>
    <w:rsid w:val="00AA096A"/>
    <w:rsid w:val="00AA0AC2"/>
    <w:rsid w:val="00AA0E77"/>
    <w:rsid w:val="00AA1669"/>
    <w:rsid w:val="00AA21BE"/>
    <w:rsid w:val="00AA3C8E"/>
    <w:rsid w:val="00AA508A"/>
    <w:rsid w:val="00AA5366"/>
    <w:rsid w:val="00AA58BA"/>
    <w:rsid w:val="00AA7089"/>
    <w:rsid w:val="00AA70E6"/>
    <w:rsid w:val="00AA7A80"/>
    <w:rsid w:val="00AA7D18"/>
    <w:rsid w:val="00AB0AF6"/>
    <w:rsid w:val="00AB18B9"/>
    <w:rsid w:val="00AB1DFC"/>
    <w:rsid w:val="00AB2157"/>
    <w:rsid w:val="00AB2745"/>
    <w:rsid w:val="00AB32BC"/>
    <w:rsid w:val="00AB32BE"/>
    <w:rsid w:val="00AB3E93"/>
    <w:rsid w:val="00AB40A7"/>
    <w:rsid w:val="00AB4177"/>
    <w:rsid w:val="00AB44B7"/>
    <w:rsid w:val="00AB45B0"/>
    <w:rsid w:val="00AB4821"/>
    <w:rsid w:val="00AB4C82"/>
    <w:rsid w:val="00AB5228"/>
    <w:rsid w:val="00AB5C70"/>
    <w:rsid w:val="00AC0B11"/>
    <w:rsid w:val="00AC0D75"/>
    <w:rsid w:val="00AC0E1E"/>
    <w:rsid w:val="00AC159B"/>
    <w:rsid w:val="00AC1C84"/>
    <w:rsid w:val="00AC25F5"/>
    <w:rsid w:val="00AC2773"/>
    <w:rsid w:val="00AC2B3B"/>
    <w:rsid w:val="00AC2EEE"/>
    <w:rsid w:val="00AC31FC"/>
    <w:rsid w:val="00AC34FD"/>
    <w:rsid w:val="00AC3756"/>
    <w:rsid w:val="00AC37BA"/>
    <w:rsid w:val="00AC4259"/>
    <w:rsid w:val="00AC53EF"/>
    <w:rsid w:val="00AC573A"/>
    <w:rsid w:val="00AC585C"/>
    <w:rsid w:val="00AC5EFD"/>
    <w:rsid w:val="00AC670D"/>
    <w:rsid w:val="00AC6745"/>
    <w:rsid w:val="00AC6DB9"/>
    <w:rsid w:val="00AC7906"/>
    <w:rsid w:val="00AD0028"/>
    <w:rsid w:val="00AD0134"/>
    <w:rsid w:val="00AD0964"/>
    <w:rsid w:val="00AD098E"/>
    <w:rsid w:val="00AD1002"/>
    <w:rsid w:val="00AD1161"/>
    <w:rsid w:val="00AD1291"/>
    <w:rsid w:val="00AD2095"/>
    <w:rsid w:val="00AD2308"/>
    <w:rsid w:val="00AD23B0"/>
    <w:rsid w:val="00AD26F3"/>
    <w:rsid w:val="00AD2A3E"/>
    <w:rsid w:val="00AD3447"/>
    <w:rsid w:val="00AD3B95"/>
    <w:rsid w:val="00AD43F9"/>
    <w:rsid w:val="00AD47CA"/>
    <w:rsid w:val="00AD4CE1"/>
    <w:rsid w:val="00AD55C9"/>
    <w:rsid w:val="00AD5E50"/>
    <w:rsid w:val="00AD6830"/>
    <w:rsid w:val="00AD6DB8"/>
    <w:rsid w:val="00AD7097"/>
    <w:rsid w:val="00AD77E3"/>
    <w:rsid w:val="00AD7934"/>
    <w:rsid w:val="00AD7A21"/>
    <w:rsid w:val="00AD7AE1"/>
    <w:rsid w:val="00AD7CE5"/>
    <w:rsid w:val="00AE125B"/>
    <w:rsid w:val="00AE13C1"/>
    <w:rsid w:val="00AE1866"/>
    <w:rsid w:val="00AE339B"/>
    <w:rsid w:val="00AE381D"/>
    <w:rsid w:val="00AE40D1"/>
    <w:rsid w:val="00AE469A"/>
    <w:rsid w:val="00AE4947"/>
    <w:rsid w:val="00AE4EF5"/>
    <w:rsid w:val="00AE5528"/>
    <w:rsid w:val="00AE5C92"/>
    <w:rsid w:val="00AE67A1"/>
    <w:rsid w:val="00AE6B88"/>
    <w:rsid w:val="00AE6F1D"/>
    <w:rsid w:val="00AE721C"/>
    <w:rsid w:val="00AF0895"/>
    <w:rsid w:val="00AF11EB"/>
    <w:rsid w:val="00AF17BD"/>
    <w:rsid w:val="00AF1FF2"/>
    <w:rsid w:val="00AF23B0"/>
    <w:rsid w:val="00AF25C1"/>
    <w:rsid w:val="00AF2F15"/>
    <w:rsid w:val="00AF34A8"/>
    <w:rsid w:val="00AF4787"/>
    <w:rsid w:val="00AF660B"/>
    <w:rsid w:val="00AF6733"/>
    <w:rsid w:val="00AF6D49"/>
    <w:rsid w:val="00AF6E5B"/>
    <w:rsid w:val="00AF70ED"/>
    <w:rsid w:val="00AF7362"/>
    <w:rsid w:val="00AF7AEE"/>
    <w:rsid w:val="00AF7FE7"/>
    <w:rsid w:val="00B003C7"/>
    <w:rsid w:val="00B00919"/>
    <w:rsid w:val="00B009F3"/>
    <w:rsid w:val="00B00A13"/>
    <w:rsid w:val="00B00FB1"/>
    <w:rsid w:val="00B0161D"/>
    <w:rsid w:val="00B01A75"/>
    <w:rsid w:val="00B01CD6"/>
    <w:rsid w:val="00B01F96"/>
    <w:rsid w:val="00B023EB"/>
    <w:rsid w:val="00B023EF"/>
    <w:rsid w:val="00B02F92"/>
    <w:rsid w:val="00B037D1"/>
    <w:rsid w:val="00B054E6"/>
    <w:rsid w:val="00B0561E"/>
    <w:rsid w:val="00B05F8D"/>
    <w:rsid w:val="00B06609"/>
    <w:rsid w:val="00B06C7A"/>
    <w:rsid w:val="00B06E45"/>
    <w:rsid w:val="00B07225"/>
    <w:rsid w:val="00B07BF3"/>
    <w:rsid w:val="00B07D61"/>
    <w:rsid w:val="00B1011D"/>
    <w:rsid w:val="00B1090B"/>
    <w:rsid w:val="00B10BFE"/>
    <w:rsid w:val="00B10C96"/>
    <w:rsid w:val="00B11345"/>
    <w:rsid w:val="00B1185E"/>
    <w:rsid w:val="00B1200D"/>
    <w:rsid w:val="00B1273B"/>
    <w:rsid w:val="00B1340F"/>
    <w:rsid w:val="00B139E1"/>
    <w:rsid w:val="00B13A8E"/>
    <w:rsid w:val="00B13F69"/>
    <w:rsid w:val="00B140D5"/>
    <w:rsid w:val="00B1469F"/>
    <w:rsid w:val="00B147B1"/>
    <w:rsid w:val="00B15211"/>
    <w:rsid w:val="00B15435"/>
    <w:rsid w:val="00B16079"/>
    <w:rsid w:val="00B16E73"/>
    <w:rsid w:val="00B17FED"/>
    <w:rsid w:val="00B20845"/>
    <w:rsid w:val="00B20D12"/>
    <w:rsid w:val="00B2196F"/>
    <w:rsid w:val="00B21CD9"/>
    <w:rsid w:val="00B22305"/>
    <w:rsid w:val="00B224CF"/>
    <w:rsid w:val="00B22863"/>
    <w:rsid w:val="00B232DF"/>
    <w:rsid w:val="00B23534"/>
    <w:rsid w:val="00B23F31"/>
    <w:rsid w:val="00B24173"/>
    <w:rsid w:val="00B24720"/>
    <w:rsid w:val="00B24BB7"/>
    <w:rsid w:val="00B25269"/>
    <w:rsid w:val="00B25C01"/>
    <w:rsid w:val="00B25C5F"/>
    <w:rsid w:val="00B2623A"/>
    <w:rsid w:val="00B266C0"/>
    <w:rsid w:val="00B2689D"/>
    <w:rsid w:val="00B3057D"/>
    <w:rsid w:val="00B30864"/>
    <w:rsid w:val="00B30E64"/>
    <w:rsid w:val="00B311B0"/>
    <w:rsid w:val="00B31365"/>
    <w:rsid w:val="00B32492"/>
    <w:rsid w:val="00B32666"/>
    <w:rsid w:val="00B32CA6"/>
    <w:rsid w:val="00B3339C"/>
    <w:rsid w:val="00B3498D"/>
    <w:rsid w:val="00B34B19"/>
    <w:rsid w:val="00B34BC9"/>
    <w:rsid w:val="00B34EAD"/>
    <w:rsid w:val="00B34EF3"/>
    <w:rsid w:val="00B353F3"/>
    <w:rsid w:val="00B35878"/>
    <w:rsid w:val="00B36584"/>
    <w:rsid w:val="00B37323"/>
    <w:rsid w:val="00B37773"/>
    <w:rsid w:val="00B401BE"/>
    <w:rsid w:val="00B403D6"/>
    <w:rsid w:val="00B40E4F"/>
    <w:rsid w:val="00B40EF0"/>
    <w:rsid w:val="00B41A24"/>
    <w:rsid w:val="00B41C5D"/>
    <w:rsid w:val="00B42B29"/>
    <w:rsid w:val="00B42D9B"/>
    <w:rsid w:val="00B433FE"/>
    <w:rsid w:val="00B43845"/>
    <w:rsid w:val="00B44044"/>
    <w:rsid w:val="00B455B9"/>
    <w:rsid w:val="00B467D7"/>
    <w:rsid w:val="00B46CA2"/>
    <w:rsid w:val="00B4753D"/>
    <w:rsid w:val="00B4762E"/>
    <w:rsid w:val="00B47A17"/>
    <w:rsid w:val="00B50880"/>
    <w:rsid w:val="00B508A9"/>
    <w:rsid w:val="00B50DF0"/>
    <w:rsid w:val="00B51416"/>
    <w:rsid w:val="00B518C1"/>
    <w:rsid w:val="00B51921"/>
    <w:rsid w:val="00B51D16"/>
    <w:rsid w:val="00B52199"/>
    <w:rsid w:val="00B521C5"/>
    <w:rsid w:val="00B52236"/>
    <w:rsid w:val="00B522BB"/>
    <w:rsid w:val="00B5266A"/>
    <w:rsid w:val="00B527E5"/>
    <w:rsid w:val="00B52A4D"/>
    <w:rsid w:val="00B52A79"/>
    <w:rsid w:val="00B5308F"/>
    <w:rsid w:val="00B534FC"/>
    <w:rsid w:val="00B5360C"/>
    <w:rsid w:val="00B53A93"/>
    <w:rsid w:val="00B53C6B"/>
    <w:rsid w:val="00B53CF8"/>
    <w:rsid w:val="00B554D0"/>
    <w:rsid w:val="00B55CE1"/>
    <w:rsid w:val="00B561B4"/>
    <w:rsid w:val="00B567DF"/>
    <w:rsid w:val="00B56F83"/>
    <w:rsid w:val="00B57A70"/>
    <w:rsid w:val="00B57CE8"/>
    <w:rsid w:val="00B57E4F"/>
    <w:rsid w:val="00B60003"/>
    <w:rsid w:val="00B60507"/>
    <w:rsid w:val="00B60D2C"/>
    <w:rsid w:val="00B611AB"/>
    <w:rsid w:val="00B61C31"/>
    <w:rsid w:val="00B6310F"/>
    <w:rsid w:val="00B6329C"/>
    <w:rsid w:val="00B65228"/>
    <w:rsid w:val="00B6653F"/>
    <w:rsid w:val="00B6658F"/>
    <w:rsid w:val="00B66E52"/>
    <w:rsid w:val="00B67142"/>
    <w:rsid w:val="00B673C6"/>
    <w:rsid w:val="00B67B04"/>
    <w:rsid w:val="00B70536"/>
    <w:rsid w:val="00B70559"/>
    <w:rsid w:val="00B70A82"/>
    <w:rsid w:val="00B70C92"/>
    <w:rsid w:val="00B71305"/>
    <w:rsid w:val="00B71B4C"/>
    <w:rsid w:val="00B71EB5"/>
    <w:rsid w:val="00B720B4"/>
    <w:rsid w:val="00B73014"/>
    <w:rsid w:val="00B73507"/>
    <w:rsid w:val="00B7490C"/>
    <w:rsid w:val="00B76349"/>
    <w:rsid w:val="00B777C7"/>
    <w:rsid w:val="00B77ABE"/>
    <w:rsid w:val="00B800E3"/>
    <w:rsid w:val="00B809B2"/>
    <w:rsid w:val="00B81427"/>
    <w:rsid w:val="00B8169C"/>
    <w:rsid w:val="00B81C32"/>
    <w:rsid w:val="00B81DB1"/>
    <w:rsid w:val="00B81DC6"/>
    <w:rsid w:val="00B81F25"/>
    <w:rsid w:val="00B8259C"/>
    <w:rsid w:val="00B82A3E"/>
    <w:rsid w:val="00B82CA8"/>
    <w:rsid w:val="00B837B9"/>
    <w:rsid w:val="00B83A24"/>
    <w:rsid w:val="00B83D82"/>
    <w:rsid w:val="00B8423B"/>
    <w:rsid w:val="00B84647"/>
    <w:rsid w:val="00B84B49"/>
    <w:rsid w:val="00B851C1"/>
    <w:rsid w:val="00B858B6"/>
    <w:rsid w:val="00B8621A"/>
    <w:rsid w:val="00B86C78"/>
    <w:rsid w:val="00B86CC9"/>
    <w:rsid w:val="00B87EC1"/>
    <w:rsid w:val="00B901C4"/>
    <w:rsid w:val="00B905DE"/>
    <w:rsid w:val="00B90B2E"/>
    <w:rsid w:val="00B90F10"/>
    <w:rsid w:val="00B910BE"/>
    <w:rsid w:val="00B9136B"/>
    <w:rsid w:val="00B91DDD"/>
    <w:rsid w:val="00B920C1"/>
    <w:rsid w:val="00B923C5"/>
    <w:rsid w:val="00B926EE"/>
    <w:rsid w:val="00B930B6"/>
    <w:rsid w:val="00B9325D"/>
    <w:rsid w:val="00B9343E"/>
    <w:rsid w:val="00B93B25"/>
    <w:rsid w:val="00B93F32"/>
    <w:rsid w:val="00B944BC"/>
    <w:rsid w:val="00B953DF"/>
    <w:rsid w:val="00B959BD"/>
    <w:rsid w:val="00B96228"/>
    <w:rsid w:val="00B971B4"/>
    <w:rsid w:val="00B971C3"/>
    <w:rsid w:val="00BA06A7"/>
    <w:rsid w:val="00BA0F1B"/>
    <w:rsid w:val="00BA255B"/>
    <w:rsid w:val="00BA2EE0"/>
    <w:rsid w:val="00BA49CB"/>
    <w:rsid w:val="00BA4D8B"/>
    <w:rsid w:val="00BA4E43"/>
    <w:rsid w:val="00BA4FA5"/>
    <w:rsid w:val="00BA526A"/>
    <w:rsid w:val="00BA57E8"/>
    <w:rsid w:val="00BA5971"/>
    <w:rsid w:val="00BA5EEF"/>
    <w:rsid w:val="00BA6567"/>
    <w:rsid w:val="00BA6889"/>
    <w:rsid w:val="00BA692C"/>
    <w:rsid w:val="00BA6FEB"/>
    <w:rsid w:val="00BA7C71"/>
    <w:rsid w:val="00BA7CCB"/>
    <w:rsid w:val="00BB094B"/>
    <w:rsid w:val="00BB15C5"/>
    <w:rsid w:val="00BB16CE"/>
    <w:rsid w:val="00BB1B23"/>
    <w:rsid w:val="00BB21D9"/>
    <w:rsid w:val="00BB2271"/>
    <w:rsid w:val="00BB2636"/>
    <w:rsid w:val="00BB2C84"/>
    <w:rsid w:val="00BB344F"/>
    <w:rsid w:val="00BB36F5"/>
    <w:rsid w:val="00BB3947"/>
    <w:rsid w:val="00BB4047"/>
    <w:rsid w:val="00BB4711"/>
    <w:rsid w:val="00BB5FC0"/>
    <w:rsid w:val="00BB6288"/>
    <w:rsid w:val="00BB71C2"/>
    <w:rsid w:val="00BB76D4"/>
    <w:rsid w:val="00BC0759"/>
    <w:rsid w:val="00BC0CD4"/>
    <w:rsid w:val="00BC1349"/>
    <w:rsid w:val="00BC16F6"/>
    <w:rsid w:val="00BC1FF7"/>
    <w:rsid w:val="00BC2089"/>
    <w:rsid w:val="00BC2639"/>
    <w:rsid w:val="00BC2FDB"/>
    <w:rsid w:val="00BC3437"/>
    <w:rsid w:val="00BC3B76"/>
    <w:rsid w:val="00BC3E24"/>
    <w:rsid w:val="00BC4BCE"/>
    <w:rsid w:val="00BC5148"/>
    <w:rsid w:val="00BC66AA"/>
    <w:rsid w:val="00BC6B4A"/>
    <w:rsid w:val="00BC6F3C"/>
    <w:rsid w:val="00BC72C0"/>
    <w:rsid w:val="00BC72C3"/>
    <w:rsid w:val="00BC7C53"/>
    <w:rsid w:val="00BD0644"/>
    <w:rsid w:val="00BD0667"/>
    <w:rsid w:val="00BD0A51"/>
    <w:rsid w:val="00BD199C"/>
    <w:rsid w:val="00BD28FB"/>
    <w:rsid w:val="00BD2B0F"/>
    <w:rsid w:val="00BD3296"/>
    <w:rsid w:val="00BD3AAC"/>
    <w:rsid w:val="00BD453E"/>
    <w:rsid w:val="00BD4718"/>
    <w:rsid w:val="00BD53DB"/>
    <w:rsid w:val="00BD566D"/>
    <w:rsid w:val="00BD58D2"/>
    <w:rsid w:val="00BD5F4D"/>
    <w:rsid w:val="00BD69F2"/>
    <w:rsid w:val="00BD6A94"/>
    <w:rsid w:val="00BD6B78"/>
    <w:rsid w:val="00BD6C13"/>
    <w:rsid w:val="00BD6FB1"/>
    <w:rsid w:val="00BE0013"/>
    <w:rsid w:val="00BE0423"/>
    <w:rsid w:val="00BE0715"/>
    <w:rsid w:val="00BE0CD6"/>
    <w:rsid w:val="00BE0F87"/>
    <w:rsid w:val="00BE1328"/>
    <w:rsid w:val="00BE1A93"/>
    <w:rsid w:val="00BE2430"/>
    <w:rsid w:val="00BE2AA0"/>
    <w:rsid w:val="00BE3207"/>
    <w:rsid w:val="00BE3384"/>
    <w:rsid w:val="00BE34B8"/>
    <w:rsid w:val="00BE3789"/>
    <w:rsid w:val="00BE4739"/>
    <w:rsid w:val="00BE4C2F"/>
    <w:rsid w:val="00BE55EB"/>
    <w:rsid w:val="00BE5B9A"/>
    <w:rsid w:val="00BE5EE3"/>
    <w:rsid w:val="00BE602E"/>
    <w:rsid w:val="00BE7658"/>
    <w:rsid w:val="00BE76C1"/>
    <w:rsid w:val="00BE7C76"/>
    <w:rsid w:val="00BF040B"/>
    <w:rsid w:val="00BF10C1"/>
    <w:rsid w:val="00BF14E9"/>
    <w:rsid w:val="00BF1E4E"/>
    <w:rsid w:val="00BF249C"/>
    <w:rsid w:val="00BF30DE"/>
    <w:rsid w:val="00BF3366"/>
    <w:rsid w:val="00BF405F"/>
    <w:rsid w:val="00BF455C"/>
    <w:rsid w:val="00BF4684"/>
    <w:rsid w:val="00BF46FD"/>
    <w:rsid w:val="00BF48B3"/>
    <w:rsid w:val="00BF491F"/>
    <w:rsid w:val="00BF49A2"/>
    <w:rsid w:val="00BF50CA"/>
    <w:rsid w:val="00BF5303"/>
    <w:rsid w:val="00BF637F"/>
    <w:rsid w:val="00BF6564"/>
    <w:rsid w:val="00BF705D"/>
    <w:rsid w:val="00BF7E77"/>
    <w:rsid w:val="00C000BD"/>
    <w:rsid w:val="00C0023C"/>
    <w:rsid w:val="00C0045E"/>
    <w:rsid w:val="00C0055C"/>
    <w:rsid w:val="00C007C1"/>
    <w:rsid w:val="00C01250"/>
    <w:rsid w:val="00C017AA"/>
    <w:rsid w:val="00C01D16"/>
    <w:rsid w:val="00C02CB2"/>
    <w:rsid w:val="00C02DB9"/>
    <w:rsid w:val="00C03640"/>
    <w:rsid w:val="00C03AF1"/>
    <w:rsid w:val="00C0431A"/>
    <w:rsid w:val="00C04C2F"/>
    <w:rsid w:val="00C04CCA"/>
    <w:rsid w:val="00C061E2"/>
    <w:rsid w:val="00C0663F"/>
    <w:rsid w:val="00C067FC"/>
    <w:rsid w:val="00C0706F"/>
    <w:rsid w:val="00C07C4D"/>
    <w:rsid w:val="00C07CE4"/>
    <w:rsid w:val="00C07D50"/>
    <w:rsid w:val="00C10AAA"/>
    <w:rsid w:val="00C10CA1"/>
    <w:rsid w:val="00C126DB"/>
    <w:rsid w:val="00C1284A"/>
    <w:rsid w:val="00C14120"/>
    <w:rsid w:val="00C15850"/>
    <w:rsid w:val="00C15D20"/>
    <w:rsid w:val="00C16604"/>
    <w:rsid w:val="00C16EA2"/>
    <w:rsid w:val="00C173FB"/>
    <w:rsid w:val="00C176E4"/>
    <w:rsid w:val="00C17713"/>
    <w:rsid w:val="00C1791C"/>
    <w:rsid w:val="00C17928"/>
    <w:rsid w:val="00C205FA"/>
    <w:rsid w:val="00C212C9"/>
    <w:rsid w:val="00C21F58"/>
    <w:rsid w:val="00C222F7"/>
    <w:rsid w:val="00C22AA6"/>
    <w:rsid w:val="00C23CF6"/>
    <w:rsid w:val="00C23EFB"/>
    <w:rsid w:val="00C248A3"/>
    <w:rsid w:val="00C24CE4"/>
    <w:rsid w:val="00C2550C"/>
    <w:rsid w:val="00C25671"/>
    <w:rsid w:val="00C259EB"/>
    <w:rsid w:val="00C263B5"/>
    <w:rsid w:val="00C268F1"/>
    <w:rsid w:val="00C26BBD"/>
    <w:rsid w:val="00C26D8B"/>
    <w:rsid w:val="00C26F3C"/>
    <w:rsid w:val="00C27110"/>
    <w:rsid w:val="00C273A7"/>
    <w:rsid w:val="00C276C7"/>
    <w:rsid w:val="00C31719"/>
    <w:rsid w:val="00C31D73"/>
    <w:rsid w:val="00C322A0"/>
    <w:rsid w:val="00C32B8F"/>
    <w:rsid w:val="00C331DF"/>
    <w:rsid w:val="00C333F0"/>
    <w:rsid w:val="00C334CF"/>
    <w:rsid w:val="00C336AC"/>
    <w:rsid w:val="00C33AC6"/>
    <w:rsid w:val="00C33D29"/>
    <w:rsid w:val="00C34084"/>
    <w:rsid w:val="00C3469F"/>
    <w:rsid w:val="00C3519E"/>
    <w:rsid w:val="00C35F58"/>
    <w:rsid w:val="00C36226"/>
    <w:rsid w:val="00C36684"/>
    <w:rsid w:val="00C36BDD"/>
    <w:rsid w:val="00C37095"/>
    <w:rsid w:val="00C37819"/>
    <w:rsid w:val="00C378EA"/>
    <w:rsid w:val="00C37AEF"/>
    <w:rsid w:val="00C37B2D"/>
    <w:rsid w:val="00C40B01"/>
    <w:rsid w:val="00C41751"/>
    <w:rsid w:val="00C41780"/>
    <w:rsid w:val="00C41E6B"/>
    <w:rsid w:val="00C436B3"/>
    <w:rsid w:val="00C43D0B"/>
    <w:rsid w:val="00C45B9B"/>
    <w:rsid w:val="00C4690A"/>
    <w:rsid w:val="00C50947"/>
    <w:rsid w:val="00C50D84"/>
    <w:rsid w:val="00C50E7F"/>
    <w:rsid w:val="00C514A9"/>
    <w:rsid w:val="00C51F73"/>
    <w:rsid w:val="00C53A1E"/>
    <w:rsid w:val="00C540D4"/>
    <w:rsid w:val="00C54AD0"/>
    <w:rsid w:val="00C55D79"/>
    <w:rsid w:val="00C5703B"/>
    <w:rsid w:val="00C57BBC"/>
    <w:rsid w:val="00C57C2C"/>
    <w:rsid w:val="00C60A15"/>
    <w:rsid w:val="00C610D5"/>
    <w:rsid w:val="00C616C7"/>
    <w:rsid w:val="00C622F6"/>
    <w:rsid w:val="00C62BBE"/>
    <w:rsid w:val="00C62BE9"/>
    <w:rsid w:val="00C63005"/>
    <w:rsid w:val="00C63185"/>
    <w:rsid w:val="00C638B5"/>
    <w:rsid w:val="00C63B3D"/>
    <w:rsid w:val="00C640AB"/>
    <w:rsid w:val="00C643D4"/>
    <w:rsid w:val="00C64CCD"/>
    <w:rsid w:val="00C650F3"/>
    <w:rsid w:val="00C65157"/>
    <w:rsid w:val="00C6550D"/>
    <w:rsid w:val="00C6553C"/>
    <w:rsid w:val="00C65FB9"/>
    <w:rsid w:val="00C664B2"/>
    <w:rsid w:val="00C66757"/>
    <w:rsid w:val="00C66A40"/>
    <w:rsid w:val="00C671E0"/>
    <w:rsid w:val="00C677C6"/>
    <w:rsid w:val="00C7042E"/>
    <w:rsid w:val="00C70646"/>
    <w:rsid w:val="00C707B0"/>
    <w:rsid w:val="00C70B95"/>
    <w:rsid w:val="00C71AED"/>
    <w:rsid w:val="00C72342"/>
    <w:rsid w:val="00C72D72"/>
    <w:rsid w:val="00C72D98"/>
    <w:rsid w:val="00C72EC1"/>
    <w:rsid w:val="00C73399"/>
    <w:rsid w:val="00C73802"/>
    <w:rsid w:val="00C74846"/>
    <w:rsid w:val="00C74CDD"/>
    <w:rsid w:val="00C75BED"/>
    <w:rsid w:val="00C75D26"/>
    <w:rsid w:val="00C76326"/>
    <w:rsid w:val="00C767A5"/>
    <w:rsid w:val="00C76BAC"/>
    <w:rsid w:val="00C76E6A"/>
    <w:rsid w:val="00C76E7D"/>
    <w:rsid w:val="00C771C6"/>
    <w:rsid w:val="00C80787"/>
    <w:rsid w:val="00C80914"/>
    <w:rsid w:val="00C80DB1"/>
    <w:rsid w:val="00C80F52"/>
    <w:rsid w:val="00C817F0"/>
    <w:rsid w:val="00C81C4D"/>
    <w:rsid w:val="00C81C53"/>
    <w:rsid w:val="00C81E26"/>
    <w:rsid w:val="00C81EB0"/>
    <w:rsid w:val="00C81F9E"/>
    <w:rsid w:val="00C82288"/>
    <w:rsid w:val="00C823E8"/>
    <w:rsid w:val="00C82AD2"/>
    <w:rsid w:val="00C82CF9"/>
    <w:rsid w:val="00C833F6"/>
    <w:rsid w:val="00C83485"/>
    <w:rsid w:val="00C838D6"/>
    <w:rsid w:val="00C84B94"/>
    <w:rsid w:val="00C84C4E"/>
    <w:rsid w:val="00C84CA5"/>
    <w:rsid w:val="00C85C34"/>
    <w:rsid w:val="00C85EEC"/>
    <w:rsid w:val="00C866CE"/>
    <w:rsid w:val="00C86B71"/>
    <w:rsid w:val="00C87AFA"/>
    <w:rsid w:val="00C87F90"/>
    <w:rsid w:val="00C902AF"/>
    <w:rsid w:val="00C910F1"/>
    <w:rsid w:val="00C91585"/>
    <w:rsid w:val="00C93045"/>
    <w:rsid w:val="00C93425"/>
    <w:rsid w:val="00C93D16"/>
    <w:rsid w:val="00C93D1D"/>
    <w:rsid w:val="00C93DE5"/>
    <w:rsid w:val="00C947BC"/>
    <w:rsid w:val="00C9557C"/>
    <w:rsid w:val="00C95D2F"/>
    <w:rsid w:val="00C95E19"/>
    <w:rsid w:val="00C96662"/>
    <w:rsid w:val="00C968ED"/>
    <w:rsid w:val="00C96EF6"/>
    <w:rsid w:val="00C96FE0"/>
    <w:rsid w:val="00C97312"/>
    <w:rsid w:val="00C97CD8"/>
    <w:rsid w:val="00CA071F"/>
    <w:rsid w:val="00CA08E8"/>
    <w:rsid w:val="00CA0CE4"/>
    <w:rsid w:val="00CA0D24"/>
    <w:rsid w:val="00CA29DF"/>
    <w:rsid w:val="00CA2EE0"/>
    <w:rsid w:val="00CA2EF7"/>
    <w:rsid w:val="00CA3233"/>
    <w:rsid w:val="00CA3F6A"/>
    <w:rsid w:val="00CA4051"/>
    <w:rsid w:val="00CA4B38"/>
    <w:rsid w:val="00CA5308"/>
    <w:rsid w:val="00CA535E"/>
    <w:rsid w:val="00CA5528"/>
    <w:rsid w:val="00CA5A3E"/>
    <w:rsid w:val="00CA70F1"/>
    <w:rsid w:val="00CA7CF4"/>
    <w:rsid w:val="00CB052D"/>
    <w:rsid w:val="00CB09A9"/>
    <w:rsid w:val="00CB12B0"/>
    <w:rsid w:val="00CB1795"/>
    <w:rsid w:val="00CB1A54"/>
    <w:rsid w:val="00CB27A6"/>
    <w:rsid w:val="00CB28FD"/>
    <w:rsid w:val="00CB33B1"/>
    <w:rsid w:val="00CB4DF7"/>
    <w:rsid w:val="00CB542D"/>
    <w:rsid w:val="00CB5D3D"/>
    <w:rsid w:val="00CB7A6A"/>
    <w:rsid w:val="00CB7AEA"/>
    <w:rsid w:val="00CC0979"/>
    <w:rsid w:val="00CC0BA3"/>
    <w:rsid w:val="00CC0D77"/>
    <w:rsid w:val="00CC1220"/>
    <w:rsid w:val="00CC1302"/>
    <w:rsid w:val="00CC13AB"/>
    <w:rsid w:val="00CC13C7"/>
    <w:rsid w:val="00CC16B0"/>
    <w:rsid w:val="00CC1831"/>
    <w:rsid w:val="00CC189D"/>
    <w:rsid w:val="00CC29A2"/>
    <w:rsid w:val="00CC2F25"/>
    <w:rsid w:val="00CC3445"/>
    <w:rsid w:val="00CC35DF"/>
    <w:rsid w:val="00CC3E42"/>
    <w:rsid w:val="00CC4996"/>
    <w:rsid w:val="00CC4EB1"/>
    <w:rsid w:val="00CC5100"/>
    <w:rsid w:val="00CC5270"/>
    <w:rsid w:val="00CC5462"/>
    <w:rsid w:val="00CC5D03"/>
    <w:rsid w:val="00CC5E9C"/>
    <w:rsid w:val="00CC62F7"/>
    <w:rsid w:val="00CC6A15"/>
    <w:rsid w:val="00CC706E"/>
    <w:rsid w:val="00CC7454"/>
    <w:rsid w:val="00CC7CCE"/>
    <w:rsid w:val="00CD0484"/>
    <w:rsid w:val="00CD05C1"/>
    <w:rsid w:val="00CD0CEA"/>
    <w:rsid w:val="00CD19D2"/>
    <w:rsid w:val="00CD1D78"/>
    <w:rsid w:val="00CD203C"/>
    <w:rsid w:val="00CD205F"/>
    <w:rsid w:val="00CD2CD4"/>
    <w:rsid w:val="00CD3A95"/>
    <w:rsid w:val="00CD3BB5"/>
    <w:rsid w:val="00CD3F1B"/>
    <w:rsid w:val="00CD4374"/>
    <w:rsid w:val="00CD467F"/>
    <w:rsid w:val="00CD4F60"/>
    <w:rsid w:val="00CD6688"/>
    <w:rsid w:val="00CD6E3F"/>
    <w:rsid w:val="00CD6F5D"/>
    <w:rsid w:val="00CD733B"/>
    <w:rsid w:val="00CD73F5"/>
    <w:rsid w:val="00CD7509"/>
    <w:rsid w:val="00CD77B8"/>
    <w:rsid w:val="00CE0664"/>
    <w:rsid w:val="00CE34F8"/>
    <w:rsid w:val="00CE35B7"/>
    <w:rsid w:val="00CE38A9"/>
    <w:rsid w:val="00CE3A86"/>
    <w:rsid w:val="00CE434B"/>
    <w:rsid w:val="00CE4B1F"/>
    <w:rsid w:val="00CE4C65"/>
    <w:rsid w:val="00CE51A6"/>
    <w:rsid w:val="00CE5985"/>
    <w:rsid w:val="00CE61E3"/>
    <w:rsid w:val="00CE6320"/>
    <w:rsid w:val="00CE6353"/>
    <w:rsid w:val="00CE6B92"/>
    <w:rsid w:val="00CE6BB8"/>
    <w:rsid w:val="00CE6FCD"/>
    <w:rsid w:val="00CE759C"/>
    <w:rsid w:val="00CE76A6"/>
    <w:rsid w:val="00CF03AD"/>
    <w:rsid w:val="00CF04B2"/>
    <w:rsid w:val="00CF0CCB"/>
    <w:rsid w:val="00CF1C2D"/>
    <w:rsid w:val="00CF20A5"/>
    <w:rsid w:val="00CF2877"/>
    <w:rsid w:val="00CF383A"/>
    <w:rsid w:val="00CF3885"/>
    <w:rsid w:val="00CF396E"/>
    <w:rsid w:val="00CF44B1"/>
    <w:rsid w:val="00CF453E"/>
    <w:rsid w:val="00CF456C"/>
    <w:rsid w:val="00CF4C38"/>
    <w:rsid w:val="00CF5208"/>
    <w:rsid w:val="00CF521E"/>
    <w:rsid w:val="00CF53D2"/>
    <w:rsid w:val="00CF5D23"/>
    <w:rsid w:val="00D006F5"/>
    <w:rsid w:val="00D021E7"/>
    <w:rsid w:val="00D02C18"/>
    <w:rsid w:val="00D02CD3"/>
    <w:rsid w:val="00D02F93"/>
    <w:rsid w:val="00D03105"/>
    <w:rsid w:val="00D03205"/>
    <w:rsid w:val="00D042BC"/>
    <w:rsid w:val="00D04CDF"/>
    <w:rsid w:val="00D05A4F"/>
    <w:rsid w:val="00D05C8F"/>
    <w:rsid w:val="00D06C5F"/>
    <w:rsid w:val="00D0700A"/>
    <w:rsid w:val="00D0707F"/>
    <w:rsid w:val="00D072C6"/>
    <w:rsid w:val="00D07394"/>
    <w:rsid w:val="00D0780F"/>
    <w:rsid w:val="00D07DF8"/>
    <w:rsid w:val="00D10D83"/>
    <w:rsid w:val="00D1240B"/>
    <w:rsid w:val="00D12D37"/>
    <w:rsid w:val="00D136E7"/>
    <w:rsid w:val="00D13812"/>
    <w:rsid w:val="00D1396E"/>
    <w:rsid w:val="00D13F4E"/>
    <w:rsid w:val="00D1420A"/>
    <w:rsid w:val="00D14286"/>
    <w:rsid w:val="00D14429"/>
    <w:rsid w:val="00D1534C"/>
    <w:rsid w:val="00D15A56"/>
    <w:rsid w:val="00D16E24"/>
    <w:rsid w:val="00D170A8"/>
    <w:rsid w:val="00D177F7"/>
    <w:rsid w:val="00D17E7C"/>
    <w:rsid w:val="00D20368"/>
    <w:rsid w:val="00D207FF"/>
    <w:rsid w:val="00D219E6"/>
    <w:rsid w:val="00D21D40"/>
    <w:rsid w:val="00D21F2D"/>
    <w:rsid w:val="00D225F2"/>
    <w:rsid w:val="00D22611"/>
    <w:rsid w:val="00D22CB7"/>
    <w:rsid w:val="00D22D25"/>
    <w:rsid w:val="00D23691"/>
    <w:rsid w:val="00D23783"/>
    <w:rsid w:val="00D23A55"/>
    <w:rsid w:val="00D23B0D"/>
    <w:rsid w:val="00D23D93"/>
    <w:rsid w:val="00D23EB5"/>
    <w:rsid w:val="00D23F34"/>
    <w:rsid w:val="00D24722"/>
    <w:rsid w:val="00D24B87"/>
    <w:rsid w:val="00D2550E"/>
    <w:rsid w:val="00D2620F"/>
    <w:rsid w:val="00D26397"/>
    <w:rsid w:val="00D263B5"/>
    <w:rsid w:val="00D266CE"/>
    <w:rsid w:val="00D26993"/>
    <w:rsid w:val="00D272A8"/>
    <w:rsid w:val="00D300A0"/>
    <w:rsid w:val="00D30118"/>
    <w:rsid w:val="00D3084E"/>
    <w:rsid w:val="00D30CDC"/>
    <w:rsid w:val="00D314D2"/>
    <w:rsid w:val="00D31B5B"/>
    <w:rsid w:val="00D32078"/>
    <w:rsid w:val="00D320E6"/>
    <w:rsid w:val="00D32B4F"/>
    <w:rsid w:val="00D32C12"/>
    <w:rsid w:val="00D336C0"/>
    <w:rsid w:val="00D33A23"/>
    <w:rsid w:val="00D347CE"/>
    <w:rsid w:val="00D35368"/>
    <w:rsid w:val="00D354E7"/>
    <w:rsid w:val="00D35EFB"/>
    <w:rsid w:val="00D36BB7"/>
    <w:rsid w:val="00D36F2F"/>
    <w:rsid w:val="00D37145"/>
    <w:rsid w:val="00D401D6"/>
    <w:rsid w:val="00D407E5"/>
    <w:rsid w:val="00D40C9C"/>
    <w:rsid w:val="00D41AAC"/>
    <w:rsid w:val="00D42226"/>
    <w:rsid w:val="00D425DF"/>
    <w:rsid w:val="00D42A48"/>
    <w:rsid w:val="00D42EF9"/>
    <w:rsid w:val="00D43A45"/>
    <w:rsid w:val="00D4488F"/>
    <w:rsid w:val="00D44F79"/>
    <w:rsid w:val="00D45358"/>
    <w:rsid w:val="00D45C63"/>
    <w:rsid w:val="00D45E1F"/>
    <w:rsid w:val="00D460F5"/>
    <w:rsid w:val="00D47D58"/>
    <w:rsid w:val="00D50A6A"/>
    <w:rsid w:val="00D50B83"/>
    <w:rsid w:val="00D513B5"/>
    <w:rsid w:val="00D51AD1"/>
    <w:rsid w:val="00D51D45"/>
    <w:rsid w:val="00D52692"/>
    <w:rsid w:val="00D526B3"/>
    <w:rsid w:val="00D53251"/>
    <w:rsid w:val="00D53374"/>
    <w:rsid w:val="00D53A73"/>
    <w:rsid w:val="00D53EAD"/>
    <w:rsid w:val="00D53EEB"/>
    <w:rsid w:val="00D5416E"/>
    <w:rsid w:val="00D543A8"/>
    <w:rsid w:val="00D54713"/>
    <w:rsid w:val="00D54E20"/>
    <w:rsid w:val="00D54F25"/>
    <w:rsid w:val="00D55036"/>
    <w:rsid w:val="00D55A49"/>
    <w:rsid w:val="00D55CE8"/>
    <w:rsid w:val="00D566EA"/>
    <w:rsid w:val="00D56F5D"/>
    <w:rsid w:val="00D57C08"/>
    <w:rsid w:val="00D60463"/>
    <w:rsid w:val="00D61BD4"/>
    <w:rsid w:val="00D61E93"/>
    <w:rsid w:val="00D620BD"/>
    <w:rsid w:val="00D62755"/>
    <w:rsid w:val="00D62F1E"/>
    <w:rsid w:val="00D630AE"/>
    <w:rsid w:val="00D633E9"/>
    <w:rsid w:val="00D64030"/>
    <w:rsid w:val="00D64508"/>
    <w:rsid w:val="00D6485C"/>
    <w:rsid w:val="00D649B2"/>
    <w:rsid w:val="00D64A0A"/>
    <w:rsid w:val="00D6598D"/>
    <w:rsid w:val="00D66172"/>
    <w:rsid w:val="00D665EC"/>
    <w:rsid w:val="00D6730C"/>
    <w:rsid w:val="00D67D76"/>
    <w:rsid w:val="00D70293"/>
    <w:rsid w:val="00D705AA"/>
    <w:rsid w:val="00D70B15"/>
    <w:rsid w:val="00D71E2C"/>
    <w:rsid w:val="00D722B7"/>
    <w:rsid w:val="00D729C9"/>
    <w:rsid w:val="00D72C58"/>
    <w:rsid w:val="00D72D54"/>
    <w:rsid w:val="00D72E7A"/>
    <w:rsid w:val="00D7306F"/>
    <w:rsid w:val="00D735E8"/>
    <w:rsid w:val="00D73B2D"/>
    <w:rsid w:val="00D73F7A"/>
    <w:rsid w:val="00D74AF9"/>
    <w:rsid w:val="00D761B8"/>
    <w:rsid w:val="00D763E5"/>
    <w:rsid w:val="00D76B5C"/>
    <w:rsid w:val="00D76C90"/>
    <w:rsid w:val="00D76F42"/>
    <w:rsid w:val="00D77332"/>
    <w:rsid w:val="00D77D50"/>
    <w:rsid w:val="00D80100"/>
    <w:rsid w:val="00D809F7"/>
    <w:rsid w:val="00D80B74"/>
    <w:rsid w:val="00D81124"/>
    <w:rsid w:val="00D81595"/>
    <w:rsid w:val="00D81A2D"/>
    <w:rsid w:val="00D81DE6"/>
    <w:rsid w:val="00D82070"/>
    <w:rsid w:val="00D82142"/>
    <w:rsid w:val="00D82152"/>
    <w:rsid w:val="00D82FBF"/>
    <w:rsid w:val="00D83446"/>
    <w:rsid w:val="00D83A06"/>
    <w:rsid w:val="00D83CB6"/>
    <w:rsid w:val="00D84013"/>
    <w:rsid w:val="00D84462"/>
    <w:rsid w:val="00D84499"/>
    <w:rsid w:val="00D84537"/>
    <w:rsid w:val="00D845AF"/>
    <w:rsid w:val="00D845D9"/>
    <w:rsid w:val="00D8475A"/>
    <w:rsid w:val="00D85766"/>
    <w:rsid w:val="00D85E28"/>
    <w:rsid w:val="00D8609F"/>
    <w:rsid w:val="00D86104"/>
    <w:rsid w:val="00D86908"/>
    <w:rsid w:val="00D90822"/>
    <w:rsid w:val="00D915D7"/>
    <w:rsid w:val="00D92E5A"/>
    <w:rsid w:val="00D93CE7"/>
    <w:rsid w:val="00D955EE"/>
    <w:rsid w:val="00D9585F"/>
    <w:rsid w:val="00D95B77"/>
    <w:rsid w:val="00D95CC7"/>
    <w:rsid w:val="00D965CD"/>
    <w:rsid w:val="00D9696D"/>
    <w:rsid w:val="00D96B0E"/>
    <w:rsid w:val="00D96FCB"/>
    <w:rsid w:val="00D972CA"/>
    <w:rsid w:val="00D974A4"/>
    <w:rsid w:val="00D97593"/>
    <w:rsid w:val="00DA011A"/>
    <w:rsid w:val="00DA123A"/>
    <w:rsid w:val="00DA1C8E"/>
    <w:rsid w:val="00DA24F4"/>
    <w:rsid w:val="00DA2CFA"/>
    <w:rsid w:val="00DA37AA"/>
    <w:rsid w:val="00DA4C85"/>
    <w:rsid w:val="00DA4ECB"/>
    <w:rsid w:val="00DA5203"/>
    <w:rsid w:val="00DA5C22"/>
    <w:rsid w:val="00DA5D4A"/>
    <w:rsid w:val="00DA61E6"/>
    <w:rsid w:val="00DA6C36"/>
    <w:rsid w:val="00DA6E43"/>
    <w:rsid w:val="00DA6F0B"/>
    <w:rsid w:val="00DB0148"/>
    <w:rsid w:val="00DB05C4"/>
    <w:rsid w:val="00DB0B7E"/>
    <w:rsid w:val="00DB11BD"/>
    <w:rsid w:val="00DB2086"/>
    <w:rsid w:val="00DB2D6E"/>
    <w:rsid w:val="00DB3226"/>
    <w:rsid w:val="00DB38D0"/>
    <w:rsid w:val="00DB3B6F"/>
    <w:rsid w:val="00DB3DD6"/>
    <w:rsid w:val="00DB3FC7"/>
    <w:rsid w:val="00DB4E91"/>
    <w:rsid w:val="00DB5920"/>
    <w:rsid w:val="00DB5D2D"/>
    <w:rsid w:val="00DB5DD0"/>
    <w:rsid w:val="00DB67F3"/>
    <w:rsid w:val="00DB6A3B"/>
    <w:rsid w:val="00DB6F9D"/>
    <w:rsid w:val="00DB6FCB"/>
    <w:rsid w:val="00DB7416"/>
    <w:rsid w:val="00DB758B"/>
    <w:rsid w:val="00DB778D"/>
    <w:rsid w:val="00DB7C26"/>
    <w:rsid w:val="00DB7D22"/>
    <w:rsid w:val="00DC0C4E"/>
    <w:rsid w:val="00DC110D"/>
    <w:rsid w:val="00DC1FE5"/>
    <w:rsid w:val="00DC27F6"/>
    <w:rsid w:val="00DC2F3F"/>
    <w:rsid w:val="00DC4701"/>
    <w:rsid w:val="00DC59A0"/>
    <w:rsid w:val="00DC600D"/>
    <w:rsid w:val="00DC630D"/>
    <w:rsid w:val="00DC66F0"/>
    <w:rsid w:val="00DC6CF8"/>
    <w:rsid w:val="00DC6FC9"/>
    <w:rsid w:val="00DC716B"/>
    <w:rsid w:val="00DC7598"/>
    <w:rsid w:val="00DC77BC"/>
    <w:rsid w:val="00DC7C03"/>
    <w:rsid w:val="00DD0D9E"/>
    <w:rsid w:val="00DD10FA"/>
    <w:rsid w:val="00DD123F"/>
    <w:rsid w:val="00DD1C8C"/>
    <w:rsid w:val="00DD2172"/>
    <w:rsid w:val="00DD2AB0"/>
    <w:rsid w:val="00DD45DE"/>
    <w:rsid w:val="00DD4D17"/>
    <w:rsid w:val="00DD5741"/>
    <w:rsid w:val="00DD58E8"/>
    <w:rsid w:val="00DD678D"/>
    <w:rsid w:val="00DD7D99"/>
    <w:rsid w:val="00DE0778"/>
    <w:rsid w:val="00DE0FD8"/>
    <w:rsid w:val="00DE102D"/>
    <w:rsid w:val="00DE1529"/>
    <w:rsid w:val="00DE1573"/>
    <w:rsid w:val="00DE1919"/>
    <w:rsid w:val="00DE2D1E"/>
    <w:rsid w:val="00DE30C5"/>
    <w:rsid w:val="00DE3E50"/>
    <w:rsid w:val="00DE551D"/>
    <w:rsid w:val="00DE56F6"/>
    <w:rsid w:val="00DE5AA9"/>
    <w:rsid w:val="00DE63C2"/>
    <w:rsid w:val="00DE6480"/>
    <w:rsid w:val="00DE7FFD"/>
    <w:rsid w:val="00DF0394"/>
    <w:rsid w:val="00DF22D7"/>
    <w:rsid w:val="00DF2599"/>
    <w:rsid w:val="00DF260E"/>
    <w:rsid w:val="00DF2B93"/>
    <w:rsid w:val="00DF2F28"/>
    <w:rsid w:val="00DF3546"/>
    <w:rsid w:val="00DF3566"/>
    <w:rsid w:val="00DF3C39"/>
    <w:rsid w:val="00DF43B9"/>
    <w:rsid w:val="00DF50CD"/>
    <w:rsid w:val="00DF5350"/>
    <w:rsid w:val="00DF5791"/>
    <w:rsid w:val="00DF6190"/>
    <w:rsid w:val="00DF67ED"/>
    <w:rsid w:val="00DF6E68"/>
    <w:rsid w:val="00DF6F1D"/>
    <w:rsid w:val="00DF71E2"/>
    <w:rsid w:val="00DF7C06"/>
    <w:rsid w:val="00E0000C"/>
    <w:rsid w:val="00E00818"/>
    <w:rsid w:val="00E010F2"/>
    <w:rsid w:val="00E02DA0"/>
    <w:rsid w:val="00E032C5"/>
    <w:rsid w:val="00E03A7E"/>
    <w:rsid w:val="00E03FE0"/>
    <w:rsid w:val="00E0690C"/>
    <w:rsid w:val="00E06A00"/>
    <w:rsid w:val="00E06C03"/>
    <w:rsid w:val="00E07006"/>
    <w:rsid w:val="00E0777E"/>
    <w:rsid w:val="00E0780B"/>
    <w:rsid w:val="00E10CE0"/>
    <w:rsid w:val="00E10EA4"/>
    <w:rsid w:val="00E11393"/>
    <w:rsid w:val="00E11583"/>
    <w:rsid w:val="00E1175C"/>
    <w:rsid w:val="00E11B47"/>
    <w:rsid w:val="00E12319"/>
    <w:rsid w:val="00E12D1F"/>
    <w:rsid w:val="00E1300D"/>
    <w:rsid w:val="00E134C3"/>
    <w:rsid w:val="00E13501"/>
    <w:rsid w:val="00E1453F"/>
    <w:rsid w:val="00E14F77"/>
    <w:rsid w:val="00E1608D"/>
    <w:rsid w:val="00E163BA"/>
    <w:rsid w:val="00E16737"/>
    <w:rsid w:val="00E17399"/>
    <w:rsid w:val="00E1784A"/>
    <w:rsid w:val="00E2018C"/>
    <w:rsid w:val="00E21574"/>
    <w:rsid w:val="00E2186A"/>
    <w:rsid w:val="00E21AB4"/>
    <w:rsid w:val="00E222F3"/>
    <w:rsid w:val="00E2238A"/>
    <w:rsid w:val="00E236A1"/>
    <w:rsid w:val="00E23D79"/>
    <w:rsid w:val="00E245E3"/>
    <w:rsid w:val="00E24EBB"/>
    <w:rsid w:val="00E25048"/>
    <w:rsid w:val="00E25126"/>
    <w:rsid w:val="00E25143"/>
    <w:rsid w:val="00E25A02"/>
    <w:rsid w:val="00E25F79"/>
    <w:rsid w:val="00E27692"/>
    <w:rsid w:val="00E30152"/>
    <w:rsid w:val="00E30180"/>
    <w:rsid w:val="00E30856"/>
    <w:rsid w:val="00E30EBA"/>
    <w:rsid w:val="00E31C8E"/>
    <w:rsid w:val="00E32B14"/>
    <w:rsid w:val="00E3336B"/>
    <w:rsid w:val="00E33A7E"/>
    <w:rsid w:val="00E33D05"/>
    <w:rsid w:val="00E348C9"/>
    <w:rsid w:val="00E34D58"/>
    <w:rsid w:val="00E34F14"/>
    <w:rsid w:val="00E3561C"/>
    <w:rsid w:val="00E3569B"/>
    <w:rsid w:val="00E35CDC"/>
    <w:rsid w:val="00E35ECE"/>
    <w:rsid w:val="00E3614A"/>
    <w:rsid w:val="00E361D6"/>
    <w:rsid w:val="00E3683C"/>
    <w:rsid w:val="00E40687"/>
    <w:rsid w:val="00E410E9"/>
    <w:rsid w:val="00E42614"/>
    <w:rsid w:val="00E426C6"/>
    <w:rsid w:val="00E432F5"/>
    <w:rsid w:val="00E43CC0"/>
    <w:rsid w:val="00E445D2"/>
    <w:rsid w:val="00E44644"/>
    <w:rsid w:val="00E449B0"/>
    <w:rsid w:val="00E44C92"/>
    <w:rsid w:val="00E45F9A"/>
    <w:rsid w:val="00E46176"/>
    <w:rsid w:val="00E4690E"/>
    <w:rsid w:val="00E470BA"/>
    <w:rsid w:val="00E47195"/>
    <w:rsid w:val="00E473EF"/>
    <w:rsid w:val="00E50338"/>
    <w:rsid w:val="00E50407"/>
    <w:rsid w:val="00E5154E"/>
    <w:rsid w:val="00E51643"/>
    <w:rsid w:val="00E51C4F"/>
    <w:rsid w:val="00E51D53"/>
    <w:rsid w:val="00E51EF4"/>
    <w:rsid w:val="00E522EE"/>
    <w:rsid w:val="00E53594"/>
    <w:rsid w:val="00E535E7"/>
    <w:rsid w:val="00E53B06"/>
    <w:rsid w:val="00E53C6D"/>
    <w:rsid w:val="00E53E32"/>
    <w:rsid w:val="00E5414E"/>
    <w:rsid w:val="00E550F5"/>
    <w:rsid w:val="00E55CDD"/>
    <w:rsid w:val="00E55EA6"/>
    <w:rsid w:val="00E5652C"/>
    <w:rsid w:val="00E570BC"/>
    <w:rsid w:val="00E57B3F"/>
    <w:rsid w:val="00E57CBC"/>
    <w:rsid w:val="00E60AB8"/>
    <w:rsid w:val="00E61892"/>
    <w:rsid w:val="00E619C6"/>
    <w:rsid w:val="00E623D2"/>
    <w:rsid w:val="00E625BA"/>
    <w:rsid w:val="00E62A30"/>
    <w:rsid w:val="00E62D35"/>
    <w:rsid w:val="00E62EEE"/>
    <w:rsid w:val="00E637FC"/>
    <w:rsid w:val="00E63A81"/>
    <w:rsid w:val="00E650F9"/>
    <w:rsid w:val="00E65AE0"/>
    <w:rsid w:val="00E6699C"/>
    <w:rsid w:val="00E66DE1"/>
    <w:rsid w:val="00E67783"/>
    <w:rsid w:val="00E67FB2"/>
    <w:rsid w:val="00E7058E"/>
    <w:rsid w:val="00E709EC"/>
    <w:rsid w:val="00E71248"/>
    <w:rsid w:val="00E71503"/>
    <w:rsid w:val="00E71979"/>
    <w:rsid w:val="00E71B40"/>
    <w:rsid w:val="00E71B9F"/>
    <w:rsid w:val="00E71C7A"/>
    <w:rsid w:val="00E71F6F"/>
    <w:rsid w:val="00E72761"/>
    <w:rsid w:val="00E7291D"/>
    <w:rsid w:val="00E72C7F"/>
    <w:rsid w:val="00E73400"/>
    <w:rsid w:val="00E7364B"/>
    <w:rsid w:val="00E737E0"/>
    <w:rsid w:val="00E73F4C"/>
    <w:rsid w:val="00E746B6"/>
    <w:rsid w:val="00E74BC4"/>
    <w:rsid w:val="00E753BE"/>
    <w:rsid w:val="00E76247"/>
    <w:rsid w:val="00E76C7C"/>
    <w:rsid w:val="00E76C84"/>
    <w:rsid w:val="00E76F68"/>
    <w:rsid w:val="00E770E5"/>
    <w:rsid w:val="00E800B9"/>
    <w:rsid w:val="00E8034E"/>
    <w:rsid w:val="00E80E5F"/>
    <w:rsid w:val="00E81151"/>
    <w:rsid w:val="00E815CF"/>
    <w:rsid w:val="00E82321"/>
    <w:rsid w:val="00E825A7"/>
    <w:rsid w:val="00E82AAC"/>
    <w:rsid w:val="00E82B80"/>
    <w:rsid w:val="00E833E7"/>
    <w:rsid w:val="00E83E27"/>
    <w:rsid w:val="00E85590"/>
    <w:rsid w:val="00E857CF"/>
    <w:rsid w:val="00E86012"/>
    <w:rsid w:val="00E863DC"/>
    <w:rsid w:val="00E8682C"/>
    <w:rsid w:val="00E870D1"/>
    <w:rsid w:val="00E902A8"/>
    <w:rsid w:val="00E9038A"/>
    <w:rsid w:val="00E90A52"/>
    <w:rsid w:val="00E91296"/>
    <w:rsid w:val="00E913C5"/>
    <w:rsid w:val="00E91804"/>
    <w:rsid w:val="00E9185E"/>
    <w:rsid w:val="00E91AB6"/>
    <w:rsid w:val="00E91FDB"/>
    <w:rsid w:val="00E92D05"/>
    <w:rsid w:val="00E937E8"/>
    <w:rsid w:val="00E93901"/>
    <w:rsid w:val="00E939AA"/>
    <w:rsid w:val="00E93C9F"/>
    <w:rsid w:val="00E93D77"/>
    <w:rsid w:val="00E93F87"/>
    <w:rsid w:val="00E94EF5"/>
    <w:rsid w:val="00E96167"/>
    <w:rsid w:val="00E9623C"/>
    <w:rsid w:val="00E96278"/>
    <w:rsid w:val="00E96287"/>
    <w:rsid w:val="00E9659F"/>
    <w:rsid w:val="00E96870"/>
    <w:rsid w:val="00E96916"/>
    <w:rsid w:val="00E96DE2"/>
    <w:rsid w:val="00E97B67"/>
    <w:rsid w:val="00EA04B3"/>
    <w:rsid w:val="00EA09DB"/>
    <w:rsid w:val="00EA11E1"/>
    <w:rsid w:val="00EA163E"/>
    <w:rsid w:val="00EA1AD7"/>
    <w:rsid w:val="00EA208A"/>
    <w:rsid w:val="00EA2649"/>
    <w:rsid w:val="00EA2CAD"/>
    <w:rsid w:val="00EA3212"/>
    <w:rsid w:val="00EA3521"/>
    <w:rsid w:val="00EA4196"/>
    <w:rsid w:val="00EA4317"/>
    <w:rsid w:val="00EA4481"/>
    <w:rsid w:val="00EA45FA"/>
    <w:rsid w:val="00EA4A45"/>
    <w:rsid w:val="00EA4D16"/>
    <w:rsid w:val="00EA581F"/>
    <w:rsid w:val="00EA5A91"/>
    <w:rsid w:val="00EA75F5"/>
    <w:rsid w:val="00EA7786"/>
    <w:rsid w:val="00EB0951"/>
    <w:rsid w:val="00EB2910"/>
    <w:rsid w:val="00EB2972"/>
    <w:rsid w:val="00EB2C50"/>
    <w:rsid w:val="00EB30EA"/>
    <w:rsid w:val="00EB351A"/>
    <w:rsid w:val="00EB36E7"/>
    <w:rsid w:val="00EB3A2B"/>
    <w:rsid w:val="00EB3B86"/>
    <w:rsid w:val="00EB4C60"/>
    <w:rsid w:val="00EB5067"/>
    <w:rsid w:val="00EB567A"/>
    <w:rsid w:val="00EB5D41"/>
    <w:rsid w:val="00EB6EE2"/>
    <w:rsid w:val="00EB6FE0"/>
    <w:rsid w:val="00EB722F"/>
    <w:rsid w:val="00EB7A41"/>
    <w:rsid w:val="00EB7C32"/>
    <w:rsid w:val="00EC04B3"/>
    <w:rsid w:val="00EC0B66"/>
    <w:rsid w:val="00EC1058"/>
    <w:rsid w:val="00EC1772"/>
    <w:rsid w:val="00EC216D"/>
    <w:rsid w:val="00EC2B62"/>
    <w:rsid w:val="00EC3168"/>
    <w:rsid w:val="00EC3343"/>
    <w:rsid w:val="00EC35C1"/>
    <w:rsid w:val="00EC3D9F"/>
    <w:rsid w:val="00EC508D"/>
    <w:rsid w:val="00EC558B"/>
    <w:rsid w:val="00EC626E"/>
    <w:rsid w:val="00EC7735"/>
    <w:rsid w:val="00ED0939"/>
    <w:rsid w:val="00ED0D90"/>
    <w:rsid w:val="00ED21AF"/>
    <w:rsid w:val="00ED246E"/>
    <w:rsid w:val="00ED2A86"/>
    <w:rsid w:val="00ED2CB8"/>
    <w:rsid w:val="00ED2EED"/>
    <w:rsid w:val="00ED40FB"/>
    <w:rsid w:val="00ED4847"/>
    <w:rsid w:val="00ED5A78"/>
    <w:rsid w:val="00ED5C28"/>
    <w:rsid w:val="00ED60F7"/>
    <w:rsid w:val="00ED6D16"/>
    <w:rsid w:val="00ED6F21"/>
    <w:rsid w:val="00ED71D1"/>
    <w:rsid w:val="00EE0373"/>
    <w:rsid w:val="00EE04C9"/>
    <w:rsid w:val="00EE09FB"/>
    <w:rsid w:val="00EE1371"/>
    <w:rsid w:val="00EE22DD"/>
    <w:rsid w:val="00EE28C3"/>
    <w:rsid w:val="00EE2C9E"/>
    <w:rsid w:val="00EE30E9"/>
    <w:rsid w:val="00EE3533"/>
    <w:rsid w:val="00EE390C"/>
    <w:rsid w:val="00EE3D6B"/>
    <w:rsid w:val="00EE3DA1"/>
    <w:rsid w:val="00EE3FE8"/>
    <w:rsid w:val="00EE4821"/>
    <w:rsid w:val="00EE4A52"/>
    <w:rsid w:val="00EE4A6E"/>
    <w:rsid w:val="00EE4F2D"/>
    <w:rsid w:val="00EE5144"/>
    <w:rsid w:val="00EE5651"/>
    <w:rsid w:val="00EE5742"/>
    <w:rsid w:val="00EE5B88"/>
    <w:rsid w:val="00EE63F4"/>
    <w:rsid w:val="00EE6477"/>
    <w:rsid w:val="00EE6512"/>
    <w:rsid w:val="00EE65D0"/>
    <w:rsid w:val="00EE6B59"/>
    <w:rsid w:val="00EE6C0F"/>
    <w:rsid w:val="00EE7306"/>
    <w:rsid w:val="00EE75F2"/>
    <w:rsid w:val="00EE78D1"/>
    <w:rsid w:val="00EF0BA4"/>
    <w:rsid w:val="00EF202F"/>
    <w:rsid w:val="00EF2142"/>
    <w:rsid w:val="00EF287F"/>
    <w:rsid w:val="00EF30F2"/>
    <w:rsid w:val="00EF37C8"/>
    <w:rsid w:val="00EF4E88"/>
    <w:rsid w:val="00EF55A9"/>
    <w:rsid w:val="00EF58F1"/>
    <w:rsid w:val="00EF5BB5"/>
    <w:rsid w:val="00EF61CB"/>
    <w:rsid w:val="00EF62DB"/>
    <w:rsid w:val="00EF6AFD"/>
    <w:rsid w:val="00EF74DA"/>
    <w:rsid w:val="00F00741"/>
    <w:rsid w:val="00F00CEA"/>
    <w:rsid w:val="00F017F3"/>
    <w:rsid w:val="00F02F47"/>
    <w:rsid w:val="00F02FDC"/>
    <w:rsid w:val="00F03053"/>
    <w:rsid w:val="00F03540"/>
    <w:rsid w:val="00F03921"/>
    <w:rsid w:val="00F03DBE"/>
    <w:rsid w:val="00F04E47"/>
    <w:rsid w:val="00F06A09"/>
    <w:rsid w:val="00F06CF7"/>
    <w:rsid w:val="00F072CA"/>
    <w:rsid w:val="00F1178C"/>
    <w:rsid w:val="00F11840"/>
    <w:rsid w:val="00F125C4"/>
    <w:rsid w:val="00F12620"/>
    <w:rsid w:val="00F1284F"/>
    <w:rsid w:val="00F133D0"/>
    <w:rsid w:val="00F13B83"/>
    <w:rsid w:val="00F14218"/>
    <w:rsid w:val="00F14319"/>
    <w:rsid w:val="00F1499F"/>
    <w:rsid w:val="00F14B8C"/>
    <w:rsid w:val="00F152A9"/>
    <w:rsid w:val="00F15CE8"/>
    <w:rsid w:val="00F169D4"/>
    <w:rsid w:val="00F16A28"/>
    <w:rsid w:val="00F16AC3"/>
    <w:rsid w:val="00F1713A"/>
    <w:rsid w:val="00F2044C"/>
    <w:rsid w:val="00F21102"/>
    <w:rsid w:val="00F21959"/>
    <w:rsid w:val="00F21F65"/>
    <w:rsid w:val="00F226BE"/>
    <w:rsid w:val="00F22C6C"/>
    <w:rsid w:val="00F24162"/>
    <w:rsid w:val="00F247EA"/>
    <w:rsid w:val="00F252B6"/>
    <w:rsid w:val="00F26058"/>
    <w:rsid w:val="00F2666C"/>
    <w:rsid w:val="00F26AB5"/>
    <w:rsid w:val="00F26B8B"/>
    <w:rsid w:val="00F274BE"/>
    <w:rsid w:val="00F277E4"/>
    <w:rsid w:val="00F277EE"/>
    <w:rsid w:val="00F3010D"/>
    <w:rsid w:val="00F30D78"/>
    <w:rsid w:val="00F30EBD"/>
    <w:rsid w:val="00F30EF5"/>
    <w:rsid w:val="00F31341"/>
    <w:rsid w:val="00F315F6"/>
    <w:rsid w:val="00F31D33"/>
    <w:rsid w:val="00F32DDD"/>
    <w:rsid w:val="00F331DE"/>
    <w:rsid w:val="00F348FC"/>
    <w:rsid w:val="00F34A03"/>
    <w:rsid w:val="00F354BF"/>
    <w:rsid w:val="00F35AE8"/>
    <w:rsid w:val="00F35D99"/>
    <w:rsid w:val="00F35FED"/>
    <w:rsid w:val="00F3661E"/>
    <w:rsid w:val="00F37E82"/>
    <w:rsid w:val="00F37FCC"/>
    <w:rsid w:val="00F40058"/>
    <w:rsid w:val="00F402E4"/>
    <w:rsid w:val="00F41769"/>
    <w:rsid w:val="00F41F3E"/>
    <w:rsid w:val="00F42E6D"/>
    <w:rsid w:val="00F430A2"/>
    <w:rsid w:val="00F4315B"/>
    <w:rsid w:val="00F43AC6"/>
    <w:rsid w:val="00F43E8F"/>
    <w:rsid w:val="00F440CD"/>
    <w:rsid w:val="00F440DD"/>
    <w:rsid w:val="00F441DD"/>
    <w:rsid w:val="00F45116"/>
    <w:rsid w:val="00F4567E"/>
    <w:rsid w:val="00F45C7A"/>
    <w:rsid w:val="00F4647C"/>
    <w:rsid w:val="00F46961"/>
    <w:rsid w:val="00F47481"/>
    <w:rsid w:val="00F47B95"/>
    <w:rsid w:val="00F47D7B"/>
    <w:rsid w:val="00F500F5"/>
    <w:rsid w:val="00F50FF9"/>
    <w:rsid w:val="00F512F7"/>
    <w:rsid w:val="00F51527"/>
    <w:rsid w:val="00F53269"/>
    <w:rsid w:val="00F53363"/>
    <w:rsid w:val="00F53867"/>
    <w:rsid w:val="00F54440"/>
    <w:rsid w:val="00F55250"/>
    <w:rsid w:val="00F55636"/>
    <w:rsid w:val="00F5574A"/>
    <w:rsid w:val="00F5599D"/>
    <w:rsid w:val="00F56767"/>
    <w:rsid w:val="00F605D1"/>
    <w:rsid w:val="00F608D3"/>
    <w:rsid w:val="00F608E9"/>
    <w:rsid w:val="00F61738"/>
    <w:rsid w:val="00F61786"/>
    <w:rsid w:val="00F61CCE"/>
    <w:rsid w:val="00F62F40"/>
    <w:rsid w:val="00F63172"/>
    <w:rsid w:val="00F63840"/>
    <w:rsid w:val="00F63AB7"/>
    <w:rsid w:val="00F63F4D"/>
    <w:rsid w:val="00F646CB"/>
    <w:rsid w:val="00F648ED"/>
    <w:rsid w:val="00F64A18"/>
    <w:rsid w:val="00F657C6"/>
    <w:rsid w:val="00F65CCD"/>
    <w:rsid w:val="00F66786"/>
    <w:rsid w:val="00F66BBD"/>
    <w:rsid w:val="00F66CA7"/>
    <w:rsid w:val="00F66F2F"/>
    <w:rsid w:val="00F67694"/>
    <w:rsid w:val="00F676EF"/>
    <w:rsid w:val="00F67F57"/>
    <w:rsid w:val="00F700E6"/>
    <w:rsid w:val="00F70D81"/>
    <w:rsid w:val="00F71867"/>
    <w:rsid w:val="00F72719"/>
    <w:rsid w:val="00F7286B"/>
    <w:rsid w:val="00F730AB"/>
    <w:rsid w:val="00F730D9"/>
    <w:rsid w:val="00F745E0"/>
    <w:rsid w:val="00F749F0"/>
    <w:rsid w:val="00F75921"/>
    <w:rsid w:val="00F75FA1"/>
    <w:rsid w:val="00F76A7C"/>
    <w:rsid w:val="00F80A5A"/>
    <w:rsid w:val="00F80E73"/>
    <w:rsid w:val="00F8196F"/>
    <w:rsid w:val="00F82461"/>
    <w:rsid w:val="00F82556"/>
    <w:rsid w:val="00F8259E"/>
    <w:rsid w:val="00F831E1"/>
    <w:rsid w:val="00F83395"/>
    <w:rsid w:val="00F83954"/>
    <w:rsid w:val="00F84489"/>
    <w:rsid w:val="00F84549"/>
    <w:rsid w:val="00F850F5"/>
    <w:rsid w:val="00F85CBB"/>
    <w:rsid w:val="00F85F41"/>
    <w:rsid w:val="00F86067"/>
    <w:rsid w:val="00F86378"/>
    <w:rsid w:val="00F87EFB"/>
    <w:rsid w:val="00F9033B"/>
    <w:rsid w:val="00F907FF"/>
    <w:rsid w:val="00F90947"/>
    <w:rsid w:val="00F918B8"/>
    <w:rsid w:val="00F927A3"/>
    <w:rsid w:val="00F92E51"/>
    <w:rsid w:val="00F9336C"/>
    <w:rsid w:val="00F937BE"/>
    <w:rsid w:val="00F93800"/>
    <w:rsid w:val="00F93CDE"/>
    <w:rsid w:val="00F93E94"/>
    <w:rsid w:val="00F93FBA"/>
    <w:rsid w:val="00F94138"/>
    <w:rsid w:val="00F943E9"/>
    <w:rsid w:val="00F944A4"/>
    <w:rsid w:val="00F958D0"/>
    <w:rsid w:val="00F96417"/>
    <w:rsid w:val="00F97B98"/>
    <w:rsid w:val="00F97F34"/>
    <w:rsid w:val="00FA11E6"/>
    <w:rsid w:val="00FA123D"/>
    <w:rsid w:val="00FA269D"/>
    <w:rsid w:val="00FA2CE1"/>
    <w:rsid w:val="00FA3B44"/>
    <w:rsid w:val="00FA4268"/>
    <w:rsid w:val="00FA43EE"/>
    <w:rsid w:val="00FA4C87"/>
    <w:rsid w:val="00FA52D0"/>
    <w:rsid w:val="00FA5D1E"/>
    <w:rsid w:val="00FA6029"/>
    <w:rsid w:val="00FA6C7D"/>
    <w:rsid w:val="00FA713F"/>
    <w:rsid w:val="00FA73BF"/>
    <w:rsid w:val="00FA7439"/>
    <w:rsid w:val="00FA777D"/>
    <w:rsid w:val="00FA7A9B"/>
    <w:rsid w:val="00FB1218"/>
    <w:rsid w:val="00FB13E7"/>
    <w:rsid w:val="00FB171C"/>
    <w:rsid w:val="00FB17B8"/>
    <w:rsid w:val="00FB19AE"/>
    <w:rsid w:val="00FB19B8"/>
    <w:rsid w:val="00FB1D72"/>
    <w:rsid w:val="00FB29F9"/>
    <w:rsid w:val="00FB36A2"/>
    <w:rsid w:val="00FB3E9C"/>
    <w:rsid w:val="00FB430F"/>
    <w:rsid w:val="00FB4443"/>
    <w:rsid w:val="00FB47FF"/>
    <w:rsid w:val="00FB493F"/>
    <w:rsid w:val="00FB4A31"/>
    <w:rsid w:val="00FB5105"/>
    <w:rsid w:val="00FB53B1"/>
    <w:rsid w:val="00FB6761"/>
    <w:rsid w:val="00FB7440"/>
    <w:rsid w:val="00FB7D34"/>
    <w:rsid w:val="00FB7F70"/>
    <w:rsid w:val="00FC0A56"/>
    <w:rsid w:val="00FC0B7F"/>
    <w:rsid w:val="00FC0CD1"/>
    <w:rsid w:val="00FC0D45"/>
    <w:rsid w:val="00FC1050"/>
    <w:rsid w:val="00FC1E58"/>
    <w:rsid w:val="00FC2158"/>
    <w:rsid w:val="00FC2CB5"/>
    <w:rsid w:val="00FC3362"/>
    <w:rsid w:val="00FC34CF"/>
    <w:rsid w:val="00FC48D5"/>
    <w:rsid w:val="00FC4968"/>
    <w:rsid w:val="00FC55C6"/>
    <w:rsid w:val="00FC6082"/>
    <w:rsid w:val="00FC6683"/>
    <w:rsid w:val="00FC7442"/>
    <w:rsid w:val="00FC788A"/>
    <w:rsid w:val="00FC7C20"/>
    <w:rsid w:val="00FD145B"/>
    <w:rsid w:val="00FD1C9A"/>
    <w:rsid w:val="00FD2DB1"/>
    <w:rsid w:val="00FD334A"/>
    <w:rsid w:val="00FD3358"/>
    <w:rsid w:val="00FD3420"/>
    <w:rsid w:val="00FD45EC"/>
    <w:rsid w:val="00FD4E55"/>
    <w:rsid w:val="00FD5942"/>
    <w:rsid w:val="00FD5D1F"/>
    <w:rsid w:val="00FD6375"/>
    <w:rsid w:val="00FD7A5C"/>
    <w:rsid w:val="00FD7BD7"/>
    <w:rsid w:val="00FE006E"/>
    <w:rsid w:val="00FE1CAE"/>
    <w:rsid w:val="00FE2228"/>
    <w:rsid w:val="00FE2A13"/>
    <w:rsid w:val="00FE3359"/>
    <w:rsid w:val="00FE3833"/>
    <w:rsid w:val="00FE4403"/>
    <w:rsid w:val="00FE4C26"/>
    <w:rsid w:val="00FE5778"/>
    <w:rsid w:val="00FE5CEB"/>
    <w:rsid w:val="00FE6062"/>
    <w:rsid w:val="00FE6152"/>
    <w:rsid w:val="00FE7935"/>
    <w:rsid w:val="00FF0130"/>
    <w:rsid w:val="00FF05D4"/>
    <w:rsid w:val="00FF10C7"/>
    <w:rsid w:val="00FF14F3"/>
    <w:rsid w:val="00FF1ACF"/>
    <w:rsid w:val="00FF224A"/>
    <w:rsid w:val="00FF23B0"/>
    <w:rsid w:val="00FF2AB5"/>
    <w:rsid w:val="00FF3133"/>
    <w:rsid w:val="00FF32E0"/>
    <w:rsid w:val="00FF3BBB"/>
    <w:rsid w:val="00FF536C"/>
    <w:rsid w:val="00FF53D5"/>
    <w:rsid w:val="00FF6B79"/>
    <w:rsid w:val="00FF7998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EE78D1"/>
    <w:pPr>
      <w:widowControl w:val="0"/>
      <w:spacing w:after="200" w:line="264" w:lineRule="auto"/>
      <w:ind w:firstLine="567"/>
    </w:pPr>
    <w:rPr>
      <w:rFonts w:ascii="Times New Roman" w:hAnsi="宋体"/>
      <w:sz w:val="28"/>
      <w:szCs w:val="21"/>
      <w:lang w:bidi="en-US"/>
    </w:rPr>
  </w:style>
  <w:style w:type="paragraph" w:styleId="1">
    <w:name w:val="heading 1"/>
    <w:basedOn w:val="a0"/>
    <w:next w:val="a0"/>
    <w:link w:val="1Char"/>
    <w:uiPriority w:val="9"/>
    <w:qFormat/>
    <w:rsid w:val="000D1634"/>
    <w:pPr>
      <w:keepNext/>
      <w:keepLines/>
      <w:pageBreakBefore/>
      <w:numPr>
        <w:numId w:val="2"/>
      </w:numPr>
      <w:spacing w:before="480" w:after="0"/>
      <w:outlineLvl w:val="0"/>
    </w:pPr>
    <w:rPr>
      <w:rFonts w:ascii="Cambria" w:hAnsi="Cambria"/>
      <w:b/>
      <w:bCs/>
      <w:sz w:val="44"/>
      <w:szCs w:val="44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0D1634"/>
    <w:pPr>
      <w:keepNext/>
      <w:keepLines/>
      <w:numPr>
        <w:ilvl w:val="1"/>
        <w:numId w:val="2"/>
      </w:numPr>
      <w:spacing w:before="200" w:after="0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20"/>
    <w:next w:val="a0"/>
    <w:link w:val="3Char"/>
    <w:uiPriority w:val="9"/>
    <w:unhideWhenUsed/>
    <w:qFormat/>
    <w:rsid w:val="00B5360C"/>
    <w:pPr>
      <w:numPr>
        <w:ilvl w:val="2"/>
      </w:numPr>
      <w:ind w:left="709"/>
      <w:outlineLvl w:val="2"/>
    </w:pPr>
    <w:rPr>
      <w:sz w:val="28"/>
      <w:szCs w:val="22"/>
    </w:rPr>
  </w:style>
  <w:style w:type="paragraph" w:styleId="4">
    <w:name w:val="heading 4"/>
    <w:basedOn w:val="3"/>
    <w:next w:val="a0"/>
    <w:link w:val="4Char"/>
    <w:uiPriority w:val="9"/>
    <w:unhideWhenUsed/>
    <w:qFormat/>
    <w:rsid w:val="006F2E99"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65B23"/>
    <w:pPr>
      <w:keepNext/>
      <w:keepLines/>
      <w:spacing w:before="200" w:after="0"/>
      <w:outlineLvl w:val="4"/>
    </w:pPr>
    <w:rPr>
      <w:rFonts w:ascii="Cambria" w:hAnsi="Cambria"/>
      <w:color w:val="073662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65B23"/>
    <w:pPr>
      <w:keepNext/>
      <w:keepLines/>
      <w:spacing w:before="200" w:after="0"/>
      <w:outlineLvl w:val="5"/>
    </w:pPr>
    <w:rPr>
      <w:rFonts w:ascii="Cambria" w:hAnsi="Cambria"/>
      <w:i/>
      <w:iCs/>
      <w:color w:val="073662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A65B2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A65B23"/>
    <w:pPr>
      <w:keepNext/>
      <w:keepLines/>
      <w:spacing w:before="200" w:after="0"/>
      <w:outlineLvl w:val="7"/>
    </w:pPr>
    <w:rPr>
      <w:rFonts w:ascii="Cambria" w:hAnsi="Cambria"/>
      <w:color w:val="0F6FC6"/>
      <w:sz w:val="20"/>
      <w:szCs w:val="2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A65B2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640AB"/>
    <w:pPr>
      <w:jc w:val="center"/>
    </w:pPr>
  </w:style>
  <w:style w:type="paragraph" w:styleId="a5">
    <w:name w:val="Normal Indent"/>
    <w:aliases w:val="特点,表正文,正文非缩进,段1,标题4,ALT+Z,水上软件"/>
    <w:basedOn w:val="a0"/>
    <w:rsid w:val="00C640AB"/>
    <w:pPr>
      <w:spacing w:after="180" w:line="300" w:lineRule="auto"/>
      <w:ind w:left="1134"/>
    </w:pPr>
    <w:rPr>
      <w:kern w:val="2"/>
      <w:sz w:val="24"/>
    </w:rPr>
  </w:style>
  <w:style w:type="paragraph" w:styleId="a6">
    <w:name w:val="Document Map"/>
    <w:basedOn w:val="a0"/>
    <w:semiHidden/>
    <w:rsid w:val="00C640AB"/>
    <w:pPr>
      <w:shd w:val="clear" w:color="auto" w:fill="000080"/>
    </w:pPr>
  </w:style>
  <w:style w:type="paragraph" w:styleId="a7">
    <w:name w:val="Date"/>
    <w:basedOn w:val="a0"/>
    <w:next w:val="a0"/>
    <w:rsid w:val="00C640AB"/>
    <w:pPr>
      <w:ind w:leftChars="2500" w:left="100"/>
    </w:pPr>
    <w:rPr>
      <w:rFonts w:eastAsia="楷体_GB2312"/>
    </w:rPr>
  </w:style>
  <w:style w:type="paragraph" w:styleId="21">
    <w:name w:val="toc 2"/>
    <w:basedOn w:val="a0"/>
    <w:next w:val="a0"/>
    <w:autoRedefine/>
    <w:uiPriority w:val="39"/>
    <w:qFormat/>
    <w:rsid w:val="005C34DA"/>
    <w:pPr>
      <w:tabs>
        <w:tab w:val="left" w:pos="1680"/>
        <w:tab w:val="right" w:leader="dot" w:pos="8296"/>
      </w:tabs>
      <w:ind w:left="845" w:hanging="425"/>
    </w:pPr>
  </w:style>
  <w:style w:type="paragraph" w:styleId="11">
    <w:name w:val="toc 1"/>
    <w:basedOn w:val="a0"/>
    <w:next w:val="a0"/>
    <w:autoRedefine/>
    <w:uiPriority w:val="39"/>
    <w:qFormat/>
    <w:rsid w:val="0015221E"/>
    <w:pPr>
      <w:tabs>
        <w:tab w:val="left" w:pos="0"/>
        <w:tab w:val="right" w:leader="dot" w:pos="8302"/>
      </w:tabs>
      <w:ind w:left="705" w:rightChars="-18" w:right="-50" w:hanging="705"/>
    </w:pPr>
    <w:rPr>
      <w:noProof/>
      <w:szCs w:val="28"/>
    </w:rPr>
  </w:style>
  <w:style w:type="paragraph" w:styleId="30">
    <w:name w:val="toc 3"/>
    <w:basedOn w:val="a0"/>
    <w:next w:val="a0"/>
    <w:autoRedefine/>
    <w:uiPriority w:val="39"/>
    <w:qFormat/>
    <w:rsid w:val="00C640AB"/>
    <w:pPr>
      <w:ind w:leftChars="400" w:left="840"/>
    </w:pPr>
  </w:style>
  <w:style w:type="paragraph" w:styleId="40">
    <w:name w:val="toc 4"/>
    <w:basedOn w:val="a0"/>
    <w:next w:val="a0"/>
    <w:autoRedefine/>
    <w:semiHidden/>
    <w:rsid w:val="00C640AB"/>
    <w:pPr>
      <w:ind w:leftChars="600" w:left="1260"/>
    </w:pPr>
  </w:style>
  <w:style w:type="paragraph" w:styleId="50">
    <w:name w:val="toc 5"/>
    <w:basedOn w:val="a0"/>
    <w:next w:val="a0"/>
    <w:autoRedefine/>
    <w:semiHidden/>
    <w:rsid w:val="00C640AB"/>
    <w:pPr>
      <w:ind w:leftChars="800" w:left="1680"/>
    </w:pPr>
  </w:style>
  <w:style w:type="paragraph" w:styleId="60">
    <w:name w:val="toc 6"/>
    <w:basedOn w:val="a0"/>
    <w:next w:val="a0"/>
    <w:autoRedefine/>
    <w:semiHidden/>
    <w:rsid w:val="00C640AB"/>
    <w:pPr>
      <w:ind w:leftChars="1000" w:left="2100"/>
    </w:pPr>
  </w:style>
  <w:style w:type="paragraph" w:styleId="70">
    <w:name w:val="toc 7"/>
    <w:basedOn w:val="a0"/>
    <w:next w:val="a0"/>
    <w:autoRedefine/>
    <w:semiHidden/>
    <w:rsid w:val="00C640AB"/>
    <w:pPr>
      <w:ind w:leftChars="1200" w:left="2520"/>
    </w:pPr>
  </w:style>
  <w:style w:type="paragraph" w:styleId="80">
    <w:name w:val="toc 8"/>
    <w:basedOn w:val="a0"/>
    <w:next w:val="a0"/>
    <w:autoRedefine/>
    <w:semiHidden/>
    <w:rsid w:val="00C640AB"/>
    <w:pPr>
      <w:ind w:leftChars="1400" w:left="2940"/>
    </w:pPr>
  </w:style>
  <w:style w:type="paragraph" w:styleId="90">
    <w:name w:val="toc 9"/>
    <w:basedOn w:val="a0"/>
    <w:next w:val="a0"/>
    <w:autoRedefine/>
    <w:semiHidden/>
    <w:rsid w:val="00C640AB"/>
    <w:pPr>
      <w:ind w:leftChars="1600" w:left="3360"/>
    </w:pPr>
  </w:style>
  <w:style w:type="character" w:styleId="a8">
    <w:name w:val="Hyperlink"/>
    <w:basedOn w:val="a1"/>
    <w:uiPriority w:val="99"/>
    <w:rsid w:val="00C640AB"/>
    <w:rPr>
      <w:color w:val="0000FF"/>
      <w:u w:val="single"/>
    </w:rPr>
  </w:style>
  <w:style w:type="paragraph" w:styleId="a9">
    <w:name w:val="Body Text Indent"/>
    <w:basedOn w:val="a0"/>
    <w:rsid w:val="0016679F"/>
    <w:pPr>
      <w:snapToGrid w:val="0"/>
      <w:spacing w:beforeLines="50" w:afterLines="10" w:line="300" w:lineRule="auto"/>
      <w:ind w:left="850" w:hanging="425"/>
    </w:pPr>
    <w:rPr>
      <w:bCs/>
      <w:sz w:val="24"/>
    </w:rPr>
  </w:style>
  <w:style w:type="paragraph" w:styleId="aa">
    <w:name w:val="header"/>
    <w:basedOn w:val="a0"/>
    <w:link w:val="Char"/>
    <w:uiPriority w:val="99"/>
    <w:rsid w:val="00C640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b">
    <w:name w:val="footer"/>
    <w:basedOn w:val="a0"/>
    <w:link w:val="Char0"/>
    <w:uiPriority w:val="99"/>
    <w:rsid w:val="00C640A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styleId="ac">
    <w:name w:val="page number"/>
    <w:basedOn w:val="a1"/>
    <w:rsid w:val="00C640AB"/>
  </w:style>
  <w:style w:type="paragraph" w:styleId="ad">
    <w:name w:val="Balloon Text"/>
    <w:basedOn w:val="a0"/>
    <w:link w:val="Char1"/>
    <w:rsid w:val="00985A2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d"/>
    <w:rsid w:val="00985A22"/>
    <w:rPr>
      <w:sz w:val="18"/>
      <w:szCs w:val="18"/>
    </w:rPr>
  </w:style>
  <w:style w:type="paragraph" w:styleId="ae">
    <w:name w:val="List Paragraph"/>
    <w:basedOn w:val="a0"/>
    <w:link w:val="Char2"/>
    <w:uiPriority w:val="34"/>
    <w:qFormat/>
    <w:rsid w:val="00A65B23"/>
    <w:pPr>
      <w:ind w:left="720"/>
      <w:contextualSpacing/>
    </w:pPr>
  </w:style>
  <w:style w:type="character" w:customStyle="1" w:styleId="1Char">
    <w:name w:val="标题 1 Char"/>
    <w:basedOn w:val="a1"/>
    <w:link w:val="1"/>
    <w:uiPriority w:val="9"/>
    <w:rsid w:val="000D1634"/>
    <w:rPr>
      <w:rFonts w:ascii="Cambria" w:hAnsi="Cambria"/>
      <w:b/>
      <w:bCs/>
      <w:sz w:val="44"/>
      <w:szCs w:val="44"/>
      <w:lang w:bidi="en-US"/>
    </w:rPr>
  </w:style>
  <w:style w:type="character" w:customStyle="1" w:styleId="2Char">
    <w:name w:val="标题 2 Char"/>
    <w:basedOn w:val="a1"/>
    <w:link w:val="20"/>
    <w:uiPriority w:val="9"/>
    <w:rsid w:val="000D1634"/>
    <w:rPr>
      <w:rFonts w:ascii="Cambria" w:hAnsi="Cambria"/>
      <w:b/>
      <w:bCs/>
      <w:sz w:val="32"/>
      <w:szCs w:val="32"/>
      <w:lang w:bidi="en-US"/>
    </w:rPr>
  </w:style>
  <w:style w:type="character" w:customStyle="1" w:styleId="3Char">
    <w:name w:val="标题 3 Char"/>
    <w:basedOn w:val="a1"/>
    <w:link w:val="3"/>
    <w:uiPriority w:val="9"/>
    <w:rsid w:val="00B5360C"/>
    <w:rPr>
      <w:rFonts w:ascii="Cambria" w:hAnsi="Cambria"/>
      <w:b/>
      <w:bCs/>
      <w:sz w:val="28"/>
      <w:szCs w:val="22"/>
      <w:lang w:bidi="en-US"/>
    </w:rPr>
  </w:style>
  <w:style w:type="character" w:customStyle="1" w:styleId="4Char">
    <w:name w:val="标题 4 Char"/>
    <w:basedOn w:val="a1"/>
    <w:link w:val="4"/>
    <w:uiPriority w:val="9"/>
    <w:rsid w:val="006F2E99"/>
    <w:rPr>
      <w:rFonts w:ascii="Cambria" w:hAnsi="Cambria"/>
      <w:bCs/>
      <w:sz w:val="28"/>
      <w:szCs w:val="22"/>
      <w:lang w:bidi="en-US"/>
    </w:rPr>
  </w:style>
  <w:style w:type="character" w:customStyle="1" w:styleId="5Char">
    <w:name w:val="标题 5 Char"/>
    <w:basedOn w:val="a1"/>
    <w:link w:val="5"/>
    <w:uiPriority w:val="9"/>
    <w:rsid w:val="00A65B23"/>
    <w:rPr>
      <w:rFonts w:ascii="Cambria" w:eastAsia="宋体" w:hAnsi="Cambria" w:cs="Times New Roman"/>
      <w:color w:val="073662"/>
    </w:rPr>
  </w:style>
  <w:style w:type="character" w:customStyle="1" w:styleId="6Char">
    <w:name w:val="标题 6 Char"/>
    <w:basedOn w:val="a1"/>
    <w:link w:val="6"/>
    <w:uiPriority w:val="9"/>
    <w:rsid w:val="00A65B23"/>
    <w:rPr>
      <w:rFonts w:ascii="Cambria" w:eastAsia="宋体" w:hAnsi="Cambria" w:cs="Times New Roman"/>
      <w:i/>
      <w:iCs/>
      <w:color w:val="073662"/>
    </w:rPr>
  </w:style>
  <w:style w:type="character" w:customStyle="1" w:styleId="7Char">
    <w:name w:val="标题 7 Char"/>
    <w:basedOn w:val="a1"/>
    <w:link w:val="7"/>
    <w:uiPriority w:val="9"/>
    <w:rsid w:val="00A65B23"/>
    <w:rPr>
      <w:rFonts w:ascii="Cambria" w:eastAsia="宋体" w:hAnsi="Cambria" w:cs="Times New Roman"/>
      <w:i/>
      <w:iCs/>
      <w:color w:val="404040"/>
    </w:rPr>
  </w:style>
  <w:style w:type="character" w:customStyle="1" w:styleId="8Char">
    <w:name w:val="标题 8 Char"/>
    <w:basedOn w:val="a1"/>
    <w:link w:val="8"/>
    <w:uiPriority w:val="9"/>
    <w:rsid w:val="00A65B23"/>
    <w:rPr>
      <w:rFonts w:ascii="Cambria" w:eastAsia="宋体" w:hAnsi="Cambria" w:cs="Times New Roman"/>
      <w:color w:val="0F6FC6"/>
      <w:sz w:val="20"/>
      <w:szCs w:val="20"/>
    </w:rPr>
  </w:style>
  <w:style w:type="character" w:customStyle="1" w:styleId="9Char">
    <w:name w:val="标题 9 Char"/>
    <w:basedOn w:val="a1"/>
    <w:link w:val="9"/>
    <w:uiPriority w:val="9"/>
    <w:rsid w:val="00A65B23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f">
    <w:name w:val="caption"/>
    <w:basedOn w:val="a0"/>
    <w:next w:val="a0"/>
    <w:uiPriority w:val="35"/>
    <w:unhideWhenUsed/>
    <w:qFormat/>
    <w:rsid w:val="00A65B23"/>
    <w:pPr>
      <w:spacing w:line="240" w:lineRule="auto"/>
    </w:pPr>
    <w:rPr>
      <w:b/>
      <w:bCs/>
      <w:color w:val="0F6FC6"/>
      <w:sz w:val="18"/>
      <w:szCs w:val="18"/>
    </w:rPr>
  </w:style>
  <w:style w:type="paragraph" w:styleId="af0">
    <w:name w:val="Title"/>
    <w:basedOn w:val="a0"/>
    <w:next w:val="a0"/>
    <w:link w:val="Char3"/>
    <w:uiPriority w:val="10"/>
    <w:qFormat/>
    <w:rsid w:val="002E63B6"/>
    <w:pPr>
      <w:jc w:val="center"/>
    </w:pPr>
    <w:rPr>
      <w:rFonts w:ascii="黑体" w:eastAsia="黑体" w:hAnsi="黑体"/>
      <w:b/>
      <w:sz w:val="64"/>
      <w:szCs w:val="64"/>
    </w:rPr>
  </w:style>
  <w:style w:type="character" w:customStyle="1" w:styleId="Char3">
    <w:name w:val="标题 Char"/>
    <w:basedOn w:val="a1"/>
    <w:link w:val="af0"/>
    <w:uiPriority w:val="10"/>
    <w:rsid w:val="002E63B6"/>
    <w:rPr>
      <w:rFonts w:ascii="黑体" w:eastAsia="黑体" w:hAnsi="黑体"/>
      <w:b/>
      <w:sz w:val="64"/>
      <w:szCs w:val="64"/>
      <w:lang w:bidi="en-US"/>
    </w:rPr>
  </w:style>
  <w:style w:type="paragraph" w:styleId="af1">
    <w:name w:val="Subtitle"/>
    <w:basedOn w:val="a0"/>
    <w:next w:val="a0"/>
    <w:link w:val="Char4"/>
    <w:uiPriority w:val="11"/>
    <w:qFormat/>
    <w:rsid w:val="002E63B6"/>
    <w:pPr>
      <w:jc w:val="center"/>
    </w:pPr>
    <w:rPr>
      <w:sz w:val="44"/>
      <w:szCs w:val="44"/>
    </w:rPr>
  </w:style>
  <w:style w:type="character" w:customStyle="1" w:styleId="Char4">
    <w:name w:val="副标题 Char"/>
    <w:basedOn w:val="a1"/>
    <w:link w:val="af1"/>
    <w:uiPriority w:val="11"/>
    <w:rsid w:val="002E63B6"/>
    <w:rPr>
      <w:rFonts w:ascii="Times New Roman" w:hAnsi="Times New Roman"/>
      <w:sz w:val="44"/>
      <w:szCs w:val="44"/>
      <w:lang w:bidi="en-US"/>
    </w:rPr>
  </w:style>
  <w:style w:type="character" w:styleId="af2">
    <w:name w:val="Strong"/>
    <w:basedOn w:val="a1"/>
    <w:uiPriority w:val="22"/>
    <w:qFormat/>
    <w:rsid w:val="00A65B23"/>
    <w:rPr>
      <w:b/>
      <w:bCs/>
    </w:rPr>
  </w:style>
  <w:style w:type="character" w:styleId="af3">
    <w:name w:val="Emphasis"/>
    <w:basedOn w:val="a1"/>
    <w:uiPriority w:val="20"/>
    <w:qFormat/>
    <w:rsid w:val="00A65B23"/>
    <w:rPr>
      <w:i/>
      <w:iCs/>
    </w:rPr>
  </w:style>
  <w:style w:type="paragraph" w:styleId="af4">
    <w:name w:val="No Spacing"/>
    <w:link w:val="Char5"/>
    <w:uiPriority w:val="1"/>
    <w:qFormat/>
    <w:rsid w:val="00A65B23"/>
    <w:rPr>
      <w:sz w:val="22"/>
      <w:szCs w:val="22"/>
      <w:lang w:eastAsia="en-US" w:bidi="en-US"/>
    </w:rPr>
  </w:style>
  <w:style w:type="paragraph" w:styleId="af5">
    <w:name w:val="Quote"/>
    <w:basedOn w:val="a0"/>
    <w:next w:val="a0"/>
    <w:link w:val="Char6"/>
    <w:uiPriority w:val="29"/>
    <w:qFormat/>
    <w:rsid w:val="00A65B23"/>
    <w:rPr>
      <w:i/>
      <w:iCs/>
      <w:color w:val="000000"/>
    </w:rPr>
  </w:style>
  <w:style w:type="character" w:customStyle="1" w:styleId="Char6">
    <w:name w:val="引用 Char"/>
    <w:basedOn w:val="a1"/>
    <w:link w:val="af5"/>
    <w:uiPriority w:val="29"/>
    <w:rsid w:val="00A65B23"/>
    <w:rPr>
      <w:i/>
      <w:iCs/>
      <w:color w:val="000000"/>
    </w:rPr>
  </w:style>
  <w:style w:type="paragraph" w:styleId="af6">
    <w:name w:val="Intense Quote"/>
    <w:basedOn w:val="a0"/>
    <w:next w:val="a0"/>
    <w:link w:val="Char7"/>
    <w:uiPriority w:val="30"/>
    <w:qFormat/>
    <w:rsid w:val="00A65B23"/>
    <w:pPr>
      <w:pBdr>
        <w:bottom w:val="single" w:sz="4" w:space="4" w:color="0F6FC6"/>
      </w:pBdr>
      <w:spacing w:before="200" w:after="280"/>
      <w:ind w:left="936" w:right="936"/>
    </w:pPr>
    <w:rPr>
      <w:b/>
      <w:bCs/>
      <w:i/>
      <w:iCs/>
      <w:color w:val="0F6FC6"/>
    </w:rPr>
  </w:style>
  <w:style w:type="character" w:customStyle="1" w:styleId="Char7">
    <w:name w:val="明显引用 Char"/>
    <w:basedOn w:val="a1"/>
    <w:link w:val="af6"/>
    <w:uiPriority w:val="30"/>
    <w:rsid w:val="00A65B23"/>
    <w:rPr>
      <w:b/>
      <w:bCs/>
      <w:i/>
      <w:iCs/>
      <w:color w:val="0F6FC6"/>
    </w:rPr>
  </w:style>
  <w:style w:type="character" w:styleId="af7">
    <w:name w:val="Subtle Emphasis"/>
    <w:basedOn w:val="a1"/>
    <w:uiPriority w:val="19"/>
    <w:qFormat/>
    <w:rsid w:val="00A65B23"/>
    <w:rPr>
      <w:i/>
      <w:iCs/>
      <w:color w:val="808080"/>
    </w:rPr>
  </w:style>
  <w:style w:type="character" w:styleId="af8">
    <w:name w:val="Intense Emphasis"/>
    <w:basedOn w:val="a1"/>
    <w:uiPriority w:val="21"/>
    <w:qFormat/>
    <w:rsid w:val="00A65B23"/>
    <w:rPr>
      <w:b/>
      <w:bCs/>
      <w:i/>
      <w:iCs/>
      <w:color w:val="0F6FC6"/>
    </w:rPr>
  </w:style>
  <w:style w:type="character" w:styleId="af9">
    <w:name w:val="Subtle Reference"/>
    <w:basedOn w:val="a1"/>
    <w:uiPriority w:val="31"/>
    <w:qFormat/>
    <w:rsid w:val="00A65B23"/>
    <w:rPr>
      <w:smallCaps/>
      <w:color w:val="009DD9"/>
      <w:u w:val="single"/>
    </w:rPr>
  </w:style>
  <w:style w:type="character" w:styleId="afa">
    <w:name w:val="Intense Reference"/>
    <w:basedOn w:val="a1"/>
    <w:uiPriority w:val="32"/>
    <w:qFormat/>
    <w:rsid w:val="00A65B23"/>
    <w:rPr>
      <w:b/>
      <w:bCs/>
      <w:smallCaps/>
      <w:color w:val="009DD9"/>
      <w:spacing w:val="5"/>
      <w:u w:val="single"/>
    </w:rPr>
  </w:style>
  <w:style w:type="character" w:styleId="afb">
    <w:name w:val="Book Title"/>
    <w:basedOn w:val="a1"/>
    <w:uiPriority w:val="33"/>
    <w:qFormat/>
    <w:rsid w:val="00A65B2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A65B23"/>
    <w:pPr>
      <w:outlineLvl w:val="9"/>
    </w:pPr>
  </w:style>
  <w:style w:type="numbering" w:customStyle="1" w:styleId="10">
    <w:name w:val="样式1"/>
    <w:uiPriority w:val="99"/>
    <w:rsid w:val="00230A2C"/>
    <w:pPr>
      <w:numPr>
        <w:numId w:val="1"/>
      </w:numPr>
    </w:pPr>
  </w:style>
  <w:style w:type="numbering" w:customStyle="1" w:styleId="2">
    <w:name w:val="样式2"/>
    <w:uiPriority w:val="99"/>
    <w:rsid w:val="005A1F62"/>
    <w:pPr>
      <w:numPr>
        <w:numId w:val="3"/>
      </w:numPr>
    </w:pPr>
  </w:style>
  <w:style w:type="character" w:styleId="afc">
    <w:name w:val="annotation reference"/>
    <w:basedOn w:val="a1"/>
    <w:rsid w:val="00FD2DB1"/>
    <w:rPr>
      <w:sz w:val="21"/>
      <w:szCs w:val="21"/>
    </w:rPr>
  </w:style>
  <w:style w:type="paragraph" w:styleId="afd">
    <w:name w:val="annotation text"/>
    <w:basedOn w:val="a0"/>
    <w:link w:val="Char8"/>
    <w:rsid w:val="00FD2DB1"/>
  </w:style>
  <w:style w:type="character" w:customStyle="1" w:styleId="Char8">
    <w:name w:val="批注文字 Char"/>
    <w:basedOn w:val="a1"/>
    <w:link w:val="afd"/>
    <w:rsid w:val="00FD2DB1"/>
  </w:style>
  <w:style w:type="paragraph" w:styleId="afe">
    <w:name w:val="annotation subject"/>
    <w:basedOn w:val="afd"/>
    <w:next w:val="afd"/>
    <w:link w:val="Char9"/>
    <w:rsid w:val="00FD2DB1"/>
    <w:rPr>
      <w:b/>
      <w:bCs/>
    </w:rPr>
  </w:style>
  <w:style w:type="character" w:customStyle="1" w:styleId="Char9">
    <w:name w:val="批注主题 Char"/>
    <w:basedOn w:val="Char8"/>
    <w:link w:val="afe"/>
    <w:rsid w:val="00FD2DB1"/>
    <w:rPr>
      <w:b/>
      <w:bCs/>
    </w:rPr>
  </w:style>
  <w:style w:type="character" w:customStyle="1" w:styleId="Char0">
    <w:name w:val="页脚 Char"/>
    <w:basedOn w:val="a1"/>
    <w:link w:val="ab"/>
    <w:uiPriority w:val="99"/>
    <w:rsid w:val="00FF3133"/>
    <w:rPr>
      <w:rFonts w:ascii="Times New Roman" w:hAnsi="Times New Roman"/>
      <w:sz w:val="18"/>
      <w:szCs w:val="18"/>
      <w:lang w:bidi="en-US"/>
    </w:rPr>
  </w:style>
  <w:style w:type="character" w:customStyle="1" w:styleId="Char5">
    <w:name w:val="无间隔 Char"/>
    <w:basedOn w:val="a1"/>
    <w:link w:val="af4"/>
    <w:uiPriority w:val="1"/>
    <w:rsid w:val="000855E8"/>
    <w:rPr>
      <w:sz w:val="22"/>
      <w:szCs w:val="22"/>
      <w:lang w:eastAsia="en-US" w:bidi="en-US"/>
    </w:rPr>
  </w:style>
  <w:style w:type="character" w:customStyle="1" w:styleId="Char">
    <w:name w:val="页眉 Char"/>
    <w:basedOn w:val="a1"/>
    <w:link w:val="aa"/>
    <w:uiPriority w:val="99"/>
    <w:rsid w:val="000855E8"/>
    <w:rPr>
      <w:rFonts w:ascii="Times New Roman" w:hAnsi="Times New Roman"/>
      <w:sz w:val="18"/>
      <w:szCs w:val="18"/>
      <w:lang w:bidi="en-US"/>
    </w:rPr>
  </w:style>
  <w:style w:type="paragraph" w:styleId="aff">
    <w:name w:val="Normal (Web)"/>
    <w:basedOn w:val="a0"/>
    <w:uiPriority w:val="99"/>
    <w:rsid w:val="00EE7306"/>
    <w:pPr>
      <w:spacing w:before="100" w:beforeAutospacing="1" w:after="100" w:afterAutospacing="1" w:line="240" w:lineRule="auto"/>
      <w:ind w:firstLine="0"/>
    </w:pPr>
    <w:rPr>
      <w:rFonts w:ascii="宋体" w:cs="宋体"/>
      <w:sz w:val="24"/>
      <w:szCs w:val="24"/>
      <w:lang w:bidi="ar-SA"/>
    </w:rPr>
  </w:style>
  <w:style w:type="table" w:styleId="aff0">
    <w:name w:val="Table Grid"/>
    <w:basedOn w:val="a2"/>
    <w:rsid w:val="00565F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首行缩进"/>
    <w:basedOn w:val="a0"/>
    <w:link w:val="Chara"/>
    <w:qFormat/>
    <w:rsid w:val="00766968"/>
    <w:rPr>
      <w:rFonts w:hAnsi="Times New Roman"/>
    </w:rPr>
  </w:style>
  <w:style w:type="character" w:customStyle="1" w:styleId="Chara">
    <w:name w:val="首行缩进 Char"/>
    <w:basedOn w:val="a1"/>
    <w:link w:val="aff1"/>
    <w:rsid w:val="00766968"/>
    <w:rPr>
      <w:rFonts w:ascii="Times New Roman" w:hAnsi="Times New Roman"/>
      <w:sz w:val="28"/>
      <w:szCs w:val="21"/>
      <w:lang w:bidi="en-US"/>
    </w:rPr>
  </w:style>
  <w:style w:type="paragraph" w:customStyle="1" w:styleId="CharCharCharChar">
    <w:name w:val="Char Char Char Char"/>
    <w:basedOn w:val="a0"/>
    <w:rsid w:val="003D1BD4"/>
    <w:pPr>
      <w:spacing w:after="0" w:line="240" w:lineRule="auto"/>
      <w:ind w:firstLine="0"/>
    </w:pPr>
    <w:rPr>
      <w:rFonts w:eastAsia="楷体_GB2312" w:cs="宋体"/>
      <w:sz w:val="21"/>
      <w:szCs w:val="32"/>
      <w:lang w:bidi="ar-SA"/>
    </w:rPr>
  </w:style>
  <w:style w:type="paragraph" w:customStyle="1" w:styleId="a">
    <w:name w:val="编号正文"/>
    <w:basedOn w:val="ae"/>
    <w:link w:val="Charb"/>
    <w:qFormat/>
    <w:rsid w:val="005B1C36"/>
    <w:pPr>
      <w:numPr>
        <w:numId w:val="4"/>
      </w:numPr>
    </w:pPr>
  </w:style>
  <w:style w:type="paragraph" w:customStyle="1" w:styleId="sub">
    <w:name w:val="sub"/>
    <w:basedOn w:val="a0"/>
    <w:rsid w:val="00422D20"/>
    <w:pPr>
      <w:numPr>
        <w:numId w:val="5"/>
      </w:numPr>
      <w:tabs>
        <w:tab w:val="clear" w:pos="425"/>
        <w:tab w:val="num" w:pos="-120"/>
      </w:tabs>
      <w:adjustRightInd w:val="0"/>
      <w:spacing w:after="0" w:line="360" w:lineRule="auto"/>
      <w:ind w:left="1264" w:hanging="357"/>
      <w:jc w:val="both"/>
      <w:textAlignment w:val="baseline"/>
    </w:pPr>
    <w:rPr>
      <w:rFonts w:hAnsi="Times New Roman"/>
      <w:szCs w:val="20"/>
      <w:lang w:bidi="ar-SA"/>
    </w:rPr>
  </w:style>
  <w:style w:type="character" w:customStyle="1" w:styleId="Char2">
    <w:name w:val="列出段落 Char"/>
    <w:basedOn w:val="a1"/>
    <w:link w:val="ae"/>
    <w:uiPriority w:val="34"/>
    <w:rsid w:val="00177A62"/>
    <w:rPr>
      <w:rFonts w:ascii="Times New Roman" w:hAnsi="宋体"/>
      <w:sz w:val="28"/>
      <w:szCs w:val="21"/>
      <w:lang w:bidi="en-US"/>
    </w:rPr>
  </w:style>
  <w:style w:type="character" w:customStyle="1" w:styleId="Charb">
    <w:name w:val="编号正文 Char"/>
    <w:basedOn w:val="Char2"/>
    <w:link w:val="a"/>
    <w:rsid w:val="00177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97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5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8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169;&#20154;&#36164;&#26009;\&#25991;&#26723;&#27169;&#26495;\&#25216;&#26415;&#25991;&#20214;&#65288;&#23618;&#32423;&#31456;&#33410;&#32534;&#21495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36B49-6730-4BA1-ADA9-C2E201301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技术文件（层级章节编号）.dotx</Template>
  <TotalTime>8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Links>
    <vt:vector size="168" baseType="variant">
      <vt:variant>
        <vt:i4>1638462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_Toc274313998</vt:lpwstr>
      </vt:variant>
      <vt:variant>
        <vt:i4>1638462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_Toc274313997</vt:lpwstr>
      </vt:variant>
      <vt:variant>
        <vt:i4>1638462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_Toc274313996</vt:lpwstr>
      </vt:variant>
      <vt:variant>
        <vt:i4>1638462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_Toc274313995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_Toc274313994</vt:lpwstr>
      </vt:variant>
      <vt:variant>
        <vt:i4>1638462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_Toc274313993</vt:lpwstr>
      </vt:variant>
      <vt:variant>
        <vt:i4>1638462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_Toc274313992</vt:lpwstr>
      </vt:variant>
      <vt:variant>
        <vt:i4>1638462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_Toc274313991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_Toc274313990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_Toc274313989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_Toc274313988</vt:lpwstr>
      </vt:variant>
      <vt:variant>
        <vt:i4>1572926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_Toc274313987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_Toc274313986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_Toc274313985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_Toc274313984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_Toc274313983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_Toc274313982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_Toc274313981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_Toc274313980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_Toc274313979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_Toc274313978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_Toc274313977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_Toc274313976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_Toc274313975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_Toc274313974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_Toc274313973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_Toc274313972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_Toc274313971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宏源证券信息技术总体规划</dc:title>
  <dc:creator>王海航</dc:creator>
  <cp:keywords>宏源证券 信息技术 规划</cp:keywords>
  <cp:lastModifiedBy>yangtao</cp:lastModifiedBy>
  <cp:revision>4</cp:revision>
  <cp:lastPrinted>2002-06-07T12:00:00Z</cp:lastPrinted>
  <dcterms:created xsi:type="dcterms:W3CDTF">2011-12-08T01:28:00Z</dcterms:created>
  <dcterms:modified xsi:type="dcterms:W3CDTF">2011-12-08T01:34:00Z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wanghaihang</vt:lpwstr>
  </property>
</Properties>
</file>