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29801" w14:textId="77777777" w:rsidR="00924BE8" w:rsidRDefault="00924BE8" w:rsidP="00F66CA7">
      <w:pPr>
        <w:pStyle w:val="af4"/>
      </w:pPr>
      <w:bookmarkStart w:id="0" w:name="_Toc10573508"/>
    </w:p>
    <w:p w14:paraId="11CE21A7" w14:textId="77777777" w:rsidR="0081542D" w:rsidRPr="0081542D" w:rsidRDefault="0081542D" w:rsidP="00F66CA7"/>
    <w:p w14:paraId="2BEDBB7E" w14:textId="77777777" w:rsidR="00924BE8" w:rsidRPr="002E63B6" w:rsidRDefault="00924BE8" w:rsidP="00F66CA7">
      <w:pPr>
        <w:pStyle w:val="af4"/>
      </w:pPr>
      <w:r w:rsidRPr="002E63B6">
        <w:rPr>
          <w:rFonts w:hint="eastAsia"/>
        </w:rPr>
        <w:t>宏源证券股份有限公司</w:t>
      </w:r>
    </w:p>
    <w:p w14:paraId="4FD83842" w14:textId="45B562FD" w:rsidR="00847882" w:rsidRDefault="00847882" w:rsidP="00F66CA7">
      <w:pPr>
        <w:pStyle w:val="af4"/>
        <w:rPr>
          <w:rFonts w:hint="eastAsia"/>
        </w:rPr>
      </w:pPr>
      <w:r>
        <w:rPr>
          <w:rFonts w:hint="eastAsia"/>
        </w:rPr>
        <w:t>全面预算管理系统</w:t>
      </w:r>
      <w:bookmarkStart w:id="1" w:name="_GoBack"/>
      <w:bookmarkEnd w:id="1"/>
    </w:p>
    <w:p w14:paraId="5A3E909C" w14:textId="279D126A" w:rsidR="003A4E26" w:rsidRDefault="00013C46" w:rsidP="00F66CA7">
      <w:pPr>
        <w:pStyle w:val="af4"/>
      </w:pPr>
      <w:r>
        <w:rPr>
          <w:rFonts w:hint="eastAsia"/>
        </w:rPr>
        <w:t>项目说明</w:t>
      </w:r>
    </w:p>
    <w:p w14:paraId="2D3EA796" w14:textId="77777777" w:rsidR="00924BE8" w:rsidRPr="00AA06C5" w:rsidRDefault="00924BE8" w:rsidP="00F66CA7">
      <w:pPr>
        <w:pStyle w:val="af4"/>
      </w:pPr>
    </w:p>
    <w:p w14:paraId="57AFE315" w14:textId="77777777" w:rsidR="00924BE8" w:rsidRPr="00D263B5" w:rsidRDefault="00924BE8" w:rsidP="00F66CA7">
      <w:pPr>
        <w:pStyle w:val="af6"/>
      </w:pPr>
    </w:p>
    <w:p w14:paraId="11A7824F" w14:textId="77777777" w:rsidR="001A6303" w:rsidRPr="001A6303" w:rsidRDefault="001A6303" w:rsidP="00F66CA7"/>
    <w:p w14:paraId="623ED6D5" w14:textId="77777777" w:rsidR="00924BE8" w:rsidRDefault="00924BE8" w:rsidP="00F66CA7">
      <w:pPr>
        <w:pStyle w:val="af6"/>
      </w:pPr>
    </w:p>
    <w:p w14:paraId="1FC483D2" w14:textId="77777777" w:rsidR="00C65FB9" w:rsidRDefault="00C65FB9" w:rsidP="00F66CA7">
      <w:pPr>
        <w:sectPr w:rsidR="00C65FB9" w:rsidSect="00517DE9">
          <w:type w:val="continuous"/>
          <w:pgSz w:w="11906" w:h="16838" w:code="9"/>
          <w:pgMar w:top="1440" w:right="1797" w:bottom="1440" w:left="1797" w:header="851" w:footer="851" w:gutter="0"/>
          <w:pgNumType w:start="0"/>
          <w:cols w:space="425"/>
          <w:docGrid w:type="lines" w:linePitch="312"/>
        </w:sectPr>
      </w:pPr>
    </w:p>
    <w:p w14:paraId="5101CBFB" w14:textId="77777777" w:rsidR="0081542D" w:rsidRDefault="0081542D" w:rsidP="00F66CA7"/>
    <w:p w14:paraId="4CFB3AF8" w14:textId="77777777" w:rsidR="0081542D" w:rsidRDefault="0081542D" w:rsidP="00F66CA7">
      <w:pPr>
        <w:sectPr w:rsidR="0081542D" w:rsidSect="00517DE9">
          <w:type w:val="continuous"/>
          <w:pgSz w:w="11906" w:h="16838" w:code="9"/>
          <w:pgMar w:top="1440" w:right="1797" w:bottom="1440" w:left="1797" w:header="851" w:footer="851" w:gutter="0"/>
          <w:pgNumType w:start="0"/>
          <w:cols w:space="425"/>
          <w:docGrid w:type="lines" w:linePitch="312"/>
        </w:sectPr>
      </w:pPr>
    </w:p>
    <w:p w14:paraId="5D120D51" w14:textId="77777777" w:rsidR="00E1300D" w:rsidRPr="000D1634" w:rsidRDefault="00C93DE5" w:rsidP="000D1634">
      <w:pPr>
        <w:pStyle w:val="1"/>
      </w:pPr>
      <w:bookmarkStart w:id="2" w:name="_Toc216681801"/>
      <w:r>
        <w:rPr>
          <w:rFonts w:hint="eastAsia"/>
        </w:rPr>
        <w:lastRenderedPageBreak/>
        <w:t>项目说明</w:t>
      </w:r>
    </w:p>
    <w:p w14:paraId="1895B25F" w14:textId="77777777" w:rsidR="00013C46" w:rsidRDefault="00013C46" w:rsidP="00C93DE5">
      <w:pPr>
        <w:pStyle w:val="20"/>
      </w:pPr>
      <w:r>
        <w:rPr>
          <w:rFonts w:hint="eastAsia"/>
        </w:rPr>
        <w:t>业务需求</w:t>
      </w:r>
    </w:p>
    <w:p w14:paraId="41E8A71A" w14:textId="77777777" w:rsidR="00D0161C" w:rsidRPr="00D0161C" w:rsidRDefault="00D0161C" w:rsidP="00D0161C">
      <w:pPr>
        <w:rPr>
          <w:rFonts w:hint="eastAsia"/>
        </w:rPr>
      </w:pPr>
      <w:r w:rsidRPr="00D0161C">
        <w:rPr>
          <w:rFonts w:hint="eastAsia"/>
        </w:rPr>
        <w:t>公司全面预算工作编制单位达到</w:t>
      </w:r>
      <w:r w:rsidRPr="00D0161C">
        <w:rPr>
          <w:rFonts w:hint="eastAsia"/>
        </w:rPr>
        <w:t>110</w:t>
      </w:r>
      <w:r w:rsidRPr="00D0161C">
        <w:rPr>
          <w:rFonts w:hint="eastAsia"/>
        </w:rPr>
        <w:t>家以上，其中营业部</w:t>
      </w:r>
      <w:r w:rsidRPr="00D0161C">
        <w:rPr>
          <w:rFonts w:hint="eastAsia"/>
        </w:rPr>
        <w:t>84</w:t>
      </w:r>
      <w:r w:rsidRPr="00D0161C">
        <w:rPr>
          <w:rFonts w:hint="eastAsia"/>
        </w:rPr>
        <w:t>家，随着营业部的增加编制单位将越来越多。</w:t>
      </w:r>
      <w:r>
        <w:rPr>
          <w:rFonts w:hint="eastAsia"/>
        </w:rPr>
        <w:t>为了提高预算工作的效率，对预算进行精细的控制，进一步提高预算工作水平，需要通过信息系统实现一下功能：</w:t>
      </w:r>
    </w:p>
    <w:p w14:paraId="155F59F4" w14:textId="77777777" w:rsidR="00D0161C" w:rsidRPr="00D0161C" w:rsidRDefault="00D0161C" w:rsidP="00D0161C">
      <w:pPr>
        <w:rPr>
          <w:rFonts w:hint="eastAsia"/>
        </w:rPr>
      </w:pPr>
      <w:r w:rsidRPr="00D0161C">
        <w:rPr>
          <w:rFonts w:hint="eastAsia"/>
        </w:rPr>
        <w:t>1</w:t>
      </w:r>
      <w:r w:rsidRPr="00D0161C">
        <w:rPr>
          <w:rFonts w:hint="eastAsia"/>
        </w:rPr>
        <w:t>、实现预算编报、调整工作的电子化；</w:t>
      </w:r>
    </w:p>
    <w:p w14:paraId="060AA063" w14:textId="77777777" w:rsidR="00D0161C" w:rsidRPr="00D0161C" w:rsidRDefault="00D0161C" w:rsidP="00D0161C">
      <w:pPr>
        <w:rPr>
          <w:rFonts w:hint="eastAsia"/>
        </w:rPr>
      </w:pPr>
      <w:r w:rsidRPr="00D0161C">
        <w:rPr>
          <w:rFonts w:hint="eastAsia"/>
        </w:rPr>
        <w:t>2</w:t>
      </w:r>
      <w:r w:rsidRPr="00D0161C">
        <w:rPr>
          <w:rFonts w:hint="eastAsia"/>
        </w:rPr>
        <w:t>、实现预算控制和预算执行情况分析的电子化；</w:t>
      </w:r>
    </w:p>
    <w:p w14:paraId="60B7B906" w14:textId="77777777" w:rsidR="00013C46" w:rsidRPr="00013C46" w:rsidRDefault="00D0161C" w:rsidP="00013C46">
      <w:r w:rsidRPr="00D0161C">
        <w:rPr>
          <w:rFonts w:hint="eastAsia"/>
        </w:rPr>
        <w:t>3</w:t>
      </w:r>
      <w:r>
        <w:rPr>
          <w:rFonts w:hint="eastAsia"/>
        </w:rPr>
        <w:t>、预算编报范围扩展到营业部层级。</w:t>
      </w:r>
    </w:p>
    <w:p w14:paraId="03420AD4" w14:textId="77777777" w:rsidR="0063271D" w:rsidRDefault="00D263B5" w:rsidP="00C93DE5">
      <w:pPr>
        <w:pStyle w:val="20"/>
        <w:rPr>
          <w:rFonts w:hint="eastAsia"/>
        </w:rPr>
      </w:pPr>
      <w:r>
        <w:t>技术方案</w:t>
      </w:r>
    </w:p>
    <w:p w14:paraId="3926DA6B" w14:textId="50579F1B" w:rsidR="002D0BD2" w:rsidRPr="002D0BD2" w:rsidRDefault="002D0BD2" w:rsidP="002D0BD2">
      <w:pPr>
        <w:rPr>
          <w:rFonts w:hint="eastAsia"/>
        </w:rPr>
      </w:pPr>
      <w:r>
        <w:rPr>
          <w:rFonts w:hint="eastAsia"/>
        </w:rPr>
        <w:t>该项目处于筹备阶段，尚未与开发商接触，技术方案待定。</w:t>
      </w:r>
    </w:p>
    <w:bookmarkEnd w:id="0"/>
    <w:bookmarkEnd w:id="2"/>
    <w:p w14:paraId="5847FCFC" w14:textId="77777777" w:rsidR="00C93DE5" w:rsidRDefault="00C93DE5" w:rsidP="00C93DE5">
      <w:pPr>
        <w:pStyle w:val="20"/>
      </w:pPr>
      <w:r>
        <w:t>建设模式</w:t>
      </w:r>
    </w:p>
    <w:p w14:paraId="5CC12EB4" w14:textId="6520000E" w:rsidR="00C93DE5" w:rsidRDefault="002D0BD2" w:rsidP="00B84B49">
      <w:pPr>
        <w:pStyle w:val="affc"/>
        <w:rPr>
          <w:rFonts w:hint="eastAsia"/>
        </w:rPr>
      </w:pPr>
      <w:r>
        <w:rPr>
          <w:rFonts w:hint="eastAsia"/>
        </w:rPr>
        <w:t>项目外包</w:t>
      </w:r>
    </w:p>
    <w:p w14:paraId="7A29A374" w14:textId="77777777" w:rsidR="00C93DE5" w:rsidRDefault="00C93DE5" w:rsidP="00C93DE5">
      <w:pPr>
        <w:pStyle w:val="20"/>
      </w:pPr>
      <w:r>
        <w:t>项目预算</w:t>
      </w:r>
    </w:p>
    <w:p w14:paraId="2A7080D8" w14:textId="58D06E0A" w:rsidR="00C93DE5" w:rsidRDefault="002D24D4" w:rsidP="00B84B49">
      <w:pPr>
        <w:pStyle w:val="affc"/>
        <w:rPr>
          <w:rFonts w:hint="eastAsia"/>
        </w:rPr>
      </w:pPr>
      <w:r>
        <w:rPr>
          <w:rFonts w:hint="eastAsia"/>
        </w:rPr>
        <w:t>软件</w:t>
      </w:r>
      <w:r w:rsidR="00691846">
        <w:rPr>
          <w:rFonts w:hint="eastAsia"/>
        </w:rPr>
        <w:t>150</w:t>
      </w:r>
      <w:r w:rsidR="00691846">
        <w:rPr>
          <w:rFonts w:hint="eastAsia"/>
        </w:rPr>
        <w:t>万</w:t>
      </w:r>
      <w:r>
        <w:rPr>
          <w:rFonts w:hint="eastAsia"/>
        </w:rPr>
        <w:t>，硬件待定。</w:t>
      </w:r>
    </w:p>
    <w:p w14:paraId="390BA0EE" w14:textId="77777777" w:rsidR="00C93DE5" w:rsidRDefault="00C93DE5" w:rsidP="00C93DE5">
      <w:pPr>
        <w:pStyle w:val="20"/>
      </w:pPr>
      <w:r>
        <w:t>实施进度</w:t>
      </w:r>
    </w:p>
    <w:p w14:paraId="0E29A8B9" w14:textId="00F68C22" w:rsidR="00C93DE5" w:rsidRDefault="009801F4" w:rsidP="00B84B49">
      <w:pPr>
        <w:pStyle w:val="affc"/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年开始，具体时间待定</w:t>
      </w:r>
    </w:p>
    <w:p w14:paraId="6F3A8803" w14:textId="77777777" w:rsidR="00C93DE5" w:rsidRDefault="00C93DE5" w:rsidP="00C93DE5">
      <w:pPr>
        <w:pStyle w:val="20"/>
      </w:pPr>
      <w:r>
        <w:t>实施风险</w:t>
      </w:r>
    </w:p>
    <w:p w14:paraId="3380CDE2" w14:textId="2DB87A4E" w:rsidR="00455D4E" w:rsidRDefault="00691846" w:rsidP="00B84B49">
      <w:pPr>
        <w:pStyle w:val="affc"/>
        <w:rPr>
          <w:rFonts w:hint="eastAsia"/>
        </w:rPr>
      </w:pPr>
      <w:r>
        <w:rPr>
          <w:rFonts w:hint="eastAsia"/>
        </w:rPr>
        <w:t>未知</w:t>
      </w:r>
    </w:p>
    <w:p w14:paraId="6F671511" w14:textId="77777777" w:rsidR="00455D4E" w:rsidRDefault="00455D4E" w:rsidP="00B84B49">
      <w:pPr>
        <w:pStyle w:val="affc"/>
      </w:pPr>
    </w:p>
    <w:sectPr w:rsidR="00455D4E" w:rsidSect="00C65FB9">
      <w:headerReference w:type="default" r:id="rId9"/>
      <w:footerReference w:type="default" r:id="rId10"/>
      <w:type w:val="continuous"/>
      <w:pgSz w:w="11906" w:h="16838" w:code="9"/>
      <w:pgMar w:top="1440" w:right="1797" w:bottom="1440" w:left="1797" w:header="851" w:footer="851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43E4F6" w14:textId="77777777" w:rsidR="00887DA9" w:rsidRDefault="00887DA9" w:rsidP="00F66CA7">
      <w:r>
        <w:separator/>
      </w:r>
    </w:p>
    <w:p w14:paraId="44B38776" w14:textId="77777777" w:rsidR="00887DA9" w:rsidRDefault="00887DA9" w:rsidP="00F66CA7"/>
    <w:p w14:paraId="36608865" w14:textId="77777777" w:rsidR="00887DA9" w:rsidRDefault="00887DA9" w:rsidP="00F66CA7"/>
  </w:endnote>
  <w:endnote w:type="continuationSeparator" w:id="0">
    <w:p w14:paraId="0637B180" w14:textId="77777777" w:rsidR="00887DA9" w:rsidRDefault="00887DA9" w:rsidP="00F66CA7">
      <w:r>
        <w:continuationSeparator/>
      </w:r>
    </w:p>
    <w:p w14:paraId="21A13785" w14:textId="77777777" w:rsidR="00887DA9" w:rsidRDefault="00887DA9" w:rsidP="00F66CA7"/>
    <w:p w14:paraId="40DBAFC0" w14:textId="77777777" w:rsidR="00887DA9" w:rsidRDefault="00887DA9" w:rsidP="00F66C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9D5CA" w14:textId="77777777" w:rsidR="006B4C15" w:rsidRPr="007129F9" w:rsidRDefault="00B25C01" w:rsidP="00F66CA7">
    <w:pPr>
      <w:pStyle w:val="ac"/>
    </w:pPr>
    <w:r w:rsidRPr="00A02000">
      <w:fldChar w:fldCharType="begin"/>
    </w:r>
    <w:r w:rsidR="006B4C15" w:rsidRPr="00A02000">
      <w:instrText xml:space="preserve"> PAGE   \* MERGEFORMAT </w:instrText>
    </w:r>
    <w:r w:rsidRPr="00A02000">
      <w:fldChar w:fldCharType="separate"/>
    </w:r>
    <w:r w:rsidR="00847882" w:rsidRPr="00847882">
      <w:rPr>
        <w:noProof/>
        <w:lang w:val="zh-CN"/>
      </w:rPr>
      <w:t>0</w:t>
    </w:r>
    <w:r w:rsidRPr="00A02000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A00F55" w14:textId="77777777" w:rsidR="00887DA9" w:rsidRDefault="00887DA9" w:rsidP="00F66CA7">
      <w:r>
        <w:separator/>
      </w:r>
    </w:p>
    <w:p w14:paraId="777907EB" w14:textId="77777777" w:rsidR="00887DA9" w:rsidRDefault="00887DA9" w:rsidP="00F66CA7"/>
    <w:p w14:paraId="7931AC9E" w14:textId="77777777" w:rsidR="00887DA9" w:rsidRDefault="00887DA9" w:rsidP="00F66CA7"/>
  </w:footnote>
  <w:footnote w:type="continuationSeparator" w:id="0">
    <w:p w14:paraId="0EA86726" w14:textId="77777777" w:rsidR="00887DA9" w:rsidRDefault="00887DA9" w:rsidP="00F66CA7">
      <w:r>
        <w:continuationSeparator/>
      </w:r>
    </w:p>
    <w:p w14:paraId="6D89C8B6" w14:textId="77777777" w:rsidR="00887DA9" w:rsidRDefault="00887DA9" w:rsidP="00F66CA7"/>
    <w:p w14:paraId="59E5EFE4" w14:textId="77777777" w:rsidR="00887DA9" w:rsidRDefault="00887DA9" w:rsidP="00F66CA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02D99" w14:textId="77777777" w:rsidR="006B4C15" w:rsidRPr="00D16E24" w:rsidRDefault="00C93DE5" w:rsidP="00D16E24">
    <w:pPr>
      <w:pStyle w:val="aa"/>
      <w:jc w:val="right"/>
      <w:rPr>
        <w:sz w:val="21"/>
        <w:szCs w:val="21"/>
      </w:rPr>
    </w:pPr>
    <w:r>
      <w:rPr>
        <w:rFonts w:hint="eastAsia"/>
        <w:sz w:val="21"/>
        <w:szCs w:val="21"/>
      </w:rPr>
      <w:t>项目说明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71AB6"/>
    <w:multiLevelType w:val="multilevel"/>
    <w:tmpl w:val="B8A4F660"/>
    <w:styleLink w:val="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3DD31DD"/>
    <w:multiLevelType w:val="multilevel"/>
    <w:tmpl w:val="3A927FB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2836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A9C7677"/>
    <w:multiLevelType w:val="multilevel"/>
    <w:tmpl w:val="82EC2A6E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71B219BD"/>
    <w:multiLevelType w:val="singleLevel"/>
    <w:tmpl w:val="BCD6116E"/>
    <w:lvl w:ilvl="0">
      <w:start w:val="1"/>
      <w:numFmt w:val="bullet"/>
      <w:pStyle w:val="sub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>
    <w:nsid w:val="735F44A1"/>
    <w:multiLevelType w:val="hybridMultilevel"/>
    <w:tmpl w:val="90BE414E"/>
    <w:lvl w:ilvl="0" w:tplc="7C22A9F6">
      <w:start w:val="1"/>
      <w:numFmt w:val="decimal"/>
      <w:pStyle w:val="a"/>
      <w:suff w:val="nothing"/>
      <w:lvlText w:val="（%1）"/>
      <w:lvlJc w:val="left"/>
      <w:pPr>
        <w:ind w:left="0" w:firstLine="567"/>
      </w:pPr>
      <w:rPr>
        <w:rFonts w:hint="eastAsia"/>
        <w:lang w:val="en-US"/>
      </w:rPr>
    </w:lvl>
    <w:lvl w:ilvl="1" w:tplc="E13C450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15E8"/>
    <w:rsid w:val="00000462"/>
    <w:rsid w:val="00000780"/>
    <w:rsid w:val="000008E3"/>
    <w:rsid w:val="00000F61"/>
    <w:rsid w:val="00001064"/>
    <w:rsid w:val="000015EE"/>
    <w:rsid w:val="0000197E"/>
    <w:rsid w:val="00001CFE"/>
    <w:rsid w:val="00002100"/>
    <w:rsid w:val="00002B84"/>
    <w:rsid w:val="00002CF9"/>
    <w:rsid w:val="00002D30"/>
    <w:rsid w:val="0000317A"/>
    <w:rsid w:val="00003657"/>
    <w:rsid w:val="00003C74"/>
    <w:rsid w:val="00004CC6"/>
    <w:rsid w:val="00005719"/>
    <w:rsid w:val="0000574F"/>
    <w:rsid w:val="00005EE6"/>
    <w:rsid w:val="00006041"/>
    <w:rsid w:val="0000638E"/>
    <w:rsid w:val="00006767"/>
    <w:rsid w:val="000071A2"/>
    <w:rsid w:val="0000728A"/>
    <w:rsid w:val="00007E80"/>
    <w:rsid w:val="00007E86"/>
    <w:rsid w:val="00007FE5"/>
    <w:rsid w:val="0001022B"/>
    <w:rsid w:val="00010B26"/>
    <w:rsid w:val="000111D7"/>
    <w:rsid w:val="000115A2"/>
    <w:rsid w:val="0001172D"/>
    <w:rsid w:val="00011848"/>
    <w:rsid w:val="00011B9A"/>
    <w:rsid w:val="00013129"/>
    <w:rsid w:val="000132B1"/>
    <w:rsid w:val="00013C46"/>
    <w:rsid w:val="00013D1A"/>
    <w:rsid w:val="0001474D"/>
    <w:rsid w:val="00014BAC"/>
    <w:rsid w:val="000157CE"/>
    <w:rsid w:val="000165C9"/>
    <w:rsid w:val="000169A0"/>
    <w:rsid w:val="00016B29"/>
    <w:rsid w:val="00016B8A"/>
    <w:rsid w:val="00017518"/>
    <w:rsid w:val="000177C3"/>
    <w:rsid w:val="000178C8"/>
    <w:rsid w:val="00017C65"/>
    <w:rsid w:val="00020512"/>
    <w:rsid w:val="00020598"/>
    <w:rsid w:val="00020A8A"/>
    <w:rsid w:val="00020E3F"/>
    <w:rsid w:val="00020EC7"/>
    <w:rsid w:val="00020F8B"/>
    <w:rsid w:val="00022296"/>
    <w:rsid w:val="00023AA9"/>
    <w:rsid w:val="00024151"/>
    <w:rsid w:val="00024334"/>
    <w:rsid w:val="000245E1"/>
    <w:rsid w:val="00025854"/>
    <w:rsid w:val="00025998"/>
    <w:rsid w:val="00025A8B"/>
    <w:rsid w:val="000262B9"/>
    <w:rsid w:val="00026467"/>
    <w:rsid w:val="0002658C"/>
    <w:rsid w:val="0002676C"/>
    <w:rsid w:val="00026A38"/>
    <w:rsid w:val="000272D3"/>
    <w:rsid w:val="00027342"/>
    <w:rsid w:val="000279B1"/>
    <w:rsid w:val="000279C0"/>
    <w:rsid w:val="0003085C"/>
    <w:rsid w:val="00030D0A"/>
    <w:rsid w:val="0003156A"/>
    <w:rsid w:val="000324AF"/>
    <w:rsid w:val="00032C51"/>
    <w:rsid w:val="00032E76"/>
    <w:rsid w:val="00032F0D"/>
    <w:rsid w:val="00034089"/>
    <w:rsid w:val="000346D4"/>
    <w:rsid w:val="00034C71"/>
    <w:rsid w:val="000352F0"/>
    <w:rsid w:val="00035A92"/>
    <w:rsid w:val="00036B69"/>
    <w:rsid w:val="000371AA"/>
    <w:rsid w:val="00037D8F"/>
    <w:rsid w:val="0004023E"/>
    <w:rsid w:val="00041223"/>
    <w:rsid w:val="00041969"/>
    <w:rsid w:val="00041B60"/>
    <w:rsid w:val="0004257F"/>
    <w:rsid w:val="000429FA"/>
    <w:rsid w:val="00042ABD"/>
    <w:rsid w:val="00042B21"/>
    <w:rsid w:val="000431BD"/>
    <w:rsid w:val="000439D2"/>
    <w:rsid w:val="00043E2B"/>
    <w:rsid w:val="000447C2"/>
    <w:rsid w:val="00045C50"/>
    <w:rsid w:val="00045CA2"/>
    <w:rsid w:val="000471DE"/>
    <w:rsid w:val="00047443"/>
    <w:rsid w:val="00047552"/>
    <w:rsid w:val="00047D58"/>
    <w:rsid w:val="00051640"/>
    <w:rsid w:val="00051DC5"/>
    <w:rsid w:val="000522B8"/>
    <w:rsid w:val="000536A9"/>
    <w:rsid w:val="000568D8"/>
    <w:rsid w:val="00056CCD"/>
    <w:rsid w:val="00057A71"/>
    <w:rsid w:val="00060090"/>
    <w:rsid w:val="00061E64"/>
    <w:rsid w:val="00062514"/>
    <w:rsid w:val="00062DFF"/>
    <w:rsid w:val="00063C8E"/>
    <w:rsid w:val="00063DBE"/>
    <w:rsid w:val="00063E47"/>
    <w:rsid w:val="00063EC8"/>
    <w:rsid w:val="00064780"/>
    <w:rsid w:val="00065461"/>
    <w:rsid w:val="000654D0"/>
    <w:rsid w:val="00065826"/>
    <w:rsid w:val="00065AA1"/>
    <w:rsid w:val="000662FA"/>
    <w:rsid w:val="00067350"/>
    <w:rsid w:val="000676C7"/>
    <w:rsid w:val="0007027E"/>
    <w:rsid w:val="00070C1F"/>
    <w:rsid w:val="00071E54"/>
    <w:rsid w:val="00071E69"/>
    <w:rsid w:val="00072043"/>
    <w:rsid w:val="000720E4"/>
    <w:rsid w:val="000728E3"/>
    <w:rsid w:val="000731B7"/>
    <w:rsid w:val="0007322E"/>
    <w:rsid w:val="00073292"/>
    <w:rsid w:val="000732B0"/>
    <w:rsid w:val="000733CD"/>
    <w:rsid w:val="00073477"/>
    <w:rsid w:val="000737F0"/>
    <w:rsid w:val="00073CC0"/>
    <w:rsid w:val="00075093"/>
    <w:rsid w:val="00075451"/>
    <w:rsid w:val="00076FB1"/>
    <w:rsid w:val="00077429"/>
    <w:rsid w:val="00081260"/>
    <w:rsid w:val="000814EA"/>
    <w:rsid w:val="0008164E"/>
    <w:rsid w:val="00081D3F"/>
    <w:rsid w:val="0008268E"/>
    <w:rsid w:val="000828A1"/>
    <w:rsid w:val="00082BA6"/>
    <w:rsid w:val="00083167"/>
    <w:rsid w:val="000838C1"/>
    <w:rsid w:val="0008438B"/>
    <w:rsid w:val="00084746"/>
    <w:rsid w:val="000855E8"/>
    <w:rsid w:val="00086131"/>
    <w:rsid w:val="0008623A"/>
    <w:rsid w:val="0008675F"/>
    <w:rsid w:val="000871F4"/>
    <w:rsid w:val="000876DE"/>
    <w:rsid w:val="000877FE"/>
    <w:rsid w:val="000878AA"/>
    <w:rsid w:val="00087C02"/>
    <w:rsid w:val="00090470"/>
    <w:rsid w:val="00091027"/>
    <w:rsid w:val="00091129"/>
    <w:rsid w:val="00091591"/>
    <w:rsid w:val="0009240D"/>
    <w:rsid w:val="00092A23"/>
    <w:rsid w:val="00092B0A"/>
    <w:rsid w:val="00092D93"/>
    <w:rsid w:val="00092F65"/>
    <w:rsid w:val="0009309A"/>
    <w:rsid w:val="00093C6D"/>
    <w:rsid w:val="00093FF1"/>
    <w:rsid w:val="00095397"/>
    <w:rsid w:val="00095979"/>
    <w:rsid w:val="00095E04"/>
    <w:rsid w:val="00096360"/>
    <w:rsid w:val="00097676"/>
    <w:rsid w:val="000A0A9C"/>
    <w:rsid w:val="000A0D7B"/>
    <w:rsid w:val="000A1390"/>
    <w:rsid w:val="000A13C6"/>
    <w:rsid w:val="000A15D3"/>
    <w:rsid w:val="000A263F"/>
    <w:rsid w:val="000A2CEC"/>
    <w:rsid w:val="000A3B89"/>
    <w:rsid w:val="000A44C1"/>
    <w:rsid w:val="000A4918"/>
    <w:rsid w:val="000A4B5C"/>
    <w:rsid w:val="000A4BC8"/>
    <w:rsid w:val="000A5A2B"/>
    <w:rsid w:val="000A5AEC"/>
    <w:rsid w:val="000A5B86"/>
    <w:rsid w:val="000B017D"/>
    <w:rsid w:val="000B06A4"/>
    <w:rsid w:val="000B1D81"/>
    <w:rsid w:val="000B2116"/>
    <w:rsid w:val="000B2844"/>
    <w:rsid w:val="000B2B28"/>
    <w:rsid w:val="000B3994"/>
    <w:rsid w:val="000B4A81"/>
    <w:rsid w:val="000B53DE"/>
    <w:rsid w:val="000B62E6"/>
    <w:rsid w:val="000B67CC"/>
    <w:rsid w:val="000B6828"/>
    <w:rsid w:val="000B6C81"/>
    <w:rsid w:val="000C02E2"/>
    <w:rsid w:val="000C0413"/>
    <w:rsid w:val="000C184D"/>
    <w:rsid w:val="000C1A33"/>
    <w:rsid w:val="000C2397"/>
    <w:rsid w:val="000C4C35"/>
    <w:rsid w:val="000C4E3C"/>
    <w:rsid w:val="000C4EAB"/>
    <w:rsid w:val="000C4F29"/>
    <w:rsid w:val="000C75CE"/>
    <w:rsid w:val="000C77A8"/>
    <w:rsid w:val="000C7A7B"/>
    <w:rsid w:val="000D00F8"/>
    <w:rsid w:val="000D0BDD"/>
    <w:rsid w:val="000D0C39"/>
    <w:rsid w:val="000D116B"/>
    <w:rsid w:val="000D151B"/>
    <w:rsid w:val="000D15CE"/>
    <w:rsid w:val="000D1634"/>
    <w:rsid w:val="000D1E25"/>
    <w:rsid w:val="000D1FBD"/>
    <w:rsid w:val="000D1FE6"/>
    <w:rsid w:val="000D255A"/>
    <w:rsid w:val="000D29F1"/>
    <w:rsid w:val="000D2C05"/>
    <w:rsid w:val="000D2EA8"/>
    <w:rsid w:val="000D301F"/>
    <w:rsid w:val="000D32E1"/>
    <w:rsid w:val="000D33C6"/>
    <w:rsid w:val="000D412C"/>
    <w:rsid w:val="000D4474"/>
    <w:rsid w:val="000D47C4"/>
    <w:rsid w:val="000D4BAF"/>
    <w:rsid w:val="000D63A8"/>
    <w:rsid w:val="000D695C"/>
    <w:rsid w:val="000D6D5C"/>
    <w:rsid w:val="000D73DF"/>
    <w:rsid w:val="000D79B3"/>
    <w:rsid w:val="000E0EF5"/>
    <w:rsid w:val="000E1864"/>
    <w:rsid w:val="000E35AE"/>
    <w:rsid w:val="000E57A1"/>
    <w:rsid w:val="000E73C4"/>
    <w:rsid w:val="000E7A19"/>
    <w:rsid w:val="000F01F9"/>
    <w:rsid w:val="000F0633"/>
    <w:rsid w:val="000F0B28"/>
    <w:rsid w:val="000F0E3F"/>
    <w:rsid w:val="000F0E53"/>
    <w:rsid w:val="000F0F89"/>
    <w:rsid w:val="000F12F3"/>
    <w:rsid w:val="000F16E1"/>
    <w:rsid w:val="000F1956"/>
    <w:rsid w:val="000F1EB1"/>
    <w:rsid w:val="000F1F1C"/>
    <w:rsid w:val="000F26C7"/>
    <w:rsid w:val="000F2B19"/>
    <w:rsid w:val="000F3227"/>
    <w:rsid w:val="000F3272"/>
    <w:rsid w:val="000F39CD"/>
    <w:rsid w:val="000F3E06"/>
    <w:rsid w:val="000F42EC"/>
    <w:rsid w:val="000F435F"/>
    <w:rsid w:val="000F4DC8"/>
    <w:rsid w:val="000F552D"/>
    <w:rsid w:val="000F585C"/>
    <w:rsid w:val="000F5CD6"/>
    <w:rsid w:val="000F6504"/>
    <w:rsid w:val="000F7028"/>
    <w:rsid w:val="000F78E9"/>
    <w:rsid w:val="000F7960"/>
    <w:rsid w:val="00100246"/>
    <w:rsid w:val="00100281"/>
    <w:rsid w:val="0010036D"/>
    <w:rsid w:val="00100A4F"/>
    <w:rsid w:val="00100CB4"/>
    <w:rsid w:val="001010A7"/>
    <w:rsid w:val="00102349"/>
    <w:rsid w:val="001032DE"/>
    <w:rsid w:val="00103AA6"/>
    <w:rsid w:val="00103C0C"/>
    <w:rsid w:val="001042D5"/>
    <w:rsid w:val="00104557"/>
    <w:rsid w:val="00104FC0"/>
    <w:rsid w:val="001059D6"/>
    <w:rsid w:val="00105B3B"/>
    <w:rsid w:val="0010637E"/>
    <w:rsid w:val="001075C7"/>
    <w:rsid w:val="001077D6"/>
    <w:rsid w:val="00107A3D"/>
    <w:rsid w:val="00110A44"/>
    <w:rsid w:val="00110B2E"/>
    <w:rsid w:val="00110B9B"/>
    <w:rsid w:val="00110C12"/>
    <w:rsid w:val="00110C29"/>
    <w:rsid w:val="00110CB9"/>
    <w:rsid w:val="0011132E"/>
    <w:rsid w:val="001117BD"/>
    <w:rsid w:val="00111AFC"/>
    <w:rsid w:val="0011209F"/>
    <w:rsid w:val="0011256C"/>
    <w:rsid w:val="00113D89"/>
    <w:rsid w:val="00114EEC"/>
    <w:rsid w:val="00115048"/>
    <w:rsid w:val="001156E0"/>
    <w:rsid w:val="001166EC"/>
    <w:rsid w:val="001167E8"/>
    <w:rsid w:val="00120AA2"/>
    <w:rsid w:val="00121E45"/>
    <w:rsid w:val="00122515"/>
    <w:rsid w:val="00122752"/>
    <w:rsid w:val="00123197"/>
    <w:rsid w:val="00123205"/>
    <w:rsid w:val="00123266"/>
    <w:rsid w:val="001238A0"/>
    <w:rsid w:val="001238EF"/>
    <w:rsid w:val="00124000"/>
    <w:rsid w:val="00124102"/>
    <w:rsid w:val="0012428C"/>
    <w:rsid w:val="001242EC"/>
    <w:rsid w:val="00124326"/>
    <w:rsid w:val="00124371"/>
    <w:rsid w:val="001247D3"/>
    <w:rsid w:val="00124D09"/>
    <w:rsid w:val="001268C6"/>
    <w:rsid w:val="00126ACB"/>
    <w:rsid w:val="00126D64"/>
    <w:rsid w:val="0013030E"/>
    <w:rsid w:val="001313BD"/>
    <w:rsid w:val="00131AE8"/>
    <w:rsid w:val="001340D6"/>
    <w:rsid w:val="00134563"/>
    <w:rsid w:val="00134B38"/>
    <w:rsid w:val="001352E6"/>
    <w:rsid w:val="00135670"/>
    <w:rsid w:val="00135765"/>
    <w:rsid w:val="00135DF9"/>
    <w:rsid w:val="0013672E"/>
    <w:rsid w:val="0013680B"/>
    <w:rsid w:val="0013749D"/>
    <w:rsid w:val="001378D2"/>
    <w:rsid w:val="00140111"/>
    <w:rsid w:val="00140127"/>
    <w:rsid w:val="00140B19"/>
    <w:rsid w:val="00140D95"/>
    <w:rsid w:val="0014102C"/>
    <w:rsid w:val="0014109B"/>
    <w:rsid w:val="001414FC"/>
    <w:rsid w:val="00142357"/>
    <w:rsid w:val="0014249F"/>
    <w:rsid w:val="0014260E"/>
    <w:rsid w:val="00142DB7"/>
    <w:rsid w:val="0014430E"/>
    <w:rsid w:val="001444A3"/>
    <w:rsid w:val="00144F6E"/>
    <w:rsid w:val="0014571E"/>
    <w:rsid w:val="00145FEC"/>
    <w:rsid w:val="001460F0"/>
    <w:rsid w:val="00146232"/>
    <w:rsid w:val="00146752"/>
    <w:rsid w:val="001467E2"/>
    <w:rsid w:val="00146E31"/>
    <w:rsid w:val="00147247"/>
    <w:rsid w:val="001474D4"/>
    <w:rsid w:val="00147996"/>
    <w:rsid w:val="001516E8"/>
    <w:rsid w:val="00151943"/>
    <w:rsid w:val="00151BEF"/>
    <w:rsid w:val="00151E4D"/>
    <w:rsid w:val="00151F90"/>
    <w:rsid w:val="00151FCF"/>
    <w:rsid w:val="001521BD"/>
    <w:rsid w:val="0015221E"/>
    <w:rsid w:val="00152C85"/>
    <w:rsid w:val="00152D0A"/>
    <w:rsid w:val="00152F15"/>
    <w:rsid w:val="001533E9"/>
    <w:rsid w:val="00153672"/>
    <w:rsid w:val="00153961"/>
    <w:rsid w:val="0015397A"/>
    <w:rsid w:val="00153995"/>
    <w:rsid w:val="00153AE2"/>
    <w:rsid w:val="00153ED3"/>
    <w:rsid w:val="00154500"/>
    <w:rsid w:val="00154BF2"/>
    <w:rsid w:val="001558DB"/>
    <w:rsid w:val="001561D6"/>
    <w:rsid w:val="0015630C"/>
    <w:rsid w:val="0015635E"/>
    <w:rsid w:val="001565E3"/>
    <w:rsid w:val="00156F78"/>
    <w:rsid w:val="00157BB3"/>
    <w:rsid w:val="001600C9"/>
    <w:rsid w:val="001602F8"/>
    <w:rsid w:val="001615F8"/>
    <w:rsid w:val="00162233"/>
    <w:rsid w:val="00162293"/>
    <w:rsid w:val="001629E5"/>
    <w:rsid w:val="00162A12"/>
    <w:rsid w:val="00162A5E"/>
    <w:rsid w:val="00162C3A"/>
    <w:rsid w:val="00162C51"/>
    <w:rsid w:val="001631D2"/>
    <w:rsid w:val="00163570"/>
    <w:rsid w:val="0016387C"/>
    <w:rsid w:val="00163C8B"/>
    <w:rsid w:val="00165CCB"/>
    <w:rsid w:val="0016679F"/>
    <w:rsid w:val="00166DC2"/>
    <w:rsid w:val="001672DC"/>
    <w:rsid w:val="00167876"/>
    <w:rsid w:val="00170293"/>
    <w:rsid w:val="001707D9"/>
    <w:rsid w:val="00171097"/>
    <w:rsid w:val="00171643"/>
    <w:rsid w:val="00171BC8"/>
    <w:rsid w:val="001722BF"/>
    <w:rsid w:val="001728CA"/>
    <w:rsid w:val="00172B42"/>
    <w:rsid w:val="00174255"/>
    <w:rsid w:val="0017470E"/>
    <w:rsid w:val="00175525"/>
    <w:rsid w:val="00175BA7"/>
    <w:rsid w:val="001760B4"/>
    <w:rsid w:val="00176B28"/>
    <w:rsid w:val="001775A9"/>
    <w:rsid w:val="00177A62"/>
    <w:rsid w:val="00180E93"/>
    <w:rsid w:val="00180EE3"/>
    <w:rsid w:val="001815B7"/>
    <w:rsid w:val="00181E5C"/>
    <w:rsid w:val="001826D1"/>
    <w:rsid w:val="0018296F"/>
    <w:rsid w:val="00182D90"/>
    <w:rsid w:val="00182F15"/>
    <w:rsid w:val="00183202"/>
    <w:rsid w:val="00183636"/>
    <w:rsid w:val="00183D9F"/>
    <w:rsid w:val="00183F45"/>
    <w:rsid w:val="0018503A"/>
    <w:rsid w:val="001852BA"/>
    <w:rsid w:val="00185AB2"/>
    <w:rsid w:val="00186741"/>
    <w:rsid w:val="00186A22"/>
    <w:rsid w:val="00187CFA"/>
    <w:rsid w:val="0019022C"/>
    <w:rsid w:val="00190612"/>
    <w:rsid w:val="00190C57"/>
    <w:rsid w:val="00190D94"/>
    <w:rsid w:val="0019181E"/>
    <w:rsid w:val="0019262F"/>
    <w:rsid w:val="00192824"/>
    <w:rsid w:val="001929C9"/>
    <w:rsid w:val="00192CF9"/>
    <w:rsid w:val="00192EEF"/>
    <w:rsid w:val="0019340F"/>
    <w:rsid w:val="0019494C"/>
    <w:rsid w:val="00195026"/>
    <w:rsid w:val="001950F4"/>
    <w:rsid w:val="00196885"/>
    <w:rsid w:val="00196CD3"/>
    <w:rsid w:val="00197C3E"/>
    <w:rsid w:val="001A0769"/>
    <w:rsid w:val="001A08E6"/>
    <w:rsid w:val="001A09D4"/>
    <w:rsid w:val="001A148F"/>
    <w:rsid w:val="001A19C8"/>
    <w:rsid w:val="001A1B38"/>
    <w:rsid w:val="001A1DC6"/>
    <w:rsid w:val="001A3CB5"/>
    <w:rsid w:val="001A4880"/>
    <w:rsid w:val="001A4C8D"/>
    <w:rsid w:val="001A50DC"/>
    <w:rsid w:val="001A57C4"/>
    <w:rsid w:val="001A6303"/>
    <w:rsid w:val="001A65DA"/>
    <w:rsid w:val="001A66F0"/>
    <w:rsid w:val="001A71DA"/>
    <w:rsid w:val="001A7777"/>
    <w:rsid w:val="001B0E4E"/>
    <w:rsid w:val="001B1248"/>
    <w:rsid w:val="001B13CE"/>
    <w:rsid w:val="001B219C"/>
    <w:rsid w:val="001B2BE6"/>
    <w:rsid w:val="001B2D94"/>
    <w:rsid w:val="001B32B7"/>
    <w:rsid w:val="001B360A"/>
    <w:rsid w:val="001B3970"/>
    <w:rsid w:val="001B3FF1"/>
    <w:rsid w:val="001B405B"/>
    <w:rsid w:val="001B42B0"/>
    <w:rsid w:val="001B497F"/>
    <w:rsid w:val="001B5225"/>
    <w:rsid w:val="001B5603"/>
    <w:rsid w:val="001B5833"/>
    <w:rsid w:val="001B6290"/>
    <w:rsid w:val="001B6941"/>
    <w:rsid w:val="001B6A38"/>
    <w:rsid w:val="001C01EC"/>
    <w:rsid w:val="001C07EF"/>
    <w:rsid w:val="001C0B44"/>
    <w:rsid w:val="001C0D04"/>
    <w:rsid w:val="001C14C2"/>
    <w:rsid w:val="001C21A1"/>
    <w:rsid w:val="001C22A2"/>
    <w:rsid w:val="001C2767"/>
    <w:rsid w:val="001C2B60"/>
    <w:rsid w:val="001C2BC2"/>
    <w:rsid w:val="001C2D2C"/>
    <w:rsid w:val="001C2F82"/>
    <w:rsid w:val="001C354E"/>
    <w:rsid w:val="001C3A3A"/>
    <w:rsid w:val="001C42C8"/>
    <w:rsid w:val="001C61C1"/>
    <w:rsid w:val="001C63C3"/>
    <w:rsid w:val="001C69C9"/>
    <w:rsid w:val="001C6A66"/>
    <w:rsid w:val="001C742F"/>
    <w:rsid w:val="001C7444"/>
    <w:rsid w:val="001C75D2"/>
    <w:rsid w:val="001C79D7"/>
    <w:rsid w:val="001D033E"/>
    <w:rsid w:val="001D077D"/>
    <w:rsid w:val="001D0A79"/>
    <w:rsid w:val="001D1CE2"/>
    <w:rsid w:val="001D25F2"/>
    <w:rsid w:val="001D2E85"/>
    <w:rsid w:val="001D3E4F"/>
    <w:rsid w:val="001D4267"/>
    <w:rsid w:val="001D4343"/>
    <w:rsid w:val="001D4866"/>
    <w:rsid w:val="001D4BCA"/>
    <w:rsid w:val="001D4D29"/>
    <w:rsid w:val="001D5084"/>
    <w:rsid w:val="001D56C2"/>
    <w:rsid w:val="001D62B1"/>
    <w:rsid w:val="001D62E6"/>
    <w:rsid w:val="001D6AEC"/>
    <w:rsid w:val="001D6E4E"/>
    <w:rsid w:val="001D6F90"/>
    <w:rsid w:val="001D7010"/>
    <w:rsid w:val="001D7074"/>
    <w:rsid w:val="001D72AB"/>
    <w:rsid w:val="001D72DD"/>
    <w:rsid w:val="001E0A0F"/>
    <w:rsid w:val="001E119C"/>
    <w:rsid w:val="001E1303"/>
    <w:rsid w:val="001E151D"/>
    <w:rsid w:val="001E20C7"/>
    <w:rsid w:val="001E2811"/>
    <w:rsid w:val="001E31D6"/>
    <w:rsid w:val="001E4A6F"/>
    <w:rsid w:val="001E4AA9"/>
    <w:rsid w:val="001E518D"/>
    <w:rsid w:val="001E588E"/>
    <w:rsid w:val="001E5D29"/>
    <w:rsid w:val="001E5EEC"/>
    <w:rsid w:val="001E7269"/>
    <w:rsid w:val="001E7865"/>
    <w:rsid w:val="001F0595"/>
    <w:rsid w:val="001F0C67"/>
    <w:rsid w:val="001F0FEE"/>
    <w:rsid w:val="001F159C"/>
    <w:rsid w:val="001F18BB"/>
    <w:rsid w:val="001F3D29"/>
    <w:rsid w:val="001F4A79"/>
    <w:rsid w:val="001F5109"/>
    <w:rsid w:val="001F5A7E"/>
    <w:rsid w:val="001F5C0B"/>
    <w:rsid w:val="001F6772"/>
    <w:rsid w:val="001F68BF"/>
    <w:rsid w:val="001F6D93"/>
    <w:rsid w:val="001F70E4"/>
    <w:rsid w:val="002000DE"/>
    <w:rsid w:val="0020045E"/>
    <w:rsid w:val="00200632"/>
    <w:rsid w:val="00200A4C"/>
    <w:rsid w:val="00200AAD"/>
    <w:rsid w:val="00200E72"/>
    <w:rsid w:val="002012B2"/>
    <w:rsid w:val="00201C5E"/>
    <w:rsid w:val="00202573"/>
    <w:rsid w:val="0020289D"/>
    <w:rsid w:val="00202DEB"/>
    <w:rsid w:val="0020382B"/>
    <w:rsid w:val="002042F1"/>
    <w:rsid w:val="002049E2"/>
    <w:rsid w:val="00206834"/>
    <w:rsid w:val="00206AEA"/>
    <w:rsid w:val="0020727C"/>
    <w:rsid w:val="00207889"/>
    <w:rsid w:val="002078A7"/>
    <w:rsid w:val="00210827"/>
    <w:rsid w:val="002109CF"/>
    <w:rsid w:val="00210A94"/>
    <w:rsid w:val="00211128"/>
    <w:rsid w:val="00211A0A"/>
    <w:rsid w:val="00212319"/>
    <w:rsid w:val="0021267C"/>
    <w:rsid w:val="00212986"/>
    <w:rsid w:val="00212F6D"/>
    <w:rsid w:val="00213FFD"/>
    <w:rsid w:val="00214014"/>
    <w:rsid w:val="00214276"/>
    <w:rsid w:val="00215870"/>
    <w:rsid w:val="002158D9"/>
    <w:rsid w:val="00215C50"/>
    <w:rsid w:val="002163BC"/>
    <w:rsid w:val="00216D03"/>
    <w:rsid w:val="00216D3D"/>
    <w:rsid w:val="0021733F"/>
    <w:rsid w:val="0022070A"/>
    <w:rsid w:val="00220E28"/>
    <w:rsid w:val="0022173A"/>
    <w:rsid w:val="002218C6"/>
    <w:rsid w:val="00221CC4"/>
    <w:rsid w:val="00222093"/>
    <w:rsid w:val="002223BE"/>
    <w:rsid w:val="002227EA"/>
    <w:rsid w:val="00222F20"/>
    <w:rsid w:val="00223602"/>
    <w:rsid w:val="00223810"/>
    <w:rsid w:val="00223EF3"/>
    <w:rsid w:val="002240FE"/>
    <w:rsid w:val="00224724"/>
    <w:rsid w:val="00224A9F"/>
    <w:rsid w:val="00224CA4"/>
    <w:rsid w:val="0022543B"/>
    <w:rsid w:val="00225798"/>
    <w:rsid w:val="00225F98"/>
    <w:rsid w:val="002265C3"/>
    <w:rsid w:val="002269F9"/>
    <w:rsid w:val="00226A04"/>
    <w:rsid w:val="00227854"/>
    <w:rsid w:val="00230701"/>
    <w:rsid w:val="00230A2C"/>
    <w:rsid w:val="002319C0"/>
    <w:rsid w:val="002321CB"/>
    <w:rsid w:val="002328F8"/>
    <w:rsid w:val="00232FAD"/>
    <w:rsid w:val="002337A8"/>
    <w:rsid w:val="00233A90"/>
    <w:rsid w:val="00233E34"/>
    <w:rsid w:val="0023426D"/>
    <w:rsid w:val="0023434C"/>
    <w:rsid w:val="00234495"/>
    <w:rsid w:val="002346BA"/>
    <w:rsid w:val="00236011"/>
    <w:rsid w:val="0023637F"/>
    <w:rsid w:val="00236A41"/>
    <w:rsid w:val="00236BA3"/>
    <w:rsid w:val="0023791E"/>
    <w:rsid w:val="00237ABF"/>
    <w:rsid w:val="002402CF"/>
    <w:rsid w:val="00240329"/>
    <w:rsid w:val="00240840"/>
    <w:rsid w:val="00240B2B"/>
    <w:rsid w:val="0024198A"/>
    <w:rsid w:val="00241BE3"/>
    <w:rsid w:val="00242A0A"/>
    <w:rsid w:val="00243CAA"/>
    <w:rsid w:val="00244469"/>
    <w:rsid w:val="002459E9"/>
    <w:rsid w:val="002468EF"/>
    <w:rsid w:val="00247FC3"/>
    <w:rsid w:val="0025038E"/>
    <w:rsid w:val="00251068"/>
    <w:rsid w:val="0025196D"/>
    <w:rsid w:val="00251DF7"/>
    <w:rsid w:val="00251FE3"/>
    <w:rsid w:val="0025236B"/>
    <w:rsid w:val="002532AC"/>
    <w:rsid w:val="002534DD"/>
    <w:rsid w:val="00253C3C"/>
    <w:rsid w:val="00254057"/>
    <w:rsid w:val="00255546"/>
    <w:rsid w:val="00256364"/>
    <w:rsid w:val="00256A5C"/>
    <w:rsid w:val="00256E38"/>
    <w:rsid w:val="00260B50"/>
    <w:rsid w:val="00260BCD"/>
    <w:rsid w:val="00260F0D"/>
    <w:rsid w:val="002618CD"/>
    <w:rsid w:val="00262ABA"/>
    <w:rsid w:val="00263D28"/>
    <w:rsid w:val="0026548C"/>
    <w:rsid w:val="00265BA0"/>
    <w:rsid w:val="00265DB5"/>
    <w:rsid w:val="00266D81"/>
    <w:rsid w:val="002679C0"/>
    <w:rsid w:val="00270170"/>
    <w:rsid w:val="002703AB"/>
    <w:rsid w:val="002705E3"/>
    <w:rsid w:val="00270AC8"/>
    <w:rsid w:val="00270CDC"/>
    <w:rsid w:val="00271366"/>
    <w:rsid w:val="00271AF2"/>
    <w:rsid w:val="00271E9F"/>
    <w:rsid w:val="00273730"/>
    <w:rsid w:val="002739A4"/>
    <w:rsid w:val="002749C5"/>
    <w:rsid w:val="00275249"/>
    <w:rsid w:val="002752C3"/>
    <w:rsid w:val="00276063"/>
    <w:rsid w:val="0027665A"/>
    <w:rsid w:val="00276E13"/>
    <w:rsid w:val="00277226"/>
    <w:rsid w:val="0027728B"/>
    <w:rsid w:val="0027748D"/>
    <w:rsid w:val="00277D3B"/>
    <w:rsid w:val="00280184"/>
    <w:rsid w:val="002808BC"/>
    <w:rsid w:val="00280B16"/>
    <w:rsid w:val="00280DCC"/>
    <w:rsid w:val="002814C9"/>
    <w:rsid w:val="002815CE"/>
    <w:rsid w:val="00281BAA"/>
    <w:rsid w:val="0028232C"/>
    <w:rsid w:val="00282379"/>
    <w:rsid w:val="0028339A"/>
    <w:rsid w:val="00283574"/>
    <w:rsid w:val="00283951"/>
    <w:rsid w:val="00283CDB"/>
    <w:rsid w:val="002840FF"/>
    <w:rsid w:val="00284DA9"/>
    <w:rsid w:val="0028508B"/>
    <w:rsid w:val="002855FB"/>
    <w:rsid w:val="0028637B"/>
    <w:rsid w:val="00286546"/>
    <w:rsid w:val="00286910"/>
    <w:rsid w:val="00287324"/>
    <w:rsid w:val="00287E28"/>
    <w:rsid w:val="00287FEE"/>
    <w:rsid w:val="002904DF"/>
    <w:rsid w:val="00290549"/>
    <w:rsid w:val="00290A12"/>
    <w:rsid w:val="00290F93"/>
    <w:rsid w:val="00291152"/>
    <w:rsid w:val="0029176F"/>
    <w:rsid w:val="00291FD1"/>
    <w:rsid w:val="00293CE5"/>
    <w:rsid w:val="00293DB6"/>
    <w:rsid w:val="002945F3"/>
    <w:rsid w:val="0029531A"/>
    <w:rsid w:val="0029543D"/>
    <w:rsid w:val="0029582D"/>
    <w:rsid w:val="00295D6A"/>
    <w:rsid w:val="00296E25"/>
    <w:rsid w:val="00296EAB"/>
    <w:rsid w:val="0029721D"/>
    <w:rsid w:val="00297431"/>
    <w:rsid w:val="0029787E"/>
    <w:rsid w:val="00297BDC"/>
    <w:rsid w:val="002A0502"/>
    <w:rsid w:val="002A222A"/>
    <w:rsid w:val="002A2C5E"/>
    <w:rsid w:val="002A361C"/>
    <w:rsid w:val="002A37E7"/>
    <w:rsid w:val="002A3B47"/>
    <w:rsid w:val="002A420A"/>
    <w:rsid w:val="002A4E13"/>
    <w:rsid w:val="002A5354"/>
    <w:rsid w:val="002A5428"/>
    <w:rsid w:val="002A543C"/>
    <w:rsid w:val="002A5918"/>
    <w:rsid w:val="002A67F4"/>
    <w:rsid w:val="002A6C31"/>
    <w:rsid w:val="002A7CCF"/>
    <w:rsid w:val="002A7CE1"/>
    <w:rsid w:val="002B02C1"/>
    <w:rsid w:val="002B051A"/>
    <w:rsid w:val="002B07F0"/>
    <w:rsid w:val="002B08CD"/>
    <w:rsid w:val="002B0D5B"/>
    <w:rsid w:val="002B105A"/>
    <w:rsid w:val="002B157E"/>
    <w:rsid w:val="002B2010"/>
    <w:rsid w:val="002B22FC"/>
    <w:rsid w:val="002B3071"/>
    <w:rsid w:val="002B3FCF"/>
    <w:rsid w:val="002B4430"/>
    <w:rsid w:val="002B45F8"/>
    <w:rsid w:val="002B4AF7"/>
    <w:rsid w:val="002B55E5"/>
    <w:rsid w:val="002B574D"/>
    <w:rsid w:val="002B59AE"/>
    <w:rsid w:val="002B5EE2"/>
    <w:rsid w:val="002B6EED"/>
    <w:rsid w:val="002B6FEF"/>
    <w:rsid w:val="002C1708"/>
    <w:rsid w:val="002C1CEF"/>
    <w:rsid w:val="002C1EE0"/>
    <w:rsid w:val="002C1FE8"/>
    <w:rsid w:val="002C27A1"/>
    <w:rsid w:val="002C2A79"/>
    <w:rsid w:val="002C32E4"/>
    <w:rsid w:val="002C4516"/>
    <w:rsid w:val="002C508A"/>
    <w:rsid w:val="002C53C2"/>
    <w:rsid w:val="002C56B4"/>
    <w:rsid w:val="002C5E47"/>
    <w:rsid w:val="002C6246"/>
    <w:rsid w:val="002C62B6"/>
    <w:rsid w:val="002C7020"/>
    <w:rsid w:val="002D0BD2"/>
    <w:rsid w:val="002D11C9"/>
    <w:rsid w:val="002D1244"/>
    <w:rsid w:val="002D1516"/>
    <w:rsid w:val="002D1A2D"/>
    <w:rsid w:val="002D1F87"/>
    <w:rsid w:val="002D2200"/>
    <w:rsid w:val="002D2343"/>
    <w:rsid w:val="002D24D4"/>
    <w:rsid w:val="002D2635"/>
    <w:rsid w:val="002D3E4D"/>
    <w:rsid w:val="002D4144"/>
    <w:rsid w:val="002D41E5"/>
    <w:rsid w:val="002D463C"/>
    <w:rsid w:val="002D4A19"/>
    <w:rsid w:val="002D4AA3"/>
    <w:rsid w:val="002D5597"/>
    <w:rsid w:val="002D5CAF"/>
    <w:rsid w:val="002D5DE7"/>
    <w:rsid w:val="002D62CA"/>
    <w:rsid w:val="002D6962"/>
    <w:rsid w:val="002D71BA"/>
    <w:rsid w:val="002D76BE"/>
    <w:rsid w:val="002D77D5"/>
    <w:rsid w:val="002D790B"/>
    <w:rsid w:val="002D7C64"/>
    <w:rsid w:val="002E003A"/>
    <w:rsid w:val="002E0508"/>
    <w:rsid w:val="002E17CF"/>
    <w:rsid w:val="002E22B3"/>
    <w:rsid w:val="002E2C5B"/>
    <w:rsid w:val="002E4535"/>
    <w:rsid w:val="002E4AB6"/>
    <w:rsid w:val="002E502F"/>
    <w:rsid w:val="002E5E07"/>
    <w:rsid w:val="002E63B6"/>
    <w:rsid w:val="002E6733"/>
    <w:rsid w:val="002E6878"/>
    <w:rsid w:val="002E7DD9"/>
    <w:rsid w:val="002F0025"/>
    <w:rsid w:val="002F171F"/>
    <w:rsid w:val="002F192D"/>
    <w:rsid w:val="002F21F6"/>
    <w:rsid w:val="002F237B"/>
    <w:rsid w:val="002F2EBF"/>
    <w:rsid w:val="002F43DD"/>
    <w:rsid w:val="002F44BD"/>
    <w:rsid w:val="002F4AEA"/>
    <w:rsid w:val="002F5140"/>
    <w:rsid w:val="002F515B"/>
    <w:rsid w:val="002F59AE"/>
    <w:rsid w:val="002F5D52"/>
    <w:rsid w:val="00300826"/>
    <w:rsid w:val="003009E4"/>
    <w:rsid w:val="00300C43"/>
    <w:rsid w:val="003014DE"/>
    <w:rsid w:val="00301FE1"/>
    <w:rsid w:val="0030214B"/>
    <w:rsid w:val="003022E0"/>
    <w:rsid w:val="00302508"/>
    <w:rsid w:val="00302B8D"/>
    <w:rsid w:val="00302D3E"/>
    <w:rsid w:val="003033B4"/>
    <w:rsid w:val="00303C10"/>
    <w:rsid w:val="00304104"/>
    <w:rsid w:val="003055ED"/>
    <w:rsid w:val="00305BE7"/>
    <w:rsid w:val="00306362"/>
    <w:rsid w:val="003065F5"/>
    <w:rsid w:val="00306AAB"/>
    <w:rsid w:val="0030710F"/>
    <w:rsid w:val="003075E4"/>
    <w:rsid w:val="00311414"/>
    <w:rsid w:val="00311A9A"/>
    <w:rsid w:val="00312BB8"/>
    <w:rsid w:val="00313E70"/>
    <w:rsid w:val="00315069"/>
    <w:rsid w:val="003153B3"/>
    <w:rsid w:val="003162B5"/>
    <w:rsid w:val="0031644C"/>
    <w:rsid w:val="003168AC"/>
    <w:rsid w:val="00316F3C"/>
    <w:rsid w:val="003179D4"/>
    <w:rsid w:val="00317B9C"/>
    <w:rsid w:val="003200EE"/>
    <w:rsid w:val="00320378"/>
    <w:rsid w:val="003205F4"/>
    <w:rsid w:val="003208D6"/>
    <w:rsid w:val="0032177F"/>
    <w:rsid w:val="00321AFB"/>
    <w:rsid w:val="003220D5"/>
    <w:rsid w:val="0032283B"/>
    <w:rsid w:val="0032287C"/>
    <w:rsid w:val="00323017"/>
    <w:rsid w:val="0032383C"/>
    <w:rsid w:val="0032394A"/>
    <w:rsid w:val="0032429A"/>
    <w:rsid w:val="00325340"/>
    <w:rsid w:val="00325444"/>
    <w:rsid w:val="003255F6"/>
    <w:rsid w:val="003259F5"/>
    <w:rsid w:val="00325BB1"/>
    <w:rsid w:val="0032615C"/>
    <w:rsid w:val="00326187"/>
    <w:rsid w:val="00326420"/>
    <w:rsid w:val="00326B75"/>
    <w:rsid w:val="00327108"/>
    <w:rsid w:val="00327FBF"/>
    <w:rsid w:val="0033050A"/>
    <w:rsid w:val="00330B3D"/>
    <w:rsid w:val="00330E16"/>
    <w:rsid w:val="003310D6"/>
    <w:rsid w:val="00331BDD"/>
    <w:rsid w:val="00331F6F"/>
    <w:rsid w:val="00332207"/>
    <w:rsid w:val="0033235D"/>
    <w:rsid w:val="00332CD2"/>
    <w:rsid w:val="00332CFB"/>
    <w:rsid w:val="00334889"/>
    <w:rsid w:val="00334F29"/>
    <w:rsid w:val="0033545A"/>
    <w:rsid w:val="00335485"/>
    <w:rsid w:val="00335A5A"/>
    <w:rsid w:val="003360E5"/>
    <w:rsid w:val="00336C72"/>
    <w:rsid w:val="00336F26"/>
    <w:rsid w:val="00337262"/>
    <w:rsid w:val="003409D8"/>
    <w:rsid w:val="0034184D"/>
    <w:rsid w:val="00341EDF"/>
    <w:rsid w:val="003434EA"/>
    <w:rsid w:val="00343B3F"/>
    <w:rsid w:val="00343C7C"/>
    <w:rsid w:val="00345640"/>
    <w:rsid w:val="003459CD"/>
    <w:rsid w:val="00345B6E"/>
    <w:rsid w:val="00345C9A"/>
    <w:rsid w:val="00346059"/>
    <w:rsid w:val="0034624B"/>
    <w:rsid w:val="00346356"/>
    <w:rsid w:val="003468CC"/>
    <w:rsid w:val="00346982"/>
    <w:rsid w:val="00350589"/>
    <w:rsid w:val="00350D10"/>
    <w:rsid w:val="00351274"/>
    <w:rsid w:val="0035130C"/>
    <w:rsid w:val="00351CE9"/>
    <w:rsid w:val="00352F8E"/>
    <w:rsid w:val="0035403E"/>
    <w:rsid w:val="00354118"/>
    <w:rsid w:val="0035541C"/>
    <w:rsid w:val="003568C2"/>
    <w:rsid w:val="00356B9B"/>
    <w:rsid w:val="00357004"/>
    <w:rsid w:val="00357A0E"/>
    <w:rsid w:val="00357D38"/>
    <w:rsid w:val="00360C05"/>
    <w:rsid w:val="0036186E"/>
    <w:rsid w:val="00361A89"/>
    <w:rsid w:val="0036204C"/>
    <w:rsid w:val="00363884"/>
    <w:rsid w:val="0036440C"/>
    <w:rsid w:val="0036471C"/>
    <w:rsid w:val="00365BDD"/>
    <w:rsid w:val="00366F28"/>
    <w:rsid w:val="003674CA"/>
    <w:rsid w:val="00367917"/>
    <w:rsid w:val="00370A07"/>
    <w:rsid w:val="00370BAD"/>
    <w:rsid w:val="00370BB6"/>
    <w:rsid w:val="00370DE5"/>
    <w:rsid w:val="00371335"/>
    <w:rsid w:val="00371A94"/>
    <w:rsid w:val="00372923"/>
    <w:rsid w:val="00372D53"/>
    <w:rsid w:val="00373184"/>
    <w:rsid w:val="0037360C"/>
    <w:rsid w:val="00373997"/>
    <w:rsid w:val="00374310"/>
    <w:rsid w:val="00375CB6"/>
    <w:rsid w:val="00375F56"/>
    <w:rsid w:val="0037665E"/>
    <w:rsid w:val="00376A5C"/>
    <w:rsid w:val="00376EC7"/>
    <w:rsid w:val="003808E6"/>
    <w:rsid w:val="00381984"/>
    <w:rsid w:val="00381C6E"/>
    <w:rsid w:val="0038220D"/>
    <w:rsid w:val="00383871"/>
    <w:rsid w:val="00383C79"/>
    <w:rsid w:val="003846A4"/>
    <w:rsid w:val="00384AC8"/>
    <w:rsid w:val="0038524D"/>
    <w:rsid w:val="00385876"/>
    <w:rsid w:val="0038694F"/>
    <w:rsid w:val="00387552"/>
    <w:rsid w:val="0038792F"/>
    <w:rsid w:val="00390058"/>
    <w:rsid w:val="00390880"/>
    <w:rsid w:val="00391470"/>
    <w:rsid w:val="003917FB"/>
    <w:rsid w:val="003920EE"/>
    <w:rsid w:val="00393146"/>
    <w:rsid w:val="00393267"/>
    <w:rsid w:val="00393F5D"/>
    <w:rsid w:val="00394547"/>
    <w:rsid w:val="00394C3A"/>
    <w:rsid w:val="00394D14"/>
    <w:rsid w:val="00394E42"/>
    <w:rsid w:val="003961C6"/>
    <w:rsid w:val="00396416"/>
    <w:rsid w:val="0039667A"/>
    <w:rsid w:val="00396E3B"/>
    <w:rsid w:val="00397251"/>
    <w:rsid w:val="00397467"/>
    <w:rsid w:val="00397FF0"/>
    <w:rsid w:val="003A0933"/>
    <w:rsid w:val="003A0F1F"/>
    <w:rsid w:val="003A1973"/>
    <w:rsid w:val="003A1FD9"/>
    <w:rsid w:val="003A26FA"/>
    <w:rsid w:val="003A3101"/>
    <w:rsid w:val="003A38AE"/>
    <w:rsid w:val="003A47EC"/>
    <w:rsid w:val="003A4B9A"/>
    <w:rsid w:val="003A4E26"/>
    <w:rsid w:val="003A5C94"/>
    <w:rsid w:val="003A6768"/>
    <w:rsid w:val="003A67E0"/>
    <w:rsid w:val="003A73D3"/>
    <w:rsid w:val="003A76DF"/>
    <w:rsid w:val="003A7DC2"/>
    <w:rsid w:val="003A7FBE"/>
    <w:rsid w:val="003B0FE4"/>
    <w:rsid w:val="003B1032"/>
    <w:rsid w:val="003B1133"/>
    <w:rsid w:val="003B1F56"/>
    <w:rsid w:val="003B20DA"/>
    <w:rsid w:val="003B221C"/>
    <w:rsid w:val="003B2486"/>
    <w:rsid w:val="003B2698"/>
    <w:rsid w:val="003B30DE"/>
    <w:rsid w:val="003B32B3"/>
    <w:rsid w:val="003B32CB"/>
    <w:rsid w:val="003B39A4"/>
    <w:rsid w:val="003B3C6F"/>
    <w:rsid w:val="003B4347"/>
    <w:rsid w:val="003B4663"/>
    <w:rsid w:val="003B4772"/>
    <w:rsid w:val="003B4A5F"/>
    <w:rsid w:val="003B4E97"/>
    <w:rsid w:val="003B5136"/>
    <w:rsid w:val="003B5ADC"/>
    <w:rsid w:val="003B6B12"/>
    <w:rsid w:val="003B6EF4"/>
    <w:rsid w:val="003B75E2"/>
    <w:rsid w:val="003B7B60"/>
    <w:rsid w:val="003B7FD5"/>
    <w:rsid w:val="003C0FAC"/>
    <w:rsid w:val="003C1036"/>
    <w:rsid w:val="003C141E"/>
    <w:rsid w:val="003C1E79"/>
    <w:rsid w:val="003C20E3"/>
    <w:rsid w:val="003C2936"/>
    <w:rsid w:val="003C2DD9"/>
    <w:rsid w:val="003C3267"/>
    <w:rsid w:val="003C4363"/>
    <w:rsid w:val="003C4C84"/>
    <w:rsid w:val="003C544D"/>
    <w:rsid w:val="003C58E6"/>
    <w:rsid w:val="003C624A"/>
    <w:rsid w:val="003C6315"/>
    <w:rsid w:val="003C663D"/>
    <w:rsid w:val="003C6EDD"/>
    <w:rsid w:val="003C720E"/>
    <w:rsid w:val="003D03F5"/>
    <w:rsid w:val="003D086B"/>
    <w:rsid w:val="003D0FCA"/>
    <w:rsid w:val="003D0FDE"/>
    <w:rsid w:val="003D1994"/>
    <w:rsid w:val="003D1B13"/>
    <w:rsid w:val="003D1BD4"/>
    <w:rsid w:val="003D2051"/>
    <w:rsid w:val="003D2B0B"/>
    <w:rsid w:val="003D2E90"/>
    <w:rsid w:val="003D3373"/>
    <w:rsid w:val="003D36A5"/>
    <w:rsid w:val="003D3A62"/>
    <w:rsid w:val="003D43DC"/>
    <w:rsid w:val="003D536F"/>
    <w:rsid w:val="003D6E46"/>
    <w:rsid w:val="003D70C3"/>
    <w:rsid w:val="003D7320"/>
    <w:rsid w:val="003D7CF9"/>
    <w:rsid w:val="003E18F9"/>
    <w:rsid w:val="003E1A9A"/>
    <w:rsid w:val="003E280D"/>
    <w:rsid w:val="003E2F45"/>
    <w:rsid w:val="003E4578"/>
    <w:rsid w:val="003E4D83"/>
    <w:rsid w:val="003E5054"/>
    <w:rsid w:val="003E5227"/>
    <w:rsid w:val="003E5257"/>
    <w:rsid w:val="003E73CF"/>
    <w:rsid w:val="003E748E"/>
    <w:rsid w:val="003F02A3"/>
    <w:rsid w:val="003F045D"/>
    <w:rsid w:val="003F0CF9"/>
    <w:rsid w:val="003F100E"/>
    <w:rsid w:val="003F13C9"/>
    <w:rsid w:val="003F1E65"/>
    <w:rsid w:val="003F2605"/>
    <w:rsid w:val="003F2ABA"/>
    <w:rsid w:val="003F2F63"/>
    <w:rsid w:val="003F3192"/>
    <w:rsid w:val="003F3404"/>
    <w:rsid w:val="003F38A7"/>
    <w:rsid w:val="003F54D9"/>
    <w:rsid w:val="003F612D"/>
    <w:rsid w:val="003F665F"/>
    <w:rsid w:val="003F6E9D"/>
    <w:rsid w:val="003F756D"/>
    <w:rsid w:val="003F792C"/>
    <w:rsid w:val="004005A0"/>
    <w:rsid w:val="004006F6"/>
    <w:rsid w:val="00400FC2"/>
    <w:rsid w:val="0040111C"/>
    <w:rsid w:val="00401AAB"/>
    <w:rsid w:val="004031A2"/>
    <w:rsid w:val="004034A6"/>
    <w:rsid w:val="004034AB"/>
    <w:rsid w:val="00403542"/>
    <w:rsid w:val="004039F8"/>
    <w:rsid w:val="00403DA6"/>
    <w:rsid w:val="00404EC3"/>
    <w:rsid w:val="004061A9"/>
    <w:rsid w:val="004070C1"/>
    <w:rsid w:val="0040763B"/>
    <w:rsid w:val="00407EF7"/>
    <w:rsid w:val="0041096E"/>
    <w:rsid w:val="0041121E"/>
    <w:rsid w:val="0041131D"/>
    <w:rsid w:val="0041154F"/>
    <w:rsid w:val="00411C0A"/>
    <w:rsid w:val="00411E77"/>
    <w:rsid w:val="0041202E"/>
    <w:rsid w:val="004120A9"/>
    <w:rsid w:val="00412894"/>
    <w:rsid w:val="004133A0"/>
    <w:rsid w:val="00413D28"/>
    <w:rsid w:val="00413D7A"/>
    <w:rsid w:val="00413EEB"/>
    <w:rsid w:val="004142CD"/>
    <w:rsid w:val="00414F5D"/>
    <w:rsid w:val="004150E0"/>
    <w:rsid w:val="00416177"/>
    <w:rsid w:val="0041624D"/>
    <w:rsid w:val="0041713B"/>
    <w:rsid w:val="00417227"/>
    <w:rsid w:val="004172F5"/>
    <w:rsid w:val="00417AAE"/>
    <w:rsid w:val="004204D2"/>
    <w:rsid w:val="00421134"/>
    <w:rsid w:val="0042126C"/>
    <w:rsid w:val="004212D9"/>
    <w:rsid w:val="00421682"/>
    <w:rsid w:val="00421DE7"/>
    <w:rsid w:val="00422D20"/>
    <w:rsid w:val="004233D3"/>
    <w:rsid w:val="0042344A"/>
    <w:rsid w:val="00423988"/>
    <w:rsid w:val="00424F55"/>
    <w:rsid w:val="00425211"/>
    <w:rsid w:val="0042657E"/>
    <w:rsid w:val="00426C4A"/>
    <w:rsid w:val="0042761B"/>
    <w:rsid w:val="00427D64"/>
    <w:rsid w:val="00430C22"/>
    <w:rsid w:val="00430C91"/>
    <w:rsid w:val="00430F9F"/>
    <w:rsid w:val="004312D6"/>
    <w:rsid w:val="00431C09"/>
    <w:rsid w:val="00431E3A"/>
    <w:rsid w:val="0043208A"/>
    <w:rsid w:val="004324E4"/>
    <w:rsid w:val="00432618"/>
    <w:rsid w:val="004326B5"/>
    <w:rsid w:val="0043287E"/>
    <w:rsid w:val="0043342E"/>
    <w:rsid w:val="00433833"/>
    <w:rsid w:val="00433DFF"/>
    <w:rsid w:val="0043443A"/>
    <w:rsid w:val="004349E5"/>
    <w:rsid w:val="00435227"/>
    <w:rsid w:val="004352B5"/>
    <w:rsid w:val="00435A72"/>
    <w:rsid w:val="00435E20"/>
    <w:rsid w:val="0043619D"/>
    <w:rsid w:val="0043624F"/>
    <w:rsid w:val="004364E9"/>
    <w:rsid w:val="00436796"/>
    <w:rsid w:val="00436AAE"/>
    <w:rsid w:val="00436F68"/>
    <w:rsid w:val="004371CD"/>
    <w:rsid w:val="00437BF3"/>
    <w:rsid w:val="004402D9"/>
    <w:rsid w:val="004404E0"/>
    <w:rsid w:val="00440703"/>
    <w:rsid w:val="00440EC6"/>
    <w:rsid w:val="00441C9B"/>
    <w:rsid w:val="00442B0E"/>
    <w:rsid w:val="00443B5B"/>
    <w:rsid w:val="00443D28"/>
    <w:rsid w:val="00443E05"/>
    <w:rsid w:val="0044403C"/>
    <w:rsid w:val="0044463C"/>
    <w:rsid w:val="004452B1"/>
    <w:rsid w:val="00446A05"/>
    <w:rsid w:val="00450D62"/>
    <w:rsid w:val="00450F3D"/>
    <w:rsid w:val="00451B41"/>
    <w:rsid w:val="00452064"/>
    <w:rsid w:val="0045269B"/>
    <w:rsid w:val="004538E7"/>
    <w:rsid w:val="00453904"/>
    <w:rsid w:val="004539C7"/>
    <w:rsid w:val="00453CCB"/>
    <w:rsid w:val="00454C89"/>
    <w:rsid w:val="00455D4E"/>
    <w:rsid w:val="00456A23"/>
    <w:rsid w:val="00457507"/>
    <w:rsid w:val="0045761F"/>
    <w:rsid w:val="00460206"/>
    <w:rsid w:val="004606C0"/>
    <w:rsid w:val="004609F7"/>
    <w:rsid w:val="00460C45"/>
    <w:rsid w:val="00462280"/>
    <w:rsid w:val="0046240B"/>
    <w:rsid w:val="00462BFB"/>
    <w:rsid w:val="0046307E"/>
    <w:rsid w:val="00463465"/>
    <w:rsid w:val="00463EE5"/>
    <w:rsid w:val="00464539"/>
    <w:rsid w:val="00464CA1"/>
    <w:rsid w:val="00465089"/>
    <w:rsid w:val="00466D41"/>
    <w:rsid w:val="00466E65"/>
    <w:rsid w:val="00467DE4"/>
    <w:rsid w:val="004701FD"/>
    <w:rsid w:val="00471EB3"/>
    <w:rsid w:val="004722B7"/>
    <w:rsid w:val="0047242F"/>
    <w:rsid w:val="00472595"/>
    <w:rsid w:val="00472D16"/>
    <w:rsid w:val="00473D56"/>
    <w:rsid w:val="00474838"/>
    <w:rsid w:val="00474AA2"/>
    <w:rsid w:val="00474AEB"/>
    <w:rsid w:val="00474AFC"/>
    <w:rsid w:val="004758AA"/>
    <w:rsid w:val="00476799"/>
    <w:rsid w:val="00477085"/>
    <w:rsid w:val="00477B30"/>
    <w:rsid w:val="0048048A"/>
    <w:rsid w:val="00480EB2"/>
    <w:rsid w:val="0048259F"/>
    <w:rsid w:val="00482F64"/>
    <w:rsid w:val="00483A5B"/>
    <w:rsid w:val="00483D72"/>
    <w:rsid w:val="00484B1D"/>
    <w:rsid w:val="00484F22"/>
    <w:rsid w:val="00484F6D"/>
    <w:rsid w:val="0048506A"/>
    <w:rsid w:val="004855B6"/>
    <w:rsid w:val="004861B3"/>
    <w:rsid w:val="00486D1B"/>
    <w:rsid w:val="004877BF"/>
    <w:rsid w:val="004878CE"/>
    <w:rsid w:val="00487A6B"/>
    <w:rsid w:val="00487B1D"/>
    <w:rsid w:val="00490F44"/>
    <w:rsid w:val="00490FCC"/>
    <w:rsid w:val="004916ED"/>
    <w:rsid w:val="00492794"/>
    <w:rsid w:val="0049281B"/>
    <w:rsid w:val="00492FFE"/>
    <w:rsid w:val="00493E30"/>
    <w:rsid w:val="00493F20"/>
    <w:rsid w:val="00493FD8"/>
    <w:rsid w:val="00494AFB"/>
    <w:rsid w:val="00494BEE"/>
    <w:rsid w:val="0049548F"/>
    <w:rsid w:val="00495511"/>
    <w:rsid w:val="00495588"/>
    <w:rsid w:val="00496114"/>
    <w:rsid w:val="0049621F"/>
    <w:rsid w:val="0049628F"/>
    <w:rsid w:val="004963BA"/>
    <w:rsid w:val="00496FFD"/>
    <w:rsid w:val="00497323"/>
    <w:rsid w:val="00497744"/>
    <w:rsid w:val="00497C63"/>
    <w:rsid w:val="004A097C"/>
    <w:rsid w:val="004A1C86"/>
    <w:rsid w:val="004A2405"/>
    <w:rsid w:val="004A26B4"/>
    <w:rsid w:val="004A33B0"/>
    <w:rsid w:val="004A37E0"/>
    <w:rsid w:val="004A3F5F"/>
    <w:rsid w:val="004A4235"/>
    <w:rsid w:val="004A4500"/>
    <w:rsid w:val="004A4793"/>
    <w:rsid w:val="004A4D45"/>
    <w:rsid w:val="004A5490"/>
    <w:rsid w:val="004A639D"/>
    <w:rsid w:val="004A63B9"/>
    <w:rsid w:val="004A7860"/>
    <w:rsid w:val="004A7922"/>
    <w:rsid w:val="004B0063"/>
    <w:rsid w:val="004B0376"/>
    <w:rsid w:val="004B0501"/>
    <w:rsid w:val="004B0607"/>
    <w:rsid w:val="004B1566"/>
    <w:rsid w:val="004B1937"/>
    <w:rsid w:val="004B1CB1"/>
    <w:rsid w:val="004B231C"/>
    <w:rsid w:val="004B241D"/>
    <w:rsid w:val="004B396F"/>
    <w:rsid w:val="004B4151"/>
    <w:rsid w:val="004B4196"/>
    <w:rsid w:val="004B4ABF"/>
    <w:rsid w:val="004B5201"/>
    <w:rsid w:val="004B58ED"/>
    <w:rsid w:val="004B5F03"/>
    <w:rsid w:val="004B7590"/>
    <w:rsid w:val="004B7FCA"/>
    <w:rsid w:val="004C01C8"/>
    <w:rsid w:val="004C0C16"/>
    <w:rsid w:val="004C1EF9"/>
    <w:rsid w:val="004C250A"/>
    <w:rsid w:val="004C2673"/>
    <w:rsid w:val="004C2881"/>
    <w:rsid w:val="004C2A2E"/>
    <w:rsid w:val="004C3BF8"/>
    <w:rsid w:val="004C4257"/>
    <w:rsid w:val="004C5938"/>
    <w:rsid w:val="004C6C6B"/>
    <w:rsid w:val="004C6E73"/>
    <w:rsid w:val="004C7044"/>
    <w:rsid w:val="004C7752"/>
    <w:rsid w:val="004C7E89"/>
    <w:rsid w:val="004D01D8"/>
    <w:rsid w:val="004D0AE5"/>
    <w:rsid w:val="004D0B81"/>
    <w:rsid w:val="004D0F9F"/>
    <w:rsid w:val="004D10D9"/>
    <w:rsid w:val="004D1539"/>
    <w:rsid w:val="004D1E35"/>
    <w:rsid w:val="004D308C"/>
    <w:rsid w:val="004D33B6"/>
    <w:rsid w:val="004D3A86"/>
    <w:rsid w:val="004D3E81"/>
    <w:rsid w:val="004D3F53"/>
    <w:rsid w:val="004D4367"/>
    <w:rsid w:val="004D459F"/>
    <w:rsid w:val="004D4AF9"/>
    <w:rsid w:val="004D50C8"/>
    <w:rsid w:val="004D536A"/>
    <w:rsid w:val="004D536B"/>
    <w:rsid w:val="004D649E"/>
    <w:rsid w:val="004D69B1"/>
    <w:rsid w:val="004D70EB"/>
    <w:rsid w:val="004D7ED2"/>
    <w:rsid w:val="004E022E"/>
    <w:rsid w:val="004E0463"/>
    <w:rsid w:val="004E08DC"/>
    <w:rsid w:val="004E0B71"/>
    <w:rsid w:val="004E0EE6"/>
    <w:rsid w:val="004E1306"/>
    <w:rsid w:val="004E21EF"/>
    <w:rsid w:val="004E319A"/>
    <w:rsid w:val="004E3837"/>
    <w:rsid w:val="004E39CB"/>
    <w:rsid w:val="004E5059"/>
    <w:rsid w:val="004E54FE"/>
    <w:rsid w:val="004E6379"/>
    <w:rsid w:val="004E74C0"/>
    <w:rsid w:val="004E7A6F"/>
    <w:rsid w:val="004E7D1B"/>
    <w:rsid w:val="004F023D"/>
    <w:rsid w:val="004F0412"/>
    <w:rsid w:val="004F0968"/>
    <w:rsid w:val="004F0F34"/>
    <w:rsid w:val="004F1D60"/>
    <w:rsid w:val="004F20AA"/>
    <w:rsid w:val="004F25F2"/>
    <w:rsid w:val="004F2E98"/>
    <w:rsid w:val="004F30D9"/>
    <w:rsid w:val="004F455D"/>
    <w:rsid w:val="004F4830"/>
    <w:rsid w:val="004F4A8D"/>
    <w:rsid w:val="004F4DB9"/>
    <w:rsid w:val="004F529A"/>
    <w:rsid w:val="004F56F8"/>
    <w:rsid w:val="004F5CAC"/>
    <w:rsid w:val="004F601E"/>
    <w:rsid w:val="004F6650"/>
    <w:rsid w:val="004F6F81"/>
    <w:rsid w:val="004F76E5"/>
    <w:rsid w:val="004F7E3B"/>
    <w:rsid w:val="00500302"/>
    <w:rsid w:val="00500318"/>
    <w:rsid w:val="00501560"/>
    <w:rsid w:val="005016C0"/>
    <w:rsid w:val="005019E6"/>
    <w:rsid w:val="00501EB8"/>
    <w:rsid w:val="00502CF3"/>
    <w:rsid w:val="00503279"/>
    <w:rsid w:val="0050332D"/>
    <w:rsid w:val="00503849"/>
    <w:rsid w:val="005039BE"/>
    <w:rsid w:val="00503D3B"/>
    <w:rsid w:val="00503DF3"/>
    <w:rsid w:val="00503E9F"/>
    <w:rsid w:val="00504492"/>
    <w:rsid w:val="0050539A"/>
    <w:rsid w:val="00505692"/>
    <w:rsid w:val="00505F20"/>
    <w:rsid w:val="00506562"/>
    <w:rsid w:val="00506D1E"/>
    <w:rsid w:val="00510096"/>
    <w:rsid w:val="0051017C"/>
    <w:rsid w:val="00511D37"/>
    <w:rsid w:val="00511F5F"/>
    <w:rsid w:val="005131EA"/>
    <w:rsid w:val="005131FD"/>
    <w:rsid w:val="00513BD2"/>
    <w:rsid w:val="00513D2D"/>
    <w:rsid w:val="00516433"/>
    <w:rsid w:val="00516919"/>
    <w:rsid w:val="005171C9"/>
    <w:rsid w:val="005177A9"/>
    <w:rsid w:val="00517A88"/>
    <w:rsid w:val="00517DE9"/>
    <w:rsid w:val="005201F7"/>
    <w:rsid w:val="00520C2F"/>
    <w:rsid w:val="00520F42"/>
    <w:rsid w:val="00521F5D"/>
    <w:rsid w:val="005229F2"/>
    <w:rsid w:val="00523CDF"/>
    <w:rsid w:val="005244E8"/>
    <w:rsid w:val="005247A8"/>
    <w:rsid w:val="00526243"/>
    <w:rsid w:val="0052646E"/>
    <w:rsid w:val="0052668A"/>
    <w:rsid w:val="005266C8"/>
    <w:rsid w:val="00526EF8"/>
    <w:rsid w:val="00530148"/>
    <w:rsid w:val="005306F7"/>
    <w:rsid w:val="005307AE"/>
    <w:rsid w:val="00531147"/>
    <w:rsid w:val="00531978"/>
    <w:rsid w:val="00531D91"/>
    <w:rsid w:val="00532CA6"/>
    <w:rsid w:val="005340D1"/>
    <w:rsid w:val="00534633"/>
    <w:rsid w:val="005352F2"/>
    <w:rsid w:val="00535770"/>
    <w:rsid w:val="00535AB1"/>
    <w:rsid w:val="0053625A"/>
    <w:rsid w:val="00536BF6"/>
    <w:rsid w:val="00536DF7"/>
    <w:rsid w:val="005402F7"/>
    <w:rsid w:val="00540862"/>
    <w:rsid w:val="00540A2E"/>
    <w:rsid w:val="0054123D"/>
    <w:rsid w:val="00542688"/>
    <w:rsid w:val="00542A0A"/>
    <w:rsid w:val="00543328"/>
    <w:rsid w:val="00543873"/>
    <w:rsid w:val="00544A48"/>
    <w:rsid w:val="005456D6"/>
    <w:rsid w:val="00546609"/>
    <w:rsid w:val="00546C4D"/>
    <w:rsid w:val="00547F7D"/>
    <w:rsid w:val="005505A6"/>
    <w:rsid w:val="0055063D"/>
    <w:rsid w:val="00550BC2"/>
    <w:rsid w:val="00551217"/>
    <w:rsid w:val="00551450"/>
    <w:rsid w:val="0055158C"/>
    <w:rsid w:val="00551659"/>
    <w:rsid w:val="0055179A"/>
    <w:rsid w:val="005519B1"/>
    <w:rsid w:val="00551DDA"/>
    <w:rsid w:val="00552F70"/>
    <w:rsid w:val="00553199"/>
    <w:rsid w:val="00554AC0"/>
    <w:rsid w:val="00554E12"/>
    <w:rsid w:val="00555E88"/>
    <w:rsid w:val="00556323"/>
    <w:rsid w:val="00556513"/>
    <w:rsid w:val="005565CB"/>
    <w:rsid w:val="00556EDD"/>
    <w:rsid w:val="00557A51"/>
    <w:rsid w:val="0056141D"/>
    <w:rsid w:val="005615CA"/>
    <w:rsid w:val="00561609"/>
    <w:rsid w:val="00561C01"/>
    <w:rsid w:val="00561E9F"/>
    <w:rsid w:val="005621C3"/>
    <w:rsid w:val="005624C9"/>
    <w:rsid w:val="00562753"/>
    <w:rsid w:val="00563D68"/>
    <w:rsid w:val="00564220"/>
    <w:rsid w:val="00564AFE"/>
    <w:rsid w:val="00564B9C"/>
    <w:rsid w:val="00564DBE"/>
    <w:rsid w:val="00565F88"/>
    <w:rsid w:val="0056602A"/>
    <w:rsid w:val="0056620C"/>
    <w:rsid w:val="00566422"/>
    <w:rsid w:val="00566570"/>
    <w:rsid w:val="0056677B"/>
    <w:rsid w:val="0056690E"/>
    <w:rsid w:val="00566C70"/>
    <w:rsid w:val="005704E0"/>
    <w:rsid w:val="0057073A"/>
    <w:rsid w:val="00570CFE"/>
    <w:rsid w:val="00570F57"/>
    <w:rsid w:val="00572559"/>
    <w:rsid w:val="00572932"/>
    <w:rsid w:val="00572BAB"/>
    <w:rsid w:val="00573FB3"/>
    <w:rsid w:val="005752ED"/>
    <w:rsid w:val="00575A20"/>
    <w:rsid w:val="005766D3"/>
    <w:rsid w:val="005772FF"/>
    <w:rsid w:val="0058067F"/>
    <w:rsid w:val="00580FB4"/>
    <w:rsid w:val="005811BD"/>
    <w:rsid w:val="00581AE2"/>
    <w:rsid w:val="00581F56"/>
    <w:rsid w:val="005824C3"/>
    <w:rsid w:val="00583068"/>
    <w:rsid w:val="00583B48"/>
    <w:rsid w:val="005840E1"/>
    <w:rsid w:val="0058432E"/>
    <w:rsid w:val="0058433D"/>
    <w:rsid w:val="005844AE"/>
    <w:rsid w:val="00584702"/>
    <w:rsid w:val="00584A7E"/>
    <w:rsid w:val="00584BD5"/>
    <w:rsid w:val="00585D61"/>
    <w:rsid w:val="00586908"/>
    <w:rsid w:val="00587379"/>
    <w:rsid w:val="005877C7"/>
    <w:rsid w:val="00587F58"/>
    <w:rsid w:val="0059045C"/>
    <w:rsid w:val="00590AF3"/>
    <w:rsid w:val="00590CAE"/>
    <w:rsid w:val="005910A0"/>
    <w:rsid w:val="0059125D"/>
    <w:rsid w:val="005913E7"/>
    <w:rsid w:val="005913F7"/>
    <w:rsid w:val="00591551"/>
    <w:rsid w:val="0059158F"/>
    <w:rsid w:val="00591CA6"/>
    <w:rsid w:val="005921C5"/>
    <w:rsid w:val="0059234C"/>
    <w:rsid w:val="00592A7F"/>
    <w:rsid w:val="00592C7E"/>
    <w:rsid w:val="00593234"/>
    <w:rsid w:val="005934EE"/>
    <w:rsid w:val="0059373D"/>
    <w:rsid w:val="0059463A"/>
    <w:rsid w:val="0059508D"/>
    <w:rsid w:val="0059512F"/>
    <w:rsid w:val="005951B9"/>
    <w:rsid w:val="00595274"/>
    <w:rsid w:val="00595851"/>
    <w:rsid w:val="00596154"/>
    <w:rsid w:val="005962E2"/>
    <w:rsid w:val="0059684D"/>
    <w:rsid w:val="00596F07"/>
    <w:rsid w:val="005975E1"/>
    <w:rsid w:val="00597ED5"/>
    <w:rsid w:val="005A074F"/>
    <w:rsid w:val="005A0B33"/>
    <w:rsid w:val="005A0EB4"/>
    <w:rsid w:val="005A12A8"/>
    <w:rsid w:val="005A1F62"/>
    <w:rsid w:val="005A1F65"/>
    <w:rsid w:val="005A1F9B"/>
    <w:rsid w:val="005A20CC"/>
    <w:rsid w:val="005A2211"/>
    <w:rsid w:val="005A237F"/>
    <w:rsid w:val="005A2C40"/>
    <w:rsid w:val="005A44B5"/>
    <w:rsid w:val="005A49FE"/>
    <w:rsid w:val="005A5BA4"/>
    <w:rsid w:val="005A5F7E"/>
    <w:rsid w:val="005A61AF"/>
    <w:rsid w:val="005A6202"/>
    <w:rsid w:val="005A6367"/>
    <w:rsid w:val="005A69EC"/>
    <w:rsid w:val="005A708F"/>
    <w:rsid w:val="005A7299"/>
    <w:rsid w:val="005B0A44"/>
    <w:rsid w:val="005B1347"/>
    <w:rsid w:val="005B1945"/>
    <w:rsid w:val="005B1C36"/>
    <w:rsid w:val="005B20D7"/>
    <w:rsid w:val="005B33C7"/>
    <w:rsid w:val="005B360E"/>
    <w:rsid w:val="005B36DA"/>
    <w:rsid w:val="005B3A03"/>
    <w:rsid w:val="005B4390"/>
    <w:rsid w:val="005B4924"/>
    <w:rsid w:val="005B53BD"/>
    <w:rsid w:val="005B5A7B"/>
    <w:rsid w:val="005B5F36"/>
    <w:rsid w:val="005B659A"/>
    <w:rsid w:val="005B6621"/>
    <w:rsid w:val="005B6AB4"/>
    <w:rsid w:val="005B6BAA"/>
    <w:rsid w:val="005C099A"/>
    <w:rsid w:val="005C1132"/>
    <w:rsid w:val="005C11C7"/>
    <w:rsid w:val="005C18DC"/>
    <w:rsid w:val="005C1952"/>
    <w:rsid w:val="005C1A41"/>
    <w:rsid w:val="005C23BB"/>
    <w:rsid w:val="005C2FE2"/>
    <w:rsid w:val="005C318F"/>
    <w:rsid w:val="005C34DA"/>
    <w:rsid w:val="005C4C4D"/>
    <w:rsid w:val="005C4CE2"/>
    <w:rsid w:val="005C5019"/>
    <w:rsid w:val="005C521C"/>
    <w:rsid w:val="005C6B4E"/>
    <w:rsid w:val="005C73F5"/>
    <w:rsid w:val="005D020C"/>
    <w:rsid w:val="005D0333"/>
    <w:rsid w:val="005D07EC"/>
    <w:rsid w:val="005D0ADE"/>
    <w:rsid w:val="005D138D"/>
    <w:rsid w:val="005D17C4"/>
    <w:rsid w:val="005D2323"/>
    <w:rsid w:val="005D2BB1"/>
    <w:rsid w:val="005D330C"/>
    <w:rsid w:val="005D372A"/>
    <w:rsid w:val="005D442C"/>
    <w:rsid w:val="005D4981"/>
    <w:rsid w:val="005D5471"/>
    <w:rsid w:val="005D5B4E"/>
    <w:rsid w:val="005D5E73"/>
    <w:rsid w:val="005D6195"/>
    <w:rsid w:val="005D6701"/>
    <w:rsid w:val="005D6C5D"/>
    <w:rsid w:val="005D7123"/>
    <w:rsid w:val="005D776F"/>
    <w:rsid w:val="005D7DBC"/>
    <w:rsid w:val="005E06FB"/>
    <w:rsid w:val="005E0B33"/>
    <w:rsid w:val="005E131F"/>
    <w:rsid w:val="005E1397"/>
    <w:rsid w:val="005E1786"/>
    <w:rsid w:val="005E184A"/>
    <w:rsid w:val="005E195A"/>
    <w:rsid w:val="005E1CBC"/>
    <w:rsid w:val="005E22B6"/>
    <w:rsid w:val="005E22D9"/>
    <w:rsid w:val="005E2A30"/>
    <w:rsid w:val="005E3C61"/>
    <w:rsid w:val="005E5005"/>
    <w:rsid w:val="005E55FE"/>
    <w:rsid w:val="005E5BCC"/>
    <w:rsid w:val="005E5E21"/>
    <w:rsid w:val="005E61F7"/>
    <w:rsid w:val="005E6266"/>
    <w:rsid w:val="005E7930"/>
    <w:rsid w:val="005E79EC"/>
    <w:rsid w:val="005E7B9A"/>
    <w:rsid w:val="005F0082"/>
    <w:rsid w:val="005F0133"/>
    <w:rsid w:val="005F05ED"/>
    <w:rsid w:val="005F0E35"/>
    <w:rsid w:val="005F1466"/>
    <w:rsid w:val="005F1908"/>
    <w:rsid w:val="005F1BBD"/>
    <w:rsid w:val="005F1EC8"/>
    <w:rsid w:val="005F2A09"/>
    <w:rsid w:val="005F2CB4"/>
    <w:rsid w:val="005F374B"/>
    <w:rsid w:val="005F3C41"/>
    <w:rsid w:val="005F3DD1"/>
    <w:rsid w:val="005F4096"/>
    <w:rsid w:val="005F4D8B"/>
    <w:rsid w:val="005F6192"/>
    <w:rsid w:val="005F7DE0"/>
    <w:rsid w:val="006008EC"/>
    <w:rsid w:val="00601122"/>
    <w:rsid w:val="006013F8"/>
    <w:rsid w:val="0060142F"/>
    <w:rsid w:val="00601D7B"/>
    <w:rsid w:val="00601FFC"/>
    <w:rsid w:val="006023EA"/>
    <w:rsid w:val="006026A2"/>
    <w:rsid w:val="006030C3"/>
    <w:rsid w:val="00604383"/>
    <w:rsid w:val="00605010"/>
    <w:rsid w:val="0060593E"/>
    <w:rsid w:val="0060601D"/>
    <w:rsid w:val="00606732"/>
    <w:rsid w:val="00606FB5"/>
    <w:rsid w:val="00607CFD"/>
    <w:rsid w:val="0061022C"/>
    <w:rsid w:val="0061024F"/>
    <w:rsid w:val="00610D1F"/>
    <w:rsid w:val="00611AF0"/>
    <w:rsid w:val="00611CAB"/>
    <w:rsid w:val="00611D43"/>
    <w:rsid w:val="0061232D"/>
    <w:rsid w:val="006135FB"/>
    <w:rsid w:val="006139CD"/>
    <w:rsid w:val="006143EF"/>
    <w:rsid w:val="00614439"/>
    <w:rsid w:val="00614EF9"/>
    <w:rsid w:val="0061520A"/>
    <w:rsid w:val="006152FE"/>
    <w:rsid w:val="0061545E"/>
    <w:rsid w:val="0061652F"/>
    <w:rsid w:val="00617832"/>
    <w:rsid w:val="00617D17"/>
    <w:rsid w:val="006205BD"/>
    <w:rsid w:val="0062067D"/>
    <w:rsid w:val="0062199E"/>
    <w:rsid w:val="0062252F"/>
    <w:rsid w:val="00622DE1"/>
    <w:rsid w:val="00623B47"/>
    <w:rsid w:val="006249B9"/>
    <w:rsid w:val="00624B52"/>
    <w:rsid w:val="00624CAE"/>
    <w:rsid w:val="0062559F"/>
    <w:rsid w:val="00626096"/>
    <w:rsid w:val="0062619E"/>
    <w:rsid w:val="0062624B"/>
    <w:rsid w:val="0062657F"/>
    <w:rsid w:val="006269DC"/>
    <w:rsid w:val="00627671"/>
    <w:rsid w:val="00627AAE"/>
    <w:rsid w:val="00627E16"/>
    <w:rsid w:val="00630D6F"/>
    <w:rsid w:val="0063134A"/>
    <w:rsid w:val="0063271D"/>
    <w:rsid w:val="00632929"/>
    <w:rsid w:val="00632DB3"/>
    <w:rsid w:val="0063313E"/>
    <w:rsid w:val="0063323C"/>
    <w:rsid w:val="006337C0"/>
    <w:rsid w:val="00633AA0"/>
    <w:rsid w:val="00633EE6"/>
    <w:rsid w:val="00634005"/>
    <w:rsid w:val="00634E68"/>
    <w:rsid w:val="00635B6D"/>
    <w:rsid w:val="00636A43"/>
    <w:rsid w:val="00636DBE"/>
    <w:rsid w:val="00636E64"/>
    <w:rsid w:val="00637458"/>
    <w:rsid w:val="00640551"/>
    <w:rsid w:val="00640850"/>
    <w:rsid w:val="00640CDB"/>
    <w:rsid w:val="00641425"/>
    <w:rsid w:val="00641B9F"/>
    <w:rsid w:val="0064245B"/>
    <w:rsid w:val="00642FF0"/>
    <w:rsid w:val="006431D0"/>
    <w:rsid w:val="00644363"/>
    <w:rsid w:val="00644658"/>
    <w:rsid w:val="0064545F"/>
    <w:rsid w:val="006454D8"/>
    <w:rsid w:val="006456BF"/>
    <w:rsid w:val="0064573C"/>
    <w:rsid w:val="00646028"/>
    <w:rsid w:val="006466E1"/>
    <w:rsid w:val="0064693E"/>
    <w:rsid w:val="00646C32"/>
    <w:rsid w:val="00646C52"/>
    <w:rsid w:val="00647B39"/>
    <w:rsid w:val="00647F34"/>
    <w:rsid w:val="006504D6"/>
    <w:rsid w:val="006506CA"/>
    <w:rsid w:val="00650720"/>
    <w:rsid w:val="006507D3"/>
    <w:rsid w:val="006513EC"/>
    <w:rsid w:val="006514A9"/>
    <w:rsid w:val="00651F77"/>
    <w:rsid w:val="00652C91"/>
    <w:rsid w:val="00654424"/>
    <w:rsid w:val="00654EC7"/>
    <w:rsid w:val="00655900"/>
    <w:rsid w:val="00655F5A"/>
    <w:rsid w:val="006565B7"/>
    <w:rsid w:val="00656818"/>
    <w:rsid w:val="006568A5"/>
    <w:rsid w:val="006569CF"/>
    <w:rsid w:val="00657106"/>
    <w:rsid w:val="00657524"/>
    <w:rsid w:val="006608BD"/>
    <w:rsid w:val="006608F2"/>
    <w:rsid w:val="00660E29"/>
    <w:rsid w:val="00661655"/>
    <w:rsid w:val="006619BC"/>
    <w:rsid w:val="0066241A"/>
    <w:rsid w:val="00662534"/>
    <w:rsid w:val="006626FF"/>
    <w:rsid w:val="00662779"/>
    <w:rsid w:val="00663076"/>
    <w:rsid w:val="006637BD"/>
    <w:rsid w:val="006643A9"/>
    <w:rsid w:val="006645A8"/>
    <w:rsid w:val="00665662"/>
    <w:rsid w:val="00665720"/>
    <w:rsid w:val="006657AA"/>
    <w:rsid w:val="00665A22"/>
    <w:rsid w:val="00666F6A"/>
    <w:rsid w:val="0066721D"/>
    <w:rsid w:val="00670254"/>
    <w:rsid w:val="0067077E"/>
    <w:rsid w:val="00670823"/>
    <w:rsid w:val="0067100C"/>
    <w:rsid w:val="0067227B"/>
    <w:rsid w:val="006727EF"/>
    <w:rsid w:val="00672A91"/>
    <w:rsid w:val="00673847"/>
    <w:rsid w:val="00674BFC"/>
    <w:rsid w:val="00674F28"/>
    <w:rsid w:val="00675559"/>
    <w:rsid w:val="00675AC7"/>
    <w:rsid w:val="0067625B"/>
    <w:rsid w:val="006764EB"/>
    <w:rsid w:val="006765D7"/>
    <w:rsid w:val="00676F06"/>
    <w:rsid w:val="00677380"/>
    <w:rsid w:val="00677574"/>
    <w:rsid w:val="00677697"/>
    <w:rsid w:val="00677AB1"/>
    <w:rsid w:val="00680362"/>
    <w:rsid w:val="00681308"/>
    <w:rsid w:val="0068165F"/>
    <w:rsid w:val="00681B92"/>
    <w:rsid w:val="006821FF"/>
    <w:rsid w:val="00682609"/>
    <w:rsid w:val="00683F6F"/>
    <w:rsid w:val="00684CBC"/>
    <w:rsid w:val="006859C0"/>
    <w:rsid w:val="00686D4C"/>
    <w:rsid w:val="00687705"/>
    <w:rsid w:val="00687C0E"/>
    <w:rsid w:val="0069000B"/>
    <w:rsid w:val="00690F3C"/>
    <w:rsid w:val="00691635"/>
    <w:rsid w:val="006917FC"/>
    <w:rsid w:val="00691846"/>
    <w:rsid w:val="00692121"/>
    <w:rsid w:val="0069257C"/>
    <w:rsid w:val="00692957"/>
    <w:rsid w:val="00692D3F"/>
    <w:rsid w:val="00693415"/>
    <w:rsid w:val="00693473"/>
    <w:rsid w:val="006934AE"/>
    <w:rsid w:val="00694A25"/>
    <w:rsid w:val="00694EC0"/>
    <w:rsid w:val="00696005"/>
    <w:rsid w:val="00697353"/>
    <w:rsid w:val="006977DB"/>
    <w:rsid w:val="006A1165"/>
    <w:rsid w:val="006A164D"/>
    <w:rsid w:val="006A2F15"/>
    <w:rsid w:val="006A3D97"/>
    <w:rsid w:val="006A4227"/>
    <w:rsid w:val="006A53AF"/>
    <w:rsid w:val="006A560E"/>
    <w:rsid w:val="006A614D"/>
    <w:rsid w:val="006A68CA"/>
    <w:rsid w:val="006A6A88"/>
    <w:rsid w:val="006A7BFB"/>
    <w:rsid w:val="006A7D13"/>
    <w:rsid w:val="006B0044"/>
    <w:rsid w:val="006B017F"/>
    <w:rsid w:val="006B030F"/>
    <w:rsid w:val="006B06D0"/>
    <w:rsid w:val="006B0C6D"/>
    <w:rsid w:val="006B1E5C"/>
    <w:rsid w:val="006B1EE6"/>
    <w:rsid w:val="006B1F21"/>
    <w:rsid w:val="006B269C"/>
    <w:rsid w:val="006B2757"/>
    <w:rsid w:val="006B3D8B"/>
    <w:rsid w:val="006B41E9"/>
    <w:rsid w:val="006B4451"/>
    <w:rsid w:val="006B4C15"/>
    <w:rsid w:val="006B50AC"/>
    <w:rsid w:val="006B58BA"/>
    <w:rsid w:val="006B59FB"/>
    <w:rsid w:val="006B5A35"/>
    <w:rsid w:val="006B5D03"/>
    <w:rsid w:val="006B6733"/>
    <w:rsid w:val="006B7228"/>
    <w:rsid w:val="006B7DAB"/>
    <w:rsid w:val="006C0432"/>
    <w:rsid w:val="006C071B"/>
    <w:rsid w:val="006C0CFC"/>
    <w:rsid w:val="006C16E6"/>
    <w:rsid w:val="006C17BE"/>
    <w:rsid w:val="006C1EAE"/>
    <w:rsid w:val="006C24D7"/>
    <w:rsid w:val="006C2837"/>
    <w:rsid w:val="006C2E01"/>
    <w:rsid w:val="006C2F13"/>
    <w:rsid w:val="006C3567"/>
    <w:rsid w:val="006C3820"/>
    <w:rsid w:val="006C399B"/>
    <w:rsid w:val="006C3C06"/>
    <w:rsid w:val="006C416A"/>
    <w:rsid w:val="006C4E2A"/>
    <w:rsid w:val="006C5145"/>
    <w:rsid w:val="006C61E9"/>
    <w:rsid w:val="006C6546"/>
    <w:rsid w:val="006C7460"/>
    <w:rsid w:val="006C7625"/>
    <w:rsid w:val="006C7D0A"/>
    <w:rsid w:val="006D0483"/>
    <w:rsid w:val="006D0651"/>
    <w:rsid w:val="006D08D0"/>
    <w:rsid w:val="006D2363"/>
    <w:rsid w:val="006D29BC"/>
    <w:rsid w:val="006D2FD4"/>
    <w:rsid w:val="006D3883"/>
    <w:rsid w:val="006D3C7F"/>
    <w:rsid w:val="006D3F4A"/>
    <w:rsid w:val="006D4456"/>
    <w:rsid w:val="006D46BA"/>
    <w:rsid w:val="006D48E7"/>
    <w:rsid w:val="006D4BD0"/>
    <w:rsid w:val="006D5159"/>
    <w:rsid w:val="006D56A0"/>
    <w:rsid w:val="006D58E4"/>
    <w:rsid w:val="006D5F29"/>
    <w:rsid w:val="006D615D"/>
    <w:rsid w:val="006D67CD"/>
    <w:rsid w:val="006D681E"/>
    <w:rsid w:val="006D6BEA"/>
    <w:rsid w:val="006D6F10"/>
    <w:rsid w:val="006D73E8"/>
    <w:rsid w:val="006E02F8"/>
    <w:rsid w:val="006E0963"/>
    <w:rsid w:val="006E0AF8"/>
    <w:rsid w:val="006E0CBA"/>
    <w:rsid w:val="006E0D83"/>
    <w:rsid w:val="006E186F"/>
    <w:rsid w:val="006E18F7"/>
    <w:rsid w:val="006E196F"/>
    <w:rsid w:val="006E1C5B"/>
    <w:rsid w:val="006E22A8"/>
    <w:rsid w:val="006E2518"/>
    <w:rsid w:val="006E34E7"/>
    <w:rsid w:val="006E3D4A"/>
    <w:rsid w:val="006E41D7"/>
    <w:rsid w:val="006E4269"/>
    <w:rsid w:val="006E472E"/>
    <w:rsid w:val="006E48F5"/>
    <w:rsid w:val="006E518D"/>
    <w:rsid w:val="006E5666"/>
    <w:rsid w:val="006E5687"/>
    <w:rsid w:val="006E62B8"/>
    <w:rsid w:val="006E6D41"/>
    <w:rsid w:val="006E7C91"/>
    <w:rsid w:val="006F0AA2"/>
    <w:rsid w:val="006F0C6B"/>
    <w:rsid w:val="006F1217"/>
    <w:rsid w:val="006F17B4"/>
    <w:rsid w:val="006F1A8B"/>
    <w:rsid w:val="006F1CEA"/>
    <w:rsid w:val="006F2456"/>
    <w:rsid w:val="006F273E"/>
    <w:rsid w:val="006F2E99"/>
    <w:rsid w:val="006F5922"/>
    <w:rsid w:val="006F6B04"/>
    <w:rsid w:val="006F7D0E"/>
    <w:rsid w:val="00700655"/>
    <w:rsid w:val="0070144B"/>
    <w:rsid w:val="007014E9"/>
    <w:rsid w:val="00701944"/>
    <w:rsid w:val="00702459"/>
    <w:rsid w:val="00702D6E"/>
    <w:rsid w:val="0070387E"/>
    <w:rsid w:val="00703FC2"/>
    <w:rsid w:val="00704204"/>
    <w:rsid w:val="00704798"/>
    <w:rsid w:val="00704CDE"/>
    <w:rsid w:val="0070506E"/>
    <w:rsid w:val="007059E5"/>
    <w:rsid w:val="007059EE"/>
    <w:rsid w:val="007073E9"/>
    <w:rsid w:val="0071037B"/>
    <w:rsid w:val="007107BD"/>
    <w:rsid w:val="0071121B"/>
    <w:rsid w:val="007112A4"/>
    <w:rsid w:val="007129F9"/>
    <w:rsid w:val="00712F01"/>
    <w:rsid w:val="00712FD9"/>
    <w:rsid w:val="00713109"/>
    <w:rsid w:val="0071353C"/>
    <w:rsid w:val="00713986"/>
    <w:rsid w:val="00714488"/>
    <w:rsid w:val="0071474E"/>
    <w:rsid w:val="00714B26"/>
    <w:rsid w:val="007156DB"/>
    <w:rsid w:val="00717199"/>
    <w:rsid w:val="00717768"/>
    <w:rsid w:val="00717791"/>
    <w:rsid w:val="00717BF1"/>
    <w:rsid w:val="00717C02"/>
    <w:rsid w:val="00720E04"/>
    <w:rsid w:val="0072104C"/>
    <w:rsid w:val="007210EC"/>
    <w:rsid w:val="007215EB"/>
    <w:rsid w:val="00721BB0"/>
    <w:rsid w:val="00722C5E"/>
    <w:rsid w:val="00722CBB"/>
    <w:rsid w:val="00723429"/>
    <w:rsid w:val="00723A54"/>
    <w:rsid w:val="00723DE2"/>
    <w:rsid w:val="00724051"/>
    <w:rsid w:val="00724547"/>
    <w:rsid w:val="00724D10"/>
    <w:rsid w:val="00725BA7"/>
    <w:rsid w:val="00726358"/>
    <w:rsid w:val="00726698"/>
    <w:rsid w:val="007272B3"/>
    <w:rsid w:val="00727EE6"/>
    <w:rsid w:val="00730389"/>
    <w:rsid w:val="0073080A"/>
    <w:rsid w:val="0073104F"/>
    <w:rsid w:val="00731176"/>
    <w:rsid w:val="007314A3"/>
    <w:rsid w:val="00731FA6"/>
    <w:rsid w:val="007324C7"/>
    <w:rsid w:val="00732A3E"/>
    <w:rsid w:val="00733010"/>
    <w:rsid w:val="0073446D"/>
    <w:rsid w:val="007345FE"/>
    <w:rsid w:val="007350EB"/>
    <w:rsid w:val="00735352"/>
    <w:rsid w:val="00735466"/>
    <w:rsid w:val="00735A3F"/>
    <w:rsid w:val="0073656F"/>
    <w:rsid w:val="00736678"/>
    <w:rsid w:val="00736767"/>
    <w:rsid w:val="00736989"/>
    <w:rsid w:val="00736B7B"/>
    <w:rsid w:val="0073723D"/>
    <w:rsid w:val="007379BE"/>
    <w:rsid w:val="00740173"/>
    <w:rsid w:val="007404B8"/>
    <w:rsid w:val="00742571"/>
    <w:rsid w:val="0074270D"/>
    <w:rsid w:val="00742B1A"/>
    <w:rsid w:val="00742DDB"/>
    <w:rsid w:val="0074332F"/>
    <w:rsid w:val="00743C1C"/>
    <w:rsid w:val="00744696"/>
    <w:rsid w:val="007454C3"/>
    <w:rsid w:val="00745571"/>
    <w:rsid w:val="00745EA5"/>
    <w:rsid w:val="00747404"/>
    <w:rsid w:val="00747BEA"/>
    <w:rsid w:val="0075003A"/>
    <w:rsid w:val="0075046A"/>
    <w:rsid w:val="00750D50"/>
    <w:rsid w:val="007518B9"/>
    <w:rsid w:val="00752731"/>
    <w:rsid w:val="00752BDA"/>
    <w:rsid w:val="00752F18"/>
    <w:rsid w:val="007533BB"/>
    <w:rsid w:val="0075382C"/>
    <w:rsid w:val="00753E25"/>
    <w:rsid w:val="0075410C"/>
    <w:rsid w:val="0075476F"/>
    <w:rsid w:val="00754E0D"/>
    <w:rsid w:val="0075563E"/>
    <w:rsid w:val="00756291"/>
    <w:rsid w:val="00756847"/>
    <w:rsid w:val="007568A7"/>
    <w:rsid w:val="0075691D"/>
    <w:rsid w:val="00757257"/>
    <w:rsid w:val="00757591"/>
    <w:rsid w:val="007579C7"/>
    <w:rsid w:val="00757E6D"/>
    <w:rsid w:val="00760003"/>
    <w:rsid w:val="0076013F"/>
    <w:rsid w:val="00760233"/>
    <w:rsid w:val="007603E6"/>
    <w:rsid w:val="00760AE9"/>
    <w:rsid w:val="00760B4F"/>
    <w:rsid w:val="00760E7E"/>
    <w:rsid w:val="007610D9"/>
    <w:rsid w:val="007612A7"/>
    <w:rsid w:val="00761627"/>
    <w:rsid w:val="00761ABB"/>
    <w:rsid w:val="00761B3A"/>
    <w:rsid w:val="0076223D"/>
    <w:rsid w:val="00762C9F"/>
    <w:rsid w:val="007634AA"/>
    <w:rsid w:val="00764936"/>
    <w:rsid w:val="007650A1"/>
    <w:rsid w:val="007654DA"/>
    <w:rsid w:val="00765861"/>
    <w:rsid w:val="00765868"/>
    <w:rsid w:val="007658BD"/>
    <w:rsid w:val="00765B8C"/>
    <w:rsid w:val="00765D55"/>
    <w:rsid w:val="0076690D"/>
    <w:rsid w:val="00766968"/>
    <w:rsid w:val="00766C71"/>
    <w:rsid w:val="00770961"/>
    <w:rsid w:val="00771580"/>
    <w:rsid w:val="00771921"/>
    <w:rsid w:val="00771A07"/>
    <w:rsid w:val="00771B52"/>
    <w:rsid w:val="00772338"/>
    <w:rsid w:val="00772619"/>
    <w:rsid w:val="007728F6"/>
    <w:rsid w:val="00772F44"/>
    <w:rsid w:val="00773A29"/>
    <w:rsid w:val="00773CD0"/>
    <w:rsid w:val="00773D94"/>
    <w:rsid w:val="00773F46"/>
    <w:rsid w:val="00774604"/>
    <w:rsid w:val="007747EB"/>
    <w:rsid w:val="00774872"/>
    <w:rsid w:val="007748A3"/>
    <w:rsid w:val="00775048"/>
    <w:rsid w:val="00775CB6"/>
    <w:rsid w:val="00776174"/>
    <w:rsid w:val="00776E16"/>
    <w:rsid w:val="0077792B"/>
    <w:rsid w:val="00777B18"/>
    <w:rsid w:val="00777C87"/>
    <w:rsid w:val="00777CDE"/>
    <w:rsid w:val="00781295"/>
    <w:rsid w:val="00782579"/>
    <w:rsid w:val="00782DCE"/>
    <w:rsid w:val="007836EE"/>
    <w:rsid w:val="00783A87"/>
    <w:rsid w:val="007849CD"/>
    <w:rsid w:val="00785177"/>
    <w:rsid w:val="0078521B"/>
    <w:rsid w:val="00786055"/>
    <w:rsid w:val="00786292"/>
    <w:rsid w:val="00787EED"/>
    <w:rsid w:val="00787FC4"/>
    <w:rsid w:val="007902B9"/>
    <w:rsid w:val="00790E8D"/>
    <w:rsid w:val="00791059"/>
    <w:rsid w:val="00791167"/>
    <w:rsid w:val="00791B65"/>
    <w:rsid w:val="0079208D"/>
    <w:rsid w:val="007920A1"/>
    <w:rsid w:val="007928E4"/>
    <w:rsid w:val="007929FC"/>
    <w:rsid w:val="00792B0F"/>
    <w:rsid w:val="00792DC7"/>
    <w:rsid w:val="00792E63"/>
    <w:rsid w:val="00792EA9"/>
    <w:rsid w:val="00792EC7"/>
    <w:rsid w:val="007933E1"/>
    <w:rsid w:val="0079386F"/>
    <w:rsid w:val="0079422E"/>
    <w:rsid w:val="00795E9B"/>
    <w:rsid w:val="00796CF9"/>
    <w:rsid w:val="00797EC5"/>
    <w:rsid w:val="007A0A5E"/>
    <w:rsid w:val="007A1058"/>
    <w:rsid w:val="007A164F"/>
    <w:rsid w:val="007A1B89"/>
    <w:rsid w:val="007A2730"/>
    <w:rsid w:val="007A2B62"/>
    <w:rsid w:val="007A2DFC"/>
    <w:rsid w:val="007A455F"/>
    <w:rsid w:val="007A5B30"/>
    <w:rsid w:val="007A5D09"/>
    <w:rsid w:val="007A647E"/>
    <w:rsid w:val="007A6CEA"/>
    <w:rsid w:val="007A6D09"/>
    <w:rsid w:val="007A7259"/>
    <w:rsid w:val="007A7E79"/>
    <w:rsid w:val="007A7F7C"/>
    <w:rsid w:val="007B01DD"/>
    <w:rsid w:val="007B0A1B"/>
    <w:rsid w:val="007B0F64"/>
    <w:rsid w:val="007B1401"/>
    <w:rsid w:val="007B17B3"/>
    <w:rsid w:val="007B18FF"/>
    <w:rsid w:val="007B1ED8"/>
    <w:rsid w:val="007B2565"/>
    <w:rsid w:val="007B2B3F"/>
    <w:rsid w:val="007B2D47"/>
    <w:rsid w:val="007B429C"/>
    <w:rsid w:val="007B4946"/>
    <w:rsid w:val="007B5053"/>
    <w:rsid w:val="007B50BC"/>
    <w:rsid w:val="007B568A"/>
    <w:rsid w:val="007B6953"/>
    <w:rsid w:val="007B6CCC"/>
    <w:rsid w:val="007B7191"/>
    <w:rsid w:val="007B731A"/>
    <w:rsid w:val="007B7D52"/>
    <w:rsid w:val="007C00E8"/>
    <w:rsid w:val="007C0459"/>
    <w:rsid w:val="007C0A88"/>
    <w:rsid w:val="007C0DA4"/>
    <w:rsid w:val="007C194D"/>
    <w:rsid w:val="007C2B02"/>
    <w:rsid w:val="007C4253"/>
    <w:rsid w:val="007C4690"/>
    <w:rsid w:val="007C4BC2"/>
    <w:rsid w:val="007C55F7"/>
    <w:rsid w:val="007C56D5"/>
    <w:rsid w:val="007C61C2"/>
    <w:rsid w:val="007C696B"/>
    <w:rsid w:val="007C7102"/>
    <w:rsid w:val="007C72E9"/>
    <w:rsid w:val="007C7597"/>
    <w:rsid w:val="007C75BD"/>
    <w:rsid w:val="007D01B4"/>
    <w:rsid w:val="007D0613"/>
    <w:rsid w:val="007D0BCC"/>
    <w:rsid w:val="007D1E5C"/>
    <w:rsid w:val="007D2040"/>
    <w:rsid w:val="007D21DC"/>
    <w:rsid w:val="007D220F"/>
    <w:rsid w:val="007D3954"/>
    <w:rsid w:val="007D3EE5"/>
    <w:rsid w:val="007D479D"/>
    <w:rsid w:val="007D563F"/>
    <w:rsid w:val="007D58E6"/>
    <w:rsid w:val="007D5DE9"/>
    <w:rsid w:val="007D665B"/>
    <w:rsid w:val="007D6C8E"/>
    <w:rsid w:val="007D6D19"/>
    <w:rsid w:val="007D6E15"/>
    <w:rsid w:val="007D7895"/>
    <w:rsid w:val="007D79F8"/>
    <w:rsid w:val="007D7B7C"/>
    <w:rsid w:val="007D7D79"/>
    <w:rsid w:val="007E003D"/>
    <w:rsid w:val="007E0F65"/>
    <w:rsid w:val="007E1553"/>
    <w:rsid w:val="007E1D6B"/>
    <w:rsid w:val="007E44BA"/>
    <w:rsid w:val="007E49EE"/>
    <w:rsid w:val="007E5815"/>
    <w:rsid w:val="007E5EED"/>
    <w:rsid w:val="007E6730"/>
    <w:rsid w:val="007E6910"/>
    <w:rsid w:val="007E6AA0"/>
    <w:rsid w:val="007E7DAC"/>
    <w:rsid w:val="007F02B3"/>
    <w:rsid w:val="007F07C6"/>
    <w:rsid w:val="007F0CF8"/>
    <w:rsid w:val="007F17CE"/>
    <w:rsid w:val="007F19A5"/>
    <w:rsid w:val="007F1C06"/>
    <w:rsid w:val="007F2519"/>
    <w:rsid w:val="007F27FA"/>
    <w:rsid w:val="007F2E78"/>
    <w:rsid w:val="007F441A"/>
    <w:rsid w:val="007F447D"/>
    <w:rsid w:val="007F4893"/>
    <w:rsid w:val="007F4F77"/>
    <w:rsid w:val="007F54B6"/>
    <w:rsid w:val="007F5F57"/>
    <w:rsid w:val="007F6173"/>
    <w:rsid w:val="007F642D"/>
    <w:rsid w:val="007F673B"/>
    <w:rsid w:val="007F68E2"/>
    <w:rsid w:val="007F7064"/>
    <w:rsid w:val="007F7BB1"/>
    <w:rsid w:val="007F7C9F"/>
    <w:rsid w:val="008003FF"/>
    <w:rsid w:val="008007DB"/>
    <w:rsid w:val="008016D3"/>
    <w:rsid w:val="00801B29"/>
    <w:rsid w:val="00802E83"/>
    <w:rsid w:val="00802FA3"/>
    <w:rsid w:val="0080304F"/>
    <w:rsid w:val="00803E9F"/>
    <w:rsid w:val="0080401B"/>
    <w:rsid w:val="008051A4"/>
    <w:rsid w:val="008054EB"/>
    <w:rsid w:val="008055DF"/>
    <w:rsid w:val="008059FF"/>
    <w:rsid w:val="00805BE9"/>
    <w:rsid w:val="00805E96"/>
    <w:rsid w:val="00807B3A"/>
    <w:rsid w:val="00807E9A"/>
    <w:rsid w:val="00810594"/>
    <w:rsid w:val="008105C5"/>
    <w:rsid w:val="00810D78"/>
    <w:rsid w:val="00810E1C"/>
    <w:rsid w:val="008120FB"/>
    <w:rsid w:val="00812353"/>
    <w:rsid w:val="0081240A"/>
    <w:rsid w:val="008124CD"/>
    <w:rsid w:val="008126AF"/>
    <w:rsid w:val="00812877"/>
    <w:rsid w:val="008128A3"/>
    <w:rsid w:val="00812F6C"/>
    <w:rsid w:val="00812F94"/>
    <w:rsid w:val="00813AE3"/>
    <w:rsid w:val="00813CF4"/>
    <w:rsid w:val="00814282"/>
    <w:rsid w:val="00814931"/>
    <w:rsid w:val="00814A75"/>
    <w:rsid w:val="0081542D"/>
    <w:rsid w:val="00816B05"/>
    <w:rsid w:val="008173C9"/>
    <w:rsid w:val="008174B4"/>
    <w:rsid w:val="00817EB2"/>
    <w:rsid w:val="0082006A"/>
    <w:rsid w:val="008203B0"/>
    <w:rsid w:val="00820467"/>
    <w:rsid w:val="00820D3C"/>
    <w:rsid w:val="00820E79"/>
    <w:rsid w:val="00820F20"/>
    <w:rsid w:val="008213D4"/>
    <w:rsid w:val="008217E5"/>
    <w:rsid w:val="00822891"/>
    <w:rsid w:val="0082310B"/>
    <w:rsid w:val="008238F7"/>
    <w:rsid w:val="00823C33"/>
    <w:rsid w:val="0082414C"/>
    <w:rsid w:val="0082455A"/>
    <w:rsid w:val="00825A56"/>
    <w:rsid w:val="00825DB4"/>
    <w:rsid w:val="00826D08"/>
    <w:rsid w:val="00830272"/>
    <w:rsid w:val="008304B5"/>
    <w:rsid w:val="0083095F"/>
    <w:rsid w:val="00831D22"/>
    <w:rsid w:val="008321A7"/>
    <w:rsid w:val="00832906"/>
    <w:rsid w:val="00832CD9"/>
    <w:rsid w:val="00833AD0"/>
    <w:rsid w:val="00833B09"/>
    <w:rsid w:val="00833CD6"/>
    <w:rsid w:val="00833E1F"/>
    <w:rsid w:val="00834B8B"/>
    <w:rsid w:val="00834D3C"/>
    <w:rsid w:val="00834FB4"/>
    <w:rsid w:val="0083506D"/>
    <w:rsid w:val="0083556F"/>
    <w:rsid w:val="00835A73"/>
    <w:rsid w:val="00835CBC"/>
    <w:rsid w:val="00836E3C"/>
    <w:rsid w:val="00837CA7"/>
    <w:rsid w:val="00837E83"/>
    <w:rsid w:val="0084045F"/>
    <w:rsid w:val="008414E7"/>
    <w:rsid w:val="008416FD"/>
    <w:rsid w:val="00841FE9"/>
    <w:rsid w:val="00842267"/>
    <w:rsid w:val="008425A0"/>
    <w:rsid w:val="00843EA3"/>
    <w:rsid w:val="008456C3"/>
    <w:rsid w:val="0084679B"/>
    <w:rsid w:val="00846A52"/>
    <w:rsid w:val="00847692"/>
    <w:rsid w:val="00847882"/>
    <w:rsid w:val="00847C66"/>
    <w:rsid w:val="0085015D"/>
    <w:rsid w:val="00850240"/>
    <w:rsid w:val="00850B2D"/>
    <w:rsid w:val="00850F58"/>
    <w:rsid w:val="0085154D"/>
    <w:rsid w:val="00853484"/>
    <w:rsid w:val="00853496"/>
    <w:rsid w:val="00853BA8"/>
    <w:rsid w:val="008551D4"/>
    <w:rsid w:val="00855989"/>
    <w:rsid w:val="008566DD"/>
    <w:rsid w:val="0085705E"/>
    <w:rsid w:val="00857211"/>
    <w:rsid w:val="008575FC"/>
    <w:rsid w:val="00857963"/>
    <w:rsid w:val="00857A04"/>
    <w:rsid w:val="00857C09"/>
    <w:rsid w:val="00857CA4"/>
    <w:rsid w:val="00860BB6"/>
    <w:rsid w:val="00860C92"/>
    <w:rsid w:val="00860F98"/>
    <w:rsid w:val="008615E8"/>
    <w:rsid w:val="00861924"/>
    <w:rsid w:val="008630EE"/>
    <w:rsid w:val="0086362F"/>
    <w:rsid w:val="008636C7"/>
    <w:rsid w:val="00863D61"/>
    <w:rsid w:val="00863FBD"/>
    <w:rsid w:val="008643E1"/>
    <w:rsid w:val="00864409"/>
    <w:rsid w:val="008647EF"/>
    <w:rsid w:val="00865581"/>
    <w:rsid w:val="00865775"/>
    <w:rsid w:val="00865815"/>
    <w:rsid w:val="00865AA9"/>
    <w:rsid w:val="00865ABF"/>
    <w:rsid w:val="00865CCD"/>
    <w:rsid w:val="008663E8"/>
    <w:rsid w:val="00866AE1"/>
    <w:rsid w:val="008676B6"/>
    <w:rsid w:val="0086788B"/>
    <w:rsid w:val="00867A07"/>
    <w:rsid w:val="008700F2"/>
    <w:rsid w:val="00870287"/>
    <w:rsid w:val="00870A92"/>
    <w:rsid w:val="00871010"/>
    <w:rsid w:val="008714DC"/>
    <w:rsid w:val="0087168C"/>
    <w:rsid w:val="00871A39"/>
    <w:rsid w:val="00871F06"/>
    <w:rsid w:val="0087252D"/>
    <w:rsid w:val="00872EDD"/>
    <w:rsid w:val="00873BA6"/>
    <w:rsid w:val="00873DC2"/>
    <w:rsid w:val="008743E8"/>
    <w:rsid w:val="00874D95"/>
    <w:rsid w:val="00874F3B"/>
    <w:rsid w:val="0087591D"/>
    <w:rsid w:val="008766B5"/>
    <w:rsid w:val="008766C5"/>
    <w:rsid w:val="008777B1"/>
    <w:rsid w:val="00877AF8"/>
    <w:rsid w:val="00877BC2"/>
    <w:rsid w:val="008800C8"/>
    <w:rsid w:val="008809F6"/>
    <w:rsid w:val="008818CC"/>
    <w:rsid w:val="00881C2A"/>
    <w:rsid w:val="0088250F"/>
    <w:rsid w:val="0088290D"/>
    <w:rsid w:val="00882F2B"/>
    <w:rsid w:val="00883008"/>
    <w:rsid w:val="0088391C"/>
    <w:rsid w:val="00883942"/>
    <w:rsid w:val="0088436C"/>
    <w:rsid w:val="008846BB"/>
    <w:rsid w:val="008851F2"/>
    <w:rsid w:val="008855CE"/>
    <w:rsid w:val="00885BBB"/>
    <w:rsid w:val="0088626A"/>
    <w:rsid w:val="00886C60"/>
    <w:rsid w:val="00886CE4"/>
    <w:rsid w:val="0088736A"/>
    <w:rsid w:val="00887D6E"/>
    <w:rsid w:val="00887DA9"/>
    <w:rsid w:val="00887E1B"/>
    <w:rsid w:val="008916A2"/>
    <w:rsid w:val="00891A5A"/>
    <w:rsid w:val="00892028"/>
    <w:rsid w:val="00892642"/>
    <w:rsid w:val="0089273C"/>
    <w:rsid w:val="00892904"/>
    <w:rsid w:val="0089351B"/>
    <w:rsid w:val="008935BC"/>
    <w:rsid w:val="00893B50"/>
    <w:rsid w:val="00895033"/>
    <w:rsid w:val="008953C5"/>
    <w:rsid w:val="0089594A"/>
    <w:rsid w:val="00895E01"/>
    <w:rsid w:val="00896726"/>
    <w:rsid w:val="0089750A"/>
    <w:rsid w:val="008A195B"/>
    <w:rsid w:val="008A2172"/>
    <w:rsid w:val="008A303F"/>
    <w:rsid w:val="008A3CE4"/>
    <w:rsid w:val="008A4252"/>
    <w:rsid w:val="008A4879"/>
    <w:rsid w:val="008A4BDA"/>
    <w:rsid w:val="008A5311"/>
    <w:rsid w:val="008A5598"/>
    <w:rsid w:val="008A6447"/>
    <w:rsid w:val="008A6AC4"/>
    <w:rsid w:val="008A7591"/>
    <w:rsid w:val="008A794A"/>
    <w:rsid w:val="008A79D1"/>
    <w:rsid w:val="008A7C24"/>
    <w:rsid w:val="008B010E"/>
    <w:rsid w:val="008B011E"/>
    <w:rsid w:val="008B04E0"/>
    <w:rsid w:val="008B110C"/>
    <w:rsid w:val="008B15ED"/>
    <w:rsid w:val="008B1696"/>
    <w:rsid w:val="008B18BA"/>
    <w:rsid w:val="008B18C6"/>
    <w:rsid w:val="008B1915"/>
    <w:rsid w:val="008B1B85"/>
    <w:rsid w:val="008B2605"/>
    <w:rsid w:val="008B315A"/>
    <w:rsid w:val="008B3391"/>
    <w:rsid w:val="008B5029"/>
    <w:rsid w:val="008B5C8B"/>
    <w:rsid w:val="008B5CD7"/>
    <w:rsid w:val="008B6360"/>
    <w:rsid w:val="008B64E2"/>
    <w:rsid w:val="008B6581"/>
    <w:rsid w:val="008B67CA"/>
    <w:rsid w:val="008B71B2"/>
    <w:rsid w:val="008B763B"/>
    <w:rsid w:val="008C0A41"/>
    <w:rsid w:val="008C12CE"/>
    <w:rsid w:val="008C12D1"/>
    <w:rsid w:val="008C17CF"/>
    <w:rsid w:val="008C238C"/>
    <w:rsid w:val="008C2A01"/>
    <w:rsid w:val="008C2A08"/>
    <w:rsid w:val="008C356F"/>
    <w:rsid w:val="008C39DB"/>
    <w:rsid w:val="008C405B"/>
    <w:rsid w:val="008C411E"/>
    <w:rsid w:val="008C47DB"/>
    <w:rsid w:val="008C48D2"/>
    <w:rsid w:val="008C5E33"/>
    <w:rsid w:val="008C75C0"/>
    <w:rsid w:val="008C7B07"/>
    <w:rsid w:val="008C7E04"/>
    <w:rsid w:val="008D0B8E"/>
    <w:rsid w:val="008D0F32"/>
    <w:rsid w:val="008D12E4"/>
    <w:rsid w:val="008D2153"/>
    <w:rsid w:val="008D2442"/>
    <w:rsid w:val="008D27DC"/>
    <w:rsid w:val="008D3284"/>
    <w:rsid w:val="008D3369"/>
    <w:rsid w:val="008D4544"/>
    <w:rsid w:val="008D45CB"/>
    <w:rsid w:val="008D562D"/>
    <w:rsid w:val="008D643C"/>
    <w:rsid w:val="008D6F4A"/>
    <w:rsid w:val="008D73E3"/>
    <w:rsid w:val="008D73F1"/>
    <w:rsid w:val="008D7B6A"/>
    <w:rsid w:val="008E1600"/>
    <w:rsid w:val="008E2ECE"/>
    <w:rsid w:val="008E445C"/>
    <w:rsid w:val="008E504E"/>
    <w:rsid w:val="008E54E1"/>
    <w:rsid w:val="008E5889"/>
    <w:rsid w:val="008E5FC7"/>
    <w:rsid w:val="008E5FE1"/>
    <w:rsid w:val="008E707C"/>
    <w:rsid w:val="008F001B"/>
    <w:rsid w:val="008F044D"/>
    <w:rsid w:val="008F048B"/>
    <w:rsid w:val="008F0731"/>
    <w:rsid w:val="008F193D"/>
    <w:rsid w:val="008F24BC"/>
    <w:rsid w:val="008F24C3"/>
    <w:rsid w:val="008F2B1E"/>
    <w:rsid w:val="008F4D89"/>
    <w:rsid w:val="008F4D9D"/>
    <w:rsid w:val="008F5863"/>
    <w:rsid w:val="008F5F07"/>
    <w:rsid w:val="008F759D"/>
    <w:rsid w:val="008F7F12"/>
    <w:rsid w:val="00900082"/>
    <w:rsid w:val="00900617"/>
    <w:rsid w:val="009009B3"/>
    <w:rsid w:val="00901EC2"/>
    <w:rsid w:val="00903642"/>
    <w:rsid w:val="00903E8D"/>
    <w:rsid w:val="00904AF8"/>
    <w:rsid w:val="00904BED"/>
    <w:rsid w:val="00905395"/>
    <w:rsid w:val="009055F8"/>
    <w:rsid w:val="00905B49"/>
    <w:rsid w:val="00905CDD"/>
    <w:rsid w:val="0090625F"/>
    <w:rsid w:val="009062FE"/>
    <w:rsid w:val="00906447"/>
    <w:rsid w:val="00906A2D"/>
    <w:rsid w:val="0090753C"/>
    <w:rsid w:val="00910A58"/>
    <w:rsid w:val="00910B11"/>
    <w:rsid w:val="00910C88"/>
    <w:rsid w:val="00910D0D"/>
    <w:rsid w:val="00911229"/>
    <w:rsid w:val="009114E5"/>
    <w:rsid w:val="00911CE5"/>
    <w:rsid w:val="00912582"/>
    <w:rsid w:val="0091290E"/>
    <w:rsid w:val="00912D7D"/>
    <w:rsid w:val="00913434"/>
    <w:rsid w:val="0091447C"/>
    <w:rsid w:val="009156F8"/>
    <w:rsid w:val="00915A77"/>
    <w:rsid w:val="00915F5E"/>
    <w:rsid w:val="00916AA4"/>
    <w:rsid w:val="009177E3"/>
    <w:rsid w:val="00917C7F"/>
    <w:rsid w:val="00920F31"/>
    <w:rsid w:val="00921A31"/>
    <w:rsid w:val="00921BC6"/>
    <w:rsid w:val="009224C3"/>
    <w:rsid w:val="00922AC8"/>
    <w:rsid w:val="0092416F"/>
    <w:rsid w:val="00924363"/>
    <w:rsid w:val="0092450E"/>
    <w:rsid w:val="00924538"/>
    <w:rsid w:val="00924BE8"/>
    <w:rsid w:val="00924DD8"/>
    <w:rsid w:val="00926886"/>
    <w:rsid w:val="009268D8"/>
    <w:rsid w:val="00926F2F"/>
    <w:rsid w:val="00926F8F"/>
    <w:rsid w:val="00927C56"/>
    <w:rsid w:val="00927EF3"/>
    <w:rsid w:val="009303FA"/>
    <w:rsid w:val="0093073A"/>
    <w:rsid w:val="009307C6"/>
    <w:rsid w:val="0093129A"/>
    <w:rsid w:val="00931344"/>
    <w:rsid w:val="00931B2C"/>
    <w:rsid w:val="00931B35"/>
    <w:rsid w:val="00931E4F"/>
    <w:rsid w:val="00931FF8"/>
    <w:rsid w:val="009334B8"/>
    <w:rsid w:val="0093369F"/>
    <w:rsid w:val="00933937"/>
    <w:rsid w:val="00934352"/>
    <w:rsid w:val="00934C5D"/>
    <w:rsid w:val="00935907"/>
    <w:rsid w:val="009402C4"/>
    <w:rsid w:val="0094129D"/>
    <w:rsid w:val="0094140A"/>
    <w:rsid w:val="00941F6F"/>
    <w:rsid w:val="00942094"/>
    <w:rsid w:val="009425ED"/>
    <w:rsid w:val="009426F8"/>
    <w:rsid w:val="00942E6E"/>
    <w:rsid w:val="009434DF"/>
    <w:rsid w:val="00943B61"/>
    <w:rsid w:val="009451BB"/>
    <w:rsid w:val="00946596"/>
    <w:rsid w:val="00946C7C"/>
    <w:rsid w:val="00946E63"/>
    <w:rsid w:val="00947527"/>
    <w:rsid w:val="009478D8"/>
    <w:rsid w:val="00947F29"/>
    <w:rsid w:val="00950A36"/>
    <w:rsid w:val="00950EAE"/>
    <w:rsid w:val="009510D8"/>
    <w:rsid w:val="009515E9"/>
    <w:rsid w:val="00951CCC"/>
    <w:rsid w:val="00951FA9"/>
    <w:rsid w:val="009525BB"/>
    <w:rsid w:val="0095266F"/>
    <w:rsid w:val="00952CE1"/>
    <w:rsid w:val="00953250"/>
    <w:rsid w:val="00953C34"/>
    <w:rsid w:val="009544A0"/>
    <w:rsid w:val="00954933"/>
    <w:rsid w:val="009559F1"/>
    <w:rsid w:val="00955C40"/>
    <w:rsid w:val="00957D74"/>
    <w:rsid w:val="00960490"/>
    <w:rsid w:val="009613B4"/>
    <w:rsid w:val="009631FE"/>
    <w:rsid w:val="0096331E"/>
    <w:rsid w:val="009634D9"/>
    <w:rsid w:val="009645CB"/>
    <w:rsid w:val="00964FA5"/>
    <w:rsid w:val="00965193"/>
    <w:rsid w:val="0096539B"/>
    <w:rsid w:val="0096588F"/>
    <w:rsid w:val="0096620B"/>
    <w:rsid w:val="009668F0"/>
    <w:rsid w:val="009670C1"/>
    <w:rsid w:val="009707CE"/>
    <w:rsid w:val="00971BD7"/>
    <w:rsid w:val="0097209E"/>
    <w:rsid w:val="009727A0"/>
    <w:rsid w:val="00974BC5"/>
    <w:rsid w:val="009754E0"/>
    <w:rsid w:val="00976F7C"/>
    <w:rsid w:val="009771EF"/>
    <w:rsid w:val="00977C2B"/>
    <w:rsid w:val="00977E52"/>
    <w:rsid w:val="009801F4"/>
    <w:rsid w:val="00980A19"/>
    <w:rsid w:val="00981886"/>
    <w:rsid w:val="00981F0A"/>
    <w:rsid w:val="00982D37"/>
    <w:rsid w:val="0098301D"/>
    <w:rsid w:val="00984369"/>
    <w:rsid w:val="009843B5"/>
    <w:rsid w:val="0098479A"/>
    <w:rsid w:val="00984E54"/>
    <w:rsid w:val="00984F07"/>
    <w:rsid w:val="00985A16"/>
    <w:rsid w:val="00985A22"/>
    <w:rsid w:val="009873BF"/>
    <w:rsid w:val="009879A4"/>
    <w:rsid w:val="009902DB"/>
    <w:rsid w:val="00990CA3"/>
    <w:rsid w:val="00990DFA"/>
    <w:rsid w:val="0099150F"/>
    <w:rsid w:val="009923C1"/>
    <w:rsid w:val="009927AB"/>
    <w:rsid w:val="00992EFE"/>
    <w:rsid w:val="00993923"/>
    <w:rsid w:val="00993A15"/>
    <w:rsid w:val="00994E03"/>
    <w:rsid w:val="00995000"/>
    <w:rsid w:val="0099501B"/>
    <w:rsid w:val="009952AC"/>
    <w:rsid w:val="00995327"/>
    <w:rsid w:val="009961FE"/>
    <w:rsid w:val="009966CC"/>
    <w:rsid w:val="009977F4"/>
    <w:rsid w:val="00997B41"/>
    <w:rsid w:val="00997EBE"/>
    <w:rsid w:val="009A0250"/>
    <w:rsid w:val="009A080E"/>
    <w:rsid w:val="009A08D9"/>
    <w:rsid w:val="009A0B37"/>
    <w:rsid w:val="009A0E16"/>
    <w:rsid w:val="009A0E37"/>
    <w:rsid w:val="009A1046"/>
    <w:rsid w:val="009A1099"/>
    <w:rsid w:val="009A2889"/>
    <w:rsid w:val="009A350B"/>
    <w:rsid w:val="009A45C0"/>
    <w:rsid w:val="009A4698"/>
    <w:rsid w:val="009A47CB"/>
    <w:rsid w:val="009A4AC0"/>
    <w:rsid w:val="009A4E98"/>
    <w:rsid w:val="009A54B7"/>
    <w:rsid w:val="009A561B"/>
    <w:rsid w:val="009A56F1"/>
    <w:rsid w:val="009A5EBD"/>
    <w:rsid w:val="009A6263"/>
    <w:rsid w:val="009A6D6E"/>
    <w:rsid w:val="009A6E7A"/>
    <w:rsid w:val="009A6F12"/>
    <w:rsid w:val="009A6F34"/>
    <w:rsid w:val="009A6F5A"/>
    <w:rsid w:val="009A7D45"/>
    <w:rsid w:val="009B094F"/>
    <w:rsid w:val="009B13BF"/>
    <w:rsid w:val="009B1CC0"/>
    <w:rsid w:val="009B2349"/>
    <w:rsid w:val="009B2B0A"/>
    <w:rsid w:val="009B37CA"/>
    <w:rsid w:val="009B3868"/>
    <w:rsid w:val="009B392A"/>
    <w:rsid w:val="009B3C33"/>
    <w:rsid w:val="009B3F56"/>
    <w:rsid w:val="009B43B3"/>
    <w:rsid w:val="009B43D4"/>
    <w:rsid w:val="009B4922"/>
    <w:rsid w:val="009B4C6C"/>
    <w:rsid w:val="009B4DD5"/>
    <w:rsid w:val="009B50AE"/>
    <w:rsid w:val="009B5FB6"/>
    <w:rsid w:val="009B6864"/>
    <w:rsid w:val="009B7594"/>
    <w:rsid w:val="009B7FD0"/>
    <w:rsid w:val="009C1200"/>
    <w:rsid w:val="009C1B89"/>
    <w:rsid w:val="009C2A24"/>
    <w:rsid w:val="009C2DD5"/>
    <w:rsid w:val="009C3733"/>
    <w:rsid w:val="009C4045"/>
    <w:rsid w:val="009C420B"/>
    <w:rsid w:val="009C4F28"/>
    <w:rsid w:val="009C5469"/>
    <w:rsid w:val="009C5847"/>
    <w:rsid w:val="009C59A6"/>
    <w:rsid w:val="009C5F0A"/>
    <w:rsid w:val="009C5FEB"/>
    <w:rsid w:val="009C6100"/>
    <w:rsid w:val="009C648B"/>
    <w:rsid w:val="009C733B"/>
    <w:rsid w:val="009C781D"/>
    <w:rsid w:val="009C78EE"/>
    <w:rsid w:val="009C7DB9"/>
    <w:rsid w:val="009D039E"/>
    <w:rsid w:val="009D0B8A"/>
    <w:rsid w:val="009D15DF"/>
    <w:rsid w:val="009D1CD8"/>
    <w:rsid w:val="009D323A"/>
    <w:rsid w:val="009D5145"/>
    <w:rsid w:val="009D579B"/>
    <w:rsid w:val="009D5BA8"/>
    <w:rsid w:val="009D6138"/>
    <w:rsid w:val="009D6A66"/>
    <w:rsid w:val="009D70F7"/>
    <w:rsid w:val="009D770D"/>
    <w:rsid w:val="009D7795"/>
    <w:rsid w:val="009D7B87"/>
    <w:rsid w:val="009E04D2"/>
    <w:rsid w:val="009E0A44"/>
    <w:rsid w:val="009E3763"/>
    <w:rsid w:val="009E37A6"/>
    <w:rsid w:val="009E3C2D"/>
    <w:rsid w:val="009E3CC3"/>
    <w:rsid w:val="009E5855"/>
    <w:rsid w:val="009E61C9"/>
    <w:rsid w:val="009E69BF"/>
    <w:rsid w:val="009E7ADA"/>
    <w:rsid w:val="009F03E8"/>
    <w:rsid w:val="009F0708"/>
    <w:rsid w:val="009F11BC"/>
    <w:rsid w:val="009F25A7"/>
    <w:rsid w:val="009F273A"/>
    <w:rsid w:val="009F2B27"/>
    <w:rsid w:val="009F3224"/>
    <w:rsid w:val="009F329C"/>
    <w:rsid w:val="009F4542"/>
    <w:rsid w:val="009F4C99"/>
    <w:rsid w:val="009F62B6"/>
    <w:rsid w:val="009F6A27"/>
    <w:rsid w:val="009F7872"/>
    <w:rsid w:val="00A013CE"/>
    <w:rsid w:val="00A02000"/>
    <w:rsid w:val="00A023A7"/>
    <w:rsid w:val="00A0298E"/>
    <w:rsid w:val="00A02C15"/>
    <w:rsid w:val="00A02FAB"/>
    <w:rsid w:val="00A03473"/>
    <w:rsid w:val="00A039B1"/>
    <w:rsid w:val="00A03FAF"/>
    <w:rsid w:val="00A040BB"/>
    <w:rsid w:val="00A04C1B"/>
    <w:rsid w:val="00A05EDA"/>
    <w:rsid w:val="00A06B93"/>
    <w:rsid w:val="00A06C75"/>
    <w:rsid w:val="00A079FE"/>
    <w:rsid w:val="00A07B23"/>
    <w:rsid w:val="00A07E49"/>
    <w:rsid w:val="00A07F80"/>
    <w:rsid w:val="00A10429"/>
    <w:rsid w:val="00A108EE"/>
    <w:rsid w:val="00A10E16"/>
    <w:rsid w:val="00A10EA1"/>
    <w:rsid w:val="00A110D1"/>
    <w:rsid w:val="00A11FC2"/>
    <w:rsid w:val="00A12476"/>
    <w:rsid w:val="00A130EA"/>
    <w:rsid w:val="00A13B14"/>
    <w:rsid w:val="00A142C7"/>
    <w:rsid w:val="00A14B1B"/>
    <w:rsid w:val="00A14B72"/>
    <w:rsid w:val="00A14E79"/>
    <w:rsid w:val="00A153CD"/>
    <w:rsid w:val="00A15DD3"/>
    <w:rsid w:val="00A163E1"/>
    <w:rsid w:val="00A164DB"/>
    <w:rsid w:val="00A165B8"/>
    <w:rsid w:val="00A167AE"/>
    <w:rsid w:val="00A16802"/>
    <w:rsid w:val="00A1688C"/>
    <w:rsid w:val="00A169BB"/>
    <w:rsid w:val="00A17A8F"/>
    <w:rsid w:val="00A17FD3"/>
    <w:rsid w:val="00A20881"/>
    <w:rsid w:val="00A210DE"/>
    <w:rsid w:val="00A21977"/>
    <w:rsid w:val="00A219BF"/>
    <w:rsid w:val="00A22D41"/>
    <w:rsid w:val="00A235F8"/>
    <w:rsid w:val="00A23874"/>
    <w:rsid w:val="00A24905"/>
    <w:rsid w:val="00A25767"/>
    <w:rsid w:val="00A2638E"/>
    <w:rsid w:val="00A2678D"/>
    <w:rsid w:val="00A26853"/>
    <w:rsid w:val="00A26DD4"/>
    <w:rsid w:val="00A26EB2"/>
    <w:rsid w:val="00A272E7"/>
    <w:rsid w:val="00A278EF"/>
    <w:rsid w:val="00A27961"/>
    <w:rsid w:val="00A279AA"/>
    <w:rsid w:val="00A301B9"/>
    <w:rsid w:val="00A3068D"/>
    <w:rsid w:val="00A3113D"/>
    <w:rsid w:val="00A31149"/>
    <w:rsid w:val="00A31D1E"/>
    <w:rsid w:val="00A32194"/>
    <w:rsid w:val="00A32798"/>
    <w:rsid w:val="00A32A05"/>
    <w:rsid w:val="00A33549"/>
    <w:rsid w:val="00A340BC"/>
    <w:rsid w:val="00A34122"/>
    <w:rsid w:val="00A35F34"/>
    <w:rsid w:val="00A368C9"/>
    <w:rsid w:val="00A37B1F"/>
    <w:rsid w:val="00A40665"/>
    <w:rsid w:val="00A410E2"/>
    <w:rsid w:val="00A420C5"/>
    <w:rsid w:val="00A428D9"/>
    <w:rsid w:val="00A42B1B"/>
    <w:rsid w:val="00A42E83"/>
    <w:rsid w:val="00A43588"/>
    <w:rsid w:val="00A43B5E"/>
    <w:rsid w:val="00A44033"/>
    <w:rsid w:val="00A443E7"/>
    <w:rsid w:val="00A45133"/>
    <w:rsid w:val="00A46340"/>
    <w:rsid w:val="00A464CB"/>
    <w:rsid w:val="00A46C6B"/>
    <w:rsid w:val="00A46E81"/>
    <w:rsid w:val="00A46F49"/>
    <w:rsid w:val="00A471BB"/>
    <w:rsid w:val="00A473B7"/>
    <w:rsid w:val="00A4764C"/>
    <w:rsid w:val="00A50EEF"/>
    <w:rsid w:val="00A5147B"/>
    <w:rsid w:val="00A517CD"/>
    <w:rsid w:val="00A51A77"/>
    <w:rsid w:val="00A5278D"/>
    <w:rsid w:val="00A52D96"/>
    <w:rsid w:val="00A54357"/>
    <w:rsid w:val="00A548A6"/>
    <w:rsid w:val="00A54FF1"/>
    <w:rsid w:val="00A55079"/>
    <w:rsid w:val="00A550E4"/>
    <w:rsid w:val="00A559AB"/>
    <w:rsid w:val="00A5626F"/>
    <w:rsid w:val="00A56337"/>
    <w:rsid w:val="00A56B71"/>
    <w:rsid w:val="00A56D42"/>
    <w:rsid w:val="00A56EE4"/>
    <w:rsid w:val="00A57AEF"/>
    <w:rsid w:val="00A57FE4"/>
    <w:rsid w:val="00A60301"/>
    <w:rsid w:val="00A606DE"/>
    <w:rsid w:val="00A60D85"/>
    <w:rsid w:val="00A60F8C"/>
    <w:rsid w:val="00A61526"/>
    <w:rsid w:val="00A61733"/>
    <w:rsid w:val="00A61D47"/>
    <w:rsid w:val="00A620EF"/>
    <w:rsid w:val="00A62723"/>
    <w:rsid w:val="00A627E2"/>
    <w:rsid w:val="00A632FA"/>
    <w:rsid w:val="00A634FC"/>
    <w:rsid w:val="00A63552"/>
    <w:rsid w:val="00A63CB2"/>
    <w:rsid w:val="00A64503"/>
    <w:rsid w:val="00A64E49"/>
    <w:rsid w:val="00A65753"/>
    <w:rsid w:val="00A65B23"/>
    <w:rsid w:val="00A65BF5"/>
    <w:rsid w:val="00A66CE5"/>
    <w:rsid w:val="00A66D76"/>
    <w:rsid w:val="00A70522"/>
    <w:rsid w:val="00A70B47"/>
    <w:rsid w:val="00A710C6"/>
    <w:rsid w:val="00A71268"/>
    <w:rsid w:val="00A712F0"/>
    <w:rsid w:val="00A714D6"/>
    <w:rsid w:val="00A7192B"/>
    <w:rsid w:val="00A71B45"/>
    <w:rsid w:val="00A72293"/>
    <w:rsid w:val="00A72D2D"/>
    <w:rsid w:val="00A72F5A"/>
    <w:rsid w:val="00A735AD"/>
    <w:rsid w:val="00A73F8F"/>
    <w:rsid w:val="00A7405F"/>
    <w:rsid w:val="00A74647"/>
    <w:rsid w:val="00A75704"/>
    <w:rsid w:val="00A75B76"/>
    <w:rsid w:val="00A76A62"/>
    <w:rsid w:val="00A76AB3"/>
    <w:rsid w:val="00A76DD2"/>
    <w:rsid w:val="00A76E2A"/>
    <w:rsid w:val="00A77BCB"/>
    <w:rsid w:val="00A77C07"/>
    <w:rsid w:val="00A80498"/>
    <w:rsid w:val="00A805BB"/>
    <w:rsid w:val="00A80773"/>
    <w:rsid w:val="00A8178A"/>
    <w:rsid w:val="00A81E2C"/>
    <w:rsid w:val="00A81F8C"/>
    <w:rsid w:val="00A823FB"/>
    <w:rsid w:val="00A82F07"/>
    <w:rsid w:val="00A8351D"/>
    <w:rsid w:val="00A84F98"/>
    <w:rsid w:val="00A85A25"/>
    <w:rsid w:val="00A86103"/>
    <w:rsid w:val="00A86877"/>
    <w:rsid w:val="00A86906"/>
    <w:rsid w:val="00A869FB"/>
    <w:rsid w:val="00A86AFC"/>
    <w:rsid w:val="00A8722B"/>
    <w:rsid w:val="00A87BBE"/>
    <w:rsid w:val="00A9082B"/>
    <w:rsid w:val="00A9114E"/>
    <w:rsid w:val="00A919A4"/>
    <w:rsid w:val="00A91B5B"/>
    <w:rsid w:val="00A91C53"/>
    <w:rsid w:val="00A921C4"/>
    <w:rsid w:val="00A92867"/>
    <w:rsid w:val="00A928A3"/>
    <w:rsid w:val="00A92BB4"/>
    <w:rsid w:val="00A9316C"/>
    <w:rsid w:val="00A93747"/>
    <w:rsid w:val="00A947AA"/>
    <w:rsid w:val="00A94B10"/>
    <w:rsid w:val="00A94DAA"/>
    <w:rsid w:val="00A9598F"/>
    <w:rsid w:val="00A95B7A"/>
    <w:rsid w:val="00A95FF4"/>
    <w:rsid w:val="00A969E6"/>
    <w:rsid w:val="00A96B72"/>
    <w:rsid w:val="00A97C01"/>
    <w:rsid w:val="00A97CC6"/>
    <w:rsid w:val="00AA06C5"/>
    <w:rsid w:val="00AA096A"/>
    <w:rsid w:val="00AA0AC2"/>
    <w:rsid w:val="00AA0E77"/>
    <w:rsid w:val="00AA1669"/>
    <w:rsid w:val="00AA21BE"/>
    <w:rsid w:val="00AA3C8E"/>
    <w:rsid w:val="00AA508A"/>
    <w:rsid w:val="00AA5366"/>
    <w:rsid w:val="00AA58BA"/>
    <w:rsid w:val="00AA7089"/>
    <w:rsid w:val="00AA70E6"/>
    <w:rsid w:val="00AA7A80"/>
    <w:rsid w:val="00AA7D18"/>
    <w:rsid w:val="00AB0AF6"/>
    <w:rsid w:val="00AB18B9"/>
    <w:rsid w:val="00AB1DFC"/>
    <w:rsid w:val="00AB2157"/>
    <w:rsid w:val="00AB2745"/>
    <w:rsid w:val="00AB32BC"/>
    <w:rsid w:val="00AB32BE"/>
    <w:rsid w:val="00AB3E93"/>
    <w:rsid w:val="00AB40A7"/>
    <w:rsid w:val="00AB4177"/>
    <w:rsid w:val="00AB44B7"/>
    <w:rsid w:val="00AB45B0"/>
    <w:rsid w:val="00AB4821"/>
    <w:rsid w:val="00AB4C82"/>
    <w:rsid w:val="00AB5228"/>
    <w:rsid w:val="00AB5C70"/>
    <w:rsid w:val="00AC0B11"/>
    <w:rsid w:val="00AC0D75"/>
    <w:rsid w:val="00AC0E1E"/>
    <w:rsid w:val="00AC159B"/>
    <w:rsid w:val="00AC1C84"/>
    <w:rsid w:val="00AC25F5"/>
    <w:rsid w:val="00AC2773"/>
    <w:rsid w:val="00AC2B3B"/>
    <w:rsid w:val="00AC2EEE"/>
    <w:rsid w:val="00AC31FC"/>
    <w:rsid w:val="00AC34FD"/>
    <w:rsid w:val="00AC3756"/>
    <w:rsid w:val="00AC37BA"/>
    <w:rsid w:val="00AC4259"/>
    <w:rsid w:val="00AC53EF"/>
    <w:rsid w:val="00AC573A"/>
    <w:rsid w:val="00AC585C"/>
    <w:rsid w:val="00AC5EFD"/>
    <w:rsid w:val="00AC670D"/>
    <w:rsid w:val="00AC6745"/>
    <w:rsid w:val="00AC6DB9"/>
    <w:rsid w:val="00AC7906"/>
    <w:rsid w:val="00AD0028"/>
    <w:rsid w:val="00AD0134"/>
    <w:rsid w:val="00AD0964"/>
    <w:rsid w:val="00AD098E"/>
    <w:rsid w:val="00AD1002"/>
    <w:rsid w:val="00AD1161"/>
    <w:rsid w:val="00AD1291"/>
    <w:rsid w:val="00AD2095"/>
    <w:rsid w:val="00AD2308"/>
    <w:rsid w:val="00AD23B0"/>
    <w:rsid w:val="00AD26F3"/>
    <w:rsid w:val="00AD2A3E"/>
    <w:rsid w:val="00AD3447"/>
    <w:rsid w:val="00AD3B95"/>
    <w:rsid w:val="00AD43F9"/>
    <w:rsid w:val="00AD47CA"/>
    <w:rsid w:val="00AD4CE1"/>
    <w:rsid w:val="00AD55C9"/>
    <w:rsid w:val="00AD5E50"/>
    <w:rsid w:val="00AD6830"/>
    <w:rsid w:val="00AD6DB8"/>
    <w:rsid w:val="00AD7097"/>
    <w:rsid w:val="00AD77E3"/>
    <w:rsid w:val="00AD7934"/>
    <w:rsid w:val="00AD7A21"/>
    <w:rsid w:val="00AD7AE1"/>
    <w:rsid w:val="00AD7CE5"/>
    <w:rsid w:val="00AE125B"/>
    <w:rsid w:val="00AE13C1"/>
    <w:rsid w:val="00AE1866"/>
    <w:rsid w:val="00AE339B"/>
    <w:rsid w:val="00AE381D"/>
    <w:rsid w:val="00AE40D1"/>
    <w:rsid w:val="00AE469A"/>
    <w:rsid w:val="00AE4947"/>
    <w:rsid w:val="00AE4EF5"/>
    <w:rsid w:val="00AE5528"/>
    <w:rsid w:val="00AE5C92"/>
    <w:rsid w:val="00AE67A1"/>
    <w:rsid w:val="00AE6B88"/>
    <w:rsid w:val="00AE6F1D"/>
    <w:rsid w:val="00AE721C"/>
    <w:rsid w:val="00AF0895"/>
    <w:rsid w:val="00AF11EB"/>
    <w:rsid w:val="00AF17BD"/>
    <w:rsid w:val="00AF1FF2"/>
    <w:rsid w:val="00AF23B0"/>
    <w:rsid w:val="00AF25C1"/>
    <w:rsid w:val="00AF2F15"/>
    <w:rsid w:val="00AF34A8"/>
    <w:rsid w:val="00AF4787"/>
    <w:rsid w:val="00AF660B"/>
    <w:rsid w:val="00AF6733"/>
    <w:rsid w:val="00AF6D49"/>
    <w:rsid w:val="00AF6E5B"/>
    <w:rsid w:val="00AF70ED"/>
    <w:rsid w:val="00AF7362"/>
    <w:rsid w:val="00AF7AEE"/>
    <w:rsid w:val="00AF7FE7"/>
    <w:rsid w:val="00B003C7"/>
    <w:rsid w:val="00B00919"/>
    <w:rsid w:val="00B009F3"/>
    <w:rsid w:val="00B00A13"/>
    <w:rsid w:val="00B00FB1"/>
    <w:rsid w:val="00B0161D"/>
    <w:rsid w:val="00B01A75"/>
    <w:rsid w:val="00B01CD6"/>
    <w:rsid w:val="00B01F96"/>
    <w:rsid w:val="00B023EB"/>
    <w:rsid w:val="00B023EF"/>
    <w:rsid w:val="00B02F92"/>
    <w:rsid w:val="00B037D1"/>
    <w:rsid w:val="00B054E6"/>
    <w:rsid w:val="00B0561E"/>
    <w:rsid w:val="00B05F8D"/>
    <w:rsid w:val="00B06609"/>
    <w:rsid w:val="00B06C7A"/>
    <w:rsid w:val="00B06E45"/>
    <w:rsid w:val="00B07225"/>
    <w:rsid w:val="00B07BF3"/>
    <w:rsid w:val="00B07D61"/>
    <w:rsid w:val="00B1011D"/>
    <w:rsid w:val="00B1090B"/>
    <w:rsid w:val="00B10BFE"/>
    <w:rsid w:val="00B10C96"/>
    <w:rsid w:val="00B11345"/>
    <w:rsid w:val="00B1185E"/>
    <w:rsid w:val="00B1200D"/>
    <w:rsid w:val="00B1273B"/>
    <w:rsid w:val="00B1340F"/>
    <w:rsid w:val="00B139E1"/>
    <w:rsid w:val="00B13A8E"/>
    <w:rsid w:val="00B13F69"/>
    <w:rsid w:val="00B140D5"/>
    <w:rsid w:val="00B1469F"/>
    <w:rsid w:val="00B147B1"/>
    <w:rsid w:val="00B15211"/>
    <w:rsid w:val="00B15435"/>
    <w:rsid w:val="00B16079"/>
    <w:rsid w:val="00B16E73"/>
    <w:rsid w:val="00B17FED"/>
    <w:rsid w:val="00B20845"/>
    <w:rsid w:val="00B20D12"/>
    <w:rsid w:val="00B2196F"/>
    <w:rsid w:val="00B21CD9"/>
    <w:rsid w:val="00B22305"/>
    <w:rsid w:val="00B224CF"/>
    <w:rsid w:val="00B22863"/>
    <w:rsid w:val="00B232DF"/>
    <w:rsid w:val="00B23534"/>
    <w:rsid w:val="00B23F31"/>
    <w:rsid w:val="00B24173"/>
    <w:rsid w:val="00B24720"/>
    <w:rsid w:val="00B24BB7"/>
    <w:rsid w:val="00B25269"/>
    <w:rsid w:val="00B25C01"/>
    <w:rsid w:val="00B25C5F"/>
    <w:rsid w:val="00B2623A"/>
    <w:rsid w:val="00B266C0"/>
    <w:rsid w:val="00B2689D"/>
    <w:rsid w:val="00B3057D"/>
    <w:rsid w:val="00B30864"/>
    <w:rsid w:val="00B30E64"/>
    <w:rsid w:val="00B311B0"/>
    <w:rsid w:val="00B31365"/>
    <w:rsid w:val="00B32492"/>
    <w:rsid w:val="00B32666"/>
    <w:rsid w:val="00B32CA6"/>
    <w:rsid w:val="00B3339C"/>
    <w:rsid w:val="00B3498D"/>
    <w:rsid w:val="00B34B19"/>
    <w:rsid w:val="00B34BC9"/>
    <w:rsid w:val="00B34EAD"/>
    <w:rsid w:val="00B34EF3"/>
    <w:rsid w:val="00B353F3"/>
    <w:rsid w:val="00B35878"/>
    <w:rsid w:val="00B36584"/>
    <w:rsid w:val="00B37323"/>
    <w:rsid w:val="00B37773"/>
    <w:rsid w:val="00B401BE"/>
    <w:rsid w:val="00B403D6"/>
    <w:rsid w:val="00B40E4F"/>
    <w:rsid w:val="00B40EF0"/>
    <w:rsid w:val="00B41A24"/>
    <w:rsid w:val="00B41C5D"/>
    <w:rsid w:val="00B42B29"/>
    <w:rsid w:val="00B42D9B"/>
    <w:rsid w:val="00B433FE"/>
    <w:rsid w:val="00B43845"/>
    <w:rsid w:val="00B44044"/>
    <w:rsid w:val="00B455B9"/>
    <w:rsid w:val="00B467D7"/>
    <w:rsid w:val="00B46CA2"/>
    <w:rsid w:val="00B4753D"/>
    <w:rsid w:val="00B4762E"/>
    <w:rsid w:val="00B47A17"/>
    <w:rsid w:val="00B50880"/>
    <w:rsid w:val="00B508A9"/>
    <w:rsid w:val="00B50DF0"/>
    <w:rsid w:val="00B51416"/>
    <w:rsid w:val="00B518C1"/>
    <w:rsid w:val="00B51921"/>
    <w:rsid w:val="00B51D16"/>
    <w:rsid w:val="00B52199"/>
    <w:rsid w:val="00B521C5"/>
    <w:rsid w:val="00B52236"/>
    <w:rsid w:val="00B522BB"/>
    <w:rsid w:val="00B5266A"/>
    <w:rsid w:val="00B527E5"/>
    <w:rsid w:val="00B52A4D"/>
    <w:rsid w:val="00B52A79"/>
    <w:rsid w:val="00B5308F"/>
    <w:rsid w:val="00B534FC"/>
    <w:rsid w:val="00B5360C"/>
    <w:rsid w:val="00B53A93"/>
    <w:rsid w:val="00B53C6B"/>
    <w:rsid w:val="00B53CF8"/>
    <w:rsid w:val="00B554D0"/>
    <w:rsid w:val="00B55CE1"/>
    <w:rsid w:val="00B561B4"/>
    <w:rsid w:val="00B567DF"/>
    <w:rsid w:val="00B56F83"/>
    <w:rsid w:val="00B57A70"/>
    <w:rsid w:val="00B57CE8"/>
    <w:rsid w:val="00B57E4F"/>
    <w:rsid w:val="00B60003"/>
    <w:rsid w:val="00B60507"/>
    <w:rsid w:val="00B60D2C"/>
    <w:rsid w:val="00B611AB"/>
    <w:rsid w:val="00B61C31"/>
    <w:rsid w:val="00B6310F"/>
    <w:rsid w:val="00B6329C"/>
    <w:rsid w:val="00B65228"/>
    <w:rsid w:val="00B6653F"/>
    <w:rsid w:val="00B6658F"/>
    <w:rsid w:val="00B66E52"/>
    <w:rsid w:val="00B67142"/>
    <w:rsid w:val="00B673C6"/>
    <w:rsid w:val="00B67B04"/>
    <w:rsid w:val="00B70536"/>
    <w:rsid w:val="00B70559"/>
    <w:rsid w:val="00B70A82"/>
    <w:rsid w:val="00B70C92"/>
    <w:rsid w:val="00B71305"/>
    <w:rsid w:val="00B71B4C"/>
    <w:rsid w:val="00B71EB5"/>
    <w:rsid w:val="00B720B4"/>
    <w:rsid w:val="00B73014"/>
    <w:rsid w:val="00B73507"/>
    <w:rsid w:val="00B7490C"/>
    <w:rsid w:val="00B76349"/>
    <w:rsid w:val="00B777C7"/>
    <w:rsid w:val="00B77ABE"/>
    <w:rsid w:val="00B800E3"/>
    <w:rsid w:val="00B809B2"/>
    <w:rsid w:val="00B81427"/>
    <w:rsid w:val="00B8169C"/>
    <w:rsid w:val="00B81C32"/>
    <w:rsid w:val="00B81DB1"/>
    <w:rsid w:val="00B81DC6"/>
    <w:rsid w:val="00B81F25"/>
    <w:rsid w:val="00B8259C"/>
    <w:rsid w:val="00B82A3E"/>
    <w:rsid w:val="00B82CA8"/>
    <w:rsid w:val="00B837B9"/>
    <w:rsid w:val="00B83A24"/>
    <w:rsid w:val="00B83D82"/>
    <w:rsid w:val="00B8423B"/>
    <w:rsid w:val="00B84647"/>
    <w:rsid w:val="00B84B49"/>
    <w:rsid w:val="00B851C1"/>
    <w:rsid w:val="00B858B6"/>
    <w:rsid w:val="00B8621A"/>
    <w:rsid w:val="00B86C78"/>
    <w:rsid w:val="00B86CC9"/>
    <w:rsid w:val="00B87EC1"/>
    <w:rsid w:val="00B901C4"/>
    <w:rsid w:val="00B905DE"/>
    <w:rsid w:val="00B90B2E"/>
    <w:rsid w:val="00B90F10"/>
    <w:rsid w:val="00B910BE"/>
    <w:rsid w:val="00B9136B"/>
    <w:rsid w:val="00B91DDD"/>
    <w:rsid w:val="00B920C1"/>
    <w:rsid w:val="00B923C5"/>
    <w:rsid w:val="00B926EE"/>
    <w:rsid w:val="00B930B6"/>
    <w:rsid w:val="00B9325D"/>
    <w:rsid w:val="00B9343E"/>
    <w:rsid w:val="00B93B25"/>
    <w:rsid w:val="00B93F32"/>
    <w:rsid w:val="00B944BC"/>
    <w:rsid w:val="00B953DF"/>
    <w:rsid w:val="00B959BD"/>
    <w:rsid w:val="00B96228"/>
    <w:rsid w:val="00B971B4"/>
    <w:rsid w:val="00B971C3"/>
    <w:rsid w:val="00BA06A7"/>
    <w:rsid w:val="00BA0F1B"/>
    <w:rsid w:val="00BA255B"/>
    <w:rsid w:val="00BA2EE0"/>
    <w:rsid w:val="00BA49CB"/>
    <w:rsid w:val="00BA4D8B"/>
    <w:rsid w:val="00BA4E43"/>
    <w:rsid w:val="00BA4FA5"/>
    <w:rsid w:val="00BA526A"/>
    <w:rsid w:val="00BA57E8"/>
    <w:rsid w:val="00BA5971"/>
    <w:rsid w:val="00BA5EEF"/>
    <w:rsid w:val="00BA6567"/>
    <w:rsid w:val="00BA6889"/>
    <w:rsid w:val="00BA692C"/>
    <w:rsid w:val="00BA6FEB"/>
    <w:rsid w:val="00BA7C71"/>
    <w:rsid w:val="00BA7CCB"/>
    <w:rsid w:val="00BB094B"/>
    <w:rsid w:val="00BB15C5"/>
    <w:rsid w:val="00BB16CE"/>
    <w:rsid w:val="00BB1B23"/>
    <w:rsid w:val="00BB21D9"/>
    <w:rsid w:val="00BB2271"/>
    <w:rsid w:val="00BB2636"/>
    <w:rsid w:val="00BB2C84"/>
    <w:rsid w:val="00BB344F"/>
    <w:rsid w:val="00BB36F5"/>
    <w:rsid w:val="00BB3947"/>
    <w:rsid w:val="00BB4047"/>
    <w:rsid w:val="00BB4711"/>
    <w:rsid w:val="00BB5FC0"/>
    <w:rsid w:val="00BB6288"/>
    <w:rsid w:val="00BB71C2"/>
    <w:rsid w:val="00BB76D4"/>
    <w:rsid w:val="00BC0759"/>
    <w:rsid w:val="00BC0CD4"/>
    <w:rsid w:val="00BC1349"/>
    <w:rsid w:val="00BC16F6"/>
    <w:rsid w:val="00BC1FF7"/>
    <w:rsid w:val="00BC2089"/>
    <w:rsid w:val="00BC2639"/>
    <w:rsid w:val="00BC2FDB"/>
    <w:rsid w:val="00BC3437"/>
    <w:rsid w:val="00BC3B76"/>
    <w:rsid w:val="00BC3E24"/>
    <w:rsid w:val="00BC4BCE"/>
    <w:rsid w:val="00BC5148"/>
    <w:rsid w:val="00BC66AA"/>
    <w:rsid w:val="00BC6B4A"/>
    <w:rsid w:val="00BC6F3C"/>
    <w:rsid w:val="00BC72C0"/>
    <w:rsid w:val="00BC72C3"/>
    <w:rsid w:val="00BC7C53"/>
    <w:rsid w:val="00BD0644"/>
    <w:rsid w:val="00BD0667"/>
    <w:rsid w:val="00BD0A51"/>
    <w:rsid w:val="00BD199C"/>
    <w:rsid w:val="00BD28FB"/>
    <w:rsid w:val="00BD2B0F"/>
    <w:rsid w:val="00BD3296"/>
    <w:rsid w:val="00BD3AAC"/>
    <w:rsid w:val="00BD453E"/>
    <w:rsid w:val="00BD4718"/>
    <w:rsid w:val="00BD53DB"/>
    <w:rsid w:val="00BD566D"/>
    <w:rsid w:val="00BD58D2"/>
    <w:rsid w:val="00BD5F4D"/>
    <w:rsid w:val="00BD69F2"/>
    <w:rsid w:val="00BD6A94"/>
    <w:rsid w:val="00BD6B78"/>
    <w:rsid w:val="00BD6C13"/>
    <w:rsid w:val="00BD6FB1"/>
    <w:rsid w:val="00BE0013"/>
    <w:rsid w:val="00BE0423"/>
    <w:rsid w:val="00BE0715"/>
    <w:rsid w:val="00BE0CD6"/>
    <w:rsid w:val="00BE0F87"/>
    <w:rsid w:val="00BE1328"/>
    <w:rsid w:val="00BE1A93"/>
    <w:rsid w:val="00BE2430"/>
    <w:rsid w:val="00BE2AA0"/>
    <w:rsid w:val="00BE3207"/>
    <w:rsid w:val="00BE3384"/>
    <w:rsid w:val="00BE34B8"/>
    <w:rsid w:val="00BE3789"/>
    <w:rsid w:val="00BE4739"/>
    <w:rsid w:val="00BE4C2F"/>
    <w:rsid w:val="00BE55EB"/>
    <w:rsid w:val="00BE5B9A"/>
    <w:rsid w:val="00BE5EE3"/>
    <w:rsid w:val="00BE602E"/>
    <w:rsid w:val="00BE7658"/>
    <w:rsid w:val="00BE76C1"/>
    <w:rsid w:val="00BE7C76"/>
    <w:rsid w:val="00BF040B"/>
    <w:rsid w:val="00BF10C1"/>
    <w:rsid w:val="00BF14E9"/>
    <w:rsid w:val="00BF1E4E"/>
    <w:rsid w:val="00BF249C"/>
    <w:rsid w:val="00BF30DE"/>
    <w:rsid w:val="00BF3366"/>
    <w:rsid w:val="00BF405F"/>
    <w:rsid w:val="00BF455C"/>
    <w:rsid w:val="00BF4684"/>
    <w:rsid w:val="00BF46FD"/>
    <w:rsid w:val="00BF48B3"/>
    <w:rsid w:val="00BF491F"/>
    <w:rsid w:val="00BF49A2"/>
    <w:rsid w:val="00BF50CA"/>
    <w:rsid w:val="00BF5303"/>
    <w:rsid w:val="00BF637F"/>
    <w:rsid w:val="00BF6564"/>
    <w:rsid w:val="00BF705D"/>
    <w:rsid w:val="00BF7E77"/>
    <w:rsid w:val="00C000BD"/>
    <w:rsid w:val="00C0023C"/>
    <w:rsid w:val="00C0045E"/>
    <w:rsid w:val="00C0055C"/>
    <w:rsid w:val="00C007C1"/>
    <w:rsid w:val="00C01250"/>
    <w:rsid w:val="00C017AA"/>
    <w:rsid w:val="00C01D16"/>
    <w:rsid w:val="00C02CB2"/>
    <w:rsid w:val="00C02DB9"/>
    <w:rsid w:val="00C03640"/>
    <w:rsid w:val="00C03AF1"/>
    <w:rsid w:val="00C0431A"/>
    <w:rsid w:val="00C04C2F"/>
    <w:rsid w:val="00C04CCA"/>
    <w:rsid w:val="00C061E2"/>
    <w:rsid w:val="00C0663F"/>
    <w:rsid w:val="00C067FC"/>
    <w:rsid w:val="00C0706F"/>
    <w:rsid w:val="00C07C4D"/>
    <w:rsid w:val="00C07CE4"/>
    <w:rsid w:val="00C07D50"/>
    <w:rsid w:val="00C10AAA"/>
    <w:rsid w:val="00C10CA1"/>
    <w:rsid w:val="00C126DB"/>
    <w:rsid w:val="00C1284A"/>
    <w:rsid w:val="00C14120"/>
    <w:rsid w:val="00C15850"/>
    <w:rsid w:val="00C15D20"/>
    <w:rsid w:val="00C16604"/>
    <w:rsid w:val="00C16EA2"/>
    <w:rsid w:val="00C173FB"/>
    <w:rsid w:val="00C176E4"/>
    <w:rsid w:val="00C17713"/>
    <w:rsid w:val="00C1791C"/>
    <w:rsid w:val="00C17928"/>
    <w:rsid w:val="00C205FA"/>
    <w:rsid w:val="00C212C9"/>
    <w:rsid w:val="00C21F58"/>
    <w:rsid w:val="00C222F7"/>
    <w:rsid w:val="00C22AA6"/>
    <w:rsid w:val="00C23CF6"/>
    <w:rsid w:val="00C23EFB"/>
    <w:rsid w:val="00C248A3"/>
    <w:rsid w:val="00C24CE4"/>
    <w:rsid w:val="00C2550C"/>
    <w:rsid w:val="00C25671"/>
    <w:rsid w:val="00C259EB"/>
    <w:rsid w:val="00C263B5"/>
    <w:rsid w:val="00C268F1"/>
    <w:rsid w:val="00C26BBD"/>
    <w:rsid w:val="00C26D8B"/>
    <w:rsid w:val="00C26F3C"/>
    <w:rsid w:val="00C27110"/>
    <w:rsid w:val="00C273A7"/>
    <w:rsid w:val="00C276C7"/>
    <w:rsid w:val="00C31719"/>
    <w:rsid w:val="00C31D73"/>
    <w:rsid w:val="00C322A0"/>
    <w:rsid w:val="00C32B8F"/>
    <w:rsid w:val="00C331DF"/>
    <w:rsid w:val="00C333F0"/>
    <w:rsid w:val="00C334CF"/>
    <w:rsid w:val="00C336AC"/>
    <w:rsid w:val="00C33AC6"/>
    <w:rsid w:val="00C33D29"/>
    <w:rsid w:val="00C34084"/>
    <w:rsid w:val="00C3469F"/>
    <w:rsid w:val="00C3519E"/>
    <w:rsid w:val="00C35F58"/>
    <w:rsid w:val="00C36226"/>
    <w:rsid w:val="00C36684"/>
    <w:rsid w:val="00C36BDD"/>
    <w:rsid w:val="00C37095"/>
    <w:rsid w:val="00C37819"/>
    <w:rsid w:val="00C378EA"/>
    <w:rsid w:val="00C37AEF"/>
    <w:rsid w:val="00C37B2D"/>
    <w:rsid w:val="00C40B01"/>
    <w:rsid w:val="00C41751"/>
    <w:rsid w:val="00C41780"/>
    <w:rsid w:val="00C41E6B"/>
    <w:rsid w:val="00C436B3"/>
    <w:rsid w:val="00C43D0B"/>
    <w:rsid w:val="00C45B9B"/>
    <w:rsid w:val="00C4690A"/>
    <w:rsid w:val="00C50947"/>
    <w:rsid w:val="00C50D84"/>
    <w:rsid w:val="00C50E7F"/>
    <w:rsid w:val="00C514A9"/>
    <w:rsid w:val="00C51F73"/>
    <w:rsid w:val="00C53A1E"/>
    <w:rsid w:val="00C540D4"/>
    <w:rsid w:val="00C54AD0"/>
    <w:rsid w:val="00C55D79"/>
    <w:rsid w:val="00C5703B"/>
    <w:rsid w:val="00C57BBC"/>
    <w:rsid w:val="00C57C2C"/>
    <w:rsid w:val="00C60A15"/>
    <w:rsid w:val="00C610D5"/>
    <w:rsid w:val="00C616C7"/>
    <w:rsid w:val="00C622F6"/>
    <w:rsid w:val="00C62BBE"/>
    <w:rsid w:val="00C62BE9"/>
    <w:rsid w:val="00C63005"/>
    <w:rsid w:val="00C63185"/>
    <w:rsid w:val="00C638B5"/>
    <w:rsid w:val="00C63B3D"/>
    <w:rsid w:val="00C640AB"/>
    <w:rsid w:val="00C643D4"/>
    <w:rsid w:val="00C64CCD"/>
    <w:rsid w:val="00C650F3"/>
    <w:rsid w:val="00C65157"/>
    <w:rsid w:val="00C6550D"/>
    <w:rsid w:val="00C6553C"/>
    <w:rsid w:val="00C65FB9"/>
    <w:rsid w:val="00C664B2"/>
    <w:rsid w:val="00C66757"/>
    <w:rsid w:val="00C66A40"/>
    <w:rsid w:val="00C671E0"/>
    <w:rsid w:val="00C677C6"/>
    <w:rsid w:val="00C7042E"/>
    <w:rsid w:val="00C70646"/>
    <w:rsid w:val="00C707B0"/>
    <w:rsid w:val="00C70B95"/>
    <w:rsid w:val="00C71AED"/>
    <w:rsid w:val="00C72342"/>
    <w:rsid w:val="00C72D72"/>
    <w:rsid w:val="00C72D98"/>
    <w:rsid w:val="00C72EC1"/>
    <w:rsid w:val="00C73399"/>
    <w:rsid w:val="00C73802"/>
    <w:rsid w:val="00C74846"/>
    <w:rsid w:val="00C74CDD"/>
    <w:rsid w:val="00C75BED"/>
    <w:rsid w:val="00C75D26"/>
    <w:rsid w:val="00C76326"/>
    <w:rsid w:val="00C767A5"/>
    <w:rsid w:val="00C76BAC"/>
    <w:rsid w:val="00C76E6A"/>
    <w:rsid w:val="00C76E7D"/>
    <w:rsid w:val="00C771C6"/>
    <w:rsid w:val="00C80787"/>
    <w:rsid w:val="00C80914"/>
    <w:rsid w:val="00C80DB1"/>
    <w:rsid w:val="00C80F52"/>
    <w:rsid w:val="00C817F0"/>
    <w:rsid w:val="00C81C4D"/>
    <w:rsid w:val="00C81C53"/>
    <w:rsid w:val="00C81E26"/>
    <w:rsid w:val="00C81EB0"/>
    <w:rsid w:val="00C81F9E"/>
    <w:rsid w:val="00C82288"/>
    <w:rsid w:val="00C823E8"/>
    <w:rsid w:val="00C82AD2"/>
    <w:rsid w:val="00C82CF9"/>
    <w:rsid w:val="00C833F6"/>
    <w:rsid w:val="00C83485"/>
    <w:rsid w:val="00C838D6"/>
    <w:rsid w:val="00C84B94"/>
    <w:rsid w:val="00C84C4E"/>
    <w:rsid w:val="00C84CA5"/>
    <w:rsid w:val="00C85C34"/>
    <w:rsid w:val="00C85EEC"/>
    <w:rsid w:val="00C866CE"/>
    <w:rsid w:val="00C86B71"/>
    <w:rsid w:val="00C87AFA"/>
    <w:rsid w:val="00C87F90"/>
    <w:rsid w:val="00C902AF"/>
    <w:rsid w:val="00C910F1"/>
    <w:rsid w:val="00C91585"/>
    <w:rsid w:val="00C93045"/>
    <w:rsid w:val="00C93425"/>
    <w:rsid w:val="00C93D16"/>
    <w:rsid w:val="00C93D1D"/>
    <w:rsid w:val="00C93DE5"/>
    <w:rsid w:val="00C947BC"/>
    <w:rsid w:val="00C9557C"/>
    <w:rsid w:val="00C95D2F"/>
    <w:rsid w:val="00C95E19"/>
    <w:rsid w:val="00C96662"/>
    <w:rsid w:val="00C968ED"/>
    <w:rsid w:val="00C96EF6"/>
    <w:rsid w:val="00C96FE0"/>
    <w:rsid w:val="00C97312"/>
    <w:rsid w:val="00C97CD8"/>
    <w:rsid w:val="00CA071F"/>
    <w:rsid w:val="00CA08E8"/>
    <w:rsid w:val="00CA0CE4"/>
    <w:rsid w:val="00CA0D24"/>
    <w:rsid w:val="00CA29DF"/>
    <w:rsid w:val="00CA2EE0"/>
    <w:rsid w:val="00CA2EF7"/>
    <w:rsid w:val="00CA3233"/>
    <w:rsid w:val="00CA3F6A"/>
    <w:rsid w:val="00CA4051"/>
    <w:rsid w:val="00CA4B38"/>
    <w:rsid w:val="00CA5308"/>
    <w:rsid w:val="00CA535E"/>
    <w:rsid w:val="00CA5528"/>
    <w:rsid w:val="00CA5A3E"/>
    <w:rsid w:val="00CA70F1"/>
    <w:rsid w:val="00CA7CF4"/>
    <w:rsid w:val="00CB052D"/>
    <w:rsid w:val="00CB09A9"/>
    <w:rsid w:val="00CB12B0"/>
    <w:rsid w:val="00CB1795"/>
    <w:rsid w:val="00CB1A54"/>
    <w:rsid w:val="00CB27A6"/>
    <w:rsid w:val="00CB28FD"/>
    <w:rsid w:val="00CB33B1"/>
    <w:rsid w:val="00CB4DF7"/>
    <w:rsid w:val="00CB542D"/>
    <w:rsid w:val="00CB5D3D"/>
    <w:rsid w:val="00CB7A6A"/>
    <w:rsid w:val="00CB7AEA"/>
    <w:rsid w:val="00CC0979"/>
    <w:rsid w:val="00CC0BA3"/>
    <w:rsid w:val="00CC0D77"/>
    <w:rsid w:val="00CC1220"/>
    <w:rsid w:val="00CC1302"/>
    <w:rsid w:val="00CC13AB"/>
    <w:rsid w:val="00CC13C7"/>
    <w:rsid w:val="00CC16B0"/>
    <w:rsid w:val="00CC1831"/>
    <w:rsid w:val="00CC189D"/>
    <w:rsid w:val="00CC29A2"/>
    <w:rsid w:val="00CC2F25"/>
    <w:rsid w:val="00CC3445"/>
    <w:rsid w:val="00CC35DF"/>
    <w:rsid w:val="00CC3E42"/>
    <w:rsid w:val="00CC4996"/>
    <w:rsid w:val="00CC4EB1"/>
    <w:rsid w:val="00CC5100"/>
    <w:rsid w:val="00CC5270"/>
    <w:rsid w:val="00CC5462"/>
    <w:rsid w:val="00CC5D03"/>
    <w:rsid w:val="00CC5E9C"/>
    <w:rsid w:val="00CC62F7"/>
    <w:rsid w:val="00CC6A15"/>
    <w:rsid w:val="00CC706E"/>
    <w:rsid w:val="00CC7454"/>
    <w:rsid w:val="00CC7CCE"/>
    <w:rsid w:val="00CD0484"/>
    <w:rsid w:val="00CD05C1"/>
    <w:rsid w:val="00CD0CEA"/>
    <w:rsid w:val="00CD19D2"/>
    <w:rsid w:val="00CD1D78"/>
    <w:rsid w:val="00CD203C"/>
    <w:rsid w:val="00CD205F"/>
    <w:rsid w:val="00CD2CD4"/>
    <w:rsid w:val="00CD3A95"/>
    <w:rsid w:val="00CD3BB5"/>
    <w:rsid w:val="00CD3F1B"/>
    <w:rsid w:val="00CD4374"/>
    <w:rsid w:val="00CD467F"/>
    <w:rsid w:val="00CD4F60"/>
    <w:rsid w:val="00CD6688"/>
    <w:rsid w:val="00CD6E3F"/>
    <w:rsid w:val="00CD6F5D"/>
    <w:rsid w:val="00CD733B"/>
    <w:rsid w:val="00CD73F5"/>
    <w:rsid w:val="00CD7509"/>
    <w:rsid w:val="00CD77B8"/>
    <w:rsid w:val="00CE0664"/>
    <w:rsid w:val="00CE34F8"/>
    <w:rsid w:val="00CE35B7"/>
    <w:rsid w:val="00CE38A9"/>
    <w:rsid w:val="00CE3A86"/>
    <w:rsid w:val="00CE434B"/>
    <w:rsid w:val="00CE4B1F"/>
    <w:rsid w:val="00CE4C65"/>
    <w:rsid w:val="00CE51A6"/>
    <w:rsid w:val="00CE5985"/>
    <w:rsid w:val="00CE61E3"/>
    <w:rsid w:val="00CE6320"/>
    <w:rsid w:val="00CE6353"/>
    <w:rsid w:val="00CE6B92"/>
    <w:rsid w:val="00CE6BB8"/>
    <w:rsid w:val="00CE6FCD"/>
    <w:rsid w:val="00CE759C"/>
    <w:rsid w:val="00CE76A6"/>
    <w:rsid w:val="00CF03AD"/>
    <w:rsid w:val="00CF04B2"/>
    <w:rsid w:val="00CF0CCB"/>
    <w:rsid w:val="00CF1C2D"/>
    <w:rsid w:val="00CF20A5"/>
    <w:rsid w:val="00CF2877"/>
    <w:rsid w:val="00CF383A"/>
    <w:rsid w:val="00CF3885"/>
    <w:rsid w:val="00CF396E"/>
    <w:rsid w:val="00CF44B1"/>
    <w:rsid w:val="00CF453E"/>
    <w:rsid w:val="00CF456C"/>
    <w:rsid w:val="00CF4C38"/>
    <w:rsid w:val="00CF5208"/>
    <w:rsid w:val="00CF521E"/>
    <w:rsid w:val="00CF53D2"/>
    <w:rsid w:val="00CF5D23"/>
    <w:rsid w:val="00D006F5"/>
    <w:rsid w:val="00D0161C"/>
    <w:rsid w:val="00D021E7"/>
    <w:rsid w:val="00D02C18"/>
    <w:rsid w:val="00D02CD3"/>
    <w:rsid w:val="00D02F93"/>
    <w:rsid w:val="00D03105"/>
    <w:rsid w:val="00D03205"/>
    <w:rsid w:val="00D042BC"/>
    <w:rsid w:val="00D04CDF"/>
    <w:rsid w:val="00D05A4F"/>
    <w:rsid w:val="00D05C8F"/>
    <w:rsid w:val="00D06C5F"/>
    <w:rsid w:val="00D0700A"/>
    <w:rsid w:val="00D0707F"/>
    <w:rsid w:val="00D072C6"/>
    <w:rsid w:val="00D07394"/>
    <w:rsid w:val="00D0780F"/>
    <w:rsid w:val="00D07DF8"/>
    <w:rsid w:val="00D10D83"/>
    <w:rsid w:val="00D1240B"/>
    <w:rsid w:val="00D12D37"/>
    <w:rsid w:val="00D136E7"/>
    <w:rsid w:val="00D13812"/>
    <w:rsid w:val="00D1396E"/>
    <w:rsid w:val="00D13F4E"/>
    <w:rsid w:val="00D1420A"/>
    <w:rsid w:val="00D14286"/>
    <w:rsid w:val="00D14429"/>
    <w:rsid w:val="00D1534C"/>
    <w:rsid w:val="00D15A56"/>
    <w:rsid w:val="00D16E24"/>
    <w:rsid w:val="00D170A8"/>
    <w:rsid w:val="00D177F7"/>
    <w:rsid w:val="00D17E7C"/>
    <w:rsid w:val="00D20368"/>
    <w:rsid w:val="00D207FF"/>
    <w:rsid w:val="00D219E6"/>
    <w:rsid w:val="00D21D40"/>
    <w:rsid w:val="00D21F2D"/>
    <w:rsid w:val="00D225F2"/>
    <w:rsid w:val="00D22611"/>
    <w:rsid w:val="00D22CB7"/>
    <w:rsid w:val="00D22D25"/>
    <w:rsid w:val="00D23691"/>
    <w:rsid w:val="00D23783"/>
    <w:rsid w:val="00D23A55"/>
    <w:rsid w:val="00D23B0D"/>
    <w:rsid w:val="00D23D93"/>
    <w:rsid w:val="00D23EB5"/>
    <w:rsid w:val="00D23F34"/>
    <w:rsid w:val="00D24722"/>
    <w:rsid w:val="00D24B87"/>
    <w:rsid w:val="00D2550E"/>
    <w:rsid w:val="00D2620F"/>
    <w:rsid w:val="00D26397"/>
    <w:rsid w:val="00D263B5"/>
    <w:rsid w:val="00D266CE"/>
    <w:rsid w:val="00D26993"/>
    <w:rsid w:val="00D272A8"/>
    <w:rsid w:val="00D300A0"/>
    <w:rsid w:val="00D30118"/>
    <w:rsid w:val="00D3084E"/>
    <w:rsid w:val="00D30CDC"/>
    <w:rsid w:val="00D314D2"/>
    <w:rsid w:val="00D31B5B"/>
    <w:rsid w:val="00D32078"/>
    <w:rsid w:val="00D320E6"/>
    <w:rsid w:val="00D32B4F"/>
    <w:rsid w:val="00D32C12"/>
    <w:rsid w:val="00D336C0"/>
    <w:rsid w:val="00D33A23"/>
    <w:rsid w:val="00D347CE"/>
    <w:rsid w:val="00D35368"/>
    <w:rsid w:val="00D354E7"/>
    <w:rsid w:val="00D35EFB"/>
    <w:rsid w:val="00D36BB7"/>
    <w:rsid w:val="00D36F2F"/>
    <w:rsid w:val="00D37145"/>
    <w:rsid w:val="00D401D6"/>
    <w:rsid w:val="00D407E5"/>
    <w:rsid w:val="00D40C9C"/>
    <w:rsid w:val="00D41AAC"/>
    <w:rsid w:val="00D42226"/>
    <w:rsid w:val="00D425DF"/>
    <w:rsid w:val="00D42A48"/>
    <w:rsid w:val="00D42EF9"/>
    <w:rsid w:val="00D43A45"/>
    <w:rsid w:val="00D4488F"/>
    <w:rsid w:val="00D44F79"/>
    <w:rsid w:val="00D45358"/>
    <w:rsid w:val="00D45C63"/>
    <w:rsid w:val="00D45E1F"/>
    <w:rsid w:val="00D460F5"/>
    <w:rsid w:val="00D47D58"/>
    <w:rsid w:val="00D50A6A"/>
    <w:rsid w:val="00D50B83"/>
    <w:rsid w:val="00D513B5"/>
    <w:rsid w:val="00D51AD1"/>
    <w:rsid w:val="00D51D45"/>
    <w:rsid w:val="00D52692"/>
    <w:rsid w:val="00D526B3"/>
    <w:rsid w:val="00D53251"/>
    <w:rsid w:val="00D53374"/>
    <w:rsid w:val="00D53A73"/>
    <w:rsid w:val="00D53EAD"/>
    <w:rsid w:val="00D53EEB"/>
    <w:rsid w:val="00D5416E"/>
    <w:rsid w:val="00D543A8"/>
    <w:rsid w:val="00D54713"/>
    <w:rsid w:val="00D54E20"/>
    <w:rsid w:val="00D54F25"/>
    <w:rsid w:val="00D55036"/>
    <w:rsid w:val="00D55A49"/>
    <w:rsid w:val="00D55CE8"/>
    <w:rsid w:val="00D566EA"/>
    <w:rsid w:val="00D56F5D"/>
    <w:rsid w:val="00D57C08"/>
    <w:rsid w:val="00D60463"/>
    <w:rsid w:val="00D61BD4"/>
    <w:rsid w:val="00D61E93"/>
    <w:rsid w:val="00D620BD"/>
    <w:rsid w:val="00D62755"/>
    <w:rsid w:val="00D62F1E"/>
    <w:rsid w:val="00D630AE"/>
    <w:rsid w:val="00D633E9"/>
    <w:rsid w:val="00D64030"/>
    <w:rsid w:val="00D64508"/>
    <w:rsid w:val="00D6485C"/>
    <w:rsid w:val="00D649B2"/>
    <w:rsid w:val="00D64A0A"/>
    <w:rsid w:val="00D6598D"/>
    <w:rsid w:val="00D66172"/>
    <w:rsid w:val="00D665EC"/>
    <w:rsid w:val="00D6730C"/>
    <w:rsid w:val="00D67D76"/>
    <w:rsid w:val="00D70293"/>
    <w:rsid w:val="00D705AA"/>
    <w:rsid w:val="00D70B15"/>
    <w:rsid w:val="00D71E2C"/>
    <w:rsid w:val="00D722B7"/>
    <w:rsid w:val="00D729C9"/>
    <w:rsid w:val="00D72C58"/>
    <w:rsid w:val="00D72D54"/>
    <w:rsid w:val="00D72E7A"/>
    <w:rsid w:val="00D7306F"/>
    <w:rsid w:val="00D735E8"/>
    <w:rsid w:val="00D73B2D"/>
    <w:rsid w:val="00D73F7A"/>
    <w:rsid w:val="00D74AF9"/>
    <w:rsid w:val="00D761B8"/>
    <w:rsid w:val="00D763E5"/>
    <w:rsid w:val="00D76B5C"/>
    <w:rsid w:val="00D76C90"/>
    <w:rsid w:val="00D76F42"/>
    <w:rsid w:val="00D77332"/>
    <w:rsid w:val="00D77D50"/>
    <w:rsid w:val="00D80100"/>
    <w:rsid w:val="00D809F7"/>
    <w:rsid w:val="00D80B74"/>
    <w:rsid w:val="00D81124"/>
    <w:rsid w:val="00D81595"/>
    <w:rsid w:val="00D81A2D"/>
    <w:rsid w:val="00D81DE6"/>
    <w:rsid w:val="00D82070"/>
    <w:rsid w:val="00D82142"/>
    <w:rsid w:val="00D82152"/>
    <w:rsid w:val="00D82FBF"/>
    <w:rsid w:val="00D83446"/>
    <w:rsid w:val="00D83A06"/>
    <w:rsid w:val="00D83CB6"/>
    <w:rsid w:val="00D84013"/>
    <w:rsid w:val="00D84462"/>
    <w:rsid w:val="00D84499"/>
    <w:rsid w:val="00D84537"/>
    <w:rsid w:val="00D845AF"/>
    <w:rsid w:val="00D845D9"/>
    <w:rsid w:val="00D8475A"/>
    <w:rsid w:val="00D85766"/>
    <w:rsid w:val="00D85E28"/>
    <w:rsid w:val="00D8609F"/>
    <w:rsid w:val="00D86104"/>
    <w:rsid w:val="00D86908"/>
    <w:rsid w:val="00D90822"/>
    <w:rsid w:val="00D915D7"/>
    <w:rsid w:val="00D92E5A"/>
    <w:rsid w:val="00D93CE7"/>
    <w:rsid w:val="00D955EE"/>
    <w:rsid w:val="00D9585F"/>
    <w:rsid w:val="00D95B77"/>
    <w:rsid w:val="00D95CC7"/>
    <w:rsid w:val="00D965CD"/>
    <w:rsid w:val="00D9696D"/>
    <w:rsid w:val="00D96B0E"/>
    <w:rsid w:val="00D96FCB"/>
    <w:rsid w:val="00D972CA"/>
    <w:rsid w:val="00D974A4"/>
    <w:rsid w:val="00D97593"/>
    <w:rsid w:val="00DA011A"/>
    <w:rsid w:val="00DA123A"/>
    <w:rsid w:val="00DA1C8E"/>
    <w:rsid w:val="00DA24F4"/>
    <w:rsid w:val="00DA2CFA"/>
    <w:rsid w:val="00DA37AA"/>
    <w:rsid w:val="00DA4C85"/>
    <w:rsid w:val="00DA4ECB"/>
    <w:rsid w:val="00DA5203"/>
    <w:rsid w:val="00DA5C22"/>
    <w:rsid w:val="00DA5D4A"/>
    <w:rsid w:val="00DA61E6"/>
    <w:rsid w:val="00DA6C36"/>
    <w:rsid w:val="00DA6E43"/>
    <w:rsid w:val="00DA6F0B"/>
    <w:rsid w:val="00DB0148"/>
    <w:rsid w:val="00DB05C4"/>
    <w:rsid w:val="00DB0B7E"/>
    <w:rsid w:val="00DB11BD"/>
    <w:rsid w:val="00DB2086"/>
    <w:rsid w:val="00DB2D6E"/>
    <w:rsid w:val="00DB3226"/>
    <w:rsid w:val="00DB38D0"/>
    <w:rsid w:val="00DB3B6F"/>
    <w:rsid w:val="00DB3DD6"/>
    <w:rsid w:val="00DB3FC7"/>
    <w:rsid w:val="00DB4E91"/>
    <w:rsid w:val="00DB5920"/>
    <w:rsid w:val="00DB5D2D"/>
    <w:rsid w:val="00DB5DD0"/>
    <w:rsid w:val="00DB67F3"/>
    <w:rsid w:val="00DB6A3B"/>
    <w:rsid w:val="00DB6F9D"/>
    <w:rsid w:val="00DB6FCB"/>
    <w:rsid w:val="00DB7416"/>
    <w:rsid w:val="00DB758B"/>
    <w:rsid w:val="00DB778D"/>
    <w:rsid w:val="00DB7C26"/>
    <w:rsid w:val="00DB7D22"/>
    <w:rsid w:val="00DC0C4E"/>
    <w:rsid w:val="00DC110D"/>
    <w:rsid w:val="00DC1FE5"/>
    <w:rsid w:val="00DC27F6"/>
    <w:rsid w:val="00DC2F3F"/>
    <w:rsid w:val="00DC4701"/>
    <w:rsid w:val="00DC59A0"/>
    <w:rsid w:val="00DC600D"/>
    <w:rsid w:val="00DC630D"/>
    <w:rsid w:val="00DC66F0"/>
    <w:rsid w:val="00DC6CF8"/>
    <w:rsid w:val="00DC6FC9"/>
    <w:rsid w:val="00DC716B"/>
    <w:rsid w:val="00DC7598"/>
    <w:rsid w:val="00DC77BC"/>
    <w:rsid w:val="00DC7C03"/>
    <w:rsid w:val="00DD0D9E"/>
    <w:rsid w:val="00DD10FA"/>
    <w:rsid w:val="00DD123F"/>
    <w:rsid w:val="00DD1C8C"/>
    <w:rsid w:val="00DD2172"/>
    <w:rsid w:val="00DD2AB0"/>
    <w:rsid w:val="00DD45DE"/>
    <w:rsid w:val="00DD4D17"/>
    <w:rsid w:val="00DD5741"/>
    <w:rsid w:val="00DD58E8"/>
    <w:rsid w:val="00DD678D"/>
    <w:rsid w:val="00DD7D99"/>
    <w:rsid w:val="00DE0778"/>
    <w:rsid w:val="00DE0FD8"/>
    <w:rsid w:val="00DE102D"/>
    <w:rsid w:val="00DE1529"/>
    <w:rsid w:val="00DE1573"/>
    <w:rsid w:val="00DE1919"/>
    <w:rsid w:val="00DE2D1E"/>
    <w:rsid w:val="00DE30C5"/>
    <w:rsid w:val="00DE3E50"/>
    <w:rsid w:val="00DE551D"/>
    <w:rsid w:val="00DE56F6"/>
    <w:rsid w:val="00DE5AA9"/>
    <w:rsid w:val="00DE63C2"/>
    <w:rsid w:val="00DE6480"/>
    <w:rsid w:val="00DE7FFD"/>
    <w:rsid w:val="00DF0394"/>
    <w:rsid w:val="00DF22D7"/>
    <w:rsid w:val="00DF2599"/>
    <w:rsid w:val="00DF260E"/>
    <w:rsid w:val="00DF2B93"/>
    <w:rsid w:val="00DF2F28"/>
    <w:rsid w:val="00DF3546"/>
    <w:rsid w:val="00DF3566"/>
    <w:rsid w:val="00DF3C39"/>
    <w:rsid w:val="00DF43B9"/>
    <w:rsid w:val="00DF50CD"/>
    <w:rsid w:val="00DF5350"/>
    <w:rsid w:val="00DF5791"/>
    <w:rsid w:val="00DF6190"/>
    <w:rsid w:val="00DF67ED"/>
    <w:rsid w:val="00DF6E68"/>
    <w:rsid w:val="00DF6F1D"/>
    <w:rsid w:val="00DF71E2"/>
    <w:rsid w:val="00DF7C06"/>
    <w:rsid w:val="00E0000C"/>
    <w:rsid w:val="00E00818"/>
    <w:rsid w:val="00E010F2"/>
    <w:rsid w:val="00E02DA0"/>
    <w:rsid w:val="00E032C5"/>
    <w:rsid w:val="00E03A7E"/>
    <w:rsid w:val="00E03FE0"/>
    <w:rsid w:val="00E0690C"/>
    <w:rsid w:val="00E06A00"/>
    <w:rsid w:val="00E06C03"/>
    <w:rsid w:val="00E07006"/>
    <w:rsid w:val="00E0777E"/>
    <w:rsid w:val="00E0780B"/>
    <w:rsid w:val="00E10CE0"/>
    <w:rsid w:val="00E10EA4"/>
    <w:rsid w:val="00E11393"/>
    <w:rsid w:val="00E11583"/>
    <w:rsid w:val="00E1175C"/>
    <w:rsid w:val="00E11B47"/>
    <w:rsid w:val="00E12319"/>
    <w:rsid w:val="00E12D1F"/>
    <w:rsid w:val="00E1300D"/>
    <w:rsid w:val="00E134C3"/>
    <w:rsid w:val="00E13501"/>
    <w:rsid w:val="00E1453F"/>
    <w:rsid w:val="00E14F77"/>
    <w:rsid w:val="00E1608D"/>
    <w:rsid w:val="00E163BA"/>
    <w:rsid w:val="00E16737"/>
    <w:rsid w:val="00E17399"/>
    <w:rsid w:val="00E1784A"/>
    <w:rsid w:val="00E2018C"/>
    <w:rsid w:val="00E21574"/>
    <w:rsid w:val="00E2186A"/>
    <w:rsid w:val="00E21AB4"/>
    <w:rsid w:val="00E222F3"/>
    <w:rsid w:val="00E2238A"/>
    <w:rsid w:val="00E236A1"/>
    <w:rsid w:val="00E23D79"/>
    <w:rsid w:val="00E245E3"/>
    <w:rsid w:val="00E24EBB"/>
    <w:rsid w:val="00E25048"/>
    <w:rsid w:val="00E25126"/>
    <w:rsid w:val="00E25143"/>
    <w:rsid w:val="00E25A02"/>
    <w:rsid w:val="00E25F79"/>
    <w:rsid w:val="00E27692"/>
    <w:rsid w:val="00E30152"/>
    <w:rsid w:val="00E30180"/>
    <w:rsid w:val="00E30856"/>
    <w:rsid w:val="00E30EBA"/>
    <w:rsid w:val="00E31C8E"/>
    <w:rsid w:val="00E32B14"/>
    <w:rsid w:val="00E3336B"/>
    <w:rsid w:val="00E33A7E"/>
    <w:rsid w:val="00E33D05"/>
    <w:rsid w:val="00E348C9"/>
    <w:rsid w:val="00E34D58"/>
    <w:rsid w:val="00E34F14"/>
    <w:rsid w:val="00E3561C"/>
    <w:rsid w:val="00E3569B"/>
    <w:rsid w:val="00E35CDC"/>
    <w:rsid w:val="00E35ECE"/>
    <w:rsid w:val="00E3614A"/>
    <w:rsid w:val="00E361D6"/>
    <w:rsid w:val="00E3683C"/>
    <w:rsid w:val="00E40687"/>
    <w:rsid w:val="00E410E9"/>
    <w:rsid w:val="00E42614"/>
    <w:rsid w:val="00E426C6"/>
    <w:rsid w:val="00E432F5"/>
    <w:rsid w:val="00E43CC0"/>
    <w:rsid w:val="00E445D2"/>
    <w:rsid w:val="00E44644"/>
    <w:rsid w:val="00E449B0"/>
    <w:rsid w:val="00E44C92"/>
    <w:rsid w:val="00E45F9A"/>
    <w:rsid w:val="00E46176"/>
    <w:rsid w:val="00E4690E"/>
    <w:rsid w:val="00E470BA"/>
    <w:rsid w:val="00E47195"/>
    <w:rsid w:val="00E473EF"/>
    <w:rsid w:val="00E50338"/>
    <w:rsid w:val="00E50407"/>
    <w:rsid w:val="00E5154E"/>
    <w:rsid w:val="00E51643"/>
    <w:rsid w:val="00E51C4F"/>
    <w:rsid w:val="00E51D53"/>
    <w:rsid w:val="00E51EF4"/>
    <w:rsid w:val="00E522EE"/>
    <w:rsid w:val="00E53594"/>
    <w:rsid w:val="00E535E7"/>
    <w:rsid w:val="00E53B06"/>
    <w:rsid w:val="00E53C6D"/>
    <w:rsid w:val="00E53E32"/>
    <w:rsid w:val="00E5414E"/>
    <w:rsid w:val="00E550F5"/>
    <w:rsid w:val="00E55CDD"/>
    <w:rsid w:val="00E55EA6"/>
    <w:rsid w:val="00E5652C"/>
    <w:rsid w:val="00E570BC"/>
    <w:rsid w:val="00E57B3F"/>
    <w:rsid w:val="00E57CBC"/>
    <w:rsid w:val="00E60AB8"/>
    <w:rsid w:val="00E61892"/>
    <w:rsid w:val="00E619C6"/>
    <w:rsid w:val="00E623D2"/>
    <w:rsid w:val="00E625BA"/>
    <w:rsid w:val="00E62A30"/>
    <w:rsid w:val="00E62D35"/>
    <w:rsid w:val="00E62EEE"/>
    <w:rsid w:val="00E637FC"/>
    <w:rsid w:val="00E63A81"/>
    <w:rsid w:val="00E650F9"/>
    <w:rsid w:val="00E65AE0"/>
    <w:rsid w:val="00E6699C"/>
    <w:rsid w:val="00E66DE1"/>
    <w:rsid w:val="00E67783"/>
    <w:rsid w:val="00E67FB2"/>
    <w:rsid w:val="00E7058E"/>
    <w:rsid w:val="00E709EC"/>
    <w:rsid w:val="00E71248"/>
    <w:rsid w:val="00E71503"/>
    <w:rsid w:val="00E71979"/>
    <w:rsid w:val="00E71B40"/>
    <w:rsid w:val="00E71B9F"/>
    <w:rsid w:val="00E71C7A"/>
    <w:rsid w:val="00E71F6F"/>
    <w:rsid w:val="00E72761"/>
    <w:rsid w:val="00E7291D"/>
    <w:rsid w:val="00E72C7F"/>
    <w:rsid w:val="00E73400"/>
    <w:rsid w:val="00E7364B"/>
    <w:rsid w:val="00E737E0"/>
    <w:rsid w:val="00E73F4C"/>
    <w:rsid w:val="00E746B6"/>
    <w:rsid w:val="00E74BC4"/>
    <w:rsid w:val="00E753BE"/>
    <w:rsid w:val="00E76247"/>
    <w:rsid w:val="00E76C7C"/>
    <w:rsid w:val="00E76C84"/>
    <w:rsid w:val="00E76F68"/>
    <w:rsid w:val="00E770E5"/>
    <w:rsid w:val="00E800B9"/>
    <w:rsid w:val="00E8034E"/>
    <w:rsid w:val="00E80E5F"/>
    <w:rsid w:val="00E81151"/>
    <w:rsid w:val="00E815CF"/>
    <w:rsid w:val="00E82321"/>
    <w:rsid w:val="00E825A7"/>
    <w:rsid w:val="00E82AAC"/>
    <w:rsid w:val="00E82B80"/>
    <w:rsid w:val="00E833E7"/>
    <w:rsid w:val="00E83E27"/>
    <w:rsid w:val="00E85590"/>
    <w:rsid w:val="00E857CF"/>
    <w:rsid w:val="00E86012"/>
    <w:rsid w:val="00E863DC"/>
    <w:rsid w:val="00E8682C"/>
    <w:rsid w:val="00E870D1"/>
    <w:rsid w:val="00E902A8"/>
    <w:rsid w:val="00E9038A"/>
    <w:rsid w:val="00E90A52"/>
    <w:rsid w:val="00E91296"/>
    <w:rsid w:val="00E913C5"/>
    <w:rsid w:val="00E91804"/>
    <w:rsid w:val="00E9185E"/>
    <w:rsid w:val="00E91AB6"/>
    <w:rsid w:val="00E91FDB"/>
    <w:rsid w:val="00E92D05"/>
    <w:rsid w:val="00E937E8"/>
    <w:rsid w:val="00E93901"/>
    <w:rsid w:val="00E939AA"/>
    <w:rsid w:val="00E93C9F"/>
    <w:rsid w:val="00E93D77"/>
    <w:rsid w:val="00E93F87"/>
    <w:rsid w:val="00E94EF5"/>
    <w:rsid w:val="00E96167"/>
    <w:rsid w:val="00E9623C"/>
    <w:rsid w:val="00E96278"/>
    <w:rsid w:val="00E96287"/>
    <w:rsid w:val="00E9659F"/>
    <w:rsid w:val="00E96870"/>
    <w:rsid w:val="00E96916"/>
    <w:rsid w:val="00E96DE2"/>
    <w:rsid w:val="00E97B67"/>
    <w:rsid w:val="00EA04B3"/>
    <w:rsid w:val="00EA09DB"/>
    <w:rsid w:val="00EA11E1"/>
    <w:rsid w:val="00EA163E"/>
    <w:rsid w:val="00EA1AD7"/>
    <w:rsid w:val="00EA208A"/>
    <w:rsid w:val="00EA2649"/>
    <w:rsid w:val="00EA2CAD"/>
    <w:rsid w:val="00EA3212"/>
    <w:rsid w:val="00EA3521"/>
    <w:rsid w:val="00EA4196"/>
    <w:rsid w:val="00EA4317"/>
    <w:rsid w:val="00EA4481"/>
    <w:rsid w:val="00EA45FA"/>
    <w:rsid w:val="00EA4A45"/>
    <w:rsid w:val="00EA4D16"/>
    <w:rsid w:val="00EA581F"/>
    <w:rsid w:val="00EA5A91"/>
    <w:rsid w:val="00EA75F5"/>
    <w:rsid w:val="00EA7786"/>
    <w:rsid w:val="00EB0951"/>
    <w:rsid w:val="00EB2910"/>
    <w:rsid w:val="00EB2972"/>
    <w:rsid w:val="00EB2C50"/>
    <w:rsid w:val="00EB30EA"/>
    <w:rsid w:val="00EB351A"/>
    <w:rsid w:val="00EB36E7"/>
    <w:rsid w:val="00EB3A2B"/>
    <w:rsid w:val="00EB3B86"/>
    <w:rsid w:val="00EB4C60"/>
    <w:rsid w:val="00EB5067"/>
    <w:rsid w:val="00EB567A"/>
    <w:rsid w:val="00EB5D41"/>
    <w:rsid w:val="00EB6EE2"/>
    <w:rsid w:val="00EB6FE0"/>
    <w:rsid w:val="00EB722F"/>
    <w:rsid w:val="00EB7A41"/>
    <w:rsid w:val="00EB7C32"/>
    <w:rsid w:val="00EC04B3"/>
    <w:rsid w:val="00EC0B66"/>
    <w:rsid w:val="00EC1058"/>
    <w:rsid w:val="00EC1772"/>
    <w:rsid w:val="00EC216D"/>
    <w:rsid w:val="00EC2B62"/>
    <w:rsid w:val="00EC3168"/>
    <w:rsid w:val="00EC3343"/>
    <w:rsid w:val="00EC35C1"/>
    <w:rsid w:val="00EC3D9F"/>
    <w:rsid w:val="00EC508D"/>
    <w:rsid w:val="00EC558B"/>
    <w:rsid w:val="00EC626E"/>
    <w:rsid w:val="00EC7735"/>
    <w:rsid w:val="00ED0939"/>
    <w:rsid w:val="00ED0D90"/>
    <w:rsid w:val="00ED21AF"/>
    <w:rsid w:val="00ED246E"/>
    <w:rsid w:val="00ED2A86"/>
    <w:rsid w:val="00ED2CB8"/>
    <w:rsid w:val="00ED2EED"/>
    <w:rsid w:val="00ED40FB"/>
    <w:rsid w:val="00ED4847"/>
    <w:rsid w:val="00ED5A78"/>
    <w:rsid w:val="00ED5C28"/>
    <w:rsid w:val="00ED60F7"/>
    <w:rsid w:val="00ED6D16"/>
    <w:rsid w:val="00ED6F21"/>
    <w:rsid w:val="00ED71D1"/>
    <w:rsid w:val="00EE0373"/>
    <w:rsid w:val="00EE04C9"/>
    <w:rsid w:val="00EE09FB"/>
    <w:rsid w:val="00EE1371"/>
    <w:rsid w:val="00EE22DD"/>
    <w:rsid w:val="00EE28C3"/>
    <w:rsid w:val="00EE2C9E"/>
    <w:rsid w:val="00EE30E9"/>
    <w:rsid w:val="00EE3533"/>
    <w:rsid w:val="00EE390C"/>
    <w:rsid w:val="00EE3D6B"/>
    <w:rsid w:val="00EE3DA1"/>
    <w:rsid w:val="00EE3FE8"/>
    <w:rsid w:val="00EE4821"/>
    <w:rsid w:val="00EE4A52"/>
    <w:rsid w:val="00EE4A6E"/>
    <w:rsid w:val="00EE4F2D"/>
    <w:rsid w:val="00EE5144"/>
    <w:rsid w:val="00EE5651"/>
    <w:rsid w:val="00EE5742"/>
    <w:rsid w:val="00EE5B88"/>
    <w:rsid w:val="00EE63F4"/>
    <w:rsid w:val="00EE6477"/>
    <w:rsid w:val="00EE6512"/>
    <w:rsid w:val="00EE65D0"/>
    <w:rsid w:val="00EE6B59"/>
    <w:rsid w:val="00EE6C0F"/>
    <w:rsid w:val="00EE7306"/>
    <w:rsid w:val="00EE75F2"/>
    <w:rsid w:val="00EE78D1"/>
    <w:rsid w:val="00EF0BA4"/>
    <w:rsid w:val="00EF202F"/>
    <w:rsid w:val="00EF2142"/>
    <w:rsid w:val="00EF287F"/>
    <w:rsid w:val="00EF30F2"/>
    <w:rsid w:val="00EF37C8"/>
    <w:rsid w:val="00EF4E88"/>
    <w:rsid w:val="00EF55A9"/>
    <w:rsid w:val="00EF58F1"/>
    <w:rsid w:val="00EF5BB5"/>
    <w:rsid w:val="00EF61CB"/>
    <w:rsid w:val="00EF62DB"/>
    <w:rsid w:val="00EF6AFD"/>
    <w:rsid w:val="00EF74DA"/>
    <w:rsid w:val="00F00741"/>
    <w:rsid w:val="00F00CEA"/>
    <w:rsid w:val="00F017F3"/>
    <w:rsid w:val="00F02F47"/>
    <w:rsid w:val="00F02FDC"/>
    <w:rsid w:val="00F03053"/>
    <w:rsid w:val="00F03540"/>
    <w:rsid w:val="00F03921"/>
    <w:rsid w:val="00F03DBE"/>
    <w:rsid w:val="00F04E47"/>
    <w:rsid w:val="00F06A09"/>
    <w:rsid w:val="00F06CF7"/>
    <w:rsid w:val="00F072CA"/>
    <w:rsid w:val="00F1178C"/>
    <w:rsid w:val="00F11840"/>
    <w:rsid w:val="00F125C4"/>
    <w:rsid w:val="00F12620"/>
    <w:rsid w:val="00F1284F"/>
    <w:rsid w:val="00F133D0"/>
    <w:rsid w:val="00F13B83"/>
    <w:rsid w:val="00F14218"/>
    <w:rsid w:val="00F14319"/>
    <w:rsid w:val="00F1499F"/>
    <w:rsid w:val="00F14B8C"/>
    <w:rsid w:val="00F152A9"/>
    <w:rsid w:val="00F15CE8"/>
    <w:rsid w:val="00F169D4"/>
    <w:rsid w:val="00F16A28"/>
    <w:rsid w:val="00F16AC3"/>
    <w:rsid w:val="00F1713A"/>
    <w:rsid w:val="00F2044C"/>
    <w:rsid w:val="00F21102"/>
    <w:rsid w:val="00F21959"/>
    <w:rsid w:val="00F21F65"/>
    <w:rsid w:val="00F226BE"/>
    <w:rsid w:val="00F22C6C"/>
    <w:rsid w:val="00F24162"/>
    <w:rsid w:val="00F247EA"/>
    <w:rsid w:val="00F252B6"/>
    <w:rsid w:val="00F26058"/>
    <w:rsid w:val="00F2666C"/>
    <w:rsid w:val="00F26AB5"/>
    <w:rsid w:val="00F26B8B"/>
    <w:rsid w:val="00F274BE"/>
    <w:rsid w:val="00F277E4"/>
    <w:rsid w:val="00F277EE"/>
    <w:rsid w:val="00F3010D"/>
    <w:rsid w:val="00F30D78"/>
    <w:rsid w:val="00F30EBD"/>
    <w:rsid w:val="00F30EF5"/>
    <w:rsid w:val="00F31341"/>
    <w:rsid w:val="00F315F6"/>
    <w:rsid w:val="00F31D33"/>
    <w:rsid w:val="00F32DDD"/>
    <w:rsid w:val="00F331DE"/>
    <w:rsid w:val="00F348FC"/>
    <w:rsid w:val="00F34A03"/>
    <w:rsid w:val="00F354BF"/>
    <w:rsid w:val="00F35AE8"/>
    <w:rsid w:val="00F35D99"/>
    <w:rsid w:val="00F35FED"/>
    <w:rsid w:val="00F3661E"/>
    <w:rsid w:val="00F37E82"/>
    <w:rsid w:val="00F37FCC"/>
    <w:rsid w:val="00F40058"/>
    <w:rsid w:val="00F402E4"/>
    <w:rsid w:val="00F41769"/>
    <w:rsid w:val="00F41F3E"/>
    <w:rsid w:val="00F42E6D"/>
    <w:rsid w:val="00F430A2"/>
    <w:rsid w:val="00F4315B"/>
    <w:rsid w:val="00F43AC6"/>
    <w:rsid w:val="00F43E8F"/>
    <w:rsid w:val="00F440CD"/>
    <w:rsid w:val="00F440DD"/>
    <w:rsid w:val="00F441DD"/>
    <w:rsid w:val="00F45116"/>
    <w:rsid w:val="00F4567E"/>
    <w:rsid w:val="00F45C7A"/>
    <w:rsid w:val="00F4647C"/>
    <w:rsid w:val="00F46961"/>
    <w:rsid w:val="00F47481"/>
    <w:rsid w:val="00F47B95"/>
    <w:rsid w:val="00F47D7B"/>
    <w:rsid w:val="00F500F5"/>
    <w:rsid w:val="00F50FF9"/>
    <w:rsid w:val="00F512F7"/>
    <w:rsid w:val="00F51527"/>
    <w:rsid w:val="00F53269"/>
    <w:rsid w:val="00F53363"/>
    <w:rsid w:val="00F53867"/>
    <w:rsid w:val="00F54440"/>
    <w:rsid w:val="00F55250"/>
    <w:rsid w:val="00F55636"/>
    <w:rsid w:val="00F5574A"/>
    <w:rsid w:val="00F5599D"/>
    <w:rsid w:val="00F56767"/>
    <w:rsid w:val="00F605D1"/>
    <w:rsid w:val="00F608D3"/>
    <w:rsid w:val="00F608E9"/>
    <w:rsid w:val="00F61738"/>
    <w:rsid w:val="00F61786"/>
    <w:rsid w:val="00F61CCE"/>
    <w:rsid w:val="00F62F40"/>
    <w:rsid w:val="00F63172"/>
    <w:rsid w:val="00F63840"/>
    <w:rsid w:val="00F63AB7"/>
    <w:rsid w:val="00F63F4D"/>
    <w:rsid w:val="00F646CB"/>
    <w:rsid w:val="00F648ED"/>
    <w:rsid w:val="00F64A18"/>
    <w:rsid w:val="00F657C6"/>
    <w:rsid w:val="00F65CCD"/>
    <w:rsid w:val="00F66786"/>
    <w:rsid w:val="00F66BBD"/>
    <w:rsid w:val="00F66CA7"/>
    <w:rsid w:val="00F66F2F"/>
    <w:rsid w:val="00F67694"/>
    <w:rsid w:val="00F676EF"/>
    <w:rsid w:val="00F67F57"/>
    <w:rsid w:val="00F700E6"/>
    <w:rsid w:val="00F70D81"/>
    <w:rsid w:val="00F71867"/>
    <w:rsid w:val="00F72719"/>
    <w:rsid w:val="00F7286B"/>
    <w:rsid w:val="00F730AB"/>
    <w:rsid w:val="00F730D9"/>
    <w:rsid w:val="00F745E0"/>
    <w:rsid w:val="00F749F0"/>
    <w:rsid w:val="00F75921"/>
    <w:rsid w:val="00F75FA1"/>
    <w:rsid w:val="00F76A7C"/>
    <w:rsid w:val="00F80A5A"/>
    <w:rsid w:val="00F80E73"/>
    <w:rsid w:val="00F8196F"/>
    <w:rsid w:val="00F82461"/>
    <w:rsid w:val="00F82556"/>
    <w:rsid w:val="00F8259E"/>
    <w:rsid w:val="00F831E1"/>
    <w:rsid w:val="00F83395"/>
    <w:rsid w:val="00F83954"/>
    <w:rsid w:val="00F84489"/>
    <w:rsid w:val="00F84549"/>
    <w:rsid w:val="00F850F5"/>
    <w:rsid w:val="00F85CBB"/>
    <w:rsid w:val="00F85F41"/>
    <w:rsid w:val="00F86067"/>
    <w:rsid w:val="00F86378"/>
    <w:rsid w:val="00F87EFB"/>
    <w:rsid w:val="00F9033B"/>
    <w:rsid w:val="00F907FF"/>
    <w:rsid w:val="00F90947"/>
    <w:rsid w:val="00F918B8"/>
    <w:rsid w:val="00F927A3"/>
    <w:rsid w:val="00F92E51"/>
    <w:rsid w:val="00F9336C"/>
    <w:rsid w:val="00F937BE"/>
    <w:rsid w:val="00F93800"/>
    <w:rsid w:val="00F93CDE"/>
    <w:rsid w:val="00F93E94"/>
    <w:rsid w:val="00F93FBA"/>
    <w:rsid w:val="00F94138"/>
    <w:rsid w:val="00F943E9"/>
    <w:rsid w:val="00F944A4"/>
    <w:rsid w:val="00F958D0"/>
    <w:rsid w:val="00F96417"/>
    <w:rsid w:val="00F97B98"/>
    <w:rsid w:val="00F97F34"/>
    <w:rsid w:val="00FA11E6"/>
    <w:rsid w:val="00FA123D"/>
    <w:rsid w:val="00FA269D"/>
    <w:rsid w:val="00FA2CE1"/>
    <w:rsid w:val="00FA3B44"/>
    <w:rsid w:val="00FA4268"/>
    <w:rsid w:val="00FA43EE"/>
    <w:rsid w:val="00FA4C87"/>
    <w:rsid w:val="00FA52D0"/>
    <w:rsid w:val="00FA5D1E"/>
    <w:rsid w:val="00FA6029"/>
    <w:rsid w:val="00FA6C7D"/>
    <w:rsid w:val="00FA713F"/>
    <w:rsid w:val="00FA73BF"/>
    <w:rsid w:val="00FA7439"/>
    <w:rsid w:val="00FA777D"/>
    <w:rsid w:val="00FA7A9B"/>
    <w:rsid w:val="00FB1218"/>
    <w:rsid w:val="00FB13E7"/>
    <w:rsid w:val="00FB171C"/>
    <w:rsid w:val="00FB17B8"/>
    <w:rsid w:val="00FB19AE"/>
    <w:rsid w:val="00FB19B8"/>
    <w:rsid w:val="00FB1D72"/>
    <w:rsid w:val="00FB29F9"/>
    <w:rsid w:val="00FB36A2"/>
    <w:rsid w:val="00FB3E9C"/>
    <w:rsid w:val="00FB430F"/>
    <w:rsid w:val="00FB4443"/>
    <w:rsid w:val="00FB47FF"/>
    <w:rsid w:val="00FB493F"/>
    <w:rsid w:val="00FB4A31"/>
    <w:rsid w:val="00FB5105"/>
    <w:rsid w:val="00FB53B1"/>
    <w:rsid w:val="00FB6761"/>
    <w:rsid w:val="00FB7440"/>
    <w:rsid w:val="00FB7D34"/>
    <w:rsid w:val="00FB7F70"/>
    <w:rsid w:val="00FC0A56"/>
    <w:rsid w:val="00FC0B7F"/>
    <w:rsid w:val="00FC0CD1"/>
    <w:rsid w:val="00FC0D45"/>
    <w:rsid w:val="00FC1050"/>
    <w:rsid w:val="00FC1E58"/>
    <w:rsid w:val="00FC2158"/>
    <w:rsid w:val="00FC2CB5"/>
    <w:rsid w:val="00FC3362"/>
    <w:rsid w:val="00FC34CF"/>
    <w:rsid w:val="00FC48D5"/>
    <w:rsid w:val="00FC4968"/>
    <w:rsid w:val="00FC55C6"/>
    <w:rsid w:val="00FC6082"/>
    <w:rsid w:val="00FC6683"/>
    <w:rsid w:val="00FC7442"/>
    <w:rsid w:val="00FC788A"/>
    <w:rsid w:val="00FC7C20"/>
    <w:rsid w:val="00FD145B"/>
    <w:rsid w:val="00FD1C9A"/>
    <w:rsid w:val="00FD2DB1"/>
    <w:rsid w:val="00FD334A"/>
    <w:rsid w:val="00FD3358"/>
    <w:rsid w:val="00FD3420"/>
    <w:rsid w:val="00FD45EC"/>
    <w:rsid w:val="00FD4E55"/>
    <w:rsid w:val="00FD5942"/>
    <w:rsid w:val="00FD5D1F"/>
    <w:rsid w:val="00FD6375"/>
    <w:rsid w:val="00FD7A5C"/>
    <w:rsid w:val="00FD7BD7"/>
    <w:rsid w:val="00FE006E"/>
    <w:rsid w:val="00FE1CAE"/>
    <w:rsid w:val="00FE2228"/>
    <w:rsid w:val="00FE2A13"/>
    <w:rsid w:val="00FE3359"/>
    <w:rsid w:val="00FE3833"/>
    <w:rsid w:val="00FE4403"/>
    <w:rsid w:val="00FE4C26"/>
    <w:rsid w:val="00FE5778"/>
    <w:rsid w:val="00FE5CEB"/>
    <w:rsid w:val="00FE6062"/>
    <w:rsid w:val="00FE6152"/>
    <w:rsid w:val="00FE7935"/>
    <w:rsid w:val="00FF0130"/>
    <w:rsid w:val="00FF05D4"/>
    <w:rsid w:val="00FF10C7"/>
    <w:rsid w:val="00FF14F3"/>
    <w:rsid w:val="00FF1ACF"/>
    <w:rsid w:val="00FF224A"/>
    <w:rsid w:val="00FF23B0"/>
    <w:rsid w:val="00FF2AB5"/>
    <w:rsid w:val="00FF3133"/>
    <w:rsid w:val="00FF32E0"/>
    <w:rsid w:val="00FF3BBB"/>
    <w:rsid w:val="00FF536C"/>
    <w:rsid w:val="00FF53D5"/>
    <w:rsid w:val="00FF6B79"/>
    <w:rsid w:val="00FF7998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FD5C2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E78D1"/>
    <w:pPr>
      <w:widowControl w:val="0"/>
      <w:spacing w:after="200" w:line="264" w:lineRule="auto"/>
      <w:ind w:firstLine="567"/>
    </w:pPr>
    <w:rPr>
      <w:rFonts w:ascii="Times New Roman" w:hAnsi="宋体"/>
      <w:sz w:val="28"/>
      <w:szCs w:val="21"/>
      <w:lang w:bidi="en-US"/>
    </w:rPr>
  </w:style>
  <w:style w:type="paragraph" w:styleId="1">
    <w:name w:val="heading 1"/>
    <w:basedOn w:val="a0"/>
    <w:next w:val="a0"/>
    <w:link w:val="11"/>
    <w:uiPriority w:val="9"/>
    <w:qFormat/>
    <w:rsid w:val="000D1634"/>
    <w:pPr>
      <w:keepNext/>
      <w:keepLines/>
      <w:pageBreakBefore/>
      <w:numPr>
        <w:numId w:val="2"/>
      </w:numPr>
      <w:spacing w:before="480" w:after="0"/>
      <w:outlineLvl w:val="0"/>
    </w:pPr>
    <w:rPr>
      <w:rFonts w:ascii="Cambria" w:hAnsi="Cambria"/>
      <w:b/>
      <w:bCs/>
      <w:sz w:val="44"/>
      <w:szCs w:val="44"/>
    </w:rPr>
  </w:style>
  <w:style w:type="paragraph" w:styleId="20">
    <w:name w:val="heading 2"/>
    <w:basedOn w:val="a0"/>
    <w:next w:val="a0"/>
    <w:link w:val="21"/>
    <w:uiPriority w:val="9"/>
    <w:unhideWhenUsed/>
    <w:qFormat/>
    <w:rsid w:val="000D1634"/>
    <w:pPr>
      <w:keepNext/>
      <w:keepLines/>
      <w:numPr>
        <w:ilvl w:val="1"/>
        <w:numId w:val="2"/>
      </w:numPr>
      <w:spacing w:before="200" w:after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20"/>
    <w:next w:val="a0"/>
    <w:link w:val="30"/>
    <w:uiPriority w:val="9"/>
    <w:unhideWhenUsed/>
    <w:qFormat/>
    <w:rsid w:val="00B5360C"/>
    <w:pPr>
      <w:numPr>
        <w:ilvl w:val="2"/>
      </w:numPr>
      <w:ind w:left="709"/>
      <w:outlineLvl w:val="2"/>
    </w:pPr>
    <w:rPr>
      <w:sz w:val="28"/>
      <w:szCs w:val="22"/>
    </w:rPr>
  </w:style>
  <w:style w:type="paragraph" w:styleId="4">
    <w:name w:val="heading 4"/>
    <w:basedOn w:val="3"/>
    <w:next w:val="a0"/>
    <w:link w:val="40"/>
    <w:uiPriority w:val="9"/>
    <w:unhideWhenUsed/>
    <w:qFormat/>
    <w:rsid w:val="006F2E99"/>
    <w:pPr>
      <w:numPr>
        <w:ilvl w:val="3"/>
      </w:numPr>
      <w:outlineLvl w:val="3"/>
    </w:pPr>
    <w:rPr>
      <w:b w:val="0"/>
    </w:rPr>
  </w:style>
  <w:style w:type="paragraph" w:styleId="5">
    <w:name w:val="heading 5"/>
    <w:basedOn w:val="a0"/>
    <w:next w:val="a0"/>
    <w:link w:val="50"/>
    <w:uiPriority w:val="9"/>
    <w:unhideWhenUsed/>
    <w:qFormat/>
    <w:rsid w:val="00A65B23"/>
    <w:pPr>
      <w:keepNext/>
      <w:keepLines/>
      <w:spacing w:before="200" w:after="0"/>
      <w:outlineLvl w:val="4"/>
    </w:pPr>
    <w:rPr>
      <w:rFonts w:ascii="Cambria" w:hAnsi="Cambria"/>
      <w:color w:val="073662"/>
    </w:rPr>
  </w:style>
  <w:style w:type="paragraph" w:styleId="6">
    <w:name w:val="heading 6"/>
    <w:basedOn w:val="a0"/>
    <w:next w:val="a0"/>
    <w:link w:val="60"/>
    <w:uiPriority w:val="9"/>
    <w:unhideWhenUsed/>
    <w:qFormat/>
    <w:rsid w:val="00A65B23"/>
    <w:pPr>
      <w:keepNext/>
      <w:keepLines/>
      <w:spacing w:before="200" w:after="0"/>
      <w:outlineLvl w:val="5"/>
    </w:pPr>
    <w:rPr>
      <w:rFonts w:ascii="Cambria" w:hAnsi="Cambria"/>
      <w:i/>
      <w:iCs/>
      <w:color w:val="073662"/>
    </w:rPr>
  </w:style>
  <w:style w:type="paragraph" w:styleId="7">
    <w:name w:val="heading 7"/>
    <w:basedOn w:val="a0"/>
    <w:next w:val="a0"/>
    <w:link w:val="70"/>
    <w:uiPriority w:val="9"/>
    <w:unhideWhenUsed/>
    <w:qFormat/>
    <w:rsid w:val="00A65B23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rsid w:val="00A65B23"/>
    <w:pPr>
      <w:keepNext/>
      <w:keepLines/>
      <w:spacing w:before="200" w:after="0"/>
      <w:outlineLvl w:val="7"/>
    </w:pPr>
    <w:rPr>
      <w:rFonts w:ascii="Cambria" w:hAnsi="Cambria"/>
      <w:color w:val="0F6FC6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A65B2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C640AB"/>
    <w:pPr>
      <w:jc w:val="center"/>
    </w:pPr>
  </w:style>
  <w:style w:type="paragraph" w:styleId="a5">
    <w:name w:val="Normal Indent"/>
    <w:aliases w:val="特点,表正文,正文非缩进,段1,标题4,ALT+Z,水上软件"/>
    <w:basedOn w:val="a0"/>
    <w:rsid w:val="00C640AB"/>
    <w:pPr>
      <w:spacing w:after="180" w:line="300" w:lineRule="auto"/>
      <w:ind w:left="1134"/>
    </w:pPr>
    <w:rPr>
      <w:kern w:val="2"/>
      <w:sz w:val="24"/>
    </w:rPr>
  </w:style>
  <w:style w:type="paragraph" w:styleId="a6">
    <w:name w:val="Document Map"/>
    <w:basedOn w:val="a0"/>
    <w:semiHidden/>
    <w:rsid w:val="00C640AB"/>
    <w:pPr>
      <w:shd w:val="clear" w:color="auto" w:fill="000080"/>
    </w:pPr>
  </w:style>
  <w:style w:type="paragraph" w:styleId="a7">
    <w:name w:val="Date"/>
    <w:basedOn w:val="a0"/>
    <w:next w:val="a0"/>
    <w:rsid w:val="00C640AB"/>
    <w:pPr>
      <w:ind w:leftChars="2500" w:left="100"/>
    </w:pPr>
    <w:rPr>
      <w:rFonts w:eastAsia="楷体_GB2312"/>
    </w:rPr>
  </w:style>
  <w:style w:type="paragraph" w:styleId="22">
    <w:name w:val="toc 2"/>
    <w:basedOn w:val="a0"/>
    <w:next w:val="a0"/>
    <w:autoRedefine/>
    <w:uiPriority w:val="39"/>
    <w:qFormat/>
    <w:rsid w:val="005C34DA"/>
    <w:pPr>
      <w:tabs>
        <w:tab w:val="left" w:pos="1680"/>
        <w:tab w:val="right" w:leader="dot" w:pos="8296"/>
      </w:tabs>
      <w:ind w:left="845" w:hanging="425"/>
    </w:pPr>
  </w:style>
  <w:style w:type="paragraph" w:styleId="12">
    <w:name w:val="toc 1"/>
    <w:basedOn w:val="a0"/>
    <w:next w:val="a0"/>
    <w:autoRedefine/>
    <w:uiPriority w:val="39"/>
    <w:qFormat/>
    <w:rsid w:val="0015221E"/>
    <w:pPr>
      <w:tabs>
        <w:tab w:val="left" w:pos="0"/>
        <w:tab w:val="right" w:leader="dot" w:pos="8302"/>
      </w:tabs>
      <w:ind w:left="705" w:rightChars="-18" w:right="-50" w:hanging="705"/>
    </w:pPr>
    <w:rPr>
      <w:noProof/>
      <w:szCs w:val="28"/>
    </w:rPr>
  </w:style>
  <w:style w:type="paragraph" w:styleId="31">
    <w:name w:val="toc 3"/>
    <w:basedOn w:val="a0"/>
    <w:next w:val="a0"/>
    <w:autoRedefine/>
    <w:uiPriority w:val="39"/>
    <w:qFormat/>
    <w:rsid w:val="00C640AB"/>
    <w:pPr>
      <w:ind w:leftChars="400" w:left="840"/>
    </w:pPr>
  </w:style>
  <w:style w:type="paragraph" w:styleId="41">
    <w:name w:val="toc 4"/>
    <w:basedOn w:val="a0"/>
    <w:next w:val="a0"/>
    <w:autoRedefine/>
    <w:semiHidden/>
    <w:rsid w:val="00C640AB"/>
    <w:pPr>
      <w:ind w:leftChars="600" w:left="1260"/>
    </w:pPr>
  </w:style>
  <w:style w:type="paragraph" w:styleId="51">
    <w:name w:val="toc 5"/>
    <w:basedOn w:val="a0"/>
    <w:next w:val="a0"/>
    <w:autoRedefine/>
    <w:semiHidden/>
    <w:rsid w:val="00C640AB"/>
    <w:pPr>
      <w:ind w:leftChars="800" w:left="1680"/>
    </w:pPr>
  </w:style>
  <w:style w:type="paragraph" w:styleId="61">
    <w:name w:val="toc 6"/>
    <w:basedOn w:val="a0"/>
    <w:next w:val="a0"/>
    <w:autoRedefine/>
    <w:semiHidden/>
    <w:rsid w:val="00C640AB"/>
    <w:pPr>
      <w:ind w:leftChars="1000" w:left="2100"/>
    </w:pPr>
  </w:style>
  <w:style w:type="paragraph" w:styleId="71">
    <w:name w:val="toc 7"/>
    <w:basedOn w:val="a0"/>
    <w:next w:val="a0"/>
    <w:autoRedefine/>
    <w:semiHidden/>
    <w:rsid w:val="00C640AB"/>
    <w:pPr>
      <w:ind w:leftChars="1200" w:left="2520"/>
    </w:pPr>
  </w:style>
  <w:style w:type="paragraph" w:styleId="81">
    <w:name w:val="toc 8"/>
    <w:basedOn w:val="a0"/>
    <w:next w:val="a0"/>
    <w:autoRedefine/>
    <w:semiHidden/>
    <w:rsid w:val="00C640AB"/>
    <w:pPr>
      <w:ind w:leftChars="1400" w:left="2940"/>
    </w:pPr>
  </w:style>
  <w:style w:type="paragraph" w:styleId="91">
    <w:name w:val="toc 9"/>
    <w:basedOn w:val="a0"/>
    <w:next w:val="a0"/>
    <w:autoRedefine/>
    <w:semiHidden/>
    <w:rsid w:val="00C640AB"/>
    <w:pPr>
      <w:ind w:leftChars="1600" w:left="3360"/>
    </w:pPr>
  </w:style>
  <w:style w:type="character" w:styleId="a8">
    <w:name w:val="Hyperlink"/>
    <w:basedOn w:val="a1"/>
    <w:uiPriority w:val="99"/>
    <w:rsid w:val="00C640AB"/>
    <w:rPr>
      <w:color w:val="0000FF"/>
      <w:u w:val="single"/>
    </w:rPr>
  </w:style>
  <w:style w:type="paragraph" w:styleId="a9">
    <w:name w:val="Body Text Indent"/>
    <w:basedOn w:val="a0"/>
    <w:rsid w:val="0016679F"/>
    <w:pPr>
      <w:snapToGrid w:val="0"/>
      <w:spacing w:beforeLines="50" w:afterLines="10" w:line="300" w:lineRule="auto"/>
      <w:ind w:left="850" w:hanging="425"/>
    </w:pPr>
    <w:rPr>
      <w:bCs/>
      <w:sz w:val="24"/>
    </w:rPr>
  </w:style>
  <w:style w:type="paragraph" w:styleId="aa">
    <w:name w:val="header"/>
    <w:basedOn w:val="a0"/>
    <w:link w:val="ab"/>
    <w:uiPriority w:val="99"/>
    <w:rsid w:val="00C64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0"/>
    <w:link w:val="ad"/>
    <w:uiPriority w:val="99"/>
    <w:rsid w:val="00C640A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styleId="ae">
    <w:name w:val="page number"/>
    <w:basedOn w:val="a1"/>
    <w:rsid w:val="00C640AB"/>
  </w:style>
  <w:style w:type="paragraph" w:styleId="af">
    <w:name w:val="Balloon Text"/>
    <w:basedOn w:val="a0"/>
    <w:link w:val="af0"/>
    <w:rsid w:val="00985A22"/>
    <w:pPr>
      <w:spacing w:line="240" w:lineRule="auto"/>
    </w:pPr>
    <w:rPr>
      <w:sz w:val="18"/>
      <w:szCs w:val="18"/>
    </w:rPr>
  </w:style>
  <w:style w:type="character" w:customStyle="1" w:styleId="af0">
    <w:name w:val="批注框文本字符"/>
    <w:basedOn w:val="a1"/>
    <w:link w:val="af"/>
    <w:rsid w:val="00985A22"/>
    <w:rPr>
      <w:sz w:val="18"/>
      <w:szCs w:val="18"/>
    </w:rPr>
  </w:style>
  <w:style w:type="paragraph" w:styleId="af1">
    <w:name w:val="List Paragraph"/>
    <w:basedOn w:val="a0"/>
    <w:link w:val="af2"/>
    <w:uiPriority w:val="34"/>
    <w:qFormat/>
    <w:rsid w:val="00A65B23"/>
    <w:pPr>
      <w:ind w:left="720"/>
      <w:contextualSpacing/>
    </w:pPr>
  </w:style>
  <w:style w:type="character" w:customStyle="1" w:styleId="11">
    <w:name w:val="标题 1字符"/>
    <w:basedOn w:val="a1"/>
    <w:link w:val="1"/>
    <w:uiPriority w:val="9"/>
    <w:rsid w:val="000D1634"/>
    <w:rPr>
      <w:rFonts w:ascii="Cambria" w:hAnsi="Cambria"/>
      <w:b/>
      <w:bCs/>
      <w:sz w:val="44"/>
      <w:szCs w:val="44"/>
      <w:lang w:bidi="en-US"/>
    </w:rPr>
  </w:style>
  <w:style w:type="character" w:customStyle="1" w:styleId="21">
    <w:name w:val="标题 2字符"/>
    <w:basedOn w:val="a1"/>
    <w:link w:val="20"/>
    <w:uiPriority w:val="9"/>
    <w:rsid w:val="000D1634"/>
    <w:rPr>
      <w:rFonts w:ascii="Cambria" w:hAnsi="Cambria"/>
      <w:b/>
      <w:bCs/>
      <w:sz w:val="32"/>
      <w:szCs w:val="32"/>
      <w:lang w:bidi="en-US"/>
    </w:rPr>
  </w:style>
  <w:style w:type="character" w:customStyle="1" w:styleId="30">
    <w:name w:val="标题 3字符"/>
    <w:basedOn w:val="a1"/>
    <w:link w:val="3"/>
    <w:uiPriority w:val="9"/>
    <w:rsid w:val="00B5360C"/>
    <w:rPr>
      <w:rFonts w:ascii="Cambria" w:hAnsi="Cambria"/>
      <w:b/>
      <w:bCs/>
      <w:sz w:val="28"/>
      <w:szCs w:val="22"/>
      <w:lang w:bidi="en-US"/>
    </w:rPr>
  </w:style>
  <w:style w:type="character" w:customStyle="1" w:styleId="40">
    <w:name w:val="标题 4字符"/>
    <w:basedOn w:val="a1"/>
    <w:link w:val="4"/>
    <w:uiPriority w:val="9"/>
    <w:rsid w:val="006F2E99"/>
    <w:rPr>
      <w:rFonts w:ascii="Cambria" w:hAnsi="Cambria"/>
      <w:bCs/>
      <w:sz w:val="28"/>
      <w:szCs w:val="22"/>
      <w:lang w:bidi="en-US"/>
    </w:rPr>
  </w:style>
  <w:style w:type="character" w:customStyle="1" w:styleId="50">
    <w:name w:val="标题 5字符"/>
    <w:basedOn w:val="a1"/>
    <w:link w:val="5"/>
    <w:uiPriority w:val="9"/>
    <w:rsid w:val="00A65B23"/>
    <w:rPr>
      <w:rFonts w:ascii="Cambria" w:eastAsia="宋体" w:hAnsi="Cambria" w:cs="Times New Roman"/>
      <w:color w:val="073662"/>
    </w:rPr>
  </w:style>
  <w:style w:type="character" w:customStyle="1" w:styleId="60">
    <w:name w:val="标题 6字符"/>
    <w:basedOn w:val="a1"/>
    <w:link w:val="6"/>
    <w:uiPriority w:val="9"/>
    <w:rsid w:val="00A65B23"/>
    <w:rPr>
      <w:rFonts w:ascii="Cambria" w:eastAsia="宋体" w:hAnsi="Cambria" w:cs="Times New Roman"/>
      <w:i/>
      <w:iCs/>
      <w:color w:val="073662"/>
    </w:rPr>
  </w:style>
  <w:style w:type="character" w:customStyle="1" w:styleId="70">
    <w:name w:val="标题 7字符"/>
    <w:basedOn w:val="a1"/>
    <w:link w:val="7"/>
    <w:uiPriority w:val="9"/>
    <w:rsid w:val="00A65B23"/>
    <w:rPr>
      <w:rFonts w:ascii="Cambria" w:eastAsia="宋体" w:hAnsi="Cambria" w:cs="Times New Roman"/>
      <w:i/>
      <w:iCs/>
      <w:color w:val="404040"/>
    </w:rPr>
  </w:style>
  <w:style w:type="character" w:customStyle="1" w:styleId="80">
    <w:name w:val="标题 8字符"/>
    <w:basedOn w:val="a1"/>
    <w:link w:val="8"/>
    <w:uiPriority w:val="9"/>
    <w:rsid w:val="00A65B23"/>
    <w:rPr>
      <w:rFonts w:ascii="Cambria" w:eastAsia="宋体" w:hAnsi="Cambria" w:cs="Times New Roman"/>
      <w:color w:val="0F6FC6"/>
      <w:sz w:val="20"/>
      <w:szCs w:val="20"/>
    </w:rPr>
  </w:style>
  <w:style w:type="character" w:customStyle="1" w:styleId="90">
    <w:name w:val="标题 9字符"/>
    <w:basedOn w:val="a1"/>
    <w:link w:val="9"/>
    <w:uiPriority w:val="9"/>
    <w:rsid w:val="00A65B23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f3">
    <w:name w:val="caption"/>
    <w:basedOn w:val="a0"/>
    <w:next w:val="a0"/>
    <w:uiPriority w:val="35"/>
    <w:unhideWhenUsed/>
    <w:qFormat/>
    <w:rsid w:val="00A65B23"/>
    <w:pPr>
      <w:spacing w:line="240" w:lineRule="auto"/>
    </w:pPr>
    <w:rPr>
      <w:b/>
      <w:bCs/>
      <w:color w:val="0F6FC6"/>
      <w:sz w:val="18"/>
      <w:szCs w:val="18"/>
    </w:rPr>
  </w:style>
  <w:style w:type="paragraph" w:styleId="af4">
    <w:name w:val="Title"/>
    <w:basedOn w:val="a0"/>
    <w:next w:val="a0"/>
    <w:link w:val="af5"/>
    <w:uiPriority w:val="10"/>
    <w:qFormat/>
    <w:rsid w:val="002E63B6"/>
    <w:pPr>
      <w:jc w:val="center"/>
    </w:pPr>
    <w:rPr>
      <w:rFonts w:ascii="黑体" w:eastAsia="黑体" w:hAnsi="黑体"/>
      <w:b/>
      <w:sz w:val="64"/>
      <w:szCs w:val="64"/>
    </w:rPr>
  </w:style>
  <w:style w:type="character" w:customStyle="1" w:styleId="af5">
    <w:name w:val="标题字符"/>
    <w:basedOn w:val="a1"/>
    <w:link w:val="af4"/>
    <w:uiPriority w:val="10"/>
    <w:rsid w:val="002E63B6"/>
    <w:rPr>
      <w:rFonts w:ascii="黑体" w:eastAsia="黑体" w:hAnsi="黑体"/>
      <w:b/>
      <w:sz w:val="64"/>
      <w:szCs w:val="64"/>
      <w:lang w:bidi="en-US"/>
    </w:rPr>
  </w:style>
  <w:style w:type="paragraph" w:styleId="af6">
    <w:name w:val="Subtitle"/>
    <w:basedOn w:val="a0"/>
    <w:next w:val="a0"/>
    <w:link w:val="af7"/>
    <w:uiPriority w:val="11"/>
    <w:qFormat/>
    <w:rsid w:val="002E63B6"/>
    <w:pPr>
      <w:jc w:val="center"/>
    </w:pPr>
    <w:rPr>
      <w:sz w:val="44"/>
      <w:szCs w:val="44"/>
    </w:rPr>
  </w:style>
  <w:style w:type="character" w:customStyle="1" w:styleId="af7">
    <w:name w:val="副标题字符"/>
    <w:basedOn w:val="a1"/>
    <w:link w:val="af6"/>
    <w:uiPriority w:val="11"/>
    <w:rsid w:val="002E63B6"/>
    <w:rPr>
      <w:rFonts w:ascii="Times New Roman" w:hAnsi="Times New Roman"/>
      <w:sz w:val="44"/>
      <w:szCs w:val="44"/>
      <w:lang w:bidi="en-US"/>
    </w:rPr>
  </w:style>
  <w:style w:type="character" w:styleId="af8">
    <w:name w:val="Strong"/>
    <w:basedOn w:val="a1"/>
    <w:uiPriority w:val="22"/>
    <w:qFormat/>
    <w:rsid w:val="00A65B23"/>
    <w:rPr>
      <w:b/>
      <w:bCs/>
    </w:rPr>
  </w:style>
  <w:style w:type="character" w:styleId="af9">
    <w:name w:val="Emphasis"/>
    <w:basedOn w:val="a1"/>
    <w:uiPriority w:val="20"/>
    <w:qFormat/>
    <w:rsid w:val="00A65B23"/>
    <w:rPr>
      <w:i/>
      <w:iCs/>
    </w:rPr>
  </w:style>
  <w:style w:type="paragraph" w:styleId="afa">
    <w:name w:val="No Spacing"/>
    <w:link w:val="afb"/>
    <w:uiPriority w:val="1"/>
    <w:qFormat/>
    <w:rsid w:val="00A65B23"/>
    <w:rPr>
      <w:sz w:val="22"/>
      <w:szCs w:val="22"/>
      <w:lang w:eastAsia="en-US" w:bidi="en-US"/>
    </w:rPr>
  </w:style>
  <w:style w:type="paragraph" w:styleId="afc">
    <w:name w:val="Quote"/>
    <w:basedOn w:val="a0"/>
    <w:next w:val="a0"/>
    <w:link w:val="afd"/>
    <w:uiPriority w:val="29"/>
    <w:qFormat/>
    <w:rsid w:val="00A65B23"/>
    <w:rPr>
      <w:i/>
      <w:iCs/>
      <w:color w:val="000000"/>
    </w:rPr>
  </w:style>
  <w:style w:type="character" w:customStyle="1" w:styleId="afd">
    <w:name w:val="引用字符"/>
    <w:basedOn w:val="a1"/>
    <w:link w:val="afc"/>
    <w:uiPriority w:val="29"/>
    <w:rsid w:val="00A65B23"/>
    <w:rPr>
      <w:i/>
      <w:iCs/>
      <w:color w:val="000000"/>
    </w:rPr>
  </w:style>
  <w:style w:type="paragraph" w:styleId="afe">
    <w:name w:val="Intense Quote"/>
    <w:basedOn w:val="a0"/>
    <w:next w:val="a0"/>
    <w:link w:val="aff"/>
    <w:uiPriority w:val="30"/>
    <w:qFormat/>
    <w:rsid w:val="00A65B23"/>
    <w:pPr>
      <w:pBdr>
        <w:bottom w:val="single" w:sz="4" w:space="4" w:color="0F6FC6"/>
      </w:pBdr>
      <w:spacing w:before="200" w:after="280"/>
      <w:ind w:left="936" w:right="936"/>
    </w:pPr>
    <w:rPr>
      <w:b/>
      <w:bCs/>
      <w:i/>
      <w:iCs/>
      <w:color w:val="0F6FC6"/>
    </w:rPr>
  </w:style>
  <w:style w:type="character" w:customStyle="1" w:styleId="aff">
    <w:name w:val="明显引用字符"/>
    <w:basedOn w:val="a1"/>
    <w:link w:val="afe"/>
    <w:uiPriority w:val="30"/>
    <w:rsid w:val="00A65B23"/>
    <w:rPr>
      <w:b/>
      <w:bCs/>
      <w:i/>
      <w:iCs/>
      <w:color w:val="0F6FC6"/>
    </w:rPr>
  </w:style>
  <w:style w:type="character" w:styleId="aff0">
    <w:name w:val="Subtle Emphasis"/>
    <w:basedOn w:val="a1"/>
    <w:uiPriority w:val="19"/>
    <w:qFormat/>
    <w:rsid w:val="00A65B23"/>
    <w:rPr>
      <w:i/>
      <w:iCs/>
      <w:color w:val="808080"/>
    </w:rPr>
  </w:style>
  <w:style w:type="character" w:styleId="aff1">
    <w:name w:val="Intense Emphasis"/>
    <w:basedOn w:val="a1"/>
    <w:uiPriority w:val="21"/>
    <w:qFormat/>
    <w:rsid w:val="00A65B23"/>
    <w:rPr>
      <w:b/>
      <w:bCs/>
      <w:i/>
      <w:iCs/>
      <w:color w:val="0F6FC6"/>
    </w:rPr>
  </w:style>
  <w:style w:type="character" w:styleId="aff2">
    <w:name w:val="Subtle Reference"/>
    <w:basedOn w:val="a1"/>
    <w:uiPriority w:val="31"/>
    <w:qFormat/>
    <w:rsid w:val="00A65B23"/>
    <w:rPr>
      <w:smallCaps/>
      <w:color w:val="009DD9"/>
      <w:u w:val="single"/>
    </w:rPr>
  </w:style>
  <w:style w:type="character" w:styleId="aff3">
    <w:name w:val="Intense Reference"/>
    <w:basedOn w:val="a1"/>
    <w:uiPriority w:val="32"/>
    <w:qFormat/>
    <w:rsid w:val="00A65B23"/>
    <w:rPr>
      <w:b/>
      <w:bCs/>
      <w:smallCaps/>
      <w:color w:val="009DD9"/>
      <w:spacing w:val="5"/>
      <w:u w:val="single"/>
    </w:rPr>
  </w:style>
  <w:style w:type="character" w:styleId="aff4">
    <w:name w:val="Book Title"/>
    <w:basedOn w:val="a1"/>
    <w:uiPriority w:val="33"/>
    <w:qFormat/>
    <w:rsid w:val="00A65B23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unhideWhenUsed/>
    <w:qFormat/>
    <w:rsid w:val="00A65B23"/>
    <w:pPr>
      <w:outlineLvl w:val="9"/>
    </w:pPr>
  </w:style>
  <w:style w:type="numbering" w:customStyle="1" w:styleId="10">
    <w:name w:val="样式1"/>
    <w:uiPriority w:val="99"/>
    <w:rsid w:val="00230A2C"/>
    <w:pPr>
      <w:numPr>
        <w:numId w:val="1"/>
      </w:numPr>
    </w:pPr>
  </w:style>
  <w:style w:type="numbering" w:customStyle="1" w:styleId="2">
    <w:name w:val="样式2"/>
    <w:uiPriority w:val="99"/>
    <w:rsid w:val="005A1F62"/>
    <w:pPr>
      <w:numPr>
        <w:numId w:val="3"/>
      </w:numPr>
    </w:pPr>
  </w:style>
  <w:style w:type="character" w:styleId="aff5">
    <w:name w:val="annotation reference"/>
    <w:basedOn w:val="a1"/>
    <w:rsid w:val="00FD2DB1"/>
    <w:rPr>
      <w:sz w:val="21"/>
      <w:szCs w:val="21"/>
    </w:rPr>
  </w:style>
  <w:style w:type="paragraph" w:styleId="aff6">
    <w:name w:val="annotation text"/>
    <w:basedOn w:val="a0"/>
    <w:link w:val="aff7"/>
    <w:rsid w:val="00FD2DB1"/>
  </w:style>
  <w:style w:type="character" w:customStyle="1" w:styleId="aff7">
    <w:name w:val="注释文本字符"/>
    <w:basedOn w:val="a1"/>
    <w:link w:val="aff6"/>
    <w:rsid w:val="00FD2DB1"/>
  </w:style>
  <w:style w:type="paragraph" w:styleId="aff8">
    <w:name w:val="annotation subject"/>
    <w:basedOn w:val="aff6"/>
    <w:next w:val="aff6"/>
    <w:link w:val="aff9"/>
    <w:rsid w:val="00FD2DB1"/>
    <w:rPr>
      <w:b/>
      <w:bCs/>
    </w:rPr>
  </w:style>
  <w:style w:type="character" w:customStyle="1" w:styleId="aff9">
    <w:name w:val="批注主题字符"/>
    <w:basedOn w:val="aff7"/>
    <w:link w:val="aff8"/>
    <w:rsid w:val="00FD2DB1"/>
    <w:rPr>
      <w:b/>
      <w:bCs/>
    </w:rPr>
  </w:style>
  <w:style w:type="character" w:customStyle="1" w:styleId="ad">
    <w:name w:val="页脚字符"/>
    <w:basedOn w:val="a1"/>
    <w:link w:val="ac"/>
    <w:uiPriority w:val="99"/>
    <w:rsid w:val="00FF3133"/>
    <w:rPr>
      <w:rFonts w:ascii="Times New Roman" w:hAnsi="Times New Roman"/>
      <w:sz w:val="18"/>
      <w:szCs w:val="18"/>
      <w:lang w:bidi="en-US"/>
    </w:rPr>
  </w:style>
  <w:style w:type="character" w:customStyle="1" w:styleId="afb">
    <w:name w:val="无间距字符"/>
    <w:basedOn w:val="a1"/>
    <w:link w:val="afa"/>
    <w:uiPriority w:val="1"/>
    <w:rsid w:val="000855E8"/>
    <w:rPr>
      <w:sz w:val="22"/>
      <w:szCs w:val="22"/>
      <w:lang w:eastAsia="en-US" w:bidi="en-US"/>
    </w:rPr>
  </w:style>
  <w:style w:type="character" w:customStyle="1" w:styleId="ab">
    <w:name w:val="页眉字符"/>
    <w:basedOn w:val="a1"/>
    <w:link w:val="aa"/>
    <w:uiPriority w:val="99"/>
    <w:rsid w:val="000855E8"/>
    <w:rPr>
      <w:rFonts w:ascii="Times New Roman" w:hAnsi="Times New Roman"/>
      <w:sz w:val="18"/>
      <w:szCs w:val="18"/>
      <w:lang w:bidi="en-US"/>
    </w:rPr>
  </w:style>
  <w:style w:type="paragraph" w:styleId="affa">
    <w:name w:val="Normal (Web)"/>
    <w:basedOn w:val="a0"/>
    <w:uiPriority w:val="99"/>
    <w:rsid w:val="00EE7306"/>
    <w:pPr>
      <w:spacing w:before="100" w:beforeAutospacing="1" w:after="100" w:afterAutospacing="1" w:line="240" w:lineRule="auto"/>
      <w:ind w:firstLine="0"/>
    </w:pPr>
    <w:rPr>
      <w:rFonts w:ascii="宋体" w:cs="宋体"/>
      <w:sz w:val="24"/>
      <w:szCs w:val="24"/>
      <w:lang w:bidi="ar-SA"/>
    </w:rPr>
  </w:style>
  <w:style w:type="table" w:styleId="affb">
    <w:name w:val="Table Grid"/>
    <w:basedOn w:val="a2"/>
    <w:rsid w:val="00565F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首行缩进"/>
    <w:basedOn w:val="a0"/>
    <w:link w:val="Char"/>
    <w:qFormat/>
    <w:rsid w:val="00766968"/>
    <w:rPr>
      <w:rFonts w:hAnsi="Times New Roman"/>
    </w:rPr>
  </w:style>
  <w:style w:type="character" w:customStyle="1" w:styleId="Char">
    <w:name w:val="首行缩进 Char"/>
    <w:basedOn w:val="a1"/>
    <w:link w:val="affc"/>
    <w:rsid w:val="00766968"/>
    <w:rPr>
      <w:rFonts w:ascii="Times New Roman" w:hAnsi="Times New Roman"/>
      <w:sz w:val="28"/>
      <w:szCs w:val="21"/>
      <w:lang w:bidi="en-US"/>
    </w:rPr>
  </w:style>
  <w:style w:type="paragraph" w:customStyle="1" w:styleId="CharCharCharChar">
    <w:name w:val="Char Char Char Char"/>
    <w:basedOn w:val="a0"/>
    <w:rsid w:val="003D1BD4"/>
    <w:pPr>
      <w:spacing w:after="0" w:line="240" w:lineRule="auto"/>
      <w:ind w:firstLine="0"/>
    </w:pPr>
    <w:rPr>
      <w:rFonts w:eastAsia="楷体_GB2312" w:cs="宋体"/>
      <w:sz w:val="21"/>
      <w:szCs w:val="32"/>
      <w:lang w:bidi="ar-SA"/>
    </w:rPr>
  </w:style>
  <w:style w:type="paragraph" w:customStyle="1" w:styleId="a">
    <w:name w:val="编号正文"/>
    <w:basedOn w:val="af1"/>
    <w:link w:val="Char0"/>
    <w:qFormat/>
    <w:rsid w:val="005B1C36"/>
    <w:pPr>
      <w:numPr>
        <w:numId w:val="4"/>
      </w:numPr>
    </w:pPr>
  </w:style>
  <w:style w:type="paragraph" w:customStyle="1" w:styleId="sub">
    <w:name w:val="sub"/>
    <w:basedOn w:val="a0"/>
    <w:rsid w:val="00422D20"/>
    <w:pPr>
      <w:numPr>
        <w:numId w:val="5"/>
      </w:numPr>
      <w:tabs>
        <w:tab w:val="clear" w:pos="425"/>
        <w:tab w:val="num" w:pos="-120"/>
      </w:tabs>
      <w:adjustRightInd w:val="0"/>
      <w:spacing w:after="0" w:line="360" w:lineRule="auto"/>
      <w:ind w:left="1264" w:hanging="357"/>
      <w:jc w:val="both"/>
      <w:textAlignment w:val="baseline"/>
    </w:pPr>
    <w:rPr>
      <w:rFonts w:hAnsi="Times New Roman"/>
      <w:szCs w:val="20"/>
      <w:lang w:bidi="ar-SA"/>
    </w:rPr>
  </w:style>
  <w:style w:type="character" w:customStyle="1" w:styleId="af2">
    <w:name w:val="列出段落字符"/>
    <w:basedOn w:val="a1"/>
    <w:link w:val="af1"/>
    <w:uiPriority w:val="34"/>
    <w:rsid w:val="00177A62"/>
    <w:rPr>
      <w:rFonts w:ascii="Times New Roman" w:hAnsi="宋体"/>
      <w:sz w:val="28"/>
      <w:szCs w:val="21"/>
      <w:lang w:bidi="en-US"/>
    </w:rPr>
  </w:style>
  <w:style w:type="character" w:customStyle="1" w:styleId="Char0">
    <w:name w:val="编号正文 Char"/>
    <w:basedOn w:val="af2"/>
    <w:link w:val="a"/>
    <w:rsid w:val="00177A62"/>
    <w:rPr>
      <w:rFonts w:ascii="Times New Roman" w:hAnsi="宋体"/>
      <w:sz w:val="28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02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97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4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35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8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2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1169;&#20154;&#36164;&#26009;\&#25991;&#26723;&#27169;&#26495;\&#25216;&#26415;&#25991;&#20214;&#65288;&#23618;&#32423;&#31456;&#33410;&#32534;&#21495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17265-F39E-ED4B-A235-D0397AA03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\私人资料\文档模板\技术文件（层级章节编号）.dotx</Template>
  <TotalTime>14</TotalTime>
  <Pages>3</Pages>
  <Words>43</Words>
  <Characters>249</Characters>
  <Application>Microsoft Macintosh Word</Application>
  <DocSecurity>0</DocSecurity>
  <Lines>2</Lines>
  <Paragraphs>1</Paragraphs>
  <ScaleCrop>false</ScaleCrop>
  <Company/>
  <LinksUpToDate>false</LinksUpToDate>
  <CharactersWithSpaces>291</CharactersWithSpaces>
  <SharedDoc>false</SharedDoc>
  <HLinks>
    <vt:vector size="168" baseType="variant">
      <vt:variant>
        <vt:i4>1638462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_Toc274313998</vt:lpwstr>
      </vt:variant>
      <vt:variant>
        <vt:i4>1638462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_Toc274313997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_Toc274313996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_Toc274313995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_Toc274313994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_Toc274313993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_Toc274313992</vt:lpwstr>
      </vt:variant>
      <vt:variant>
        <vt:i4>1638462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_Toc274313991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_Toc274313990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_Toc274313989</vt:lpwstr>
      </vt:variant>
      <vt:variant>
        <vt:i4>1572926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_Toc274313988</vt:lpwstr>
      </vt:variant>
      <vt:variant>
        <vt:i4>1572926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_Toc274313987</vt:lpwstr>
      </vt:variant>
      <vt:variant>
        <vt:i4>1572926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_Toc274313986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_Toc274313985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_Toc274313984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_Toc274313983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_Toc274313982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_Toc274313981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_Toc274313980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_Toc274313979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_Toc274313978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_Toc274313977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_Toc274313976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_Toc274313975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_Toc274313974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_Toc274313973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_Toc274313972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_Toc274313971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宏源证券信息技术总体规划</dc:title>
  <dc:creator>王海航</dc:creator>
  <cp:keywords>宏源证券 信息技术 规划</cp:keywords>
  <cp:lastModifiedBy>Holbrook</cp:lastModifiedBy>
  <cp:revision>10</cp:revision>
  <cp:lastPrinted>2002-06-07T12:00:00Z</cp:lastPrinted>
  <dcterms:created xsi:type="dcterms:W3CDTF">2011-12-08T01:28:00Z</dcterms:created>
  <dcterms:modified xsi:type="dcterms:W3CDTF">2011-12-09T02:14:00Z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出版商">
    <vt:lpwstr>wanghaihang</vt:lpwstr>
  </property>
</Properties>
</file>