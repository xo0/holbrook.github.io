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BE8" w:rsidRDefault="00924BE8" w:rsidP="00F66CA7">
      <w:pPr>
        <w:pStyle w:val="af0"/>
      </w:pPr>
      <w:bookmarkStart w:id="0" w:name="_Toc10573508"/>
    </w:p>
    <w:p w:rsidR="0081542D" w:rsidRPr="0081542D" w:rsidRDefault="0081542D" w:rsidP="00F66CA7"/>
    <w:p w:rsidR="00924BE8" w:rsidRPr="002E63B6" w:rsidRDefault="00924BE8" w:rsidP="00F66CA7">
      <w:pPr>
        <w:pStyle w:val="af0"/>
      </w:pPr>
      <w:r w:rsidRPr="002E63B6">
        <w:rPr>
          <w:rFonts w:hint="eastAsia"/>
        </w:rPr>
        <w:t>宏源证券股份有限公司</w:t>
      </w:r>
    </w:p>
    <w:p w:rsidR="003A4E26" w:rsidRDefault="00D62E9A" w:rsidP="00F66CA7">
      <w:pPr>
        <w:pStyle w:val="af0"/>
      </w:pPr>
      <w:r>
        <w:rPr>
          <w:rFonts w:hint="eastAsia"/>
        </w:rPr>
        <w:t>收入成本分摊管理</w:t>
      </w:r>
      <w:r w:rsidR="007C443B">
        <w:rPr>
          <w:rFonts w:hint="eastAsia"/>
        </w:rPr>
        <w:t>系统</w:t>
      </w:r>
    </w:p>
    <w:p w:rsidR="00924BE8" w:rsidRPr="00AA06C5" w:rsidRDefault="00924BE8" w:rsidP="00F66CA7">
      <w:pPr>
        <w:pStyle w:val="af0"/>
      </w:pPr>
    </w:p>
    <w:p w:rsidR="00924BE8" w:rsidRPr="00D263B5" w:rsidRDefault="00924BE8" w:rsidP="00F66CA7">
      <w:pPr>
        <w:pStyle w:val="af1"/>
      </w:pPr>
    </w:p>
    <w:p w:rsidR="001A6303" w:rsidRPr="001A6303" w:rsidRDefault="001A6303" w:rsidP="00F66CA7"/>
    <w:p w:rsidR="00924BE8" w:rsidRDefault="00924BE8" w:rsidP="00F66CA7">
      <w:pPr>
        <w:pStyle w:val="af1"/>
      </w:pPr>
    </w:p>
    <w:p w:rsidR="00C65FB9" w:rsidRDefault="00C65FB9" w:rsidP="00F66CA7">
      <w:pPr>
        <w:sectPr w:rsidR="00C65FB9" w:rsidSect="00517DE9">
          <w:type w:val="continuous"/>
          <w:pgSz w:w="11906" w:h="16838" w:code="9"/>
          <w:pgMar w:top="1440" w:right="1797" w:bottom="1440" w:left="1797" w:header="851" w:footer="851" w:gutter="0"/>
          <w:pgNumType w:start="0"/>
          <w:cols w:space="425"/>
          <w:docGrid w:type="lines" w:linePitch="312"/>
        </w:sectPr>
      </w:pPr>
    </w:p>
    <w:p w:rsidR="0081542D" w:rsidRDefault="0081542D" w:rsidP="00F66CA7"/>
    <w:p w:rsidR="0081542D" w:rsidRDefault="0081542D" w:rsidP="00F66CA7">
      <w:pPr>
        <w:sectPr w:rsidR="0081542D" w:rsidSect="00517DE9">
          <w:type w:val="continuous"/>
          <w:pgSz w:w="11906" w:h="16838" w:code="9"/>
          <w:pgMar w:top="1440" w:right="1797" w:bottom="1440" w:left="1797" w:header="851" w:footer="851" w:gutter="0"/>
          <w:pgNumType w:start="0"/>
          <w:cols w:space="425"/>
          <w:docGrid w:type="lines" w:linePitch="312"/>
        </w:sectPr>
      </w:pPr>
    </w:p>
    <w:p w:rsidR="00E1300D" w:rsidRPr="000D1634" w:rsidRDefault="00D62E9A" w:rsidP="000D1634">
      <w:pPr>
        <w:pStyle w:val="1"/>
      </w:pPr>
      <w:bookmarkStart w:id="1" w:name="_Toc216681801"/>
      <w:r>
        <w:rPr>
          <w:rFonts w:hint="eastAsia"/>
        </w:rPr>
        <w:lastRenderedPageBreak/>
        <w:t>收入成本分摊管理</w:t>
      </w:r>
      <w:r w:rsidR="007C443B">
        <w:rPr>
          <w:rFonts w:hint="eastAsia"/>
        </w:rPr>
        <w:t>系统项目说明</w:t>
      </w:r>
    </w:p>
    <w:p w:rsidR="00013C46" w:rsidRDefault="00013C46" w:rsidP="00C93DE5">
      <w:pPr>
        <w:pStyle w:val="20"/>
      </w:pPr>
      <w:r>
        <w:rPr>
          <w:rFonts w:hint="eastAsia"/>
        </w:rPr>
        <w:t>业务需求</w:t>
      </w:r>
    </w:p>
    <w:p w:rsidR="00D62E9A" w:rsidRPr="00D62E9A" w:rsidRDefault="00D62E9A" w:rsidP="00D62E9A">
      <w:pPr>
        <w:ind w:firstLine="600"/>
      </w:pPr>
      <w:r w:rsidRPr="00D62E9A">
        <w:rPr>
          <w:rFonts w:hint="eastAsia"/>
        </w:rPr>
        <w:t>目前公司各项收入和费用的分摊完全以手工方式完成，工作量大，还容易发生差错，且各单位无法实时查询自己的实际经营状况，预算管控的数据也只是账面数据，影响公司财务数据分析准确性。</w:t>
      </w:r>
    </w:p>
    <w:p w:rsidR="00D62E9A" w:rsidRPr="00D62E9A" w:rsidRDefault="00D62E9A" w:rsidP="00D62E9A">
      <w:pPr>
        <w:ind w:firstLine="600"/>
      </w:pPr>
      <w:r w:rsidRPr="00D62E9A">
        <w:rPr>
          <w:rFonts w:hint="eastAsia"/>
        </w:rPr>
        <w:t>根据预算管控和财务分析的需要，合作开发收入成本分摊管理模块，实现收入与成本在各单位之间的自动调整。</w:t>
      </w:r>
    </w:p>
    <w:p w:rsidR="0063271D" w:rsidRDefault="00D263B5" w:rsidP="00C93DE5">
      <w:pPr>
        <w:pStyle w:val="20"/>
      </w:pPr>
      <w:r>
        <w:t>技术方案</w:t>
      </w:r>
    </w:p>
    <w:p w:rsidR="00FC1E58" w:rsidRDefault="00966878" w:rsidP="00FC1E58">
      <w:pPr>
        <w:rPr>
          <w:rFonts w:hint="eastAsia"/>
        </w:rPr>
      </w:pPr>
      <w:r>
        <w:rPr>
          <w:rFonts w:hint="eastAsia"/>
        </w:rPr>
        <w:t>（</w:t>
      </w:r>
      <w:r w:rsidR="00D62E9A">
        <w:rPr>
          <w:rFonts w:hint="eastAsia"/>
        </w:rPr>
        <w:t>在现有用友的财务系统上增加模块的方式实现</w:t>
      </w:r>
      <w:r>
        <w:rPr>
          <w:rFonts w:hint="eastAsia"/>
        </w:rPr>
        <w:t>）</w:t>
      </w:r>
      <w:r w:rsidR="007C443B">
        <w:rPr>
          <w:rFonts w:hint="eastAsia"/>
        </w:rPr>
        <w:t>。</w:t>
      </w:r>
    </w:p>
    <w:p w:rsidR="00966878" w:rsidRPr="00FC1E58" w:rsidRDefault="00966878" w:rsidP="00FC1E58">
      <w:r>
        <w:rPr>
          <w:rFonts w:hint="eastAsia"/>
        </w:rPr>
        <w:t>待详细确认。</w:t>
      </w:r>
    </w:p>
    <w:bookmarkEnd w:id="0"/>
    <w:bookmarkEnd w:id="1"/>
    <w:p w:rsidR="00C93DE5" w:rsidRDefault="00C93DE5" w:rsidP="00C93DE5">
      <w:pPr>
        <w:pStyle w:val="20"/>
      </w:pPr>
      <w:r>
        <w:t>建设模式</w:t>
      </w:r>
    </w:p>
    <w:p w:rsidR="00C93DE5" w:rsidRDefault="007C443B" w:rsidP="00B84B49">
      <w:pPr>
        <w:pStyle w:val="aff1"/>
      </w:pPr>
      <w:r>
        <w:rPr>
          <w:rFonts w:hint="eastAsia"/>
        </w:rPr>
        <w:t>项目外包</w:t>
      </w:r>
    </w:p>
    <w:p w:rsidR="00C93DE5" w:rsidRDefault="00C93DE5" w:rsidP="00C93DE5">
      <w:pPr>
        <w:pStyle w:val="20"/>
      </w:pPr>
      <w:r>
        <w:t>项目预算</w:t>
      </w:r>
    </w:p>
    <w:p w:rsidR="00C93DE5" w:rsidRDefault="00D62E9A" w:rsidP="00B84B49">
      <w:pPr>
        <w:pStyle w:val="aff1"/>
      </w:pPr>
      <w:r>
        <w:rPr>
          <w:rFonts w:hint="eastAsia"/>
        </w:rPr>
        <w:t>2</w:t>
      </w:r>
      <w:r w:rsidR="007C443B" w:rsidRPr="007C443B">
        <w:t>0</w:t>
      </w:r>
      <w:r w:rsidR="007C443B" w:rsidRPr="007C443B">
        <w:rPr>
          <w:rFonts w:hint="eastAsia"/>
        </w:rPr>
        <w:t>万元</w:t>
      </w:r>
    </w:p>
    <w:p w:rsidR="00C93DE5" w:rsidRDefault="00C93DE5" w:rsidP="00C93DE5">
      <w:pPr>
        <w:pStyle w:val="20"/>
      </w:pPr>
      <w:r>
        <w:t>实施进度</w:t>
      </w:r>
    </w:p>
    <w:p w:rsidR="00C93DE5" w:rsidRDefault="00D62E9A" w:rsidP="00B84B49">
      <w:pPr>
        <w:pStyle w:val="aff1"/>
      </w:pPr>
      <w:r w:rsidRPr="00D62E9A">
        <w:t>2012</w:t>
      </w:r>
      <w:r w:rsidRPr="00D62E9A">
        <w:rPr>
          <w:rFonts w:hint="eastAsia"/>
        </w:rPr>
        <w:t>年</w:t>
      </w:r>
      <w:r w:rsidRPr="00D62E9A">
        <w:rPr>
          <w:rFonts w:hint="eastAsia"/>
        </w:rPr>
        <w:t>3</w:t>
      </w:r>
      <w:r w:rsidRPr="00D62E9A">
        <w:rPr>
          <w:rFonts w:hint="eastAsia"/>
        </w:rPr>
        <w:t>月完成</w:t>
      </w:r>
    </w:p>
    <w:p w:rsidR="00C93DE5" w:rsidRDefault="00C93DE5" w:rsidP="00C93DE5">
      <w:pPr>
        <w:pStyle w:val="20"/>
      </w:pPr>
      <w:r>
        <w:t>实施风险</w:t>
      </w:r>
    </w:p>
    <w:p w:rsidR="00455D4E" w:rsidRDefault="00F1160F" w:rsidP="00B84B49">
      <w:pPr>
        <w:pStyle w:val="aff1"/>
      </w:pPr>
      <w:r>
        <w:rPr>
          <w:rFonts w:hint="eastAsia"/>
        </w:rPr>
        <w:t>关注合作开发商的人员风险；</w:t>
      </w:r>
    </w:p>
    <w:p w:rsidR="00455D4E" w:rsidRDefault="00F1160F" w:rsidP="00B84B49">
      <w:pPr>
        <w:pStyle w:val="aff1"/>
      </w:pPr>
      <w:r>
        <w:rPr>
          <w:rFonts w:hint="eastAsia"/>
        </w:rPr>
        <w:t>关注功能的实现范围；</w:t>
      </w:r>
    </w:p>
    <w:sectPr w:rsidR="00455D4E" w:rsidSect="00C65FB9">
      <w:headerReference w:type="default" r:id="rId8"/>
      <w:footerReference w:type="default" r:id="rId9"/>
      <w:type w:val="continuous"/>
      <w:pgSz w:w="11906" w:h="16838" w:code="9"/>
      <w:pgMar w:top="1440" w:right="1797" w:bottom="1440" w:left="1797" w:header="851" w:footer="851" w:gutter="0"/>
      <w:pgNumType w:start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FB3" w:rsidRDefault="00FF5FB3" w:rsidP="00F66CA7">
      <w:r>
        <w:separator/>
      </w:r>
    </w:p>
    <w:p w:rsidR="00FF5FB3" w:rsidRDefault="00FF5FB3" w:rsidP="00F66CA7"/>
    <w:p w:rsidR="00FF5FB3" w:rsidRDefault="00FF5FB3" w:rsidP="00F66CA7"/>
  </w:endnote>
  <w:endnote w:type="continuationSeparator" w:id="1">
    <w:p w:rsidR="00FF5FB3" w:rsidRDefault="00FF5FB3" w:rsidP="00F66CA7">
      <w:r>
        <w:continuationSeparator/>
      </w:r>
    </w:p>
    <w:p w:rsidR="00FF5FB3" w:rsidRDefault="00FF5FB3" w:rsidP="00F66CA7"/>
    <w:p w:rsidR="00FF5FB3" w:rsidRDefault="00FF5FB3" w:rsidP="00F66CA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C15" w:rsidRPr="007129F9" w:rsidRDefault="00276B05" w:rsidP="00F66CA7">
    <w:pPr>
      <w:pStyle w:val="ab"/>
    </w:pPr>
    <w:r w:rsidRPr="00A02000">
      <w:fldChar w:fldCharType="begin"/>
    </w:r>
    <w:r w:rsidR="006B4C15" w:rsidRPr="00A02000">
      <w:instrText xml:space="preserve"> PAGE   \* MERGEFORMAT </w:instrText>
    </w:r>
    <w:r w:rsidRPr="00A02000">
      <w:fldChar w:fldCharType="separate"/>
    </w:r>
    <w:r w:rsidR="00966878" w:rsidRPr="00966878">
      <w:rPr>
        <w:noProof/>
        <w:lang w:val="zh-CN"/>
      </w:rPr>
      <w:t>0</w:t>
    </w:r>
    <w:r w:rsidRPr="00A02000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FB3" w:rsidRDefault="00FF5FB3" w:rsidP="00F66CA7">
      <w:r>
        <w:separator/>
      </w:r>
    </w:p>
    <w:p w:rsidR="00FF5FB3" w:rsidRDefault="00FF5FB3" w:rsidP="00F66CA7"/>
    <w:p w:rsidR="00FF5FB3" w:rsidRDefault="00FF5FB3" w:rsidP="00F66CA7"/>
  </w:footnote>
  <w:footnote w:type="continuationSeparator" w:id="1">
    <w:p w:rsidR="00FF5FB3" w:rsidRDefault="00FF5FB3" w:rsidP="00F66CA7">
      <w:r>
        <w:continuationSeparator/>
      </w:r>
    </w:p>
    <w:p w:rsidR="00FF5FB3" w:rsidRDefault="00FF5FB3" w:rsidP="00F66CA7"/>
    <w:p w:rsidR="00FF5FB3" w:rsidRDefault="00FF5FB3" w:rsidP="00F66CA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C15" w:rsidRPr="00D16E24" w:rsidRDefault="00C93DE5" w:rsidP="00D16E24">
    <w:pPr>
      <w:pStyle w:val="aa"/>
      <w:jc w:val="right"/>
      <w:rPr>
        <w:sz w:val="21"/>
        <w:szCs w:val="21"/>
      </w:rPr>
    </w:pPr>
    <w:r>
      <w:rPr>
        <w:rFonts w:hint="eastAsia"/>
        <w:sz w:val="21"/>
        <w:szCs w:val="21"/>
      </w:rPr>
      <w:t>项目说明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71AB6"/>
    <w:multiLevelType w:val="multilevel"/>
    <w:tmpl w:val="B8A4F660"/>
    <w:styleLink w:val="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3DD31DD"/>
    <w:multiLevelType w:val="multilevel"/>
    <w:tmpl w:val="3A927FB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2836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A9C7677"/>
    <w:multiLevelType w:val="multilevel"/>
    <w:tmpl w:val="82EC2A6E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71B219BD"/>
    <w:multiLevelType w:val="singleLevel"/>
    <w:tmpl w:val="BCD6116E"/>
    <w:lvl w:ilvl="0">
      <w:start w:val="1"/>
      <w:numFmt w:val="bullet"/>
      <w:pStyle w:val="sub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>
    <w:nsid w:val="735F44A1"/>
    <w:multiLevelType w:val="hybridMultilevel"/>
    <w:tmpl w:val="90BE414E"/>
    <w:lvl w:ilvl="0" w:tplc="7C22A9F6">
      <w:start w:val="1"/>
      <w:numFmt w:val="decimal"/>
      <w:pStyle w:val="a"/>
      <w:suff w:val="nothing"/>
      <w:lvlText w:val="（%1）"/>
      <w:lvlJc w:val="left"/>
      <w:pPr>
        <w:ind w:left="0" w:firstLine="567"/>
      </w:pPr>
      <w:rPr>
        <w:rFonts w:hint="eastAsia"/>
        <w:lang w:val="en-US"/>
      </w:rPr>
    </w:lvl>
    <w:lvl w:ilvl="1" w:tplc="E13C4504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1F08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42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15E8"/>
    <w:rsid w:val="00000462"/>
    <w:rsid w:val="00000780"/>
    <w:rsid w:val="000008E3"/>
    <w:rsid w:val="00000F61"/>
    <w:rsid w:val="00001064"/>
    <w:rsid w:val="000015EE"/>
    <w:rsid w:val="0000197E"/>
    <w:rsid w:val="00001CFE"/>
    <w:rsid w:val="00002100"/>
    <w:rsid w:val="00002B84"/>
    <w:rsid w:val="00002CF9"/>
    <w:rsid w:val="00002D30"/>
    <w:rsid w:val="0000317A"/>
    <w:rsid w:val="00003657"/>
    <w:rsid w:val="00003C74"/>
    <w:rsid w:val="00004CC6"/>
    <w:rsid w:val="00005719"/>
    <w:rsid w:val="0000574F"/>
    <w:rsid w:val="00005EE6"/>
    <w:rsid w:val="00006041"/>
    <w:rsid w:val="0000638E"/>
    <w:rsid w:val="00006767"/>
    <w:rsid w:val="000071A2"/>
    <w:rsid w:val="0000728A"/>
    <w:rsid w:val="00007E80"/>
    <w:rsid w:val="00007E86"/>
    <w:rsid w:val="00007FE5"/>
    <w:rsid w:val="0001022B"/>
    <w:rsid w:val="00010B26"/>
    <w:rsid w:val="000111D7"/>
    <w:rsid w:val="000115A2"/>
    <w:rsid w:val="0001172D"/>
    <w:rsid w:val="00011848"/>
    <w:rsid w:val="00011B9A"/>
    <w:rsid w:val="00013129"/>
    <w:rsid w:val="000132B1"/>
    <w:rsid w:val="00013C46"/>
    <w:rsid w:val="00013D1A"/>
    <w:rsid w:val="0001474D"/>
    <w:rsid w:val="00014BAC"/>
    <w:rsid w:val="000157CE"/>
    <w:rsid w:val="000165C9"/>
    <w:rsid w:val="000169A0"/>
    <w:rsid w:val="00016B29"/>
    <w:rsid w:val="00016B8A"/>
    <w:rsid w:val="00017518"/>
    <w:rsid w:val="000177C3"/>
    <w:rsid w:val="000178C8"/>
    <w:rsid w:val="00017C65"/>
    <w:rsid w:val="00020512"/>
    <w:rsid w:val="00020598"/>
    <w:rsid w:val="00020A8A"/>
    <w:rsid w:val="00020E3F"/>
    <w:rsid w:val="00020EC7"/>
    <w:rsid w:val="00020F8B"/>
    <w:rsid w:val="00022296"/>
    <w:rsid w:val="00023AA9"/>
    <w:rsid w:val="00024151"/>
    <w:rsid w:val="00024334"/>
    <w:rsid w:val="000245E1"/>
    <w:rsid w:val="00025854"/>
    <w:rsid w:val="00025998"/>
    <w:rsid w:val="00025A8B"/>
    <w:rsid w:val="000262B9"/>
    <w:rsid w:val="00026467"/>
    <w:rsid w:val="0002658C"/>
    <w:rsid w:val="0002676C"/>
    <w:rsid w:val="00026A38"/>
    <w:rsid w:val="000272D3"/>
    <w:rsid w:val="00027342"/>
    <w:rsid w:val="000279B1"/>
    <w:rsid w:val="000279C0"/>
    <w:rsid w:val="0003085C"/>
    <w:rsid w:val="00030D0A"/>
    <w:rsid w:val="0003156A"/>
    <w:rsid w:val="000324AF"/>
    <w:rsid w:val="00032C51"/>
    <w:rsid w:val="00032E76"/>
    <w:rsid w:val="00032F0D"/>
    <w:rsid w:val="00034089"/>
    <w:rsid w:val="000346D4"/>
    <w:rsid w:val="00034C71"/>
    <w:rsid w:val="000352F0"/>
    <w:rsid w:val="00035A92"/>
    <w:rsid w:val="00036B69"/>
    <w:rsid w:val="000371AA"/>
    <w:rsid w:val="00037D8F"/>
    <w:rsid w:val="0004023E"/>
    <w:rsid w:val="00041223"/>
    <w:rsid w:val="00041969"/>
    <w:rsid w:val="00041B60"/>
    <w:rsid w:val="0004257F"/>
    <w:rsid w:val="000429FA"/>
    <w:rsid w:val="00042ABD"/>
    <w:rsid w:val="00042B21"/>
    <w:rsid w:val="000431BD"/>
    <w:rsid w:val="000439D2"/>
    <w:rsid w:val="00043E2B"/>
    <w:rsid w:val="000447C2"/>
    <w:rsid w:val="00045C50"/>
    <w:rsid w:val="00045CA2"/>
    <w:rsid w:val="000471DE"/>
    <w:rsid w:val="00047443"/>
    <w:rsid w:val="00047552"/>
    <w:rsid w:val="00047D58"/>
    <w:rsid w:val="00051640"/>
    <w:rsid w:val="00051DC5"/>
    <w:rsid w:val="000522B8"/>
    <w:rsid w:val="000536A9"/>
    <w:rsid w:val="000568D8"/>
    <w:rsid w:val="00056CCD"/>
    <w:rsid w:val="00057A71"/>
    <w:rsid w:val="00060090"/>
    <w:rsid w:val="00061E64"/>
    <w:rsid w:val="00062514"/>
    <w:rsid w:val="00062DFF"/>
    <w:rsid w:val="00063C8E"/>
    <w:rsid w:val="00063DBE"/>
    <w:rsid w:val="00063E47"/>
    <w:rsid w:val="00063EC8"/>
    <w:rsid w:val="00064780"/>
    <w:rsid w:val="00065461"/>
    <w:rsid w:val="000654D0"/>
    <w:rsid w:val="00065826"/>
    <w:rsid w:val="00065AA1"/>
    <w:rsid w:val="000662FA"/>
    <w:rsid w:val="00067350"/>
    <w:rsid w:val="000676C7"/>
    <w:rsid w:val="0007027E"/>
    <w:rsid w:val="00070C1F"/>
    <w:rsid w:val="00071E54"/>
    <w:rsid w:val="00071E69"/>
    <w:rsid w:val="00072043"/>
    <w:rsid w:val="000720E4"/>
    <w:rsid w:val="000728E3"/>
    <w:rsid w:val="000731B7"/>
    <w:rsid w:val="0007322E"/>
    <w:rsid w:val="00073292"/>
    <w:rsid w:val="000732B0"/>
    <w:rsid w:val="000733CD"/>
    <w:rsid w:val="00073477"/>
    <w:rsid w:val="000737F0"/>
    <w:rsid w:val="00073CC0"/>
    <w:rsid w:val="00075093"/>
    <w:rsid w:val="00075451"/>
    <w:rsid w:val="00076FB1"/>
    <w:rsid w:val="00077429"/>
    <w:rsid w:val="00081260"/>
    <w:rsid w:val="000814EA"/>
    <w:rsid w:val="0008164E"/>
    <w:rsid w:val="00081D3F"/>
    <w:rsid w:val="0008268E"/>
    <w:rsid w:val="000828A1"/>
    <w:rsid w:val="00082BA6"/>
    <w:rsid w:val="00083167"/>
    <w:rsid w:val="000838C1"/>
    <w:rsid w:val="0008438B"/>
    <w:rsid w:val="00084746"/>
    <w:rsid w:val="000855E8"/>
    <w:rsid w:val="00086131"/>
    <w:rsid w:val="0008623A"/>
    <w:rsid w:val="0008675F"/>
    <w:rsid w:val="000871F4"/>
    <w:rsid w:val="000876DE"/>
    <w:rsid w:val="000877FE"/>
    <w:rsid w:val="000878AA"/>
    <w:rsid w:val="00087C02"/>
    <w:rsid w:val="00090470"/>
    <w:rsid w:val="00091027"/>
    <w:rsid w:val="00091129"/>
    <w:rsid w:val="00091591"/>
    <w:rsid w:val="0009240D"/>
    <w:rsid w:val="00092A23"/>
    <w:rsid w:val="00092B0A"/>
    <w:rsid w:val="00092D93"/>
    <w:rsid w:val="00092F65"/>
    <w:rsid w:val="0009309A"/>
    <w:rsid w:val="00093C6D"/>
    <w:rsid w:val="00093FF1"/>
    <w:rsid w:val="00095397"/>
    <w:rsid w:val="00095979"/>
    <w:rsid w:val="00095E04"/>
    <w:rsid w:val="00096360"/>
    <w:rsid w:val="00097676"/>
    <w:rsid w:val="000A0A9C"/>
    <w:rsid w:val="000A0D7B"/>
    <w:rsid w:val="000A1390"/>
    <w:rsid w:val="000A13C6"/>
    <w:rsid w:val="000A15D3"/>
    <w:rsid w:val="000A263F"/>
    <w:rsid w:val="000A2CEC"/>
    <w:rsid w:val="000A3B89"/>
    <w:rsid w:val="000A44C1"/>
    <w:rsid w:val="000A4918"/>
    <w:rsid w:val="000A4B5C"/>
    <w:rsid w:val="000A4BC8"/>
    <w:rsid w:val="000A5A2B"/>
    <w:rsid w:val="000A5AEC"/>
    <w:rsid w:val="000A5B86"/>
    <w:rsid w:val="000B017D"/>
    <w:rsid w:val="000B06A4"/>
    <w:rsid w:val="000B1D81"/>
    <w:rsid w:val="000B2116"/>
    <w:rsid w:val="000B2844"/>
    <w:rsid w:val="000B2B28"/>
    <w:rsid w:val="000B3994"/>
    <w:rsid w:val="000B4A81"/>
    <w:rsid w:val="000B53DE"/>
    <w:rsid w:val="000B62E6"/>
    <w:rsid w:val="000B67CC"/>
    <w:rsid w:val="000B6828"/>
    <w:rsid w:val="000B6C81"/>
    <w:rsid w:val="000C02E2"/>
    <w:rsid w:val="000C0413"/>
    <w:rsid w:val="000C184D"/>
    <w:rsid w:val="000C1A33"/>
    <w:rsid w:val="000C2397"/>
    <w:rsid w:val="000C4C35"/>
    <w:rsid w:val="000C4E3C"/>
    <w:rsid w:val="000C4EAB"/>
    <w:rsid w:val="000C4F29"/>
    <w:rsid w:val="000C75CE"/>
    <w:rsid w:val="000C77A8"/>
    <w:rsid w:val="000C7A7B"/>
    <w:rsid w:val="000D00F8"/>
    <w:rsid w:val="000D0BDD"/>
    <w:rsid w:val="000D0C39"/>
    <w:rsid w:val="000D116B"/>
    <w:rsid w:val="000D151B"/>
    <w:rsid w:val="000D15CE"/>
    <w:rsid w:val="000D1634"/>
    <w:rsid w:val="000D1E25"/>
    <w:rsid w:val="000D1FBD"/>
    <w:rsid w:val="000D1FE6"/>
    <w:rsid w:val="000D255A"/>
    <w:rsid w:val="000D29F1"/>
    <w:rsid w:val="000D2C05"/>
    <w:rsid w:val="000D2EA8"/>
    <w:rsid w:val="000D301F"/>
    <w:rsid w:val="000D32E1"/>
    <w:rsid w:val="000D33C6"/>
    <w:rsid w:val="000D412C"/>
    <w:rsid w:val="000D4474"/>
    <w:rsid w:val="000D47C4"/>
    <w:rsid w:val="000D4BAF"/>
    <w:rsid w:val="000D63A8"/>
    <w:rsid w:val="000D695C"/>
    <w:rsid w:val="000D6D5C"/>
    <w:rsid w:val="000D73DF"/>
    <w:rsid w:val="000D79B3"/>
    <w:rsid w:val="000E0EF5"/>
    <w:rsid w:val="000E1864"/>
    <w:rsid w:val="000E35AE"/>
    <w:rsid w:val="000E57A1"/>
    <w:rsid w:val="000E73C4"/>
    <w:rsid w:val="000E7A19"/>
    <w:rsid w:val="000F01F9"/>
    <w:rsid w:val="000F0633"/>
    <w:rsid w:val="000F0B28"/>
    <w:rsid w:val="000F0E3F"/>
    <w:rsid w:val="000F0E53"/>
    <w:rsid w:val="000F0F89"/>
    <w:rsid w:val="000F12F3"/>
    <w:rsid w:val="000F16E1"/>
    <w:rsid w:val="000F1956"/>
    <w:rsid w:val="000F1EB1"/>
    <w:rsid w:val="000F1F1C"/>
    <w:rsid w:val="000F26C7"/>
    <w:rsid w:val="000F2B19"/>
    <w:rsid w:val="000F3227"/>
    <w:rsid w:val="000F3272"/>
    <w:rsid w:val="000F39CD"/>
    <w:rsid w:val="000F3E06"/>
    <w:rsid w:val="000F42EC"/>
    <w:rsid w:val="000F435F"/>
    <w:rsid w:val="000F4DC8"/>
    <w:rsid w:val="000F552D"/>
    <w:rsid w:val="000F585C"/>
    <w:rsid w:val="000F5CD6"/>
    <w:rsid w:val="000F6504"/>
    <w:rsid w:val="000F7028"/>
    <w:rsid w:val="000F78E9"/>
    <w:rsid w:val="000F7960"/>
    <w:rsid w:val="00100246"/>
    <w:rsid w:val="00100281"/>
    <w:rsid w:val="0010036D"/>
    <w:rsid w:val="00100A4F"/>
    <w:rsid w:val="00100CB4"/>
    <w:rsid w:val="001010A7"/>
    <w:rsid w:val="00102349"/>
    <w:rsid w:val="001032DE"/>
    <w:rsid w:val="00103AA6"/>
    <w:rsid w:val="00103C0C"/>
    <w:rsid w:val="001042D5"/>
    <w:rsid w:val="00104557"/>
    <w:rsid w:val="00104FC0"/>
    <w:rsid w:val="001059D6"/>
    <w:rsid w:val="00105B3B"/>
    <w:rsid w:val="0010637E"/>
    <w:rsid w:val="001075C7"/>
    <w:rsid w:val="001077D6"/>
    <w:rsid w:val="00107A3D"/>
    <w:rsid w:val="00110A44"/>
    <w:rsid w:val="00110B2E"/>
    <w:rsid w:val="00110B9B"/>
    <w:rsid w:val="00110C12"/>
    <w:rsid w:val="00110C29"/>
    <w:rsid w:val="00110CB9"/>
    <w:rsid w:val="0011132E"/>
    <w:rsid w:val="001117BD"/>
    <w:rsid w:val="00111AFC"/>
    <w:rsid w:val="0011209F"/>
    <w:rsid w:val="0011256C"/>
    <w:rsid w:val="00113D89"/>
    <w:rsid w:val="00114EEC"/>
    <w:rsid w:val="00115048"/>
    <w:rsid w:val="001156E0"/>
    <w:rsid w:val="001166EC"/>
    <w:rsid w:val="001167E8"/>
    <w:rsid w:val="00120AA2"/>
    <w:rsid w:val="00121E45"/>
    <w:rsid w:val="00122515"/>
    <w:rsid w:val="00122752"/>
    <w:rsid w:val="00123197"/>
    <w:rsid w:val="00123205"/>
    <w:rsid w:val="00123266"/>
    <w:rsid w:val="001238A0"/>
    <w:rsid w:val="001238EF"/>
    <w:rsid w:val="00124000"/>
    <w:rsid w:val="00124102"/>
    <w:rsid w:val="0012428C"/>
    <w:rsid w:val="001242EC"/>
    <w:rsid w:val="00124326"/>
    <w:rsid w:val="00124371"/>
    <w:rsid w:val="001247D3"/>
    <w:rsid w:val="00124D09"/>
    <w:rsid w:val="001268C6"/>
    <w:rsid w:val="00126ACB"/>
    <w:rsid w:val="00126D64"/>
    <w:rsid w:val="0013030E"/>
    <w:rsid w:val="001313BD"/>
    <w:rsid w:val="00131AE8"/>
    <w:rsid w:val="001340D6"/>
    <w:rsid w:val="00134563"/>
    <w:rsid w:val="00134B38"/>
    <w:rsid w:val="001352E6"/>
    <w:rsid w:val="00135670"/>
    <w:rsid w:val="00135765"/>
    <w:rsid w:val="00135DF9"/>
    <w:rsid w:val="0013672E"/>
    <w:rsid w:val="0013680B"/>
    <w:rsid w:val="0013749D"/>
    <w:rsid w:val="001378D2"/>
    <w:rsid w:val="00140111"/>
    <w:rsid w:val="00140127"/>
    <w:rsid w:val="00140B19"/>
    <w:rsid w:val="00140D95"/>
    <w:rsid w:val="0014102C"/>
    <w:rsid w:val="0014109B"/>
    <w:rsid w:val="001414FC"/>
    <w:rsid w:val="00142357"/>
    <w:rsid w:val="0014249F"/>
    <w:rsid w:val="0014260E"/>
    <w:rsid w:val="00142DB7"/>
    <w:rsid w:val="0014430E"/>
    <w:rsid w:val="001444A3"/>
    <w:rsid w:val="00144F6E"/>
    <w:rsid w:val="0014571E"/>
    <w:rsid w:val="00145FEC"/>
    <w:rsid w:val="001460F0"/>
    <w:rsid w:val="00146232"/>
    <w:rsid w:val="00146752"/>
    <w:rsid w:val="001467E2"/>
    <w:rsid w:val="00146E31"/>
    <w:rsid w:val="00147247"/>
    <w:rsid w:val="001474D4"/>
    <w:rsid w:val="00147996"/>
    <w:rsid w:val="001516E8"/>
    <w:rsid w:val="00151943"/>
    <w:rsid w:val="00151BEF"/>
    <w:rsid w:val="00151E4D"/>
    <w:rsid w:val="00151F90"/>
    <w:rsid w:val="00151FCF"/>
    <w:rsid w:val="001521BD"/>
    <w:rsid w:val="0015221E"/>
    <w:rsid w:val="00152C85"/>
    <w:rsid w:val="00152D0A"/>
    <w:rsid w:val="00152F15"/>
    <w:rsid w:val="001533E9"/>
    <w:rsid w:val="00153672"/>
    <w:rsid w:val="00153961"/>
    <w:rsid w:val="0015397A"/>
    <w:rsid w:val="00153995"/>
    <w:rsid w:val="00153AE2"/>
    <w:rsid w:val="00153ED3"/>
    <w:rsid w:val="00154500"/>
    <w:rsid w:val="00154BF2"/>
    <w:rsid w:val="001558DB"/>
    <w:rsid w:val="001561D6"/>
    <w:rsid w:val="0015630C"/>
    <w:rsid w:val="0015635E"/>
    <w:rsid w:val="001565E3"/>
    <w:rsid w:val="00156F78"/>
    <w:rsid w:val="00157BB3"/>
    <w:rsid w:val="001600C9"/>
    <w:rsid w:val="001602F8"/>
    <w:rsid w:val="001615F8"/>
    <w:rsid w:val="00162233"/>
    <w:rsid w:val="00162293"/>
    <w:rsid w:val="001629E5"/>
    <w:rsid w:val="00162A12"/>
    <w:rsid w:val="00162A5E"/>
    <w:rsid w:val="00162C3A"/>
    <w:rsid w:val="00162C51"/>
    <w:rsid w:val="001631D2"/>
    <w:rsid w:val="00163570"/>
    <w:rsid w:val="0016387C"/>
    <w:rsid w:val="00163C8B"/>
    <w:rsid w:val="00165CCB"/>
    <w:rsid w:val="0016679F"/>
    <w:rsid w:val="00166DC2"/>
    <w:rsid w:val="001672DC"/>
    <w:rsid w:val="00167876"/>
    <w:rsid w:val="00170293"/>
    <w:rsid w:val="001707D9"/>
    <w:rsid w:val="00171097"/>
    <w:rsid w:val="00171643"/>
    <w:rsid w:val="00171BC8"/>
    <w:rsid w:val="001722BF"/>
    <w:rsid w:val="001728CA"/>
    <w:rsid w:val="00172B42"/>
    <w:rsid w:val="00174255"/>
    <w:rsid w:val="0017470E"/>
    <w:rsid w:val="00175525"/>
    <w:rsid w:val="00175BA7"/>
    <w:rsid w:val="001760B4"/>
    <w:rsid w:val="00176B28"/>
    <w:rsid w:val="001775A9"/>
    <w:rsid w:val="00177A62"/>
    <w:rsid w:val="00180E93"/>
    <w:rsid w:val="00180EE3"/>
    <w:rsid w:val="001815B7"/>
    <w:rsid w:val="00181E5C"/>
    <w:rsid w:val="001826D1"/>
    <w:rsid w:val="0018296F"/>
    <w:rsid w:val="00182D90"/>
    <w:rsid w:val="00182F15"/>
    <w:rsid w:val="00183202"/>
    <w:rsid w:val="00183636"/>
    <w:rsid w:val="00183D9F"/>
    <w:rsid w:val="00183F45"/>
    <w:rsid w:val="0018503A"/>
    <w:rsid w:val="001852BA"/>
    <w:rsid w:val="00185AB2"/>
    <w:rsid w:val="00186741"/>
    <w:rsid w:val="00186A22"/>
    <w:rsid w:val="00187CFA"/>
    <w:rsid w:val="0019022C"/>
    <w:rsid w:val="00190612"/>
    <w:rsid w:val="00190C57"/>
    <w:rsid w:val="00190D94"/>
    <w:rsid w:val="0019181E"/>
    <w:rsid w:val="0019262F"/>
    <w:rsid w:val="00192824"/>
    <w:rsid w:val="001929C9"/>
    <w:rsid w:val="00192CF9"/>
    <w:rsid w:val="00192EEF"/>
    <w:rsid w:val="0019340F"/>
    <w:rsid w:val="0019494C"/>
    <w:rsid w:val="00195026"/>
    <w:rsid w:val="001950F4"/>
    <w:rsid w:val="00196885"/>
    <w:rsid w:val="00196CD3"/>
    <w:rsid w:val="00197C3E"/>
    <w:rsid w:val="001A0769"/>
    <w:rsid w:val="001A08E6"/>
    <w:rsid w:val="001A09D4"/>
    <w:rsid w:val="001A148F"/>
    <w:rsid w:val="001A19C8"/>
    <w:rsid w:val="001A1B38"/>
    <w:rsid w:val="001A1DC6"/>
    <w:rsid w:val="001A3CB5"/>
    <w:rsid w:val="001A4880"/>
    <w:rsid w:val="001A4C8D"/>
    <w:rsid w:val="001A50DC"/>
    <w:rsid w:val="001A57C4"/>
    <w:rsid w:val="001A6303"/>
    <w:rsid w:val="001A65DA"/>
    <w:rsid w:val="001A66F0"/>
    <w:rsid w:val="001A71DA"/>
    <w:rsid w:val="001A7777"/>
    <w:rsid w:val="001B0E4E"/>
    <w:rsid w:val="001B1248"/>
    <w:rsid w:val="001B13CE"/>
    <w:rsid w:val="001B219C"/>
    <w:rsid w:val="001B2BE6"/>
    <w:rsid w:val="001B2D94"/>
    <w:rsid w:val="001B32B7"/>
    <w:rsid w:val="001B360A"/>
    <w:rsid w:val="001B3970"/>
    <w:rsid w:val="001B3FF1"/>
    <w:rsid w:val="001B405B"/>
    <w:rsid w:val="001B42B0"/>
    <w:rsid w:val="001B497F"/>
    <w:rsid w:val="001B5225"/>
    <w:rsid w:val="001B5603"/>
    <w:rsid w:val="001B5833"/>
    <w:rsid w:val="001B6290"/>
    <w:rsid w:val="001B6941"/>
    <w:rsid w:val="001B6A38"/>
    <w:rsid w:val="001C01EC"/>
    <w:rsid w:val="001C07EF"/>
    <w:rsid w:val="001C0B44"/>
    <w:rsid w:val="001C0D04"/>
    <w:rsid w:val="001C14C2"/>
    <w:rsid w:val="001C21A1"/>
    <w:rsid w:val="001C22A2"/>
    <w:rsid w:val="001C2767"/>
    <w:rsid w:val="001C2B60"/>
    <w:rsid w:val="001C2BC2"/>
    <w:rsid w:val="001C2D2C"/>
    <w:rsid w:val="001C2F82"/>
    <w:rsid w:val="001C354E"/>
    <w:rsid w:val="001C3A3A"/>
    <w:rsid w:val="001C42C8"/>
    <w:rsid w:val="001C61C1"/>
    <w:rsid w:val="001C63C3"/>
    <w:rsid w:val="001C69C9"/>
    <w:rsid w:val="001C6A66"/>
    <w:rsid w:val="001C742F"/>
    <w:rsid w:val="001C7444"/>
    <w:rsid w:val="001C75D2"/>
    <w:rsid w:val="001C79D7"/>
    <w:rsid w:val="001D033E"/>
    <w:rsid w:val="001D077D"/>
    <w:rsid w:val="001D0A79"/>
    <w:rsid w:val="001D1CE2"/>
    <w:rsid w:val="001D25F2"/>
    <w:rsid w:val="001D2E85"/>
    <w:rsid w:val="001D3E4F"/>
    <w:rsid w:val="001D4267"/>
    <w:rsid w:val="001D4343"/>
    <w:rsid w:val="001D4866"/>
    <w:rsid w:val="001D4BCA"/>
    <w:rsid w:val="001D4D29"/>
    <w:rsid w:val="001D5084"/>
    <w:rsid w:val="001D56C2"/>
    <w:rsid w:val="001D62B1"/>
    <w:rsid w:val="001D62E6"/>
    <w:rsid w:val="001D6AEC"/>
    <w:rsid w:val="001D6E4E"/>
    <w:rsid w:val="001D6F90"/>
    <w:rsid w:val="001D7010"/>
    <w:rsid w:val="001D7074"/>
    <w:rsid w:val="001D72AB"/>
    <w:rsid w:val="001D72DD"/>
    <w:rsid w:val="001E0A0F"/>
    <w:rsid w:val="001E119C"/>
    <w:rsid w:val="001E1303"/>
    <w:rsid w:val="001E151D"/>
    <w:rsid w:val="001E20C7"/>
    <w:rsid w:val="001E2811"/>
    <w:rsid w:val="001E31D6"/>
    <w:rsid w:val="001E4A6F"/>
    <w:rsid w:val="001E4AA9"/>
    <w:rsid w:val="001E518D"/>
    <w:rsid w:val="001E588E"/>
    <w:rsid w:val="001E5D29"/>
    <w:rsid w:val="001E5EEC"/>
    <w:rsid w:val="001E7269"/>
    <w:rsid w:val="001E7865"/>
    <w:rsid w:val="001F0595"/>
    <w:rsid w:val="001F0C67"/>
    <w:rsid w:val="001F0FEE"/>
    <w:rsid w:val="001F159C"/>
    <w:rsid w:val="001F18BB"/>
    <w:rsid w:val="001F3D29"/>
    <w:rsid w:val="001F4A79"/>
    <w:rsid w:val="001F5109"/>
    <w:rsid w:val="001F5A7E"/>
    <w:rsid w:val="001F5C0B"/>
    <w:rsid w:val="001F6772"/>
    <w:rsid w:val="001F68BF"/>
    <w:rsid w:val="001F6D93"/>
    <w:rsid w:val="001F70E4"/>
    <w:rsid w:val="002000DE"/>
    <w:rsid w:val="0020045E"/>
    <w:rsid w:val="00200632"/>
    <w:rsid w:val="00200A4C"/>
    <w:rsid w:val="00200AAD"/>
    <w:rsid w:val="00200E72"/>
    <w:rsid w:val="002012B2"/>
    <w:rsid w:val="00201C5E"/>
    <w:rsid w:val="00202573"/>
    <w:rsid w:val="0020289D"/>
    <w:rsid w:val="00202DEB"/>
    <w:rsid w:val="0020382B"/>
    <w:rsid w:val="002042F1"/>
    <w:rsid w:val="002049E2"/>
    <w:rsid w:val="00206834"/>
    <w:rsid w:val="00206AEA"/>
    <w:rsid w:val="0020727C"/>
    <w:rsid w:val="00207889"/>
    <w:rsid w:val="002078A7"/>
    <w:rsid w:val="00210827"/>
    <w:rsid w:val="002109CF"/>
    <w:rsid w:val="00210A94"/>
    <w:rsid w:val="00211128"/>
    <w:rsid w:val="00211A0A"/>
    <w:rsid w:val="00212319"/>
    <w:rsid w:val="0021267C"/>
    <w:rsid w:val="00212986"/>
    <w:rsid w:val="00212F6D"/>
    <w:rsid w:val="00213FFD"/>
    <w:rsid w:val="00214014"/>
    <w:rsid w:val="00214276"/>
    <w:rsid w:val="00215870"/>
    <w:rsid w:val="002158D9"/>
    <w:rsid w:val="00215C50"/>
    <w:rsid w:val="002163BC"/>
    <w:rsid w:val="00216D03"/>
    <w:rsid w:val="00216D3D"/>
    <w:rsid w:val="0021733F"/>
    <w:rsid w:val="0022070A"/>
    <w:rsid w:val="00220E28"/>
    <w:rsid w:val="0022173A"/>
    <w:rsid w:val="002218C6"/>
    <w:rsid w:val="00221CC4"/>
    <w:rsid w:val="00222093"/>
    <w:rsid w:val="002223BE"/>
    <w:rsid w:val="002227EA"/>
    <w:rsid w:val="00222F20"/>
    <w:rsid w:val="00223602"/>
    <w:rsid w:val="00223810"/>
    <w:rsid w:val="00223EF3"/>
    <w:rsid w:val="002240FE"/>
    <w:rsid w:val="00224724"/>
    <w:rsid w:val="00224A9F"/>
    <w:rsid w:val="00224CA4"/>
    <w:rsid w:val="0022543B"/>
    <w:rsid w:val="00225798"/>
    <w:rsid w:val="00225F98"/>
    <w:rsid w:val="002265C3"/>
    <w:rsid w:val="002269F9"/>
    <w:rsid w:val="00226A04"/>
    <w:rsid w:val="00227854"/>
    <w:rsid w:val="00230701"/>
    <w:rsid w:val="00230A2C"/>
    <w:rsid w:val="002319C0"/>
    <w:rsid w:val="002321CB"/>
    <w:rsid w:val="002328F8"/>
    <w:rsid w:val="00232FAD"/>
    <w:rsid w:val="002337A8"/>
    <w:rsid w:val="00233A90"/>
    <w:rsid w:val="00233E34"/>
    <w:rsid w:val="0023426D"/>
    <w:rsid w:val="0023434C"/>
    <w:rsid w:val="00234495"/>
    <w:rsid w:val="002346BA"/>
    <w:rsid w:val="00236011"/>
    <w:rsid w:val="0023637F"/>
    <w:rsid w:val="00236A41"/>
    <w:rsid w:val="00236BA3"/>
    <w:rsid w:val="0023791E"/>
    <w:rsid w:val="00237ABF"/>
    <w:rsid w:val="002402CF"/>
    <w:rsid w:val="00240329"/>
    <w:rsid w:val="00240840"/>
    <w:rsid w:val="00240B2B"/>
    <w:rsid w:val="0024198A"/>
    <w:rsid w:val="00241BE3"/>
    <w:rsid w:val="00242A0A"/>
    <w:rsid w:val="00243CAA"/>
    <w:rsid w:val="00244469"/>
    <w:rsid w:val="002459E9"/>
    <w:rsid w:val="002468EF"/>
    <w:rsid w:val="00247FC3"/>
    <w:rsid w:val="0025038E"/>
    <w:rsid w:val="00251068"/>
    <w:rsid w:val="0025196D"/>
    <w:rsid w:val="00251DF7"/>
    <w:rsid w:val="00251FE3"/>
    <w:rsid w:val="0025236B"/>
    <w:rsid w:val="002532AC"/>
    <w:rsid w:val="002534DD"/>
    <w:rsid w:val="00253C3C"/>
    <w:rsid w:val="00254057"/>
    <w:rsid w:val="00255546"/>
    <w:rsid w:val="00256364"/>
    <w:rsid w:val="00256A5C"/>
    <w:rsid w:val="00256E38"/>
    <w:rsid w:val="00260B50"/>
    <w:rsid w:val="00260BCD"/>
    <w:rsid w:val="00260F0D"/>
    <w:rsid w:val="002618CD"/>
    <w:rsid w:val="00262ABA"/>
    <w:rsid w:val="00263D28"/>
    <w:rsid w:val="0026548C"/>
    <w:rsid w:val="00265BA0"/>
    <w:rsid w:val="00265DB5"/>
    <w:rsid w:val="00266D81"/>
    <w:rsid w:val="002679C0"/>
    <w:rsid w:val="00270170"/>
    <w:rsid w:val="002703AB"/>
    <w:rsid w:val="002705E3"/>
    <w:rsid w:val="00270AC8"/>
    <w:rsid w:val="00270CDC"/>
    <w:rsid w:val="00271366"/>
    <w:rsid w:val="00271AF2"/>
    <w:rsid w:val="00271E9F"/>
    <w:rsid w:val="00273730"/>
    <w:rsid w:val="002739A4"/>
    <w:rsid w:val="002749C5"/>
    <w:rsid w:val="00275249"/>
    <w:rsid w:val="002752C3"/>
    <w:rsid w:val="00276063"/>
    <w:rsid w:val="0027665A"/>
    <w:rsid w:val="00276B05"/>
    <w:rsid w:val="00276E13"/>
    <w:rsid w:val="00277226"/>
    <w:rsid w:val="0027728B"/>
    <w:rsid w:val="0027748D"/>
    <w:rsid w:val="00277D3B"/>
    <w:rsid w:val="00280184"/>
    <w:rsid w:val="002808BC"/>
    <w:rsid w:val="00280B16"/>
    <w:rsid w:val="00280DCC"/>
    <w:rsid w:val="002814C9"/>
    <w:rsid w:val="002815CE"/>
    <w:rsid w:val="00281BAA"/>
    <w:rsid w:val="0028232C"/>
    <w:rsid w:val="00282379"/>
    <w:rsid w:val="0028339A"/>
    <w:rsid w:val="00283574"/>
    <w:rsid w:val="00283951"/>
    <w:rsid w:val="00283CDB"/>
    <w:rsid w:val="002840FF"/>
    <w:rsid w:val="00284DA9"/>
    <w:rsid w:val="0028508B"/>
    <w:rsid w:val="002855FB"/>
    <w:rsid w:val="0028637B"/>
    <w:rsid w:val="00286546"/>
    <w:rsid w:val="00286910"/>
    <w:rsid w:val="00287324"/>
    <w:rsid w:val="00287E28"/>
    <w:rsid w:val="00287FEE"/>
    <w:rsid w:val="002904DF"/>
    <w:rsid w:val="00290549"/>
    <w:rsid w:val="00290A12"/>
    <w:rsid w:val="00290F93"/>
    <w:rsid w:val="00291152"/>
    <w:rsid w:val="0029176F"/>
    <w:rsid w:val="00291FD1"/>
    <w:rsid w:val="00293CE5"/>
    <w:rsid w:val="00293DB6"/>
    <w:rsid w:val="002945F3"/>
    <w:rsid w:val="0029531A"/>
    <w:rsid w:val="0029543D"/>
    <w:rsid w:val="0029582D"/>
    <w:rsid w:val="00295D6A"/>
    <w:rsid w:val="00296E25"/>
    <w:rsid w:val="00296EAB"/>
    <w:rsid w:val="0029721D"/>
    <w:rsid w:val="00297431"/>
    <w:rsid w:val="0029787E"/>
    <w:rsid w:val="00297BDC"/>
    <w:rsid w:val="002A0502"/>
    <w:rsid w:val="002A222A"/>
    <w:rsid w:val="002A2C5E"/>
    <w:rsid w:val="002A361C"/>
    <w:rsid w:val="002A37E7"/>
    <w:rsid w:val="002A3B47"/>
    <w:rsid w:val="002A420A"/>
    <w:rsid w:val="002A4E13"/>
    <w:rsid w:val="002A5354"/>
    <w:rsid w:val="002A5428"/>
    <w:rsid w:val="002A543C"/>
    <w:rsid w:val="002A5918"/>
    <w:rsid w:val="002A67F4"/>
    <w:rsid w:val="002A6C31"/>
    <w:rsid w:val="002A7CCF"/>
    <w:rsid w:val="002A7CE1"/>
    <w:rsid w:val="002B02C1"/>
    <w:rsid w:val="002B051A"/>
    <w:rsid w:val="002B07F0"/>
    <w:rsid w:val="002B08CD"/>
    <w:rsid w:val="002B0D5B"/>
    <w:rsid w:val="002B105A"/>
    <w:rsid w:val="002B157E"/>
    <w:rsid w:val="002B2010"/>
    <w:rsid w:val="002B22FC"/>
    <w:rsid w:val="002B3071"/>
    <w:rsid w:val="002B3FCF"/>
    <w:rsid w:val="002B4430"/>
    <w:rsid w:val="002B45F8"/>
    <w:rsid w:val="002B4AF7"/>
    <w:rsid w:val="002B55E5"/>
    <w:rsid w:val="002B574D"/>
    <w:rsid w:val="002B59AE"/>
    <w:rsid w:val="002B5EE2"/>
    <w:rsid w:val="002B6EED"/>
    <w:rsid w:val="002B6FEF"/>
    <w:rsid w:val="002C1708"/>
    <w:rsid w:val="002C1CEF"/>
    <w:rsid w:val="002C1EE0"/>
    <w:rsid w:val="002C1FE8"/>
    <w:rsid w:val="002C27A1"/>
    <w:rsid w:val="002C2A79"/>
    <w:rsid w:val="002C32E4"/>
    <w:rsid w:val="002C4516"/>
    <w:rsid w:val="002C508A"/>
    <w:rsid w:val="002C53C2"/>
    <w:rsid w:val="002C56B4"/>
    <w:rsid w:val="002C5E47"/>
    <w:rsid w:val="002C6246"/>
    <w:rsid w:val="002C62B6"/>
    <w:rsid w:val="002C7020"/>
    <w:rsid w:val="002D11C9"/>
    <w:rsid w:val="002D1244"/>
    <w:rsid w:val="002D1516"/>
    <w:rsid w:val="002D1A2D"/>
    <w:rsid w:val="002D1F87"/>
    <w:rsid w:val="002D2200"/>
    <w:rsid w:val="002D2343"/>
    <w:rsid w:val="002D2635"/>
    <w:rsid w:val="002D3E4D"/>
    <w:rsid w:val="002D4144"/>
    <w:rsid w:val="002D41E5"/>
    <w:rsid w:val="002D463C"/>
    <w:rsid w:val="002D4A19"/>
    <w:rsid w:val="002D4AA3"/>
    <w:rsid w:val="002D5597"/>
    <w:rsid w:val="002D5901"/>
    <w:rsid w:val="002D5CAF"/>
    <w:rsid w:val="002D5DE7"/>
    <w:rsid w:val="002D62CA"/>
    <w:rsid w:val="002D6962"/>
    <w:rsid w:val="002D71BA"/>
    <w:rsid w:val="002D76BE"/>
    <w:rsid w:val="002D77D5"/>
    <w:rsid w:val="002D790B"/>
    <w:rsid w:val="002D7C64"/>
    <w:rsid w:val="002E003A"/>
    <w:rsid w:val="002E0508"/>
    <w:rsid w:val="002E17CF"/>
    <w:rsid w:val="002E22B3"/>
    <w:rsid w:val="002E2C5B"/>
    <w:rsid w:val="002E4535"/>
    <w:rsid w:val="002E4AB6"/>
    <w:rsid w:val="002E502F"/>
    <w:rsid w:val="002E5E07"/>
    <w:rsid w:val="002E63B6"/>
    <w:rsid w:val="002E6733"/>
    <w:rsid w:val="002E6878"/>
    <w:rsid w:val="002E7DD9"/>
    <w:rsid w:val="002F0025"/>
    <w:rsid w:val="002F171F"/>
    <w:rsid w:val="002F192D"/>
    <w:rsid w:val="002F21F6"/>
    <w:rsid w:val="002F237B"/>
    <w:rsid w:val="002F2EBF"/>
    <w:rsid w:val="002F43DD"/>
    <w:rsid w:val="002F44BD"/>
    <w:rsid w:val="002F4AEA"/>
    <w:rsid w:val="002F5140"/>
    <w:rsid w:val="002F515B"/>
    <w:rsid w:val="002F59AE"/>
    <w:rsid w:val="002F5D52"/>
    <w:rsid w:val="00300826"/>
    <w:rsid w:val="003009E4"/>
    <w:rsid w:val="00300C43"/>
    <w:rsid w:val="003014DE"/>
    <w:rsid w:val="00301FE1"/>
    <w:rsid w:val="0030214B"/>
    <w:rsid w:val="003022E0"/>
    <w:rsid w:val="00302508"/>
    <w:rsid w:val="00302B8D"/>
    <w:rsid w:val="00302D3E"/>
    <w:rsid w:val="003033B4"/>
    <w:rsid w:val="00303C10"/>
    <w:rsid w:val="00304104"/>
    <w:rsid w:val="003055ED"/>
    <w:rsid w:val="00305BE7"/>
    <w:rsid w:val="00306362"/>
    <w:rsid w:val="003065F5"/>
    <w:rsid w:val="00306AAB"/>
    <w:rsid w:val="0030710F"/>
    <w:rsid w:val="003075E4"/>
    <w:rsid w:val="00311414"/>
    <w:rsid w:val="00311A9A"/>
    <w:rsid w:val="00312BB8"/>
    <w:rsid w:val="00313E70"/>
    <w:rsid w:val="00315069"/>
    <w:rsid w:val="003153B3"/>
    <w:rsid w:val="003162B5"/>
    <w:rsid w:val="0031644C"/>
    <w:rsid w:val="003168AC"/>
    <w:rsid w:val="00316F3C"/>
    <w:rsid w:val="003179D4"/>
    <w:rsid w:val="00317B9C"/>
    <w:rsid w:val="003200EE"/>
    <w:rsid w:val="00320378"/>
    <w:rsid w:val="003205F4"/>
    <w:rsid w:val="003208D6"/>
    <w:rsid w:val="0032177F"/>
    <w:rsid w:val="00321AFB"/>
    <w:rsid w:val="003220D5"/>
    <w:rsid w:val="0032283B"/>
    <w:rsid w:val="0032287C"/>
    <w:rsid w:val="00323017"/>
    <w:rsid w:val="0032383C"/>
    <w:rsid w:val="0032394A"/>
    <w:rsid w:val="0032429A"/>
    <w:rsid w:val="00325340"/>
    <w:rsid w:val="00325444"/>
    <w:rsid w:val="003255F6"/>
    <w:rsid w:val="003259F5"/>
    <w:rsid w:val="00325BB1"/>
    <w:rsid w:val="0032615C"/>
    <w:rsid w:val="00326187"/>
    <w:rsid w:val="00326420"/>
    <w:rsid w:val="00326B75"/>
    <w:rsid w:val="00327108"/>
    <w:rsid w:val="00327FBF"/>
    <w:rsid w:val="0033050A"/>
    <w:rsid w:val="00330B3D"/>
    <w:rsid w:val="00330E16"/>
    <w:rsid w:val="003310D6"/>
    <w:rsid w:val="00331BDD"/>
    <w:rsid w:val="00331F6F"/>
    <w:rsid w:val="00332207"/>
    <w:rsid w:val="0033235D"/>
    <w:rsid w:val="00332CD2"/>
    <w:rsid w:val="00332CFB"/>
    <w:rsid w:val="00334889"/>
    <w:rsid w:val="00334F29"/>
    <w:rsid w:val="0033545A"/>
    <w:rsid w:val="00335485"/>
    <w:rsid w:val="00335A5A"/>
    <w:rsid w:val="003360E5"/>
    <w:rsid w:val="00336C72"/>
    <w:rsid w:val="00336F26"/>
    <w:rsid w:val="00337262"/>
    <w:rsid w:val="003409D8"/>
    <w:rsid w:val="0034184D"/>
    <w:rsid w:val="00341EDF"/>
    <w:rsid w:val="003434EA"/>
    <w:rsid w:val="00343B3F"/>
    <w:rsid w:val="00343C7C"/>
    <w:rsid w:val="00345640"/>
    <w:rsid w:val="003459CD"/>
    <w:rsid w:val="00345B6E"/>
    <w:rsid w:val="00345C9A"/>
    <w:rsid w:val="00346059"/>
    <w:rsid w:val="0034624B"/>
    <w:rsid w:val="00346356"/>
    <w:rsid w:val="003468CC"/>
    <w:rsid w:val="00346982"/>
    <w:rsid w:val="00350589"/>
    <w:rsid w:val="00350D10"/>
    <w:rsid w:val="00351274"/>
    <w:rsid w:val="0035130C"/>
    <w:rsid w:val="00351CE9"/>
    <w:rsid w:val="00352F8E"/>
    <w:rsid w:val="0035403E"/>
    <w:rsid w:val="00354118"/>
    <w:rsid w:val="0035541C"/>
    <w:rsid w:val="003568C2"/>
    <w:rsid w:val="00356B9B"/>
    <w:rsid w:val="00357004"/>
    <w:rsid w:val="00357A0E"/>
    <w:rsid w:val="00357D38"/>
    <w:rsid w:val="00360C05"/>
    <w:rsid w:val="0036186E"/>
    <w:rsid w:val="00361A89"/>
    <w:rsid w:val="0036204C"/>
    <w:rsid w:val="00363884"/>
    <w:rsid w:val="0036440C"/>
    <w:rsid w:val="0036471C"/>
    <w:rsid w:val="00365BDD"/>
    <w:rsid w:val="00366F28"/>
    <w:rsid w:val="003674CA"/>
    <w:rsid w:val="00367917"/>
    <w:rsid w:val="00370A07"/>
    <w:rsid w:val="00370BAD"/>
    <w:rsid w:val="00370BB6"/>
    <w:rsid w:val="00370DE5"/>
    <w:rsid w:val="00371335"/>
    <w:rsid w:val="00371A94"/>
    <w:rsid w:val="00372923"/>
    <w:rsid w:val="00372D53"/>
    <w:rsid w:val="00373184"/>
    <w:rsid w:val="0037360C"/>
    <w:rsid w:val="00373997"/>
    <w:rsid w:val="00374310"/>
    <w:rsid w:val="00375CB6"/>
    <w:rsid w:val="00375F56"/>
    <w:rsid w:val="0037665E"/>
    <w:rsid w:val="00376A5C"/>
    <w:rsid w:val="00376EC7"/>
    <w:rsid w:val="003808E6"/>
    <w:rsid w:val="00381984"/>
    <w:rsid w:val="00381C6E"/>
    <w:rsid w:val="0038220D"/>
    <w:rsid w:val="00383871"/>
    <w:rsid w:val="00383C79"/>
    <w:rsid w:val="003846A4"/>
    <w:rsid w:val="00384AC8"/>
    <w:rsid w:val="0038524D"/>
    <w:rsid w:val="00385876"/>
    <w:rsid w:val="0038694F"/>
    <w:rsid w:val="00387552"/>
    <w:rsid w:val="0038792F"/>
    <w:rsid w:val="00390058"/>
    <w:rsid w:val="00390880"/>
    <w:rsid w:val="00391470"/>
    <w:rsid w:val="003917FB"/>
    <w:rsid w:val="003920EE"/>
    <w:rsid w:val="00393146"/>
    <w:rsid w:val="00393267"/>
    <w:rsid w:val="00393F5D"/>
    <w:rsid w:val="00394547"/>
    <w:rsid w:val="00394C3A"/>
    <w:rsid w:val="00394D14"/>
    <w:rsid w:val="00394E42"/>
    <w:rsid w:val="003961C6"/>
    <w:rsid w:val="00396416"/>
    <w:rsid w:val="00396663"/>
    <w:rsid w:val="0039667A"/>
    <w:rsid w:val="00396E3B"/>
    <w:rsid w:val="00397251"/>
    <w:rsid w:val="00397467"/>
    <w:rsid w:val="00397FF0"/>
    <w:rsid w:val="003A0933"/>
    <w:rsid w:val="003A0F1F"/>
    <w:rsid w:val="003A1973"/>
    <w:rsid w:val="003A1FD9"/>
    <w:rsid w:val="003A26FA"/>
    <w:rsid w:val="003A3101"/>
    <w:rsid w:val="003A38AE"/>
    <w:rsid w:val="003A47EC"/>
    <w:rsid w:val="003A4B9A"/>
    <w:rsid w:val="003A4E26"/>
    <w:rsid w:val="003A5C94"/>
    <w:rsid w:val="003A6768"/>
    <w:rsid w:val="003A67E0"/>
    <w:rsid w:val="003A73D3"/>
    <w:rsid w:val="003A76DF"/>
    <w:rsid w:val="003A7DC2"/>
    <w:rsid w:val="003A7FBE"/>
    <w:rsid w:val="003B0FE4"/>
    <w:rsid w:val="003B1032"/>
    <w:rsid w:val="003B1133"/>
    <w:rsid w:val="003B1F56"/>
    <w:rsid w:val="003B20DA"/>
    <w:rsid w:val="003B221C"/>
    <w:rsid w:val="003B2486"/>
    <w:rsid w:val="003B2698"/>
    <w:rsid w:val="003B30DE"/>
    <w:rsid w:val="003B32B3"/>
    <w:rsid w:val="003B32CB"/>
    <w:rsid w:val="003B39A4"/>
    <w:rsid w:val="003B3C6F"/>
    <w:rsid w:val="003B4347"/>
    <w:rsid w:val="003B4663"/>
    <w:rsid w:val="003B4772"/>
    <w:rsid w:val="003B4A5F"/>
    <w:rsid w:val="003B4E97"/>
    <w:rsid w:val="003B5136"/>
    <w:rsid w:val="003B5ADC"/>
    <w:rsid w:val="003B6B12"/>
    <w:rsid w:val="003B6EF4"/>
    <w:rsid w:val="003B75E2"/>
    <w:rsid w:val="003B7B60"/>
    <w:rsid w:val="003B7FD5"/>
    <w:rsid w:val="003C0FAC"/>
    <w:rsid w:val="003C1036"/>
    <w:rsid w:val="003C141E"/>
    <w:rsid w:val="003C1E79"/>
    <w:rsid w:val="003C20E3"/>
    <w:rsid w:val="003C2936"/>
    <w:rsid w:val="003C2DD9"/>
    <w:rsid w:val="003C3267"/>
    <w:rsid w:val="003C4363"/>
    <w:rsid w:val="003C4C84"/>
    <w:rsid w:val="003C544D"/>
    <w:rsid w:val="003C58E6"/>
    <w:rsid w:val="003C624A"/>
    <w:rsid w:val="003C6315"/>
    <w:rsid w:val="003C663D"/>
    <w:rsid w:val="003C6EDD"/>
    <w:rsid w:val="003C720E"/>
    <w:rsid w:val="003D03F5"/>
    <w:rsid w:val="003D086B"/>
    <w:rsid w:val="003D0FCA"/>
    <w:rsid w:val="003D0FDE"/>
    <w:rsid w:val="003D1994"/>
    <w:rsid w:val="003D1B13"/>
    <w:rsid w:val="003D1BD4"/>
    <w:rsid w:val="003D2051"/>
    <w:rsid w:val="003D2B0B"/>
    <w:rsid w:val="003D2E90"/>
    <w:rsid w:val="003D3373"/>
    <w:rsid w:val="003D36A5"/>
    <w:rsid w:val="003D3A62"/>
    <w:rsid w:val="003D43DC"/>
    <w:rsid w:val="003D536F"/>
    <w:rsid w:val="003D6E46"/>
    <w:rsid w:val="003D70C3"/>
    <w:rsid w:val="003D7320"/>
    <w:rsid w:val="003D7CF9"/>
    <w:rsid w:val="003E18F9"/>
    <w:rsid w:val="003E1A9A"/>
    <w:rsid w:val="003E280D"/>
    <w:rsid w:val="003E2F45"/>
    <w:rsid w:val="003E4578"/>
    <w:rsid w:val="003E4D83"/>
    <w:rsid w:val="003E5054"/>
    <w:rsid w:val="003E5227"/>
    <w:rsid w:val="003E5257"/>
    <w:rsid w:val="003E73CF"/>
    <w:rsid w:val="003E748E"/>
    <w:rsid w:val="003F02A3"/>
    <w:rsid w:val="003F045D"/>
    <w:rsid w:val="003F0CF9"/>
    <w:rsid w:val="003F100E"/>
    <w:rsid w:val="003F13C9"/>
    <w:rsid w:val="003F1E65"/>
    <w:rsid w:val="003F2605"/>
    <w:rsid w:val="003F2ABA"/>
    <w:rsid w:val="003F2F63"/>
    <w:rsid w:val="003F3192"/>
    <w:rsid w:val="003F3404"/>
    <w:rsid w:val="003F38A7"/>
    <w:rsid w:val="003F54D9"/>
    <w:rsid w:val="003F612D"/>
    <w:rsid w:val="003F665F"/>
    <w:rsid w:val="003F6E9D"/>
    <w:rsid w:val="003F756D"/>
    <w:rsid w:val="003F792C"/>
    <w:rsid w:val="004005A0"/>
    <w:rsid w:val="004006F6"/>
    <w:rsid w:val="00400FC2"/>
    <w:rsid w:val="0040111C"/>
    <w:rsid w:val="00401AAB"/>
    <w:rsid w:val="004031A2"/>
    <w:rsid w:val="004034A6"/>
    <w:rsid w:val="004034AB"/>
    <w:rsid w:val="00403542"/>
    <w:rsid w:val="004039F8"/>
    <w:rsid w:val="00403DA6"/>
    <w:rsid w:val="00404EC3"/>
    <w:rsid w:val="004061A9"/>
    <w:rsid w:val="004070C1"/>
    <w:rsid w:val="0040763B"/>
    <w:rsid w:val="00407EF7"/>
    <w:rsid w:val="0041096E"/>
    <w:rsid w:val="0041121E"/>
    <w:rsid w:val="0041131D"/>
    <w:rsid w:val="0041154F"/>
    <w:rsid w:val="00411C0A"/>
    <w:rsid w:val="00411E77"/>
    <w:rsid w:val="0041202E"/>
    <w:rsid w:val="004120A9"/>
    <w:rsid w:val="00412894"/>
    <w:rsid w:val="004133A0"/>
    <w:rsid w:val="00413D28"/>
    <w:rsid w:val="00413D7A"/>
    <w:rsid w:val="00413EEB"/>
    <w:rsid w:val="004142CD"/>
    <w:rsid w:val="00414F5D"/>
    <w:rsid w:val="004150E0"/>
    <w:rsid w:val="00416177"/>
    <w:rsid w:val="0041624D"/>
    <w:rsid w:val="0041713B"/>
    <w:rsid w:val="00417227"/>
    <w:rsid w:val="004172F5"/>
    <w:rsid w:val="00417AAE"/>
    <w:rsid w:val="004204D2"/>
    <w:rsid w:val="00421134"/>
    <w:rsid w:val="0042126C"/>
    <w:rsid w:val="004212D9"/>
    <w:rsid w:val="00421682"/>
    <w:rsid w:val="00421DE7"/>
    <w:rsid w:val="00422D20"/>
    <w:rsid w:val="004233D3"/>
    <w:rsid w:val="0042344A"/>
    <w:rsid w:val="00423988"/>
    <w:rsid w:val="00424F55"/>
    <w:rsid w:val="00425211"/>
    <w:rsid w:val="0042657E"/>
    <w:rsid w:val="00426C4A"/>
    <w:rsid w:val="0042761B"/>
    <w:rsid w:val="00427D64"/>
    <w:rsid w:val="00430C22"/>
    <w:rsid w:val="00430C91"/>
    <w:rsid w:val="00430F9F"/>
    <w:rsid w:val="004312D6"/>
    <w:rsid w:val="00431C09"/>
    <w:rsid w:val="00431E3A"/>
    <w:rsid w:val="0043208A"/>
    <w:rsid w:val="004324E4"/>
    <w:rsid w:val="00432618"/>
    <w:rsid w:val="004326B5"/>
    <w:rsid w:val="0043287E"/>
    <w:rsid w:val="0043342E"/>
    <w:rsid w:val="00433833"/>
    <w:rsid w:val="00433DFF"/>
    <w:rsid w:val="0043443A"/>
    <w:rsid w:val="004349E5"/>
    <w:rsid w:val="00435227"/>
    <w:rsid w:val="004352B5"/>
    <w:rsid w:val="00435A72"/>
    <w:rsid w:val="00435E20"/>
    <w:rsid w:val="0043619D"/>
    <w:rsid w:val="0043624F"/>
    <w:rsid w:val="004364E9"/>
    <w:rsid w:val="00436796"/>
    <w:rsid w:val="00436AAE"/>
    <w:rsid w:val="00436F68"/>
    <w:rsid w:val="004371CD"/>
    <w:rsid w:val="00437BF3"/>
    <w:rsid w:val="004402D9"/>
    <w:rsid w:val="004404E0"/>
    <w:rsid w:val="00440703"/>
    <w:rsid w:val="00440EC6"/>
    <w:rsid w:val="00441C9B"/>
    <w:rsid w:val="00442B0E"/>
    <w:rsid w:val="00443B5B"/>
    <w:rsid w:val="00443D28"/>
    <w:rsid w:val="00443E05"/>
    <w:rsid w:val="0044403C"/>
    <w:rsid w:val="0044463C"/>
    <w:rsid w:val="004452B1"/>
    <w:rsid w:val="00446A05"/>
    <w:rsid w:val="00450D62"/>
    <w:rsid w:val="00450F3D"/>
    <w:rsid w:val="00451B41"/>
    <w:rsid w:val="00452064"/>
    <w:rsid w:val="0045269B"/>
    <w:rsid w:val="004538E7"/>
    <w:rsid w:val="00453904"/>
    <w:rsid w:val="004539C7"/>
    <w:rsid w:val="00453CCB"/>
    <w:rsid w:val="00454C89"/>
    <w:rsid w:val="00455D4E"/>
    <w:rsid w:val="00456A23"/>
    <w:rsid w:val="00457507"/>
    <w:rsid w:val="0045761F"/>
    <w:rsid w:val="00460206"/>
    <w:rsid w:val="004606C0"/>
    <w:rsid w:val="004609F7"/>
    <w:rsid w:val="00460C45"/>
    <w:rsid w:val="00462280"/>
    <w:rsid w:val="0046240B"/>
    <w:rsid w:val="00462BFB"/>
    <w:rsid w:val="0046307E"/>
    <w:rsid w:val="00463465"/>
    <w:rsid w:val="00463EE5"/>
    <w:rsid w:val="00464539"/>
    <w:rsid w:val="00464CA1"/>
    <w:rsid w:val="00465089"/>
    <w:rsid w:val="00466D41"/>
    <w:rsid w:val="00466E65"/>
    <w:rsid w:val="00467DE4"/>
    <w:rsid w:val="004701FD"/>
    <w:rsid w:val="00471EB3"/>
    <w:rsid w:val="004722B7"/>
    <w:rsid w:val="0047242F"/>
    <w:rsid w:val="00472595"/>
    <w:rsid w:val="00472D16"/>
    <w:rsid w:val="00473D56"/>
    <w:rsid w:val="00474838"/>
    <w:rsid w:val="00474AA2"/>
    <w:rsid w:val="00474AEB"/>
    <w:rsid w:val="00474AFC"/>
    <w:rsid w:val="004758AA"/>
    <w:rsid w:val="00476799"/>
    <w:rsid w:val="00477085"/>
    <w:rsid w:val="00477B30"/>
    <w:rsid w:val="0048048A"/>
    <w:rsid w:val="00480EB2"/>
    <w:rsid w:val="0048259F"/>
    <w:rsid w:val="00482F64"/>
    <w:rsid w:val="00483A5B"/>
    <w:rsid w:val="00483D72"/>
    <w:rsid w:val="00484B1D"/>
    <w:rsid w:val="00484F22"/>
    <w:rsid w:val="00484F6D"/>
    <w:rsid w:val="0048506A"/>
    <w:rsid w:val="004855B6"/>
    <w:rsid w:val="004861B3"/>
    <w:rsid w:val="00486D1B"/>
    <w:rsid w:val="004877BF"/>
    <w:rsid w:val="004878CE"/>
    <w:rsid w:val="00487A6B"/>
    <w:rsid w:val="00487B1D"/>
    <w:rsid w:val="00490F44"/>
    <w:rsid w:val="00490FCC"/>
    <w:rsid w:val="004916ED"/>
    <w:rsid w:val="00492794"/>
    <w:rsid w:val="0049281B"/>
    <w:rsid w:val="00492FFE"/>
    <w:rsid w:val="00493E30"/>
    <w:rsid w:val="00493F20"/>
    <w:rsid w:val="00493FD8"/>
    <w:rsid w:val="00494AFB"/>
    <w:rsid w:val="00494BEE"/>
    <w:rsid w:val="0049548F"/>
    <w:rsid w:val="00495511"/>
    <w:rsid w:val="00495588"/>
    <w:rsid w:val="00496114"/>
    <w:rsid w:val="0049621F"/>
    <w:rsid w:val="0049628F"/>
    <w:rsid w:val="004963BA"/>
    <w:rsid w:val="00496FFD"/>
    <w:rsid w:val="00497323"/>
    <w:rsid w:val="00497744"/>
    <w:rsid w:val="00497C63"/>
    <w:rsid w:val="004A097C"/>
    <w:rsid w:val="004A1C86"/>
    <w:rsid w:val="004A2405"/>
    <w:rsid w:val="004A26B4"/>
    <w:rsid w:val="004A33B0"/>
    <w:rsid w:val="004A37E0"/>
    <w:rsid w:val="004A3F5F"/>
    <w:rsid w:val="004A4235"/>
    <w:rsid w:val="004A4500"/>
    <w:rsid w:val="004A4793"/>
    <w:rsid w:val="004A4D45"/>
    <w:rsid w:val="004A5490"/>
    <w:rsid w:val="004A639D"/>
    <w:rsid w:val="004A63B9"/>
    <w:rsid w:val="004A7860"/>
    <w:rsid w:val="004A7922"/>
    <w:rsid w:val="004B0063"/>
    <w:rsid w:val="004B0376"/>
    <w:rsid w:val="004B0501"/>
    <w:rsid w:val="004B0607"/>
    <w:rsid w:val="004B1566"/>
    <w:rsid w:val="004B1937"/>
    <w:rsid w:val="004B1CB1"/>
    <w:rsid w:val="004B231C"/>
    <w:rsid w:val="004B241D"/>
    <w:rsid w:val="004B396F"/>
    <w:rsid w:val="004B4151"/>
    <w:rsid w:val="004B4196"/>
    <w:rsid w:val="004B4ABF"/>
    <w:rsid w:val="004B5201"/>
    <w:rsid w:val="004B58ED"/>
    <w:rsid w:val="004B5F03"/>
    <w:rsid w:val="004B7590"/>
    <w:rsid w:val="004B7FCA"/>
    <w:rsid w:val="004C01C8"/>
    <w:rsid w:val="004C0C16"/>
    <w:rsid w:val="004C1EF9"/>
    <w:rsid w:val="004C250A"/>
    <w:rsid w:val="004C2673"/>
    <w:rsid w:val="004C2881"/>
    <w:rsid w:val="004C2A2E"/>
    <w:rsid w:val="004C3BF8"/>
    <w:rsid w:val="004C4257"/>
    <w:rsid w:val="004C5938"/>
    <w:rsid w:val="004C6C6B"/>
    <w:rsid w:val="004C6E73"/>
    <w:rsid w:val="004C7044"/>
    <w:rsid w:val="004C7752"/>
    <w:rsid w:val="004C7E89"/>
    <w:rsid w:val="004D01D8"/>
    <w:rsid w:val="004D0AE5"/>
    <w:rsid w:val="004D0B81"/>
    <w:rsid w:val="004D0F9F"/>
    <w:rsid w:val="004D10D9"/>
    <w:rsid w:val="004D1539"/>
    <w:rsid w:val="004D1E35"/>
    <w:rsid w:val="004D308C"/>
    <w:rsid w:val="004D33B6"/>
    <w:rsid w:val="004D3A86"/>
    <w:rsid w:val="004D3E81"/>
    <w:rsid w:val="004D3F53"/>
    <w:rsid w:val="004D4367"/>
    <w:rsid w:val="004D459F"/>
    <w:rsid w:val="004D4AF9"/>
    <w:rsid w:val="004D50C8"/>
    <w:rsid w:val="004D536A"/>
    <w:rsid w:val="004D536B"/>
    <w:rsid w:val="004D649E"/>
    <w:rsid w:val="004D69B1"/>
    <w:rsid w:val="004D70EB"/>
    <w:rsid w:val="004D7ED2"/>
    <w:rsid w:val="004E022E"/>
    <w:rsid w:val="004E0463"/>
    <w:rsid w:val="004E08DC"/>
    <w:rsid w:val="004E0B71"/>
    <w:rsid w:val="004E0EE6"/>
    <w:rsid w:val="004E1306"/>
    <w:rsid w:val="004E21EF"/>
    <w:rsid w:val="004E319A"/>
    <w:rsid w:val="004E3837"/>
    <w:rsid w:val="004E39CB"/>
    <w:rsid w:val="004E5059"/>
    <w:rsid w:val="004E54FE"/>
    <w:rsid w:val="004E6379"/>
    <w:rsid w:val="004E74C0"/>
    <w:rsid w:val="004E7A6F"/>
    <w:rsid w:val="004E7D1B"/>
    <w:rsid w:val="004F023D"/>
    <w:rsid w:val="004F0412"/>
    <w:rsid w:val="004F0968"/>
    <w:rsid w:val="004F0F34"/>
    <w:rsid w:val="004F1D60"/>
    <w:rsid w:val="004F20AA"/>
    <w:rsid w:val="004F25F2"/>
    <w:rsid w:val="004F2E98"/>
    <w:rsid w:val="004F30D9"/>
    <w:rsid w:val="004F455D"/>
    <w:rsid w:val="004F4830"/>
    <w:rsid w:val="004F4A8D"/>
    <w:rsid w:val="004F4DB9"/>
    <w:rsid w:val="004F529A"/>
    <w:rsid w:val="004F56F8"/>
    <w:rsid w:val="004F5CAC"/>
    <w:rsid w:val="004F601E"/>
    <w:rsid w:val="004F6650"/>
    <w:rsid w:val="004F6F81"/>
    <w:rsid w:val="004F76E5"/>
    <w:rsid w:val="004F7E3B"/>
    <w:rsid w:val="00500302"/>
    <w:rsid w:val="00500318"/>
    <w:rsid w:val="00501560"/>
    <w:rsid w:val="005016C0"/>
    <w:rsid w:val="005019E6"/>
    <w:rsid w:val="00501EB8"/>
    <w:rsid w:val="00502CF3"/>
    <w:rsid w:val="00503279"/>
    <w:rsid w:val="0050332D"/>
    <w:rsid w:val="00503849"/>
    <w:rsid w:val="005039BE"/>
    <w:rsid w:val="00503D3B"/>
    <w:rsid w:val="00503DF3"/>
    <w:rsid w:val="00503E9F"/>
    <w:rsid w:val="00504492"/>
    <w:rsid w:val="0050539A"/>
    <w:rsid w:val="00505692"/>
    <w:rsid w:val="00505F20"/>
    <w:rsid w:val="00506562"/>
    <w:rsid w:val="00506D1E"/>
    <w:rsid w:val="00510096"/>
    <w:rsid w:val="0051017C"/>
    <w:rsid w:val="00511D37"/>
    <w:rsid w:val="00511F5F"/>
    <w:rsid w:val="005131EA"/>
    <w:rsid w:val="005131FD"/>
    <w:rsid w:val="00513BD2"/>
    <w:rsid w:val="00513D2D"/>
    <w:rsid w:val="00516433"/>
    <w:rsid w:val="00516919"/>
    <w:rsid w:val="005171C9"/>
    <w:rsid w:val="005177A9"/>
    <w:rsid w:val="00517A88"/>
    <w:rsid w:val="00517DE9"/>
    <w:rsid w:val="005201F7"/>
    <w:rsid w:val="00520C2F"/>
    <w:rsid w:val="00520F42"/>
    <w:rsid w:val="00521F5D"/>
    <w:rsid w:val="005229F2"/>
    <w:rsid w:val="00523CDF"/>
    <w:rsid w:val="005244E8"/>
    <w:rsid w:val="005247A8"/>
    <w:rsid w:val="00526243"/>
    <w:rsid w:val="0052646E"/>
    <w:rsid w:val="0052668A"/>
    <w:rsid w:val="005266C8"/>
    <w:rsid w:val="00526EF8"/>
    <w:rsid w:val="00530148"/>
    <w:rsid w:val="005306F7"/>
    <w:rsid w:val="005307AE"/>
    <w:rsid w:val="00531147"/>
    <w:rsid w:val="00531978"/>
    <w:rsid w:val="00531D91"/>
    <w:rsid w:val="00532CA6"/>
    <w:rsid w:val="005340D1"/>
    <w:rsid w:val="00534633"/>
    <w:rsid w:val="005352F2"/>
    <w:rsid w:val="00535770"/>
    <w:rsid w:val="00535AB1"/>
    <w:rsid w:val="0053625A"/>
    <w:rsid w:val="00536BF6"/>
    <w:rsid w:val="00536DF7"/>
    <w:rsid w:val="005402F7"/>
    <w:rsid w:val="00540862"/>
    <w:rsid w:val="00540A2E"/>
    <w:rsid w:val="0054123D"/>
    <w:rsid w:val="00542688"/>
    <w:rsid w:val="00542A0A"/>
    <w:rsid w:val="00543328"/>
    <w:rsid w:val="00543873"/>
    <w:rsid w:val="00544A48"/>
    <w:rsid w:val="005456D6"/>
    <w:rsid w:val="00546609"/>
    <w:rsid w:val="00546C4D"/>
    <w:rsid w:val="00547F7D"/>
    <w:rsid w:val="005505A6"/>
    <w:rsid w:val="0055063D"/>
    <w:rsid w:val="00550BC2"/>
    <w:rsid w:val="00551217"/>
    <w:rsid w:val="00551450"/>
    <w:rsid w:val="0055158C"/>
    <w:rsid w:val="00551659"/>
    <w:rsid w:val="0055179A"/>
    <w:rsid w:val="005519B1"/>
    <w:rsid w:val="00551DDA"/>
    <w:rsid w:val="00552F70"/>
    <w:rsid w:val="00553199"/>
    <w:rsid w:val="00554AC0"/>
    <w:rsid w:val="00554E12"/>
    <w:rsid w:val="00555E88"/>
    <w:rsid w:val="00556323"/>
    <w:rsid w:val="00556513"/>
    <w:rsid w:val="005565CB"/>
    <w:rsid w:val="00556EDD"/>
    <w:rsid w:val="00557A51"/>
    <w:rsid w:val="0056141D"/>
    <w:rsid w:val="005615CA"/>
    <w:rsid w:val="00561609"/>
    <w:rsid w:val="00561C01"/>
    <w:rsid w:val="00561E9F"/>
    <w:rsid w:val="005621C3"/>
    <w:rsid w:val="005624C9"/>
    <w:rsid w:val="00562753"/>
    <w:rsid w:val="00563D68"/>
    <w:rsid w:val="00564220"/>
    <w:rsid w:val="00564AFE"/>
    <w:rsid w:val="00564B9C"/>
    <w:rsid w:val="00564DBE"/>
    <w:rsid w:val="00565F88"/>
    <w:rsid w:val="0056602A"/>
    <w:rsid w:val="0056620C"/>
    <w:rsid w:val="00566422"/>
    <w:rsid w:val="00566570"/>
    <w:rsid w:val="0056677B"/>
    <w:rsid w:val="0056690E"/>
    <w:rsid w:val="00566C70"/>
    <w:rsid w:val="005704E0"/>
    <w:rsid w:val="0057073A"/>
    <w:rsid w:val="00570CFE"/>
    <w:rsid w:val="00570F57"/>
    <w:rsid w:val="00572559"/>
    <w:rsid w:val="00572932"/>
    <w:rsid w:val="00572BAB"/>
    <w:rsid w:val="00573FB3"/>
    <w:rsid w:val="005752ED"/>
    <w:rsid w:val="00575A20"/>
    <w:rsid w:val="005766D3"/>
    <w:rsid w:val="005772FF"/>
    <w:rsid w:val="0058067F"/>
    <w:rsid w:val="00580FB4"/>
    <w:rsid w:val="005811BD"/>
    <w:rsid w:val="00581AE2"/>
    <w:rsid w:val="00581F56"/>
    <w:rsid w:val="005824C3"/>
    <w:rsid w:val="00583068"/>
    <w:rsid w:val="00583B48"/>
    <w:rsid w:val="005840E1"/>
    <w:rsid w:val="0058432E"/>
    <w:rsid w:val="0058433D"/>
    <w:rsid w:val="005844AE"/>
    <w:rsid w:val="00584702"/>
    <w:rsid w:val="00584A7E"/>
    <w:rsid w:val="00584BD5"/>
    <w:rsid w:val="00585D61"/>
    <w:rsid w:val="00586908"/>
    <w:rsid w:val="00587379"/>
    <w:rsid w:val="005877C7"/>
    <w:rsid w:val="00587F58"/>
    <w:rsid w:val="0059045C"/>
    <w:rsid w:val="00590AF3"/>
    <w:rsid w:val="00590CAE"/>
    <w:rsid w:val="005910A0"/>
    <w:rsid w:val="0059125D"/>
    <w:rsid w:val="005913E7"/>
    <w:rsid w:val="005913F7"/>
    <w:rsid w:val="00591551"/>
    <w:rsid w:val="0059158F"/>
    <w:rsid w:val="00591CA6"/>
    <w:rsid w:val="005921C5"/>
    <w:rsid w:val="0059234C"/>
    <w:rsid w:val="00592A7F"/>
    <w:rsid w:val="00592C7E"/>
    <w:rsid w:val="00593234"/>
    <w:rsid w:val="005934EE"/>
    <w:rsid w:val="0059373D"/>
    <w:rsid w:val="0059463A"/>
    <w:rsid w:val="0059508D"/>
    <w:rsid w:val="0059512F"/>
    <w:rsid w:val="005951B9"/>
    <w:rsid w:val="00595274"/>
    <w:rsid w:val="00595851"/>
    <w:rsid w:val="00596154"/>
    <w:rsid w:val="005962E2"/>
    <w:rsid w:val="0059684D"/>
    <w:rsid w:val="00596F07"/>
    <w:rsid w:val="005975E1"/>
    <w:rsid w:val="00597ED5"/>
    <w:rsid w:val="005A074F"/>
    <w:rsid w:val="005A0B33"/>
    <w:rsid w:val="005A0EB4"/>
    <w:rsid w:val="005A12A8"/>
    <w:rsid w:val="005A1F62"/>
    <w:rsid w:val="005A1F65"/>
    <w:rsid w:val="005A1F9B"/>
    <w:rsid w:val="005A20CC"/>
    <w:rsid w:val="005A2211"/>
    <w:rsid w:val="005A237F"/>
    <w:rsid w:val="005A2C40"/>
    <w:rsid w:val="005A44B5"/>
    <w:rsid w:val="005A49FE"/>
    <w:rsid w:val="005A5BA4"/>
    <w:rsid w:val="005A5F7E"/>
    <w:rsid w:val="005A61AF"/>
    <w:rsid w:val="005A6202"/>
    <w:rsid w:val="005A6367"/>
    <w:rsid w:val="005A69EC"/>
    <w:rsid w:val="005A708F"/>
    <w:rsid w:val="005A7299"/>
    <w:rsid w:val="005B0A44"/>
    <w:rsid w:val="005B1347"/>
    <w:rsid w:val="005B1945"/>
    <w:rsid w:val="005B1C36"/>
    <w:rsid w:val="005B20D7"/>
    <w:rsid w:val="005B33C7"/>
    <w:rsid w:val="005B360E"/>
    <w:rsid w:val="005B36DA"/>
    <w:rsid w:val="005B3A03"/>
    <w:rsid w:val="005B4390"/>
    <w:rsid w:val="005B4924"/>
    <w:rsid w:val="005B53BD"/>
    <w:rsid w:val="005B5A7B"/>
    <w:rsid w:val="005B5F36"/>
    <w:rsid w:val="005B659A"/>
    <w:rsid w:val="005B6621"/>
    <w:rsid w:val="005B6AB4"/>
    <w:rsid w:val="005B6BAA"/>
    <w:rsid w:val="005C099A"/>
    <w:rsid w:val="005C1132"/>
    <w:rsid w:val="005C11C7"/>
    <w:rsid w:val="005C18DC"/>
    <w:rsid w:val="005C1952"/>
    <w:rsid w:val="005C1A41"/>
    <w:rsid w:val="005C23BB"/>
    <w:rsid w:val="005C2FE2"/>
    <w:rsid w:val="005C318F"/>
    <w:rsid w:val="005C34DA"/>
    <w:rsid w:val="005C4C4D"/>
    <w:rsid w:val="005C4CE2"/>
    <w:rsid w:val="005C5019"/>
    <w:rsid w:val="005C521C"/>
    <w:rsid w:val="005C6B4E"/>
    <w:rsid w:val="005C73F5"/>
    <w:rsid w:val="005D020C"/>
    <w:rsid w:val="005D0333"/>
    <w:rsid w:val="005D07EC"/>
    <w:rsid w:val="005D0ADE"/>
    <w:rsid w:val="005D138D"/>
    <w:rsid w:val="005D17C4"/>
    <w:rsid w:val="005D2323"/>
    <w:rsid w:val="005D2BB1"/>
    <w:rsid w:val="005D330C"/>
    <w:rsid w:val="005D372A"/>
    <w:rsid w:val="005D442C"/>
    <w:rsid w:val="005D4981"/>
    <w:rsid w:val="005D5471"/>
    <w:rsid w:val="005D5B4E"/>
    <w:rsid w:val="005D5E73"/>
    <w:rsid w:val="005D6195"/>
    <w:rsid w:val="005D6701"/>
    <w:rsid w:val="005D6C5D"/>
    <w:rsid w:val="005D7123"/>
    <w:rsid w:val="005D776F"/>
    <w:rsid w:val="005D7DBC"/>
    <w:rsid w:val="005E06FB"/>
    <w:rsid w:val="005E0B33"/>
    <w:rsid w:val="005E131F"/>
    <w:rsid w:val="005E1397"/>
    <w:rsid w:val="005E1786"/>
    <w:rsid w:val="005E184A"/>
    <w:rsid w:val="005E195A"/>
    <w:rsid w:val="005E1CBC"/>
    <w:rsid w:val="005E22B6"/>
    <w:rsid w:val="005E22D9"/>
    <w:rsid w:val="005E2A30"/>
    <w:rsid w:val="005E3C61"/>
    <w:rsid w:val="005E5005"/>
    <w:rsid w:val="005E55FE"/>
    <w:rsid w:val="005E5BCC"/>
    <w:rsid w:val="005E5E21"/>
    <w:rsid w:val="005E61F7"/>
    <w:rsid w:val="005E6266"/>
    <w:rsid w:val="005E7930"/>
    <w:rsid w:val="005E79EC"/>
    <w:rsid w:val="005E7B9A"/>
    <w:rsid w:val="005F0082"/>
    <w:rsid w:val="005F0133"/>
    <w:rsid w:val="005F05ED"/>
    <w:rsid w:val="005F0E35"/>
    <w:rsid w:val="005F1466"/>
    <w:rsid w:val="005F1908"/>
    <w:rsid w:val="005F1BBD"/>
    <w:rsid w:val="005F1EC8"/>
    <w:rsid w:val="005F2A09"/>
    <w:rsid w:val="005F2CB4"/>
    <w:rsid w:val="005F374B"/>
    <w:rsid w:val="005F3C41"/>
    <w:rsid w:val="005F3DD1"/>
    <w:rsid w:val="005F4096"/>
    <w:rsid w:val="005F4D8B"/>
    <w:rsid w:val="005F6192"/>
    <w:rsid w:val="005F7DE0"/>
    <w:rsid w:val="006008EC"/>
    <w:rsid w:val="00601122"/>
    <w:rsid w:val="006013F8"/>
    <w:rsid w:val="0060142F"/>
    <w:rsid w:val="00601D7B"/>
    <w:rsid w:val="00601FFC"/>
    <w:rsid w:val="006023EA"/>
    <w:rsid w:val="006026A2"/>
    <w:rsid w:val="006030C3"/>
    <w:rsid w:val="00604383"/>
    <w:rsid w:val="00605010"/>
    <w:rsid w:val="0060593E"/>
    <w:rsid w:val="0060601D"/>
    <w:rsid w:val="00606732"/>
    <w:rsid w:val="00606FB5"/>
    <w:rsid w:val="00607CFD"/>
    <w:rsid w:val="0061022C"/>
    <w:rsid w:val="0061024F"/>
    <w:rsid w:val="00610D1F"/>
    <w:rsid w:val="00611AF0"/>
    <w:rsid w:val="00611CAB"/>
    <w:rsid w:val="00611D43"/>
    <w:rsid w:val="0061232D"/>
    <w:rsid w:val="006135FB"/>
    <w:rsid w:val="006139CD"/>
    <w:rsid w:val="006143EF"/>
    <w:rsid w:val="00614439"/>
    <w:rsid w:val="00614EF9"/>
    <w:rsid w:val="0061520A"/>
    <w:rsid w:val="006152FE"/>
    <w:rsid w:val="0061545E"/>
    <w:rsid w:val="0061652F"/>
    <w:rsid w:val="00617832"/>
    <w:rsid w:val="00617D17"/>
    <w:rsid w:val="006205BD"/>
    <w:rsid w:val="0062067D"/>
    <w:rsid w:val="0062199E"/>
    <w:rsid w:val="0062252F"/>
    <w:rsid w:val="00622DE1"/>
    <w:rsid w:val="00623B47"/>
    <w:rsid w:val="006249B9"/>
    <w:rsid w:val="00624B52"/>
    <w:rsid w:val="00624CAE"/>
    <w:rsid w:val="0062559F"/>
    <w:rsid w:val="00626096"/>
    <w:rsid w:val="0062619E"/>
    <w:rsid w:val="0062624B"/>
    <w:rsid w:val="0062657F"/>
    <w:rsid w:val="006269DC"/>
    <w:rsid w:val="00627671"/>
    <w:rsid w:val="00627AAE"/>
    <w:rsid w:val="00627E16"/>
    <w:rsid w:val="00630D6F"/>
    <w:rsid w:val="0063134A"/>
    <w:rsid w:val="0063271D"/>
    <w:rsid w:val="00632929"/>
    <w:rsid w:val="00632DB3"/>
    <w:rsid w:val="0063313E"/>
    <w:rsid w:val="0063323C"/>
    <w:rsid w:val="006337C0"/>
    <w:rsid w:val="00633AA0"/>
    <w:rsid w:val="00633EE6"/>
    <w:rsid w:val="00634005"/>
    <w:rsid w:val="00634E68"/>
    <w:rsid w:val="00635B6D"/>
    <w:rsid w:val="00636A43"/>
    <w:rsid w:val="00636DBE"/>
    <w:rsid w:val="00636E64"/>
    <w:rsid w:val="00637458"/>
    <w:rsid w:val="00640551"/>
    <w:rsid w:val="00640850"/>
    <w:rsid w:val="00640CDB"/>
    <w:rsid w:val="00641425"/>
    <w:rsid w:val="00641B9F"/>
    <w:rsid w:val="0064245B"/>
    <w:rsid w:val="00642FF0"/>
    <w:rsid w:val="006431D0"/>
    <w:rsid w:val="00644363"/>
    <w:rsid w:val="00644658"/>
    <w:rsid w:val="0064545F"/>
    <w:rsid w:val="006454D8"/>
    <w:rsid w:val="006456BF"/>
    <w:rsid w:val="0064573C"/>
    <w:rsid w:val="00646028"/>
    <w:rsid w:val="006466E1"/>
    <w:rsid w:val="0064693E"/>
    <w:rsid w:val="00646C32"/>
    <w:rsid w:val="00646C52"/>
    <w:rsid w:val="00647B39"/>
    <w:rsid w:val="00647F34"/>
    <w:rsid w:val="006504D6"/>
    <w:rsid w:val="006506CA"/>
    <w:rsid w:val="00650720"/>
    <w:rsid w:val="006507D3"/>
    <w:rsid w:val="006513EC"/>
    <w:rsid w:val="006514A9"/>
    <w:rsid w:val="00651F77"/>
    <w:rsid w:val="00652C91"/>
    <w:rsid w:val="00654424"/>
    <w:rsid w:val="00654EC7"/>
    <w:rsid w:val="00655900"/>
    <w:rsid w:val="00655F5A"/>
    <w:rsid w:val="006565B7"/>
    <w:rsid w:val="00656818"/>
    <w:rsid w:val="006568A5"/>
    <w:rsid w:val="006569CF"/>
    <w:rsid w:val="00657106"/>
    <w:rsid w:val="00657524"/>
    <w:rsid w:val="006608BD"/>
    <w:rsid w:val="006608F2"/>
    <w:rsid w:val="00660E29"/>
    <w:rsid w:val="00661655"/>
    <w:rsid w:val="006619BC"/>
    <w:rsid w:val="0066241A"/>
    <w:rsid w:val="00662534"/>
    <w:rsid w:val="006626FF"/>
    <w:rsid w:val="00662779"/>
    <w:rsid w:val="00663076"/>
    <w:rsid w:val="006637BD"/>
    <w:rsid w:val="006643A9"/>
    <w:rsid w:val="006645A8"/>
    <w:rsid w:val="00665662"/>
    <w:rsid w:val="00665720"/>
    <w:rsid w:val="006657AA"/>
    <w:rsid w:val="00665A22"/>
    <w:rsid w:val="00666F6A"/>
    <w:rsid w:val="0066721D"/>
    <w:rsid w:val="00670254"/>
    <w:rsid w:val="0067077E"/>
    <w:rsid w:val="00670823"/>
    <w:rsid w:val="0067100C"/>
    <w:rsid w:val="0067227B"/>
    <w:rsid w:val="006727EF"/>
    <w:rsid w:val="00672A91"/>
    <w:rsid w:val="00673847"/>
    <w:rsid w:val="00674BFC"/>
    <w:rsid w:val="00674F28"/>
    <w:rsid w:val="00675559"/>
    <w:rsid w:val="00675AC7"/>
    <w:rsid w:val="0067625B"/>
    <w:rsid w:val="006764EB"/>
    <w:rsid w:val="006765D7"/>
    <w:rsid w:val="00676F06"/>
    <w:rsid w:val="00677380"/>
    <w:rsid w:val="00677574"/>
    <w:rsid w:val="00677697"/>
    <w:rsid w:val="00677AB1"/>
    <w:rsid w:val="00680362"/>
    <w:rsid w:val="00681308"/>
    <w:rsid w:val="0068165F"/>
    <w:rsid w:val="00681B92"/>
    <w:rsid w:val="006821FF"/>
    <w:rsid w:val="00682609"/>
    <w:rsid w:val="00683F6F"/>
    <w:rsid w:val="00684CBC"/>
    <w:rsid w:val="006859C0"/>
    <w:rsid w:val="00686D4C"/>
    <w:rsid w:val="00687705"/>
    <w:rsid w:val="00687C0E"/>
    <w:rsid w:val="0069000B"/>
    <w:rsid w:val="00690F3C"/>
    <w:rsid w:val="00691635"/>
    <w:rsid w:val="006917FC"/>
    <w:rsid w:val="00692121"/>
    <w:rsid w:val="0069257C"/>
    <w:rsid w:val="00692957"/>
    <w:rsid w:val="00692D3F"/>
    <w:rsid w:val="00693415"/>
    <w:rsid w:val="00693473"/>
    <w:rsid w:val="006934AE"/>
    <w:rsid w:val="00694A25"/>
    <w:rsid w:val="00694EC0"/>
    <w:rsid w:val="00696005"/>
    <w:rsid w:val="00697353"/>
    <w:rsid w:val="006977DB"/>
    <w:rsid w:val="006A1165"/>
    <w:rsid w:val="006A164D"/>
    <w:rsid w:val="006A2F15"/>
    <w:rsid w:val="006A3D97"/>
    <w:rsid w:val="006A4227"/>
    <w:rsid w:val="006A53AF"/>
    <w:rsid w:val="006A560E"/>
    <w:rsid w:val="006A614D"/>
    <w:rsid w:val="006A68CA"/>
    <w:rsid w:val="006A6A88"/>
    <w:rsid w:val="006A7BFB"/>
    <w:rsid w:val="006A7D13"/>
    <w:rsid w:val="006B0044"/>
    <w:rsid w:val="006B017F"/>
    <w:rsid w:val="006B030F"/>
    <w:rsid w:val="006B06D0"/>
    <w:rsid w:val="006B0C6D"/>
    <w:rsid w:val="006B1E5C"/>
    <w:rsid w:val="006B1EE6"/>
    <w:rsid w:val="006B1F21"/>
    <w:rsid w:val="006B269C"/>
    <w:rsid w:val="006B2757"/>
    <w:rsid w:val="006B3D8B"/>
    <w:rsid w:val="006B41E9"/>
    <w:rsid w:val="006B4451"/>
    <w:rsid w:val="006B4C15"/>
    <w:rsid w:val="006B50AC"/>
    <w:rsid w:val="006B58BA"/>
    <w:rsid w:val="006B59FB"/>
    <w:rsid w:val="006B5A35"/>
    <w:rsid w:val="006B5D03"/>
    <w:rsid w:val="006B6733"/>
    <w:rsid w:val="006B7228"/>
    <w:rsid w:val="006B7DAB"/>
    <w:rsid w:val="006C0432"/>
    <w:rsid w:val="006C071B"/>
    <w:rsid w:val="006C0CFC"/>
    <w:rsid w:val="006C16E6"/>
    <w:rsid w:val="006C17BE"/>
    <w:rsid w:val="006C1EAE"/>
    <w:rsid w:val="006C24D7"/>
    <w:rsid w:val="006C2837"/>
    <w:rsid w:val="006C2E01"/>
    <w:rsid w:val="006C2F13"/>
    <w:rsid w:val="006C3567"/>
    <w:rsid w:val="006C3820"/>
    <w:rsid w:val="006C399B"/>
    <w:rsid w:val="006C3C06"/>
    <w:rsid w:val="006C416A"/>
    <w:rsid w:val="006C4E2A"/>
    <w:rsid w:val="006C5145"/>
    <w:rsid w:val="006C61E9"/>
    <w:rsid w:val="006C6546"/>
    <w:rsid w:val="006C7460"/>
    <w:rsid w:val="006C7625"/>
    <w:rsid w:val="006C7D0A"/>
    <w:rsid w:val="006D0483"/>
    <w:rsid w:val="006D0651"/>
    <w:rsid w:val="006D08D0"/>
    <w:rsid w:val="006D2363"/>
    <w:rsid w:val="006D29BC"/>
    <w:rsid w:val="006D2FD4"/>
    <w:rsid w:val="006D3883"/>
    <w:rsid w:val="006D3C7F"/>
    <w:rsid w:val="006D3F4A"/>
    <w:rsid w:val="006D4456"/>
    <w:rsid w:val="006D46BA"/>
    <w:rsid w:val="006D48E7"/>
    <w:rsid w:val="006D4BD0"/>
    <w:rsid w:val="006D5159"/>
    <w:rsid w:val="006D56A0"/>
    <w:rsid w:val="006D58E4"/>
    <w:rsid w:val="006D5F29"/>
    <w:rsid w:val="006D615D"/>
    <w:rsid w:val="006D67CD"/>
    <w:rsid w:val="006D681E"/>
    <w:rsid w:val="006D6BEA"/>
    <w:rsid w:val="006D6F10"/>
    <w:rsid w:val="006D73E8"/>
    <w:rsid w:val="006E02F8"/>
    <w:rsid w:val="006E0963"/>
    <w:rsid w:val="006E0AF8"/>
    <w:rsid w:val="006E0CBA"/>
    <w:rsid w:val="006E0D83"/>
    <w:rsid w:val="006E186F"/>
    <w:rsid w:val="006E18F7"/>
    <w:rsid w:val="006E196F"/>
    <w:rsid w:val="006E1C5B"/>
    <w:rsid w:val="006E22A8"/>
    <w:rsid w:val="006E2518"/>
    <w:rsid w:val="006E34E7"/>
    <w:rsid w:val="006E3D4A"/>
    <w:rsid w:val="006E41D7"/>
    <w:rsid w:val="006E4269"/>
    <w:rsid w:val="006E472E"/>
    <w:rsid w:val="006E48F5"/>
    <w:rsid w:val="006E518D"/>
    <w:rsid w:val="006E5666"/>
    <w:rsid w:val="006E5687"/>
    <w:rsid w:val="006E62B8"/>
    <w:rsid w:val="006E6D41"/>
    <w:rsid w:val="006E7C91"/>
    <w:rsid w:val="006F0AA2"/>
    <w:rsid w:val="006F0C6B"/>
    <w:rsid w:val="006F1217"/>
    <w:rsid w:val="006F17B4"/>
    <w:rsid w:val="006F1A8B"/>
    <w:rsid w:val="006F1CEA"/>
    <w:rsid w:val="006F2456"/>
    <w:rsid w:val="006F273E"/>
    <w:rsid w:val="006F2E99"/>
    <w:rsid w:val="006F5922"/>
    <w:rsid w:val="006F6B04"/>
    <w:rsid w:val="006F7D0E"/>
    <w:rsid w:val="00700655"/>
    <w:rsid w:val="0070144B"/>
    <w:rsid w:val="007014E9"/>
    <w:rsid w:val="00701944"/>
    <w:rsid w:val="00702459"/>
    <w:rsid w:val="00702D6E"/>
    <w:rsid w:val="0070387E"/>
    <w:rsid w:val="00703FC2"/>
    <w:rsid w:val="00704204"/>
    <w:rsid w:val="00704798"/>
    <w:rsid w:val="00704CDE"/>
    <w:rsid w:val="0070506E"/>
    <w:rsid w:val="007059E5"/>
    <w:rsid w:val="007059EE"/>
    <w:rsid w:val="007073E9"/>
    <w:rsid w:val="0071037B"/>
    <w:rsid w:val="007107BD"/>
    <w:rsid w:val="0071121B"/>
    <w:rsid w:val="007112A4"/>
    <w:rsid w:val="007129F9"/>
    <w:rsid w:val="00712F01"/>
    <w:rsid w:val="00712FD9"/>
    <w:rsid w:val="00713109"/>
    <w:rsid w:val="0071353C"/>
    <w:rsid w:val="00713986"/>
    <w:rsid w:val="00714488"/>
    <w:rsid w:val="0071474E"/>
    <w:rsid w:val="00714B26"/>
    <w:rsid w:val="007156DB"/>
    <w:rsid w:val="00717199"/>
    <w:rsid w:val="00717768"/>
    <w:rsid w:val="00717791"/>
    <w:rsid w:val="00717BF1"/>
    <w:rsid w:val="00717C02"/>
    <w:rsid w:val="00720E04"/>
    <w:rsid w:val="0072104C"/>
    <w:rsid w:val="007210EC"/>
    <w:rsid w:val="007215EB"/>
    <w:rsid w:val="00721BB0"/>
    <w:rsid w:val="00722C5E"/>
    <w:rsid w:val="00722CBB"/>
    <w:rsid w:val="00723429"/>
    <w:rsid w:val="00723A54"/>
    <w:rsid w:val="00723DE2"/>
    <w:rsid w:val="00724051"/>
    <w:rsid w:val="00724547"/>
    <w:rsid w:val="00724D10"/>
    <w:rsid w:val="00725BA7"/>
    <w:rsid w:val="00726358"/>
    <w:rsid w:val="00726698"/>
    <w:rsid w:val="007272B3"/>
    <w:rsid w:val="00727EE6"/>
    <w:rsid w:val="00730389"/>
    <w:rsid w:val="0073080A"/>
    <w:rsid w:val="0073104F"/>
    <w:rsid w:val="00731176"/>
    <w:rsid w:val="007314A3"/>
    <w:rsid w:val="00731FA6"/>
    <w:rsid w:val="007324C7"/>
    <w:rsid w:val="00732A3E"/>
    <w:rsid w:val="00733010"/>
    <w:rsid w:val="0073446D"/>
    <w:rsid w:val="007345FE"/>
    <w:rsid w:val="007350EB"/>
    <w:rsid w:val="00735352"/>
    <w:rsid w:val="00735466"/>
    <w:rsid w:val="00735A3F"/>
    <w:rsid w:val="0073656F"/>
    <w:rsid w:val="00736678"/>
    <w:rsid w:val="00736767"/>
    <w:rsid w:val="00736989"/>
    <w:rsid w:val="00736B7B"/>
    <w:rsid w:val="0073723D"/>
    <w:rsid w:val="007379BE"/>
    <w:rsid w:val="00740173"/>
    <w:rsid w:val="007404B8"/>
    <w:rsid w:val="00742571"/>
    <w:rsid w:val="0074270D"/>
    <w:rsid w:val="00742B1A"/>
    <w:rsid w:val="00742DDB"/>
    <w:rsid w:val="0074332F"/>
    <w:rsid w:val="00743C1C"/>
    <w:rsid w:val="00744696"/>
    <w:rsid w:val="007454C3"/>
    <w:rsid w:val="00745571"/>
    <w:rsid w:val="00745EA5"/>
    <w:rsid w:val="00747404"/>
    <w:rsid w:val="00747BEA"/>
    <w:rsid w:val="0075003A"/>
    <w:rsid w:val="0075046A"/>
    <w:rsid w:val="00750D50"/>
    <w:rsid w:val="007518B9"/>
    <w:rsid w:val="00752731"/>
    <w:rsid w:val="00752BDA"/>
    <w:rsid w:val="00752F18"/>
    <w:rsid w:val="007533BB"/>
    <w:rsid w:val="0075382C"/>
    <w:rsid w:val="00753E25"/>
    <w:rsid w:val="0075410C"/>
    <w:rsid w:val="0075476F"/>
    <w:rsid w:val="00754E0D"/>
    <w:rsid w:val="0075563E"/>
    <w:rsid w:val="00756291"/>
    <w:rsid w:val="00756847"/>
    <w:rsid w:val="007568A7"/>
    <w:rsid w:val="0075691D"/>
    <w:rsid w:val="00757257"/>
    <w:rsid w:val="00757591"/>
    <w:rsid w:val="007579C7"/>
    <w:rsid w:val="00757E6D"/>
    <w:rsid w:val="00760003"/>
    <w:rsid w:val="0076013F"/>
    <w:rsid w:val="00760233"/>
    <w:rsid w:val="007603E6"/>
    <w:rsid w:val="00760AE9"/>
    <w:rsid w:val="00760B4F"/>
    <w:rsid w:val="00760E7E"/>
    <w:rsid w:val="007610D9"/>
    <w:rsid w:val="007612A7"/>
    <w:rsid w:val="00761627"/>
    <w:rsid w:val="00761ABB"/>
    <w:rsid w:val="00761B3A"/>
    <w:rsid w:val="0076223D"/>
    <w:rsid w:val="00762C9F"/>
    <w:rsid w:val="007634AA"/>
    <w:rsid w:val="00764936"/>
    <w:rsid w:val="007650A1"/>
    <w:rsid w:val="007654DA"/>
    <w:rsid w:val="00765861"/>
    <w:rsid w:val="00765868"/>
    <w:rsid w:val="007658BD"/>
    <w:rsid w:val="00765B8C"/>
    <w:rsid w:val="00765D55"/>
    <w:rsid w:val="0076690D"/>
    <w:rsid w:val="00766968"/>
    <w:rsid w:val="00766C71"/>
    <w:rsid w:val="00770961"/>
    <w:rsid w:val="00771580"/>
    <w:rsid w:val="00771921"/>
    <w:rsid w:val="00771A07"/>
    <w:rsid w:val="00771B52"/>
    <w:rsid w:val="00772338"/>
    <w:rsid w:val="00772619"/>
    <w:rsid w:val="007728F6"/>
    <w:rsid w:val="00772F44"/>
    <w:rsid w:val="00773A29"/>
    <w:rsid w:val="00773CD0"/>
    <w:rsid w:val="00773D94"/>
    <w:rsid w:val="00773F46"/>
    <w:rsid w:val="00774604"/>
    <w:rsid w:val="007747EB"/>
    <w:rsid w:val="00774872"/>
    <w:rsid w:val="007748A3"/>
    <w:rsid w:val="00775048"/>
    <w:rsid w:val="00775CB6"/>
    <w:rsid w:val="00776174"/>
    <w:rsid w:val="00776E16"/>
    <w:rsid w:val="0077792B"/>
    <w:rsid w:val="00777B18"/>
    <w:rsid w:val="00777C87"/>
    <w:rsid w:val="00777CDE"/>
    <w:rsid w:val="00781295"/>
    <w:rsid w:val="00782579"/>
    <w:rsid w:val="00782DCE"/>
    <w:rsid w:val="007836EE"/>
    <w:rsid w:val="00783A87"/>
    <w:rsid w:val="007849CD"/>
    <w:rsid w:val="00785177"/>
    <w:rsid w:val="0078521B"/>
    <w:rsid w:val="00786055"/>
    <w:rsid w:val="00786292"/>
    <w:rsid w:val="00787EED"/>
    <w:rsid w:val="00787FC4"/>
    <w:rsid w:val="007902B9"/>
    <w:rsid w:val="00790E8D"/>
    <w:rsid w:val="00791059"/>
    <w:rsid w:val="00791167"/>
    <w:rsid w:val="00791B65"/>
    <w:rsid w:val="0079208D"/>
    <w:rsid w:val="007920A1"/>
    <w:rsid w:val="007928E4"/>
    <w:rsid w:val="007929FC"/>
    <w:rsid w:val="00792B0F"/>
    <w:rsid w:val="00792DC7"/>
    <w:rsid w:val="00792E63"/>
    <w:rsid w:val="00792EA9"/>
    <w:rsid w:val="00792EC7"/>
    <w:rsid w:val="007933E1"/>
    <w:rsid w:val="0079386F"/>
    <w:rsid w:val="0079422E"/>
    <w:rsid w:val="00795E9B"/>
    <w:rsid w:val="00796CF9"/>
    <w:rsid w:val="00797EC5"/>
    <w:rsid w:val="007A0A5E"/>
    <w:rsid w:val="007A1058"/>
    <w:rsid w:val="007A164F"/>
    <w:rsid w:val="007A1B89"/>
    <w:rsid w:val="007A2730"/>
    <w:rsid w:val="007A2B62"/>
    <w:rsid w:val="007A2DFC"/>
    <w:rsid w:val="007A455F"/>
    <w:rsid w:val="007A5B30"/>
    <w:rsid w:val="007A5D09"/>
    <w:rsid w:val="007A647E"/>
    <w:rsid w:val="007A6CEA"/>
    <w:rsid w:val="007A6D09"/>
    <w:rsid w:val="007A7259"/>
    <w:rsid w:val="007A7E79"/>
    <w:rsid w:val="007A7F7C"/>
    <w:rsid w:val="007B01DD"/>
    <w:rsid w:val="007B0A1B"/>
    <w:rsid w:val="007B0F64"/>
    <w:rsid w:val="007B1401"/>
    <w:rsid w:val="007B17B3"/>
    <w:rsid w:val="007B18FF"/>
    <w:rsid w:val="007B1ED8"/>
    <w:rsid w:val="007B2565"/>
    <w:rsid w:val="007B2B3F"/>
    <w:rsid w:val="007B2D47"/>
    <w:rsid w:val="007B429C"/>
    <w:rsid w:val="007B4946"/>
    <w:rsid w:val="007B5053"/>
    <w:rsid w:val="007B50BC"/>
    <w:rsid w:val="007B568A"/>
    <w:rsid w:val="007B6953"/>
    <w:rsid w:val="007B6CCC"/>
    <w:rsid w:val="007B7191"/>
    <w:rsid w:val="007B731A"/>
    <w:rsid w:val="007B7D52"/>
    <w:rsid w:val="007C00E8"/>
    <w:rsid w:val="007C0459"/>
    <w:rsid w:val="007C0A88"/>
    <w:rsid w:val="007C0DA4"/>
    <w:rsid w:val="007C194D"/>
    <w:rsid w:val="007C2B02"/>
    <w:rsid w:val="007C4253"/>
    <w:rsid w:val="007C443B"/>
    <w:rsid w:val="007C4690"/>
    <w:rsid w:val="007C4BC2"/>
    <w:rsid w:val="007C55F7"/>
    <w:rsid w:val="007C56D5"/>
    <w:rsid w:val="007C61C2"/>
    <w:rsid w:val="007C696B"/>
    <w:rsid w:val="007C7102"/>
    <w:rsid w:val="007C72E9"/>
    <w:rsid w:val="007C7597"/>
    <w:rsid w:val="007C75BD"/>
    <w:rsid w:val="007D01B4"/>
    <w:rsid w:val="007D0613"/>
    <w:rsid w:val="007D0BCC"/>
    <w:rsid w:val="007D1E5C"/>
    <w:rsid w:val="007D2040"/>
    <w:rsid w:val="007D21DC"/>
    <w:rsid w:val="007D220F"/>
    <w:rsid w:val="007D3954"/>
    <w:rsid w:val="007D3EE5"/>
    <w:rsid w:val="007D479D"/>
    <w:rsid w:val="007D563F"/>
    <w:rsid w:val="007D58E6"/>
    <w:rsid w:val="007D5DE9"/>
    <w:rsid w:val="007D665B"/>
    <w:rsid w:val="007D6C8E"/>
    <w:rsid w:val="007D6D19"/>
    <w:rsid w:val="007D6E15"/>
    <w:rsid w:val="007D7895"/>
    <w:rsid w:val="007D79F8"/>
    <w:rsid w:val="007D7B7C"/>
    <w:rsid w:val="007D7D79"/>
    <w:rsid w:val="007E003D"/>
    <w:rsid w:val="007E0F65"/>
    <w:rsid w:val="007E1553"/>
    <w:rsid w:val="007E1D6B"/>
    <w:rsid w:val="007E44BA"/>
    <w:rsid w:val="007E49EE"/>
    <w:rsid w:val="007E5815"/>
    <w:rsid w:val="007E5EED"/>
    <w:rsid w:val="007E6730"/>
    <w:rsid w:val="007E6910"/>
    <w:rsid w:val="007E6AA0"/>
    <w:rsid w:val="007E7DAC"/>
    <w:rsid w:val="007F02B3"/>
    <w:rsid w:val="007F07C6"/>
    <w:rsid w:val="007F0CF8"/>
    <w:rsid w:val="007F17CE"/>
    <w:rsid w:val="007F19A5"/>
    <w:rsid w:val="007F1C06"/>
    <w:rsid w:val="007F2519"/>
    <w:rsid w:val="007F27FA"/>
    <w:rsid w:val="007F2E78"/>
    <w:rsid w:val="007F441A"/>
    <w:rsid w:val="007F447D"/>
    <w:rsid w:val="007F4893"/>
    <w:rsid w:val="007F4F77"/>
    <w:rsid w:val="007F54B6"/>
    <w:rsid w:val="007F5F57"/>
    <w:rsid w:val="007F6173"/>
    <w:rsid w:val="007F642D"/>
    <w:rsid w:val="007F673B"/>
    <w:rsid w:val="007F68E2"/>
    <w:rsid w:val="007F7064"/>
    <w:rsid w:val="007F7BB1"/>
    <w:rsid w:val="007F7C9F"/>
    <w:rsid w:val="008003FF"/>
    <w:rsid w:val="008007DB"/>
    <w:rsid w:val="008016D3"/>
    <w:rsid w:val="00801B29"/>
    <w:rsid w:val="00802E83"/>
    <w:rsid w:val="00802FA3"/>
    <w:rsid w:val="0080304F"/>
    <w:rsid w:val="00803E9F"/>
    <w:rsid w:val="0080401B"/>
    <w:rsid w:val="008051A4"/>
    <w:rsid w:val="008054EB"/>
    <w:rsid w:val="008055DF"/>
    <w:rsid w:val="008059FF"/>
    <w:rsid w:val="00805BE9"/>
    <w:rsid w:val="00805E96"/>
    <w:rsid w:val="00807B3A"/>
    <w:rsid w:val="00807E9A"/>
    <w:rsid w:val="00810594"/>
    <w:rsid w:val="008105C5"/>
    <w:rsid w:val="00810D78"/>
    <w:rsid w:val="00810E1C"/>
    <w:rsid w:val="008120FB"/>
    <w:rsid w:val="00812353"/>
    <w:rsid w:val="0081240A"/>
    <w:rsid w:val="008124CD"/>
    <w:rsid w:val="008126AF"/>
    <w:rsid w:val="00812877"/>
    <w:rsid w:val="008128A3"/>
    <w:rsid w:val="00812F6C"/>
    <w:rsid w:val="00812F94"/>
    <w:rsid w:val="00813AE3"/>
    <w:rsid w:val="00813CF4"/>
    <w:rsid w:val="00814282"/>
    <w:rsid w:val="00814931"/>
    <w:rsid w:val="00814A75"/>
    <w:rsid w:val="0081542D"/>
    <w:rsid w:val="00816B05"/>
    <w:rsid w:val="008173C9"/>
    <w:rsid w:val="008174B4"/>
    <w:rsid w:val="00817EB2"/>
    <w:rsid w:val="0082006A"/>
    <w:rsid w:val="008203B0"/>
    <w:rsid w:val="00820467"/>
    <w:rsid w:val="00820D3C"/>
    <w:rsid w:val="00820E79"/>
    <w:rsid w:val="00820F20"/>
    <w:rsid w:val="008213D4"/>
    <w:rsid w:val="008217E5"/>
    <w:rsid w:val="00822891"/>
    <w:rsid w:val="0082310B"/>
    <w:rsid w:val="008238F7"/>
    <w:rsid w:val="00823C33"/>
    <w:rsid w:val="0082414C"/>
    <w:rsid w:val="0082455A"/>
    <w:rsid w:val="00825A56"/>
    <w:rsid w:val="00825DB4"/>
    <w:rsid w:val="00826D08"/>
    <w:rsid w:val="00830272"/>
    <w:rsid w:val="008304B5"/>
    <w:rsid w:val="0083095F"/>
    <w:rsid w:val="00831D22"/>
    <w:rsid w:val="008321A7"/>
    <w:rsid w:val="00832906"/>
    <w:rsid w:val="00832CD9"/>
    <w:rsid w:val="00833AD0"/>
    <w:rsid w:val="00833B09"/>
    <w:rsid w:val="00833CD6"/>
    <w:rsid w:val="00833E1F"/>
    <w:rsid w:val="00834B8B"/>
    <w:rsid w:val="00834D3C"/>
    <w:rsid w:val="00834FB4"/>
    <w:rsid w:val="0083506D"/>
    <w:rsid w:val="0083556F"/>
    <w:rsid w:val="00835A73"/>
    <w:rsid w:val="00835CBC"/>
    <w:rsid w:val="00836E3C"/>
    <w:rsid w:val="00837CA7"/>
    <w:rsid w:val="00837E83"/>
    <w:rsid w:val="0084045F"/>
    <w:rsid w:val="008414E7"/>
    <w:rsid w:val="008416FD"/>
    <w:rsid w:val="00841FE9"/>
    <w:rsid w:val="00842267"/>
    <w:rsid w:val="008425A0"/>
    <w:rsid w:val="00843EA3"/>
    <w:rsid w:val="008456C3"/>
    <w:rsid w:val="0084679B"/>
    <w:rsid w:val="00846A52"/>
    <w:rsid w:val="00847692"/>
    <w:rsid w:val="00847C66"/>
    <w:rsid w:val="0085015D"/>
    <w:rsid w:val="00850240"/>
    <w:rsid w:val="00850B2D"/>
    <w:rsid w:val="00850F58"/>
    <w:rsid w:val="0085154D"/>
    <w:rsid w:val="00853484"/>
    <w:rsid w:val="00853496"/>
    <w:rsid w:val="00853BA8"/>
    <w:rsid w:val="008551D4"/>
    <w:rsid w:val="00855989"/>
    <w:rsid w:val="008566DD"/>
    <w:rsid w:val="0085705E"/>
    <w:rsid w:val="00857211"/>
    <w:rsid w:val="008575FC"/>
    <w:rsid w:val="00857963"/>
    <w:rsid w:val="00857A04"/>
    <w:rsid w:val="00857C09"/>
    <w:rsid w:val="00857CA4"/>
    <w:rsid w:val="00860BB6"/>
    <w:rsid w:val="00860C92"/>
    <w:rsid w:val="00860F98"/>
    <w:rsid w:val="008615E8"/>
    <w:rsid w:val="00861924"/>
    <w:rsid w:val="008630EE"/>
    <w:rsid w:val="0086362F"/>
    <w:rsid w:val="008636C7"/>
    <w:rsid w:val="00863D61"/>
    <w:rsid w:val="00863FBD"/>
    <w:rsid w:val="008643E1"/>
    <w:rsid w:val="00864409"/>
    <w:rsid w:val="008647EF"/>
    <w:rsid w:val="00865581"/>
    <w:rsid w:val="00865775"/>
    <w:rsid w:val="00865815"/>
    <w:rsid w:val="00865AA9"/>
    <w:rsid w:val="00865ABF"/>
    <w:rsid w:val="00865CCD"/>
    <w:rsid w:val="008663E8"/>
    <w:rsid w:val="00866AE1"/>
    <w:rsid w:val="008676B6"/>
    <w:rsid w:val="0086788B"/>
    <w:rsid w:val="00867A07"/>
    <w:rsid w:val="008700F2"/>
    <w:rsid w:val="00870287"/>
    <w:rsid w:val="00870A92"/>
    <w:rsid w:val="00871010"/>
    <w:rsid w:val="008714DC"/>
    <w:rsid w:val="0087168C"/>
    <w:rsid w:val="00871A39"/>
    <w:rsid w:val="00871F06"/>
    <w:rsid w:val="0087252D"/>
    <w:rsid w:val="00872EDD"/>
    <w:rsid w:val="00873BA6"/>
    <w:rsid w:val="00873DC2"/>
    <w:rsid w:val="008743E8"/>
    <w:rsid w:val="00874D95"/>
    <w:rsid w:val="00874F3B"/>
    <w:rsid w:val="0087591D"/>
    <w:rsid w:val="008766B5"/>
    <w:rsid w:val="008766C5"/>
    <w:rsid w:val="008777B1"/>
    <w:rsid w:val="00877AF8"/>
    <w:rsid w:val="00877BC2"/>
    <w:rsid w:val="008800C8"/>
    <w:rsid w:val="008809F6"/>
    <w:rsid w:val="008818CC"/>
    <w:rsid w:val="00881C2A"/>
    <w:rsid w:val="0088250F"/>
    <w:rsid w:val="0088290D"/>
    <w:rsid w:val="00882F2B"/>
    <w:rsid w:val="00883008"/>
    <w:rsid w:val="0088391C"/>
    <w:rsid w:val="00883942"/>
    <w:rsid w:val="0088436C"/>
    <w:rsid w:val="008846BB"/>
    <w:rsid w:val="008851F2"/>
    <w:rsid w:val="008855CE"/>
    <w:rsid w:val="00885BBB"/>
    <w:rsid w:val="0088626A"/>
    <w:rsid w:val="00886C60"/>
    <w:rsid w:val="00886CE4"/>
    <w:rsid w:val="0088736A"/>
    <w:rsid w:val="00887D6E"/>
    <w:rsid w:val="00887DA9"/>
    <w:rsid w:val="00887E1B"/>
    <w:rsid w:val="008916A2"/>
    <w:rsid w:val="00891A5A"/>
    <w:rsid w:val="00892028"/>
    <w:rsid w:val="00892642"/>
    <w:rsid w:val="0089273C"/>
    <w:rsid w:val="00892904"/>
    <w:rsid w:val="0089351B"/>
    <w:rsid w:val="008935BC"/>
    <w:rsid w:val="00893B50"/>
    <w:rsid w:val="00895033"/>
    <w:rsid w:val="008953C5"/>
    <w:rsid w:val="0089594A"/>
    <w:rsid w:val="00895E01"/>
    <w:rsid w:val="00896726"/>
    <w:rsid w:val="0089750A"/>
    <w:rsid w:val="008A195B"/>
    <w:rsid w:val="008A2172"/>
    <w:rsid w:val="008A303F"/>
    <w:rsid w:val="008A3CE4"/>
    <w:rsid w:val="008A4252"/>
    <w:rsid w:val="008A4879"/>
    <w:rsid w:val="008A4BDA"/>
    <w:rsid w:val="008A5311"/>
    <w:rsid w:val="008A5598"/>
    <w:rsid w:val="008A6447"/>
    <w:rsid w:val="008A6AC4"/>
    <w:rsid w:val="008A7591"/>
    <w:rsid w:val="008A794A"/>
    <w:rsid w:val="008A79D1"/>
    <w:rsid w:val="008A7C24"/>
    <w:rsid w:val="008B010E"/>
    <w:rsid w:val="008B011E"/>
    <w:rsid w:val="008B04E0"/>
    <w:rsid w:val="008B110C"/>
    <w:rsid w:val="008B15ED"/>
    <w:rsid w:val="008B1696"/>
    <w:rsid w:val="008B18BA"/>
    <w:rsid w:val="008B18C6"/>
    <w:rsid w:val="008B1915"/>
    <w:rsid w:val="008B1B85"/>
    <w:rsid w:val="008B2605"/>
    <w:rsid w:val="008B315A"/>
    <w:rsid w:val="008B3391"/>
    <w:rsid w:val="008B5029"/>
    <w:rsid w:val="008B5C8B"/>
    <w:rsid w:val="008B5CD7"/>
    <w:rsid w:val="008B6360"/>
    <w:rsid w:val="008B64E2"/>
    <w:rsid w:val="008B6581"/>
    <w:rsid w:val="008B67CA"/>
    <w:rsid w:val="008B71B2"/>
    <w:rsid w:val="008B763B"/>
    <w:rsid w:val="008C0A41"/>
    <w:rsid w:val="008C12CE"/>
    <w:rsid w:val="008C12D1"/>
    <w:rsid w:val="008C17CF"/>
    <w:rsid w:val="008C238C"/>
    <w:rsid w:val="008C2A01"/>
    <w:rsid w:val="008C2A08"/>
    <w:rsid w:val="008C356F"/>
    <w:rsid w:val="008C39DB"/>
    <w:rsid w:val="008C405B"/>
    <w:rsid w:val="008C411E"/>
    <w:rsid w:val="008C47DB"/>
    <w:rsid w:val="008C48D2"/>
    <w:rsid w:val="008C5E33"/>
    <w:rsid w:val="008C75C0"/>
    <w:rsid w:val="008C7B07"/>
    <w:rsid w:val="008C7E04"/>
    <w:rsid w:val="008D0B8E"/>
    <w:rsid w:val="008D0F32"/>
    <w:rsid w:val="008D12E4"/>
    <w:rsid w:val="008D2153"/>
    <w:rsid w:val="008D2442"/>
    <w:rsid w:val="008D27DC"/>
    <w:rsid w:val="008D3284"/>
    <w:rsid w:val="008D3369"/>
    <w:rsid w:val="008D4544"/>
    <w:rsid w:val="008D45CB"/>
    <w:rsid w:val="008D562D"/>
    <w:rsid w:val="008D5789"/>
    <w:rsid w:val="008D643C"/>
    <w:rsid w:val="008D6F4A"/>
    <w:rsid w:val="008D73E3"/>
    <w:rsid w:val="008D73F1"/>
    <w:rsid w:val="008D7B6A"/>
    <w:rsid w:val="008E1600"/>
    <w:rsid w:val="008E2ECE"/>
    <w:rsid w:val="008E445C"/>
    <w:rsid w:val="008E504E"/>
    <w:rsid w:val="008E54E1"/>
    <w:rsid w:val="008E5889"/>
    <w:rsid w:val="008E5FC7"/>
    <w:rsid w:val="008E5FE1"/>
    <w:rsid w:val="008E707C"/>
    <w:rsid w:val="008F001B"/>
    <w:rsid w:val="008F044D"/>
    <w:rsid w:val="008F048B"/>
    <w:rsid w:val="008F0731"/>
    <w:rsid w:val="008F193D"/>
    <w:rsid w:val="008F24BC"/>
    <w:rsid w:val="008F24C3"/>
    <w:rsid w:val="008F2B1E"/>
    <w:rsid w:val="008F4D89"/>
    <w:rsid w:val="008F4D9D"/>
    <w:rsid w:val="008F5863"/>
    <w:rsid w:val="008F5F07"/>
    <w:rsid w:val="008F759D"/>
    <w:rsid w:val="008F7F12"/>
    <w:rsid w:val="00900082"/>
    <w:rsid w:val="00900617"/>
    <w:rsid w:val="009009B3"/>
    <w:rsid w:val="00901EC2"/>
    <w:rsid w:val="00903642"/>
    <w:rsid w:val="00903E8D"/>
    <w:rsid w:val="00904AF8"/>
    <w:rsid w:val="00904BED"/>
    <w:rsid w:val="00905395"/>
    <w:rsid w:val="009055F8"/>
    <w:rsid w:val="00905B49"/>
    <w:rsid w:val="00905CDD"/>
    <w:rsid w:val="0090625F"/>
    <w:rsid w:val="009062FE"/>
    <w:rsid w:val="00906447"/>
    <w:rsid w:val="00906A2D"/>
    <w:rsid w:val="0090753C"/>
    <w:rsid w:val="00910A58"/>
    <w:rsid w:val="00910B11"/>
    <w:rsid w:val="00910C88"/>
    <w:rsid w:val="00910D0D"/>
    <w:rsid w:val="00911229"/>
    <w:rsid w:val="009114E5"/>
    <w:rsid w:val="00911CE5"/>
    <w:rsid w:val="00912582"/>
    <w:rsid w:val="0091290E"/>
    <w:rsid w:val="00912D7D"/>
    <w:rsid w:val="00913434"/>
    <w:rsid w:val="0091447C"/>
    <w:rsid w:val="009156F8"/>
    <w:rsid w:val="00915A77"/>
    <w:rsid w:val="00915F5E"/>
    <w:rsid w:val="00916AA4"/>
    <w:rsid w:val="009177E3"/>
    <w:rsid w:val="00917C7F"/>
    <w:rsid w:val="00920F31"/>
    <w:rsid w:val="00921A31"/>
    <w:rsid w:val="00921BC6"/>
    <w:rsid w:val="009224C3"/>
    <w:rsid w:val="00922AC8"/>
    <w:rsid w:val="0092416F"/>
    <w:rsid w:val="00924363"/>
    <w:rsid w:val="0092450E"/>
    <w:rsid w:val="00924538"/>
    <w:rsid w:val="00924BE8"/>
    <w:rsid w:val="00924DD8"/>
    <w:rsid w:val="00926886"/>
    <w:rsid w:val="009268D8"/>
    <w:rsid w:val="00926F2F"/>
    <w:rsid w:val="00926F8F"/>
    <w:rsid w:val="00927C56"/>
    <w:rsid w:val="00927EF3"/>
    <w:rsid w:val="009303FA"/>
    <w:rsid w:val="0093073A"/>
    <w:rsid w:val="009307C6"/>
    <w:rsid w:val="0093129A"/>
    <w:rsid w:val="00931344"/>
    <w:rsid w:val="00931B2C"/>
    <w:rsid w:val="00931B35"/>
    <w:rsid w:val="00931E4F"/>
    <w:rsid w:val="00931FF8"/>
    <w:rsid w:val="009334B8"/>
    <w:rsid w:val="0093369F"/>
    <w:rsid w:val="00933937"/>
    <w:rsid w:val="00934352"/>
    <w:rsid w:val="00934C5D"/>
    <w:rsid w:val="00935907"/>
    <w:rsid w:val="009402C4"/>
    <w:rsid w:val="0094129D"/>
    <w:rsid w:val="0094140A"/>
    <w:rsid w:val="00941F6F"/>
    <w:rsid w:val="00942094"/>
    <w:rsid w:val="009425ED"/>
    <w:rsid w:val="009426F8"/>
    <w:rsid w:val="00942E6E"/>
    <w:rsid w:val="009434DF"/>
    <w:rsid w:val="00943B61"/>
    <w:rsid w:val="009451BB"/>
    <w:rsid w:val="00946596"/>
    <w:rsid w:val="00946C7C"/>
    <w:rsid w:val="00946E63"/>
    <w:rsid w:val="00947527"/>
    <w:rsid w:val="009478D8"/>
    <w:rsid w:val="00947F29"/>
    <w:rsid w:val="00950A36"/>
    <w:rsid w:val="00950EAE"/>
    <w:rsid w:val="009510D8"/>
    <w:rsid w:val="009515E9"/>
    <w:rsid w:val="00951CCC"/>
    <w:rsid w:val="00951FA9"/>
    <w:rsid w:val="009525BB"/>
    <w:rsid w:val="0095266F"/>
    <w:rsid w:val="00952CE1"/>
    <w:rsid w:val="00953250"/>
    <w:rsid w:val="00953C34"/>
    <w:rsid w:val="009544A0"/>
    <w:rsid w:val="00954933"/>
    <w:rsid w:val="009559F1"/>
    <w:rsid w:val="00955C40"/>
    <w:rsid w:val="00957D74"/>
    <w:rsid w:val="00960490"/>
    <w:rsid w:val="009613B4"/>
    <w:rsid w:val="009631FE"/>
    <w:rsid w:val="0096331E"/>
    <w:rsid w:val="009634D9"/>
    <w:rsid w:val="009645CB"/>
    <w:rsid w:val="00964FA5"/>
    <w:rsid w:val="00965193"/>
    <w:rsid w:val="0096539B"/>
    <w:rsid w:val="0096588F"/>
    <w:rsid w:val="0096620B"/>
    <w:rsid w:val="00966878"/>
    <w:rsid w:val="009668F0"/>
    <w:rsid w:val="009670C1"/>
    <w:rsid w:val="009707CE"/>
    <w:rsid w:val="00971BD7"/>
    <w:rsid w:val="0097209E"/>
    <w:rsid w:val="009727A0"/>
    <w:rsid w:val="00974BC5"/>
    <w:rsid w:val="009754E0"/>
    <w:rsid w:val="00976F7C"/>
    <w:rsid w:val="009771EF"/>
    <w:rsid w:val="00977C2B"/>
    <w:rsid w:val="00977E52"/>
    <w:rsid w:val="00980A19"/>
    <w:rsid w:val="00981886"/>
    <w:rsid w:val="00981F0A"/>
    <w:rsid w:val="00982D37"/>
    <w:rsid w:val="0098301D"/>
    <w:rsid w:val="00984369"/>
    <w:rsid w:val="009843B5"/>
    <w:rsid w:val="0098479A"/>
    <w:rsid w:val="00984E54"/>
    <w:rsid w:val="00984F07"/>
    <w:rsid w:val="00985A16"/>
    <w:rsid w:val="00985A22"/>
    <w:rsid w:val="009873BF"/>
    <w:rsid w:val="009879A4"/>
    <w:rsid w:val="009902DB"/>
    <w:rsid w:val="00990CA3"/>
    <w:rsid w:val="00990DFA"/>
    <w:rsid w:val="0099150F"/>
    <w:rsid w:val="009923C1"/>
    <w:rsid w:val="009927AB"/>
    <w:rsid w:val="00992EFE"/>
    <w:rsid w:val="00993923"/>
    <w:rsid w:val="00993A15"/>
    <w:rsid w:val="00994E03"/>
    <w:rsid w:val="00995000"/>
    <w:rsid w:val="0099501B"/>
    <w:rsid w:val="009952AC"/>
    <w:rsid w:val="00995327"/>
    <w:rsid w:val="009961FE"/>
    <w:rsid w:val="009966CC"/>
    <w:rsid w:val="009977F4"/>
    <w:rsid w:val="00997B41"/>
    <w:rsid w:val="00997EBE"/>
    <w:rsid w:val="009A0250"/>
    <w:rsid w:val="009A080E"/>
    <w:rsid w:val="009A08D9"/>
    <w:rsid w:val="009A0B37"/>
    <w:rsid w:val="009A0E16"/>
    <w:rsid w:val="009A0E37"/>
    <w:rsid w:val="009A1046"/>
    <w:rsid w:val="009A1099"/>
    <w:rsid w:val="009A2889"/>
    <w:rsid w:val="009A350B"/>
    <w:rsid w:val="009A45C0"/>
    <w:rsid w:val="009A4698"/>
    <w:rsid w:val="009A47CB"/>
    <w:rsid w:val="009A4AC0"/>
    <w:rsid w:val="009A4E98"/>
    <w:rsid w:val="009A54B7"/>
    <w:rsid w:val="009A561B"/>
    <w:rsid w:val="009A56F1"/>
    <w:rsid w:val="009A5EBD"/>
    <w:rsid w:val="009A6263"/>
    <w:rsid w:val="009A6D6E"/>
    <w:rsid w:val="009A6E7A"/>
    <w:rsid w:val="009A6F12"/>
    <w:rsid w:val="009A6F34"/>
    <w:rsid w:val="009A6F5A"/>
    <w:rsid w:val="009A7D45"/>
    <w:rsid w:val="009B094F"/>
    <w:rsid w:val="009B13BF"/>
    <w:rsid w:val="009B1CC0"/>
    <w:rsid w:val="009B2349"/>
    <w:rsid w:val="009B2B0A"/>
    <w:rsid w:val="009B37CA"/>
    <w:rsid w:val="009B3868"/>
    <w:rsid w:val="009B392A"/>
    <w:rsid w:val="009B3C33"/>
    <w:rsid w:val="009B3F56"/>
    <w:rsid w:val="009B43B3"/>
    <w:rsid w:val="009B43D4"/>
    <w:rsid w:val="009B4922"/>
    <w:rsid w:val="009B4C6C"/>
    <w:rsid w:val="009B4DD5"/>
    <w:rsid w:val="009B50AE"/>
    <w:rsid w:val="009B5FB6"/>
    <w:rsid w:val="009B6864"/>
    <w:rsid w:val="009B7594"/>
    <w:rsid w:val="009B7FD0"/>
    <w:rsid w:val="009C1200"/>
    <w:rsid w:val="009C1B89"/>
    <w:rsid w:val="009C2A24"/>
    <w:rsid w:val="009C2DD5"/>
    <w:rsid w:val="009C3733"/>
    <w:rsid w:val="009C4045"/>
    <w:rsid w:val="009C420B"/>
    <w:rsid w:val="009C4F28"/>
    <w:rsid w:val="009C5469"/>
    <w:rsid w:val="009C5847"/>
    <w:rsid w:val="009C59A6"/>
    <w:rsid w:val="009C5F0A"/>
    <w:rsid w:val="009C5FEB"/>
    <w:rsid w:val="009C6100"/>
    <w:rsid w:val="009C648B"/>
    <w:rsid w:val="009C733B"/>
    <w:rsid w:val="009C781D"/>
    <w:rsid w:val="009C78EE"/>
    <w:rsid w:val="009C7DB9"/>
    <w:rsid w:val="009D039E"/>
    <w:rsid w:val="009D0B8A"/>
    <w:rsid w:val="009D15DF"/>
    <w:rsid w:val="009D1CD8"/>
    <w:rsid w:val="009D323A"/>
    <w:rsid w:val="009D5145"/>
    <w:rsid w:val="009D579B"/>
    <w:rsid w:val="009D5BA8"/>
    <w:rsid w:val="009D6138"/>
    <w:rsid w:val="009D6A66"/>
    <w:rsid w:val="009D70F7"/>
    <w:rsid w:val="009D770D"/>
    <w:rsid w:val="009D7795"/>
    <w:rsid w:val="009D7B87"/>
    <w:rsid w:val="009E04D2"/>
    <w:rsid w:val="009E0A44"/>
    <w:rsid w:val="009E3763"/>
    <w:rsid w:val="009E37A6"/>
    <w:rsid w:val="009E3C2D"/>
    <w:rsid w:val="009E3CC3"/>
    <w:rsid w:val="009E5855"/>
    <w:rsid w:val="009E61C9"/>
    <w:rsid w:val="009E69BF"/>
    <w:rsid w:val="009E7ADA"/>
    <w:rsid w:val="009F03E8"/>
    <w:rsid w:val="009F0708"/>
    <w:rsid w:val="009F11BC"/>
    <w:rsid w:val="009F25A7"/>
    <w:rsid w:val="009F273A"/>
    <w:rsid w:val="009F2B27"/>
    <w:rsid w:val="009F3224"/>
    <w:rsid w:val="009F329C"/>
    <w:rsid w:val="009F4542"/>
    <w:rsid w:val="009F4C99"/>
    <w:rsid w:val="009F62B6"/>
    <w:rsid w:val="009F6A27"/>
    <w:rsid w:val="009F7872"/>
    <w:rsid w:val="00A013CE"/>
    <w:rsid w:val="00A02000"/>
    <w:rsid w:val="00A023A7"/>
    <w:rsid w:val="00A0298E"/>
    <w:rsid w:val="00A02C15"/>
    <w:rsid w:val="00A02FAB"/>
    <w:rsid w:val="00A03473"/>
    <w:rsid w:val="00A039B1"/>
    <w:rsid w:val="00A03FAF"/>
    <w:rsid w:val="00A040BB"/>
    <w:rsid w:val="00A04C1B"/>
    <w:rsid w:val="00A05EDA"/>
    <w:rsid w:val="00A06B93"/>
    <w:rsid w:val="00A06C75"/>
    <w:rsid w:val="00A079FE"/>
    <w:rsid w:val="00A07B23"/>
    <w:rsid w:val="00A07E49"/>
    <w:rsid w:val="00A07F80"/>
    <w:rsid w:val="00A10429"/>
    <w:rsid w:val="00A108EE"/>
    <w:rsid w:val="00A10E16"/>
    <w:rsid w:val="00A10EA1"/>
    <w:rsid w:val="00A110D1"/>
    <w:rsid w:val="00A11FC2"/>
    <w:rsid w:val="00A12476"/>
    <w:rsid w:val="00A130EA"/>
    <w:rsid w:val="00A13B14"/>
    <w:rsid w:val="00A142C7"/>
    <w:rsid w:val="00A14B1B"/>
    <w:rsid w:val="00A14B72"/>
    <w:rsid w:val="00A14E79"/>
    <w:rsid w:val="00A153CD"/>
    <w:rsid w:val="00A15DD3"/>
    <w:rsid w:val="00A163E1"/>
    <w:rsid w:val="00A164DB"/>
    <w:rsid w:val="00A165B8"/>
    <w:rsid w:val="00A167AE"/>
    <w:rsid w:val="00A16802"/>
    <w:rsid w:val="00A1688C"/>
    <w:rsid w:val="00A169BB"/>
    <w:rsid w:val="00A17A8F"/>
    <w:rsid w:val="00A17FD3"/>
    <w:rsid w:val="00A20881"/>
    <w:rsid w:val="00A210DE"/>
    <w:rsid w:val="00A21977"/>
    <w:rsid w:val="00A219BF"/>
    <w:rsid w:val="00A22D41"/>
    <w:rsid w:val="00A235F8"/>
    <w:rsid w:val="00A23874"/>
    <w:rsid w:val="00A24905"/>
    <w:rsid w:val="00A25767"/>
    <w:rsid w:val="00A2638E"/>
    <w:rsid w:val="00A2678D"/>
    <w:rsid w:val="00A26853"/>
    <w:rsid w:val="00A26DD4"/>
    <w:rsid w:val="00A26EB2"/>
    <w:rsid w:val="00A272E7"/>
    <w:rsid w:val="00A278EF"/>
    <w:rsid w:val="00A27961"/>
    <w:rsid w:val="00A279AA"/>
    <w:rsid w:val="00A301B9"/>
    <w:rsid w:val="00A3068D"/>
    <w:rsid w:val="00A3113D"/>
    <w:rsid w:val="00A31149"/>
    <w:rsid w:val="00A31D1E"/>
    <w:rsid w:val="00A32194"/>
    <w:rsid w:val="00A32798"/>
    <w:rsid w:val="00A32A05"/>
    <w:rsid w:val="00A33549"/>
    <w:rsid w:val="00A340BC"/>
    <w:rsid w:val="00A34122"/>
    <w:rsid w:val="00A35F34"/>
    <w:rsid w:val="00A368C9"/>
    <w:rsid w:val="00A37B1F"/>
    <w:rsid w:val="00A40665"/>
    <w:rsid w:val="00A410E2"/>
    <w:rsid w:val="00A420C5"/>
    <w:rsid w:val="00A428D9"/>
    <w:rsid w:val="00A42B1B"/>
    <w:rsid w:val="00A42E83"/>
    <w:rsid w:val="00A43588"/>
    <w:rsid w:val="00A43B5E"/>
    <w:rsid w:val="00A44033"/>
    <w:rsid w:val="00A443E7"/>
    <w:rsid w:val="00A45133"/>
    <w:rsid w:val="00A46340"/>
    <w:rsid w:val="00A464CB"/>
    <w:rsid w:val="00A46C6B"/>
    <w:rsid w:val="00A46E81"/>
    <w:rsid w:val="00A46F49"/>
    <w:rsid w:val="00A471BB"/>
    <w:rsid w:val="00A473B7"/>
    <w:rsid w:val="00A4764C"/>
    <w:rsid w:val="00A50EEF"/>
    <w:rsid w:val="00A5147B"/>
    <w:rsid w:val="00A517CD"/>
    <w:rsid w:val="00A51A77"/>
    <w:rsid w:val="00A5278D"/>
    <w:rsid w:val="00A52D96"/>
    <w:rsid w:val="00A54357"/>
    <w:rsid w:val="00A548A6"/>
    <w:rsid w:val="00A54FF1"/>
    <w:rsid w:val="00A55079"/>
    <w:rsid w:val="00A550E4"/>
    <w:rsid w:val="00A559AB"/>
    <w:rsid w:val="00A5626F"/>
    <w:rsid w:val="00A56337"/>
    <w:rsid w:val="00A56B71"/>
    <w:rsid w:val="00A56D42"/>
    <w:rsid w:val="00A56EE4"/>
    <w:rsid w:val="00A57AEF"/>
    <w:rsid w:val="00A57FE4"/>
    <w:rsid w:val="00A60301"/>
    <w:rsid w:val="00A606DE"/>
    <w:rsid w:val="00A60D85"/>
    <w:rsid w:val="00A60F8C"/>
    <w:rsid w:val="00A61526"/>
    <w:rsid w:val="00A61733"/>
    <w:rsid w:val="00A61D47"/>
    <w:rsid w:val="00A620EF"/>
    <w:rsid w:val="00A62723"/>
    <w:rsid w:val="00A627E2"/>
    <w:rsid w:val="00A632FA"/>
    <w:rsid w:val="00A634FC"/>
    <w:rsid w:val="00A63552"/>
    <w:rsid w:val="00A63CB2"/>
    <w:rsid w:val="00A64503"/>
    <w:rsid w:val="00A64E49"/>
    <w:rsid w:val="00A65753"/>
    <w:rsid w:val="00A65B23"/>
    <w:rsid w:val="00A65BF5"/>
    <w:rsid w:val="00A66CE5"/>
    <w:rsid w:val="00A66D76"/>
    <w:rsid w:val="00A70522"/>
    <w:rsid w:val="00A70B47"/>
    <w:rsid w:val="00A710C6"/>
    <w:rsid w:val="00A71268"/>
    <w:rsid w:val="00A712F0"/>
    <w:rsid w:val="00A714D6"/>
    <w:rsid w:val="00A7192B"/>
    <w:rsid w:val="00A71B45"/>
    <w:rsid w:val="00A72293"/>
    <w:rsid w:val="00A72D2D"/>
    <w:rsid w:val="00A72F5A"/>
    <w:rsid w:val="00A735AD"/>
    <w:rsid w:val="00A73F8F"/>
    <w:rsid w:val="00A7405F"/>
    <w:rsid w:val="00A74647"/>
    <w:rsid w:val="00A75704"/>
    <w:rsid w:val="00A75B76"/>
    <w:rsid w:val="00A76A62"/>
    <w:rsid w:val="00A76AB3"/>
    <w:rsid w:val="00A76DD2"/>
    <w:rsid w:val="00A76E2A"/>
    <w:rsid w:val="00A77BCB"/>
    <w:rsid w:val="00A77C07"/>
    <w:rsid w:val="00A80498"/>
    <w:rsid w:val="00A805BB"/>
    <w:rsid w:val="00A80773"/>
    <w:rsid w:val="00A8178A"/>
    <w:rsid w:val="00A81E2C"/>
    <w:rsid w:val="00A81F8C"/>
    <w:rsid w:val="00A823FB"/>
    <w:rsid w:val="00A82F07"/>
    <w:rsid w:val="00A8351D"/>
    <w:rsid w:val="00A84F98"/>
    <w:rsid w:val="00A85A25"/>
    <w:rsid w:val="00A86103"/>
    <w:rsid w:val="00A86877"/>
    <w:rsid w:val="00A86906"/>
    <w:rsid w:val="00A869FB"/>
    <w:rsid w:val="00A86AFC"/>
    <w:rsid w:val="00A8722B"/>
    <w:rsid w:val="00A87BBE"/>
    <w:rsid w:val="00A9082B"/>
    <w:rsid w:val="00A9114E"/>
    <w:rsid w:val="00A919A4"/>
    <w:rsid w:val="00A91B5B"/>
    <w:rsid w:val="00A91C53"/>
    <w:rsid w:val="00A921C4"/>
    <w:rsid w:val="00A92867"/>
    <w:rsid w:val="00A928A3"/>
    <w:rsid w:val="00A92BB4"/>
    <w:rsid w:val="00A9316C"/>
    <w:rsid w:val="00A93747"/>
    <w:rsid w:val="00A947AA"/>
    <w:rsid w:val="00A94B10"/>
    <w:rsid w:val="00A94DAA"/>
    <w:rsid w:val="00A9598F"/>
    <w:rsid w:val="00A95B7A"/>
    <w:rsid w:val="00A95FF4"/>
    <w:rsid w:val="00A969E6"/>
    <w:rsid w:val="00A96B72"/>
    <w:rsid w:val="00A97C01"/>
    <w:rsid w:val="00A97CC6"/>
    <w:rsid w:val="00AA06C5"/>
    <w:rsid w:val="00AA096A"/>
    <w:rsid w:val="00AA0AC2"/>
    <w:rsid w:val="00AA0E77"/>
    <w:rsid w:val="00AA1669"/>
    <w:rsid w:val="00AA21BE"/>
    <w:rsid w:val="00AA3C8E"/>
    <w:rsid w:val="00AA508A"/>
    <w:rsid w:val="00AA5366"/>
    <w:rsid w:val="00AA58BA"/>
    <w:rsid w:val="00AA7089"/>
    <w:rsid w:val="00AA70E6"/>
    <w:rsid w:val="00AA7A80"/>
    <w:rsid w:val="00AA7D18"/>
    <w:rsid w:val="00AB0AF6"/>
    <w:rsid w:val="00AB18B9"/>
    <w:rsid w:val="00AB1DFC"/>
    <w:rsid w:val="00AB2157"/>
    <w:rsid w:val="00AB2745"/>
    <w:rsid w:val="00AB32BC"/>
    <w:rsid w:val="00AB32BE"/>
    <w:rsid w:val="00AB3E93"/>
    <w:rsid w:val="00AB40A7"/>
    <w:rsid w:val="00AB4177"/>
    <w:rsid w:val="00AB44B7"/>
    <w:rsid w:val="00AB45B0"/>
    <w:rsid w:val="00AB4821"/>
    <w:rsid w:val="00AB4C82"/>
    <w:rsid w:val="00AB5228"/>
    <w:rsid w:val="00AB5C70"/>
    <w:rsid w:val="00AC0B11"/>
    <w:rsid w:val="00AC0D75"/>
    <w:rsid w:val="00AC0E1E"/>
    <w:rsid w:val="00AC159B"/>
    <w:rsid w:val="00AC1C84"/>
    <w:rsid w:val="00AC25F5"/>
    <w:rsid w:val="00AC2773"/>
    <w:rsid w:val="00AC2B3B"/>
    <w:rsid w:val="00AC2EEE"/>
    <w:rsid w:val="00AC31FC"/>
    <w:rsid w:val="00AC34FD"/>
    <w:rsid w:val="00AC3756"/>
    <w:rsid w:val="00AC37BA"/>
    <w:rsid w:val="00AC4259"/>
    <w:rsid w:val="00AC53EF"/>
    <w:rsid w:val="00AC573A"/>
    <w:rsid w:val="00AC585C"/>
    <w:rsid w:val="00AC5EFD"/>
    <w:rsid w:val="00AC670D"/>
    <w:rsid w:val="00AC6745"/>
    <w:rsid w:val="00AC6DB9"/>
    <w:rsid w:val="00AC7906"/>
    <w:rsid w:val="00AD0028"/>
    <w:rsid w:val="00AD0134"/>
    <w:rsid w:val="00AD0964"/>
    <w:rsid w:val="00AD098E"/>
    <w:rsid w:val="00AD1002"/>
    <w:rsid w:val="00AD1161"/>
    <w:rsid w:val="00AD1291"/>
    <w:rsid w:val="00AD2095"/>
    <w:rsid w:val="00AD2308"/>
    <w:rsid w:val="00AD23B0"/>
    <w:rsid w:val="00AD26F3"/>
    <w:rsid w:val="00AD2A3E"/>
    <w:rsid w:val="00AD3447"/>
    <w:rsid w:val="00AD3B95"/>
    <w:rsid w:val="00AD43F9"/>
    <w:rsid w:val="00AD47CA"/>
    <w:rsid w:val="00AD4CE1"/>
    <w:rsid w:val="00AD55C9"/>
    <w:rsid w:val="00AD5E50"/>
    <w:rsid w:val="00AD6830"/>
    <w:rsid w:val="00AD6DB8"/>
    <w:rsid w:val="00AD7097"/>
    <w:rsid w:val="00AD77E3"/>
    <w:rsid w:val="00AD7934"/>
    <w:rsid w:val="00AD7A21"/>
    <w:rsid w:val="00AD7AE1"/>
    <w:rsid w:val="00AD7CE5"/>
    <w:rsid w:val="00AE125B"/>
    <w:rsid w:val="00AE13C1"/>
    <w:rsid w:val="00AE1866"/>
    <w:rsid w:val="00AE339B"/>
    <w:rsid w:val="00AE381D"/>
    <w:rsid w:val="00AE40D1"/>
    <w:rsid w:val="00AE469A"/>
    <w:rsid w:val="00AE4947"/>
    <w:rsid w:val="00AE4EF5"/>
    <w:rsid w:val="00AE5528"/>
    <w:rsid w:val="00AE5C92"/>
    <w:rsid w:val="00AE67A1"/>
    <w:rsid w:val="00AE6B88"/>
    <w:rsid w:val="00AE6F1D"/>
    <w:rsid w:val="00AE721C"/>
    <w:rsid w:val="00AF0895"/>
    <w:rsid w:val="00AF11EB"/>
    <w:rsid w:val="00AF17BD"/>
    <w:rsid w:val="00AF1FF2"/>
    <w:rsid w:val="00AF23B0"/>
    <w:rsid w:val="00AF25C1"/>
    <w:rsid w:val="00AF2F15"/>
    <w:rsid w:val="00AF34A8"/>
    <w:rsid w:val="00AF4787"/>
    <w:rsid w:val="00AF660B"/>
    <w:rsid w:val="00AF6733"/>
    <w:rsid w:val="00AF6D49"/>
    <w:rsid w:val="00AF6E5B"/>
    <w:rsid w:val="00AF70ED"/>
    <w:rsid w:val="00AF7362"/>
    <w:rsid w:val="00AF7AEE"/>
    <w:rsid w:val="00AF7FE7"/>
    <w:rsid w:val="00B003C7"/>
    <w:rsid w:val="00B00919"/>
    <w:rsid w:val="00B009F3"/>
    <w:rsid w:val="00B00A13"/>
    <w:rsid w:val="00B00FB1"/>
    <w:rsid w:val="00B0161D"/>
    <w:rsid w:val="00B01A75"/>
    <w:rsid w:val="00B01CD6"/>
    <w:rsid w:val="00B01F96"/>
    <w:rsid w:val="00B023EB"/>
    <w:rsid w:val="00B023EF"/>
    <w:rsid w:val="00B02F92"/>
    <w:rsid w:val="00B037D1"/>
    <w:rsid w:val="00B054E6"/>
    <w:rsid w:val="00B0561E"/>
    <w:rsid w:val="00B05F8D"/>
    <w:rsid w:val="00B06609"/>
    <w:rsid w:val="00B06C7A"/>
    <w:rsid w:val="00B06E45"/>
    <w:rsid w:val="00B07225"/>
    <w:rsid w:val="00B07BF3"/>
    <w:rsid w:val="00B07D61"/>
    <w:rsid w:val="00B1011D"/>
    <w:rsid w:val="00B1090B"/>
    <w:rsid w:val="00B10BFE"/>
    <w:rsid w:val="00B10C96"/>
    <w:rsid w:val="00B11345"/>
    <w:rsid w:val="00B1185E"/>
    <w:rsid w:val="00B1200D"/>
    <w:rsid w:val="00B1273B"/>
    <w:rsid w:val="00B1340F"/>
    <w:rsid w:val="00B139E1"/>
    <w:rsid w:val="00B13A8E"/>
    <w:rsid w:val="00B13F69"/>
    <w:rsid w:val="00B140D5"/>
    <w:rsid w:val="00B1469F"/>
    <w:rsid w:val="00B147B1"/>
    <w:rsid w:val="00B15211"/>
    <w:rsid w:val="00B15435"/>
    <w:rsid w:val="00B16079"/>
    <w:rsid w:val="00B16E73"/>
    <w:rsid w:val="00B17FED"/>
    <w:rsid w:val="00B20845"/>
    <w:rsid w:val="00B20D12"/>
    <w:rsid w:val="00B2196F"/>
    <w:rsid w:val="00B21CD9"/>
    <w:rsid w:val="00B22305"/>
    <w:rsid w:val="00B224CF"/>
    <w:rsid w:val="00B22863"/>
    <w:rsid w:val="00B232DF"/>
    <w:rsid w:val="00B23534"/>
    <w:rsid w:val="00B23F31"/>
    <w:rsid w:val="00B24173"/>
    <w:rsid w:val="00B24720"/>
    <w:rsid w:val="00B24BB7"/>
    <w:rsid w:val="00B25269"/>
    <w:rsid w:val="00B25C01"/>
    <w:rsid w:val="00B25C5F"/>
    <w:rsid w:val="00B2623A"/>
    <w:rsid w:val="00B266C0"/>
    <w:rsid w:val="00B2689D"/>
    <w:rsid w:val="00B3057D"/>
    <w:rsid w:val="00B30864"/>
    <w:rsid w:val="00B30E64"/>
    <w:rsid w:val="00B311B0"/>
    <w:rsid w:val="00B31365"/>
    <w:rsid w:val="00B32492"/>
    <w:rsid w:val="00B32666"/>
    <w:rsid w:val="00B32CA6"/>
    <w:rsid w:val="00B3339C"/>
    <w:rsid w:val="00B3498D"/>
    <w:rsid w:val="00B34B19"/>
    <w:rsid w:val="00B34BC9"/>
    <w:rsid w:val="00B34EAD"/>
    <w:rsid w:val="00B34EF3"/>
    <w:rsid w:val="00B353F3"/>
    <w:rsid w:val="00B35878"/>
    <w:rsid w:val="00B36584"/>
    <w:rsid w:val="00B37323"/>
    <w:rsid w:val="00B37773"/>
    <w:rsid w:val="00B401BE"/>
    <w:rsid w:val="00B403D6"/>
    <w:rsid w:val="00B40E4F"/>
    <w:rsid w:val="00B40EF0"/>
    <w:rsid w:val="00B41A24"/>
    <w:rsid w:val="00B41C5D"/>
    <w:rsid w:val="00B42B29"/>
    <w:rsid w:val="00B42D9B"/>
    <w:rsid w:val="00B433FE"/>
    <w:rsid w:val="00B43845"/>
    <w:rsid w:val="00B44044"/>
    <w:rsid w:val="00B455B9"/>
    <w:rsid w:val="00B467D7"/>
    <w:rsid w:val="00B46CA2"/>
    <w:rsid w:val="00B4753D"/>
    <w:rsid w:val="00B4762E"/>
    <w:rsid w:val="00B47A17"/>
    <w:rsid w:val="00B50880"/>
    <w:rsid w:val="00B508A9"/>
    <w:rsid w:val="00B50DF0"/>
    <w:rsid w:val="00B51416"/>
    <w:rsid w:val="00B518C1"/>
    <w:rsid w:val="00B51921"/>
    <w:rsid w:val="00B51D16"/>
    <w:rsid w:val="00B52199"/>
    <w:rsid w:val="00B521C5"/>
    <w:rsid w:val="00B52236"/>
    <w:rsid w:val="00B522BB"/>
    <w:rsid w:val="00B5266A"/>
    <w:rsid w:val="00B527E5"/>
    <w:rsid w:val="00B52A4D"/>
    <w:rsid w:val="00B52A79"/>
    <w:rsid w:val="00B5308F"/>
    <w:rsid w:val="00B534FC"/>
    <w:rsid w:val="00B5360C"/>
    <w:rsid w:val="00B53A93"/>
    <w:rsid w:val="00B53C6B"/>
    <w:rsid w:val="00B53CF8"/>
    <w:rsid w:val="00B554D0"/>
    <w:rsid w:val="00B55CE1"/>
    <w:rsid w:val="00B561B4"/>
    <w:rsid w:val="00B567DF"/>
    <w:rsid w:val="00B56F83"/>
    <w:rsid w:val="00B57A70"/>
    <w:rsid w:val="00B57CE8"/>
    <w:rsid w:val="00B57E4F"/>
    <w:rsid w:val="00B60003"/>
    <w:rsid w:val="00B60507"/>
    <w:rsid w:val="00B60D2C"/>
    <w:rsid w:val="00B611AB"/>
    <w:rsid w:val="00B61C31"/>
    <w:rsid w:val="00B6310F"/>
    <w:rsid w:val="00B6329C"/>
    <w:rsid w:val="00B65228"/>
    <w:rsid w:val="00B6653F"/>
    <w:rsid w:val="00B6658F"/>
    <w:rsid w:val="00B66E52"/>
    <w:rsid w:val="00B67142"/>
    <w:rsid w:val="00B673C6"/>
    <w:rsid w:val="00B67B04"/>
    <w:rsid w:val="00B70536"/>
    <w:rsid w:val="00B70559"/>
    <w:rsid w:val="00B70A82"/>
    <w:rsid w:val="00B70C92"/>
    <w:rsid w:val="00B71305"/>
    <w:rsid w:val="00B71B4C"/>
    <w:rsid w:val="00B71EB5"/>
    <w:rsid w:val="00B720B4"/>
    <w:rsid w:val="00B73014"/>
    <w:rsid w:val="00B73507"/>
    <w:rsid w:val="00B7490C"/>
    <w:rsid w:val="00B76349"/>
    <w:rsid w:val="00B777C7"/>
    <w:rsid w:val="00B77ABE"/>
    <w:rsid w:val="00B800E3"/>
    <w:rsid w:val="00B809B2"/>
    <w:rsid w:val="00B81427"/>
    <w:rsid w:val="00B8169C"/>
    <w:rsid w:val="00B81C32"/>
    <w:rsid w:val="00B81DB1"/>
    <w:rsid w:val="00B81DC6"/>
    <w:rsid w:val="00B81F25"/>
    <w:rsid w:val="00B8259C"/>
    <w:rsid w:val="00B82A3E"/>
    <w:rsid w:val="00B82CA8"/>
    <w:rsid w:val="00B837B9"/>
    <w:rsid w:val="00B83A24"/>
    <w:rsid w:val="00B83D82"/>
    <w:rsid w:val="00B8423B"/>
    <w:rsid w:val="00B84647"/>
    <w:rsid w:val="00B84B49"/>
    <w:rsid w:val="00B851C1"/>
    <w:rsid w:val="00B858B6"/>
    <w:rsid w:val="00B8621A"/>
    <w:rsid w:val="00B86C78"/>
    <w:rsid w:val="00B86CC9"/>
    <w:rsid w:val="00B87EC1"/>
    <w:rsid w:val="00B901C4"/>
    <w:rsid w:val="00B905DE"/>
    <w:rsid w:val="00B90B2E"/>
    <w:rsid w:val="00B90F10"/>
    <w:rsid w:val="00B910BE"/>
    <w:rsid w:val="00B9136B"/>
    <w:rsid w:val="00B91DDD"/>
    <w:rsid w:val="00B920C1"/>
    <w:rsid w:val="00B923C5"/>
    <w:rsid w:val="00B926EE"/>
    <w:rsid w:val="00B930B6"/>
    <w:rsid w:val="00B9325D"/>
    <w:rsid w:val="00B9343E"/>
    <w:rsid w:val="00B93B25"/>
    <w:rsid w:val="00B93F32"/>
    <w:rsid w:val="00B944BC"/>
    <w:rsid w:val="00B953DF"/>
    <w:rsid w:val="00B959BD"/>
    <w:rsid w:val="00B96228"/>
    <w:rsid w:val="00B971B4"/>
    <w:rsid w:val="00B971C3"/>
    <w:rsid w:val="00BA06A7"/>
    <w:rsid w:val="00BA0F1B"/>
    <w:rsid w:val="00BA255B"/>
    <w:rsid w:val="00BA2EE0"/>
    <w:rsid w:val="00BA49CB"/>
    <w:rsid w:val="00BA4D8B"/>
    <w:rsid w:val="00BA4E43"/>
    <w:rsid w:val="00BA4FA5"/>
    <w:rsid w:val="00BA526A"/>
    <w:rsid w:val="00BA57E8"/>
    <w:rsid w:val="00BA5971"/>
    <w:rsid w:val="00BA5EEF"/>
    <w:rsid w:val="00BA6567"/>
    <w:rsid w:val="00BA6889"/>
    <w:rsid w:val="00BA692C"/>
    <w:rsid w:val="00BA6FEB"/>
    <w:rsid w:val="00BA705E"/>
    <w:rsid w:val="00BA7C71"/>
    <w:rsid w:val="00BA7CCB"/>
    <w:rsid w:val="00BB094B"/>
    <w:rsid w:val="00BB15C5"/>
    <w:rsid w:val="00BB16CE"/>
    <w:rsid w:val="00BB1B23"/>
    <w:rsid w:val="00BB21D9"/>
    <w:rsid w:val="00BB2271"/>
    <w:rsid w:val="00BB2636"/>
    <w:rsid w:val="00BB2C84"/>
    <w:rsid w:val="00BB344F"/>
    <w:rsid w:val="00BB36F5"/>
    <w:rsid w:val="00BB3947"/>
    <w:rsid w:val="00BB4047"/>
    <w:rsid w:val="00BB4711"/>
    <w:rsid w:val="00BB5FC0"/>
    <w:rsid w:val="00BB6288"/>
    <w:rsid w:val="00BB71C2"/>
    <w:rsid w:val="00BB76D4"/>
    <w:rsid w:val="00BC0759"/>
    <w:rsid w:val="00BC0CD4"/>
    <w:rsid w:val="00BC1349"/>
    <w:rsid w:val="00BC16F6"/>
    <w:rsid w:val="00BC1FF7"/>
    <w:rsid w:val="00BC2089"/>
    <w:rsid w:val="00BC2639"/>
    <w:rsid w:val="00BC2FDB"/>
    <w:rsid w:val="00BC3437"/>
    <w:rsid w:val="00BC3B76"/>
    <w:rsid w:val="00BC3E24"/>
    <w:rsid w:val="00BC4BCE"/>
    <w:rsid w:val="00BC5148"/>
    <w:rsid w:val="00BC66AA"/>
    <w:rsid w:val="00BC6B4A"/>
    <w:rsid w:val="00BC6F3C"/>
    <w:rsid w:val="00BC72C0"/>
    <w:rsid w:val="00BC72C3"/>
    <w:rsid w:val="00BC7C53"/>
    <w:rsid w:val="00BD0644"/>
    <w:rsid w:val="00BD0667"/>
    <w:rsid w:val="00BD0A51"/>
    <w:rsid w:val="00BD199C"/>
    <w:rsid w:val="00BD28FB"/>
    <w:rsid w:val="00BD2B0F"/>
    <w:rsid w:val="00BD3296"/>
    <w:rsid w:val="00BD3AAC"/>
    <w:rsid w:val="00BD453E"/>
    <w:rsid w:val="00BD4718"/>
    <w:rsid w:val="00BD53DB"/>
    <w:rsid w:val="00BD566D"/>
    <w:rsid w:val="00BD58D2"/>
    <w:rsid w:val="00BD5F4D"/>
    <w:rsid w:val="00BD69F2"/>
    <w:rsid w:val="00BD6A94"/>
    <w:rsid w:val="00BD6B78"/>
    <w:rsid w:val="00BD6C13"/>
    <w:rsid w:val="00BD6FB1"/>
    <w:rsid w:val="00BE0013"/>
    <w:rsid w:val="00BE0423"/>
    <w:rsid w:val="00BE0715"/>
    <w:rsid w:val="00BE0CD6"/>
    <w:rsid w:val="00BE0F87"/>
    <w:rsid w:val="00BE1328"/>
    <w:rsid w:val="00BE1A93"/>
    <w:rsid w:val="00BE2430"/>
    <w:rsid w:val="00BE2AA0"/>
    <w:rsid w:val="00BE3207"/>
    <w:rsid w:val="00BE3384"/>
    <w:rsid w:val="00BE34B8"/>
    <w:rsid w:val="00BE3789"/>
    <w:rsid w:val="00BE4739"/>
    <w:rsid w:val="00BE4C2F"/>
    <w:rsid w:val="00BE55EB"/>
    <w:rsid w:val="00BE5B9A"/>
    <w:rsid w:val="00BE5EE3"/>
    <w:rsid w:val="00BE602E"/>
    <w:rsid w:val="00BE7658"/>
    <w:rsid w:val="00BE76C1"/>
    <w:rsid w:val="00BE7C76"/>
    <w:rsid w:val="00BF040B"/>
    <w:rsid w:val="00BF10C1"/>
    <w:rsid w:val="00BF14E9"/>
    <w:rsid w:val="00BF1E4E"/>
    <w:rsid w:val="00BF249C"/>
    <w:rsid w:val="00BF30DE"/>
    <w:rsid w:val="00BF3366"/>
    <w:rsid w:val="00BF405F"/>
    <w:rsid w:val="00BF455C"/>
    <w:rsid w:val="00BF4684"/>
    <w:rsid w:val="00BF46FD"/>
    <w:rsid w:val="00BF48B3"/>
    <w:rsid w:val="00BF491F"/>
    <w:rsid w:val="00BF49A2"/>
    <w:rsid w:val="00BF50CA"/>
    <w:rsid w:val="00BF5303"/>
    <w:rsid w:val="00BF637F"/>
    <w:rsid w:val="00BF6564"/>
    <w:rsid w:val="00BF705D"/>
    <w:rsid w:val="00BF7E77"/>
    <w:rsid w:val="00C000BD"/>
    <w:rsid w:val="00C0023C"/>
    <w:rsid w:val="00C0045E"/>
    <w:rsid w:val="00C0055C"/>
    <w:rsid w:val="00C007C1"/>
    <w:rsid w:val="00C01250"/>
    <w:rsid w:val="00C017AA"/>
    <w:rsid w:val="00C01D16"/>
    <w:rsid w:val="00C02CB2"/>
    <w:rsid w:val="00C02DB9"/>
    <w:rsid w:val="00C03640"/>
    <w:rsid w:val="00C03AF1"/>
    <w:rsid w:val="00C0431A"/>
    <w:rsid w:val="00C04C2F"/>
    <w:rsid w:val="00C04CCA"/>
    <w:rsid w:val="00C061E2"/>
    <w:rsid w:val="00C0663F"/>
    <w:rsid w:val="00C067FC"/>
    <w:rsid w:val="00C0706F"/>
    <w:rsid w:val="00C07C4D"/>
    <w:rsid w:val="00C07CE4"/>
    <w:rsid w:val="00C07D50"/>
    <w:rsid w:val="00C10AAA"/>
    <w:rsid w:val="00C10CA1"/>
    <w:rsid w:val="00C126DB"/>
    <w:rsid w:val="00C1284A"/>
    <w:rsid w:val="00C14120"/>
    <w:rsid w:val="00C15850"/>
    <w:rsid w:val="00C15D20"/>
    <w:rsid w:val="00C16604"/>
    <w:rsid w:val="00C16EA2"/>
    <w:rsid w:val="00C173FB"/>
    <w:rsid w:val="00C176E4"/>
    <w:rsid w:val="00C17713"/>
    <w:rsid w:val="00C1791C"/>
    <w:rsid w:val="00C17928"/>
    <w:rsid w:val="00C205FA"/>
    <w:rsid w:val="00C212C9"/>
    <w:rsid w:val="00C21F58"/>
    <w:rsid w:val="00C222F7"/>
    <w:rsid w:val="00C22AA6"/>
    <w:rsid w:val="00C23CF6"/>
    <w:rsid w:val="00C23EFB"/>
    <w:rsid w:val="00C248A3"/>
    <w:rsid w:val="00C24CE4"/>
    <w:rsid w:val="00C2550C"/>
    <w:rsid w:val="00C25671"/>
    <w:rsid w:val="00C259EB"/>
    <w:rsid w:val="00C263B5"/>
    <w:rsid w:val="00C268F1"/>
    <w:rsid w:val="00C26BBD"/>
    <w:rsid w:val="00C26D8B"/>
    <w:rsid w:val="00C26F3C"/>
    <w:rsid w:val="00C27110"/>
    <w:rsid w:val="00C273A7"/>
    <w:rsid w:val="00C276C7"/>
    <w:rsid w:val="00C31719"/>
    <w:rsid w:val="00C31D73"/>
    <w:rsid w:val="00C322A0"/>
    <w:rsid w:val="00C32B8F"/>
    <w:rsid w:val="00C331DF"/>
    <w:rsid w:val="00C333F0"/>
    <w:rsid w:val="00C334CF"/>
    <w:rsid w:val="00C336AC"/>
    <w:rsid w:val="00C33AC6"/>
    <w:rsid w:val="00C33D29"/>
    <w:rsid w:val="00C34084"/>
    <w:rsid w:val="00C3469F"/>
    <w:rsid w:val="00C3519E"/>
    <w:rsid w:val="00C35F58"/>
    <w:rsid w:val="00C36226"/>
    <w:rsid w:val="00C36684"/>
    <w:rsid w:val="00C36BDD"/>
    <w:rsid w:val="00C37095"/>
    <w:rsid w:val="00C37819"/>
    <w:rsid w:val="00C378EA"/>
    <w:rsid w:val="00C37AEF"/>
    <w:rsid w:val="00C37B2D"/>
    <w:rsid w:val="00C40B01"/>
    <w:rsid w:val="00C41751"/>
    <w:rsid w:val="00C41780"/>
    <w:rsid w:val="00C41E6B"/>
    <w:rsid w:val="00C436B3"/>
    <w:rsid w:val="00C43D0B"/>
    <w:rsid w:val="00C45B9B"/>
    <w:rsid w:val="00C4690A"/>
    <w:rsid w:val="00C50947"/>
    <w:rsid w:val="00C50D84"/>
    <w:rsid w:val="00C50E7F"/>
    <w:rsid w:val="00C514A9"/>
    <w:rsid w:val="00C51F73"/>
    <w:rsid w:val="00C53A1E"/>
    <w:rsid w:val="00C540D4"/>
    <w:rsid w:val="00C54AD0"/>
    <w:rsid w:val="00C55D79"/>
    <w:rsid w:val="00C5703B"/>
    <w:rsid w:val="00C57BBC"/>
    <w:rsid w:val="00C57C2C"/>
    <w:rsid w:val="00C60A15"/>
    <w:rsid w:val="00C610D5"/>
    <w:rsid w:val="00C616C7"/>
    <w:rsid w:val="00C622F6"/>
    <w:rsid w:val="00C62BBE"/>
    <w:rsid w:val="00C62BE9"/>
    <w:rsid w:val="00C63005"/>
    <w:rsid w:val="00C63185"/>
    <w:rsid w:val="00C638B5"/>
    <w:rsid w:val="00C63B3D"/>
    <w:rsid w:val="00C640AB"/>
    <w:rsid w:val="00C643D4"/>
    <w:rsid w:val="00C64CCD"/>
    <w:rsid w:val="00C650F3"/>
    <w:rsid w:val="00C65157"/>
    <w:rsid w:val="00C6550D"/>
    <w:rsid w:val="00C6553C"/>
    <w:rsid w:val="00C65FB9"/>
    <w:rsid w:val="00C664B2"/>
    <w:rsid w:val="00C66757"/>
    <w:rsid w:val="00C66A40"/>
    <w:rsid w:val="00C671E0"/>
    <w:rsid w:val="00C677C6"/>
    <w:rsid w:val="00C7042E"/>
    <w:rsid w:val="00C70646"/>
    <w:rsid w:val="00C707B0"/>
    <w:rsid w:val="00C70B95"/>
    <w:rsid w:val="00C71AED"/>
    <w:rsid w:val="00C72342"/>
    <w:rsid w:val="00C72D72"/>
    <w:rsid w:val="00C72D98"/>
    <w:rsid w:val="00C72EC1"/>
    <w:rsid w:val="00C73399"/>
    <w:rsid w:val="00C73802"/>
    <w:rsid w:val="00C74846"/>
    <w:rsid w:val="00C74CDD"/>
    <w:rsid w:val="00C75BED"/>
    <w:rsid w:val="00C75D26"/>
    <w:rsid w:val="00C76326"/>
    <w:rsid w:val="00C767A5"/>
    <w:rsid w:val="00C76BAC"/>
    <w:rsid w:val="00C76E6A"/>
    <w:rsid w:val="00C76E7D"/>
    <w:rsid w:val="00C771C6"/>
    <w:rsid w:val="00C80787"/>
    <w:rsid w:val="00C80914"/>
    <w:rsid w:val="00C80DB1"/>
    <w:rsid w:val="00C80F52"/>
    <w:rsid w:val="00C817F0"/>
    <w:rsid w:val="00C81C4D"/>
    <w:rsid w:val="00C81C53"/>
    <w:rsid w:val="00C81E26"/>
    <w:rsid w:val="00C81EB0"/>
    <w:rsid w:val="00C81F9E"/>
    <w:rsid w:val="00C82288"/>
    <w:rsid w:val="00C823E8"/>
    <w:rsid w:val="00C82AD2"/>
    <w:rsid w:val="00C82CF9"/>
    <w:rsid w:val="00C833F6"/>
    <w:rsid w:val="00C83485"/>
    <w:rsid w:val="00C838D6"/>
    <w:rsid w:val="00C84B94"/>
    <w:rsid w:val="00C84C4E"/>
    <w:rsid w:val="00C84CA5"/>
    <w:rsid w:val="00C85C34"/>
    <w:rsid w:val="00C85EEC"/>
    <w:rsid w:val="00C866CE"/>
    <w:rsid w:val="00C86B71"/>
    <w:rsid w:val="00C87AFA"/>
    <w:rsid w:val="00C87F90"/>
    <w:rsid w:val="00C902AF"/>
    <w:rsid w:val="00C910F1"/>
    <w:rsid w:val="00C91585"/>
    <w:rsid w:val="00C93045"/>
    <w:rsid w:val="00C93425"/>
    <w:rsid w:val="00C93D16"/>
    <w:rsid w:val="00C93D1D"/>
    <w:rsid w:val="00C93DE5"/>
    <w:rsid w:val="00C947BC"/>
    <w:rsid w:val="00C9557C"/>
    <w:rsid w:val="00C95D2F"/>
    <w:rsid w:val="00C95E19"/>
    <w:rsid w:val="00C96662"/>
    <w:rsid w:val="00C968ED"/>
    <w:rsid w:val="00C96EF6"/>
    <w:rsid w:val="00C96FE0"/>
    <w:rsid w:val="00C97312"/>
    <w:rsid w:val="00C97CD8"/>
    <w:rsid w:val="00CA071F"/>
    <w:rsid w:val="00CA08E8"/>
    <w:rsid w:val="00CA0CE4"/>
    <w:rsid w:val="00CA0D24"/>
    <w:rsid w:val="00CA29DF"/>
    <w:rsid w:val="00CA2EE0"/>
    <w:rsid w:val="00CA2EF7"/>
    <w:rsid w:val="00CA3233"/>
    <w:rsid w:val="00CA3F6A"/>
    <w:rsid w:val="00CA4051"/>
    <w:rsid w:val="00CA4B38"/>
    <w:rsid w:val="00CA5308"/>
    <w:rsid w:val="00CA535E"/>
    <w:rsid w:val="00CA5528"/>
    <w:rsid w:val="00CA5A3E"/>
    <w:rsid w:val="00CA70F1"/>
    <w:rsid w:val="00CA7CF4"/>
    <w:rsid w:val="00CB052D"/>
    <w:rsid w:val="00CB09A9"/>
    <w:rsid w:val="00CB12B0"/>
    <w:rsid w:val="00CB1795"/>
    <w:rsid w:val="00CB1A54"/>
    <w:rsid w:val="00CB27A6"/>
    <w:rsid w:val="00CB28FD"/>
    <w:rsid w:val="00CB33B1"/>
    <w:rsid w:val="00CB4DF7"/>
    <w:rsid w:val="00CB542D"/>
    <w:rsid w:val="00CB5D3D"/>
    <w:rsid w:val="00CB7A6A"/>
    <w:rsid w:val="00CB7AEA"/>
    <w:rsid w:val="00CC0979"/>
    <w:rsid w:val="00CC0BA3"/>
    <w:rsid w:val="00CC0D77"/>
    <w:rsid w:val="00CC1220"/>
    <w:rsid w:val="00CC1302"/>
    <w:rsid w:val="00CC13AB"/>
    <w:rsid w:val="00CC13C7"/>
    <w:rsid w:val="00CC16B0"/>
    <w:rsid w:val="00CC1831"/>
    <w:rsid w:val="00CC189D"/>
    <w:rsid w:val="00CC29A2"/>
    <w:rsid w:val="00CC2F25"/>
    <w:rsid w:val="00CC3445"/>
    <w:rsid w:val="00CC35DF"/>
    <w:rsid w:val="00CC3E42"/>
    <w:rsid w:val="00CC4996"/>
    <w:rsid w:val="00CC4EB1"/>
    <w:rsid w:val="00CC5100"/>
    <w:rsid w:val="00CC5270"/>
    <w:rsid w:val="00CC5462"/>
    <w:rsid w:val="00CC5D03"/>
    <w:rsid w:val="00CC5E9C"/>
    <w:rsid w:val="00CC62F7"/>
    <w:rsid w:val="00CC6A15"/>
    <w:rsid w:val="00CC706E"/>
    <w:rsid w:val="00CC7454"/>
    <w:rsid w:val="00CC7CCE"/>
    <w:rsid w:val="00CD0484"/>
    <w:rsid w:val="00CD05C1"/>
    <w:rsid w:val="00CD0CEA"/>
    <w:rsid w:val="00CD19D2"/>
    <w:rsid w:val="00CD1D78"/>
    <w:rsid w:val="00CD203C"/>
    <w:rsid w:val="00CD205F"/>
    <w:rsid w:val="00CD2CD4"/>
    <w:rsid w:val="00CD3A95"/>
    <w:rsid w:val="00CD3BB5"/>
    <w:rsid w:val="00CD3F1B"/>
    <w:rsid w:val="00CD4374"/>
    <w:rsid w:val="00CD467F"/>
    <w:rsid w:val="00CD4F60"/>
    <w:rsid w:val="00CD6688"/>
    <w:rsid w:val="00CD6E3F"/>
    <w:rsid w:val="00CD6F5D"/>
    <w:rsid w:val="00CD733B"/>
    <w:rsid w:val="00CD73F5"/>
    <w:rsid w:val="00CD7509"/>
    <w:rsid w:val="00CD77B8"/>
    <w:rsid w:val="00CE0664"/>
    <w:rsid w:val="00CE34F8"/>
    <w:rsid w:val="00CE35B7"/>
    <w:rsid w:val="00CE38A9"/>
    <w:rsid w:val="00CE3A86"/>
    <w:rsid w:val="00CE434B"/>
    <w:rsid w:val="00CE4B1F"/>
    <w:rsid w:val="00CE4C65"/>
    <w:rsid w:val="00CE51A6"/>
    <w:rsid w:val="00CE5985"/>
    <w:rsid w:val="00CE61E3"/>
    <w:rsid w:val="00CE6320"/>
    <w:rsid w:val="00CE6353"/>
    <w:rsid w:val="00CE6B92"/>
    <w:rsid w:val="00CE6BB8"/>
    <w:rsid w:val="00CE6FCD"/>
    <w:rsid w:val="00CE759C"/>
    <w:rsid w:val="00CE76A6"/>
    <w:rsid w:val="00CF03AD"/>
    <w:rsid w:val="00CF04B2"/>
    <w:rsid w:val="00CF0CCB"/>
    <w:rsid w:val="00CF1C2D"/>
    <w:rsid w:val="00CF20A5"/>
    <w:rsid w:val="00CF2877"/>
    <w:rsid w:val="00CF383A"/>
    <w:rsid w:val="00CF3885"/>
    <w:rsid w:val="00CF396E"/>
    <w:rsid w:val="00CF44B1"/>
    <w:rsid w:val="00CF453E"/>
    <w:rsid w:val="00CF456C"/>
    <w:rsid w:val="00CF4C38"/>
    <w:rsid w:val="00CF5208"/>
    <w:rsid w:val="00CF521E"/>
    <w:rsid w:val="00CF53D2"/>
    <w:rsid w:val="00CF5D23"/>
    <w:rsid w:val="00D006F5"/>
    <w:rsid w:val="00D021E7"/>
    <w:rsid w:val="00D02C18"/>
    <w:rsid w:val="00D02CD3"/>
    <w:rsid w:val="00D02F93"/>
    <w:rsid w:val="00D03105"/>
    <w:rsid w:val="00D03205"/>
    <w:rsid w:val="00D042BC"/>
    <w:rsid w:val="00D04CDF"/>
    <w:rsid w:val="00D05A4F"/>
    <w:rsid w:val="00D05C8F"/>
    <w:rsid w:val="00D06C5F"/>
    <w:rsid w:val="00D0700A"/>
    <w:rsid w:val="00D0707F"/>
    <w:rsid w:val="00D072C6"/>
    <w:rsid w:val="00D07394"/>
    <w:rsid w:val="00D0780F"/>
    <w:rsid w:val="00D07DF8"/>
    <w:rsid w:val="00D10D83"/>
    <w:rsid w:val="00D1240B"/>
    <w:rsid w:val="00D12D37"/>
    <w:rsid w:val="00D136E7"/>
    <w:rsid w:val="00D13812"/>
    <w:rsid w:val="00D1396E"/>
    <w:rsid w:val="00D13F4E"/>
    <w:rsid w:val="00D1420A"/>
    <w:rsid w:val="00D14286"/>
    <w:rsid w:val="00D14429"/>
    <w:rsid w:val="00D1534C"/>
    <w:rsid w:val="00D15A56"/>
    <w:rsid w:val="00D16E24"/>
    <w:rsid w:val="00D170A8"/>
    <w:rsid w:val="00D177F7"/>
    <w:rsid w:val="00D17E7C"/>
    <w:rsid w:val="00D20368"/>
    <w:rsid w:val="00D207FF"/>
    <w:rsid w:val="00D219E6"/>
    <w:rsid w:val="00D21D40"/>
    <w:rsid w:val="00D21F2D"/>
    <w:rsid w:val="00D225F2"/>
    <w:rsid w:val="00D22611"/>
    <w:rsid w:val="00D22CB7"/>
    <w:rsid w:val="00D22D25"/>
    <w:rsid w:val="00D23691"/>
    <w:rsid w:val="00D23783"/>
    <w:rsid w:val="00D23A55"/>
    <w:rsid w:val="00D23B0D"/>
    <w:rsid w:val="00D23D93"/>
    <w:rsid w:val="00D23EB5"/>
    <w:rsid w:val="00D23F34"/>
    <w:rsid w:val="00D24722"/>
    <w:rsid w:val="00D24B87"/>
    <w:rsid w:val="00D2550E"/>
    <w:rsid w:val="00D2620F"/>
    <w:rsid w:val="00D26397"/>
    <w:rsid w:val="00D263B5"/>
    <w:rsid w:val="00D266CE"/>
    <w:rsid w:val="00D26993"/>
    <w:rsid w:val="00D272A8"/>
    <w:rsid w:val="00D300A0"/>
    <w:rsid w:val="00D30118"/>
    <w:rsid w:val="00D3084E"/>
    <w:rsid w:val="00D30CDC"/>
    <w:rsid w:val="00D314D2"/>
    <w:rsid w:val="00D31B5B"/>
    <w:rsid w:val="00D32078"/>
    <w:rsid w:val="00D320E6"/>
    <w:rsid w:val="00D32B4F"/>
    <w:rsid w:val="00D32C12"/>
    <w:rsid w:val="00D336C0"/>
    <w:rsid w:val="00D33A23"/>
    <w:rsid w:val="00D347CE"/>
    <w:rsid w:val="00D35368"/>
    <w:rsid w:val="00D354E7"/>
    <w:rsid w:val="00D35EFB"/>
    <w:rsid w:val="00D36BB7"/>
    <w:rsid w:val="00D36F2F"/>
    <w:rsid w:val="00D37145"/>
    <w:rsid w:val="00D401D6"/>
    <w:rsid w:val="00D407E5"/>
    <w:rsid w:val="00D40C9C"/>
    <w:rsid w:val="00D41AAC"/>
    <w:rsid w:val="00D42226"/>
    <w:rsid w:val="00D425DF"/>
    <w:rsid w:val="00D42A48"/>
    <w:rsid w:val="00D42EF9"/>
    <w:rsid w:val="00D43A45"/>
    <w:rsid w:val="00D4488F"/>
    <w:rsid w:val="00D44F79"/>
    <w:rsid w:val="00D45358"/>
    <w:rsid w:val="00D45C63"/>
    <w:rsid w:val="00D45E1F"/>
    <w:rsid w:val="00D460F5"/>
    <w:rsid w:val="00D47D58"/>
    <w:rsid w:val="00D50A6A"/>
    <w:rsid w:val="00D50B83"/>
    <w:rsid w:val="00D513B5"/>
    <w:rsid w:val="00D51AD1"/>
    <w:rsid w:val="00D51D45"/>
    <w:rsid w:val="00D52692"/>
    <w:rsid w:val="00D526B3"/>
    <w:rsid w:val="00D53251"/>
    <w:rsid w:val="00D53374"/>
    <w:rsid w:val="00D53A73"/>
    <w:rsid w:val="00D53EAD"/>
    <w:rsid w:val="00D53EEB"/>
    <w:rsid w:val="00D5416E"/>
    <w:rsid w:val="00D543A8"/>
    <w:rsid w:val="00D54713"/>
    <w:rsid w:val="00D54E20"/>
    <w:rsid w:val="00D54F25"/>
    <w:rsid w:val="00D55036"/>
    <w:rsid w:val="00D55A49"/>
    <w:rsid w:val="00D55CE8"/>
    <w:rsid w:val="00D566EA"/>
    <w:rsid w:val="00D56F5D"/>
    <w:rsid w:val="00D57C08"/>
    <w:rsid w:val="00D60463"/>
    <w:rsid w:val="00D61BD4"/>
    <w:rsid w:val="00D61E93"/>
    <w:rsid w:val="00D620BD"/>
    <w:rsid w:val="00D62755"/>
    <w:rsid w:val="00D62E9A"/>
    <w:rsid w:val="00D62F1E"/>
    <w:rsid w:val="00D630AE"/>
    <w:rsid w:val="00D633E9"/>
    <w:rsid w:val="00D64030"/>
    <w:rsid w:val="00D64508"/>
    <w:rsid w:val="00D6485C"/>
    <w:rsid w:val="00D649B2"/>
    <w:rsid w:val="00D64A0A"/>
    <w:rsid w:val="00D6598D"/>
    <w:rsid w:val="00D66172"/>
    <w:rsid w:val="00D665EC"/>
    <w:rsid w:val="00D6730C"/>
    <w:rsid w:val="00D67D76"/>
    <w:rsid w:val="00D70293"/>
    <w:rsid w:val="00D705AA"/>
    <w:rsid w:val="00D70B15"/>
    <w:rsid w:val="00D71E2C"/>
    <w:rsid w:val="00D722B7"/>
    <w:rsid w:val="00D729C9"/>
    <w:rsid w:val="00D72C58"/>
    <w:rsid w:val="00D72D54"/>
    <w:rsid w:val="00D72E7A"/>
    <w:rsid w:val="00D7306F"/>
    <w:rsid w:val="00D735E8"/>
    <w:rsid w:val="00D73B2D"/>
    <w:rsid w:val="00D73F7A"/>
    <w:rsid w:val="00D74AF9"/>
    <w:rsid w:val="00D761B8"/>
    <w:rsid w:val="00D763E5"/>
    <w:rsid w:val="00D76B5C"/>
    <w:rsid w:val="00D76C90"/>
    <w:rsid w:val="00D76F42"/>
    <w:rsid w:val="00D77332"/>
    <w:rsid w:val="00D77D50"/>
    <w:rsid w:val="00D80100"/>
    <w:rsid w:val="00D809F7"/>
    <w:rsid w:val="00D80B74"/>
    <w:rsid w:val="00D81124"/>
    <w:rsid w:val="00D81595"/>
    <w:rsid w:val="00D81A2D"/>
    <w:rsid w:val="00D81DE6"/>
    <w:rsid w:val="00D82070"/>
    <w:rsid w:val="00D82142"/>
    <w:rsid w:val="00D82152"/>
    <w:rsid w:val="00D82FBF"/>
    <w:rsid w:val="00D83446"/>
    <w:rsid w:val="00D83A06"/>
    <w:rsid w:val="00D83CB6"/>
    <w:rsid w:val="00D84013"/>
    <w:rsid w:val="00D84462"/>
    <w:rsid w:val="00D84499"/>
    <w:rsid w:val="00D84537"/>
    <w:rsid w:val="00D845AF"/>
    <w:rsid w:val="00D845D9"/>
    <w:rsid w:val="00D8475A"/>
    <w:rsid w:val="00D85766"/>
    <w:rsid w:val="00D85E28"/>
    <w:rsid w:val="00D8609F"/>
    <w:rsid w:val="00D86104"/>
    <w:rsid w:val="00D86908"/>
    <w:rsid w:val="00D90822"/>
    <w:rsid w:val="00D915D7"/>
    <w:rsid w:val="00D92E5A"/>
    <w:rsid w:val="00D93CE7"/>
    <w:rsid w:val="00D955EE"/>
    <w:rsid w:val="00D9585F"/>
    <w:rsid w:val="00D95B77"/>
    <w:rsid w:val="00D95CC7"/>
    <w:rsid w:val="00D965CD"/>
    <w:rsid w:val="00D9696D"/>
    <w:rsid w:val="00D96B0E"/>
    <w:rsid w:val="00D96FCB"/>
    <w:rsid w:val="00D972CA"/>
    <w:rsid w:val="00D974A4"/>
    <w:rsid w:val="00D97593"/>
    <w:rsid w:val="00DA011A"/>
    <w:rsid w:val="00DA123A"/>
    <w:rsid w:val="00DA1C8E"/>
    <w:rsid w:val="00DA24F4"/>
    <w:rsid w:val="00DA2CFA"/>
    <w:rsid w:val="00DA37AA"/>
    <w:rsid w:val="00DA4C85"/>
    <w:rsid w:val="00DA4ECB"/>
    <w:rsid w:val="00DA5203"/>
    <w:rsid w:val="00DA5C22"/>
    <w:rsid w:val="00DA5D4A"/>
    <w:rsid w:val="00DA61E6"/>
    <w:rsid w:val="00DA6C36"/>
    <w:rsid w:val="00DA6E43"/>
    <w:rsid w:val="00DA6F0B"/>
    <w:rsid w:val="00DB0148"/>
    <w:rsid w:val="00DB05C4"/>
    <w:rsid w:val="00DB0B7E"/>
    <w:rsid w:val="00DB11BD"/>
    <w:rsid w:val="00DB2086"/>
    <w:rsid w:val="00DB2D6E"/>
    <w:rsid w:val="00DB3226"/>
    <w:rsid w:val="00DB38D0"/>
    <w:rsid w:val="00DB3B6F"/>
    <w:rsid w:val="00DB3DD6"/>
    <w:rsid w:val="00DB3FC7"/>
    <w:rsid w:val="00DB4E91"/>
    <w:rsid w:val="00DB5920"/>
    <w:rsid w:val="00DB5D2D"/>
    <w:rsid w:val="00DB5DD0"/>
    <w:rsid w:val="00DB67F3"/>
    <w:rsid w:val="00DB6A3B"/>
    <w:rsid w:val="00DB6F9D"/>
    <w:rsid w:val="00DB6FCB"/>
    <w:rsid w:val="00DB7416"/>
    <w:rsid w:val="00DB758B"/>
    <w:rsid w:val="00DB778D"/>
    <w:rsid w:val="00DB7C26"/>
    <w:rsid w:val="00DB7D22"/>
    <w:rsid w:val="00DC0C4E"/>
    <w:rsid w:val="00DC110D"/>
    <w:rsid w:val="00DC1FE5"/>
    <w:rsid w:val="00DC27F6"/>
    <w:rsid w:val="00DC2F3F"/>
    <w:rsid w:val="00DC4701"/>
    <w:rsid w:val="00DC59A0"/>
    <w:rsid w:val="00DC600D"/>
    <w:rsid w:val="00DC630D"/>
    <w:rsid w:val="00DC66F0"/>
    <w:rsid w:val="00DC6CF8"/>
    <w:rsid w:val="00DC6FC9"/>
    <w:rsid w:val="00DC716B"/>
    <w:rsid w:val="00DC7598"/>
    <w:rsid w:val="00DC77BC"/>
    <w:rsid w:val="00DC7C03"/>
    <w:rsid w:val="00DD0D9E"/>
    <w:rsid w:val="00DD10FA"/>
    <w:rsid w:val="00DD123F"/>
    <w:rsid w:val="00DD1C8C"/>
    <w:rsid w:val="00DD2172"/>
    <w:rsid w:val="00DD2AB0"/>
    <w:rsid w:val="00DD45DE"/>
    <w:rsid w:val="00DD4D17"/>
    <w:rsid w:val="00DD5741"/>
    <w:rsid w:val="00DD58E8"/>
    <w:rsid w:val="00DD678D"/>
    <w:rsid w:val="00DD7D99"/>
    <w:rsid w:val="00DE0778"/>
    <w:rsid w:val="00DE0FD8"/>
    <w:rsid w:val="00DE102D"/>
    <w:rsid w:val="00DE1529"/>
    <w:rsid w:val="00DE1573"/>
    <w:rsid w:val="00DE1919"/>
    <w:rsid w:val="00DE2D1E"/>
    <w:rsid w:val="00DE30C5"/>
    <w:rsid w:val="00DE3E50"/>
    <w:rsid w:val="00DE551D"/>
    <w:rsid w:val="00DE56F6"/>
    <w:rsid w:val="00DE5AA9"/>
    <w:rsid w:val="00DE63C2"/>
    <w:rsid w:val="00DE6480"/>
    <w:rsid w:val="00DE7FFD"/>
    <w:rsid w:val="00DF0394"/>
    <w:rsid w:val="00DF22D7"/>
    <w:rsid w:val="00DF2599"/>
    <w:rsid w:val="00DF260E"/>
    <w:rsid w:val="00DF2B93"/>
    <w:rsid w:val="00DF2F28"/>
    <w:rsid w:val="00DF3546"/>
    <w:rsid w:val="00DF3566"/>
    <w:rsid w:val="00DF3C39"/>
    <w:rsid w:val="00DF43B9"/>
    <w:rsid w:val="00DF50CD"/>
    <w:rsid w:val="00DF5350"/>
    <w:rsid w:val="00DF5791"/>
    <w:rsid w:val="00DF6190"/>
    <w:rsid w:val="00DF67ED"/>
    <w:rsid w:val="00DF6E68"/>
    <w:rsid w:val="00DF6F1D"/>
    <w:rsid w:val="00DF71E2"/>
    <w:rsid w:val="00DF7C06"/>
    <w:rsid w:val="00E0000C"/>
    <w:rsid w:val="00E00818"/>
    <w:rsid w:val="00E010F2"/>
    <w:rsid w:val="00E02DA0"/>
    <w:rsid w:val="00E032C5"/>
    <w:rsid w:val="00E03A7E"/>
    <w:rsid w:val="00E03FE0"/>
    <w:rsid w:val="00E0690C"/>
    <w:rsid w:val="00E06A00"/>
    <w:rsid w:val="00E06C03"/>
    <w:rsid w:val="00E07006"/>
    <w:rsid w:val="00E0777E"/>
    <w:rsid w:val="00E0780B"/>
    <w:rsid w:val="00E10CE0"/>
    <w:rsid w:val="00E10EA4"/>
    <w:rsid w:val="00E11393"/>
    <w:rsid w:val="00E11583"/>
    <w:rsid w:val="00E1175C"/>
    <w:rsid w:val="00E11B47"/>
    <w:rsid w:val="00E12319"/>
    <w:rsid w:val="00E12D1F"/>
    <w:rsid w:val="00E1300D"/>
    <w:rsid w:val="00E134C3"/>
    <w:rsid w:val="00E13501"/>
    <w:rsid w:val="00E1453F"/>
    <w:rsid w:val="00E14F77"/>
    <w:rsid w:val="00E1608D"/>
    <w:rsid w:val="00E163BA"/>
    <w:rsid w:val="00E16737"/>
    <w:rsid w:val="00E17399"/>
    <w:rsid w:val="00E1784A"/>
    <w:rsid w:val="00E2018C"/>
    <w:rsid w:val="00E21574"/>
    <w:rsid w:val="00E2186A"/>
    <w:rsid w:val="00E21AB4"/>
    <w:rsid w:val="00E222F3"/>
    <w:rsid w:val="00E2238A"/>
    <w:rsid w:val="00E236A1"/>
    <w:rsid w:val="00E23D79"/>
    <w:rsid w:val="00E245E3"/>
    <w:rsid w:val="00E24EBB"/>
    <w:rsid w:val="00E25048"/>
    <w:rsid w:val="00E25126"/>
    <w:rsid w:val="00E25143"/>
    <w:rsid w:val="00E25A02"/>
    <w:rsid w:val="00E25F79"/>
    <w:rsid w:val="00E27692"/>
    <w:rsid w:val="00E30152"/>
    <w:rsid w:val="00E30180"/>
    <w:rsid w:val="00E30856"/>
    <w:rsid w:val="00E30EBA"/>
    <w:rsid w:val="00E31C8E"/>
    <w:rsid w:val="00E32B14"/>
    <w:rsid w:val="00E3336B"/>
    <w:rsid w:val="00E33A7E"/>
    <w:rsid w:val="00E33D05"/>
    <w:rsid w:val="00E348C9"/>
    <w:rsid w:val="00E34D58"/>
    <w:rsid w:val="00E34F14"/>
    <w:rsid w:val="00E3561C"/>
    <w:rsid w:val="00E3569B"/>
    <w:rsid w:val="00E35CDC"/>
    <w:rsid w:val="00E35ECE"/>
    <w:rsid w:val="00E3614A"/>
    <w:rsid w:val="00E361D6"/>
    <w:rsid w:val="00E3683C"/>
    <w:rsid w:val="00E40687"/>
    <w:rsid w:val="00E410E9"/>
    <w:rsid w:val="00E42614"/>
    <w:rsid w:val="00E426C6"/>
    <w:rsid w:val="00E432F5"/>
    <w:rsid w:val="00E43CC0"/>
    <w:rsid w:val="00E445D2"/>
    <w:rsid w:val="00E44644"/>
    <w:rsid w:val="00E449B0"/>
    <w:rsid w:val="00E44C92"/>
    <w:rsid w:val="00E45F9A"/>
    <w:rsid w:val="00E46176"/>
    <w:rsid w:val="00E4690E"/>
    <w:rsid w:val="00E470BA"/>
    <w:rsid w:val="00E47195"/>
    <w:rsid w:val="00E473EF"/>
    <w:rsid w:val="00E50338"/>
    <w:rsid w:val="00E50407"/>
    <w:rsid w:val="00E5154E"/>
    <w:rsid w:val="00E51643"/>
    <w:rsid w:val="00E51C4F"/>
    <w:rsid w:val="00E51D53"/>
    <w:rsid w:val="00E51EF4"/>
    <w:rsid w:val="00E522EE"/>
    <w:rsid w:val="00E53594"/>
    <w:rsid w:val="00E535E7"/>
    <w:rsid w:val="00E53B06"/>
    <w:rsid w:val="00E53C6D"/>
    <w:rsid w:val="00E53E32"/>
    <w:rsid w:val="00E5414E"/>
    <w:rsid w:val="00E550F5"/>
    <w:rsid w:val="00E55CDD"/>
    <w:rsid w:val="00E55EA6"/>
    <w:rsid w:val="00E5652C"/>
    <w:rsid w:val="00E570BC"/>
    <w:rsid w:val="00E57B3F"/>
    <w:rsid w:val="00E57CBC"/>
    <w:rsid w:val="00E60AB8"/>
    <w:rsid w:val="00E61892"/>
    <w:rsid w:val="00E619C6"/>
    <w:rsid w:val="00E623D2"/>
    <w:rsid w:val="00E625BA"/>
    <w:rsid w:val="00E62A30"/>
    <w:rsid w:val="00E62D35"/>
    <w:rsid w:val="00E62EEE"/>
    <w:rsid w:val="00E637FC"/>
    <w:rsid w:val="00E63A81"/>
    <w:rsid w:val="00E650F9"/>
    <w:rsid w:val="00E65AE0"/>
    <w:rsid w:val="00E6699C"/>
    <w:rsid w:val="00E66DE1"/>
    <w:rsid w:val="00E67783"/>
    <w:rsid w:val="00E67FB2"/>
    <w:rsid w:val="00E7058E"/>
    <w:rsid w:val="00E709EC"/>
    <w:rsid w:val="00E71248"/>
    <w:rsid w:val="00E71503"/>
    <w:rsid w:val="00E71979"/>
    <w:rsid w:val="00E71B40"/>
    <w:rsid w:val="00E71B9F"/>
    <w:rsid w:val="00E71C7A"/>
    <w:rsid w:val="00E71F6F"/>
    <w:rsid w:val="00E72761"/>
    <w:rsid w:val="00E7291D"/>
    <w:rsid w:val="00E72C7F"/>
    <w:rsid w:val="00E73400"/>
    <w:rsid w:val="00E7364B"/>
    <w:rsid w:val="00E737E0"/>
    <w:rsid w:val="00E73F4C"/>
    <w:rsid w:val="00E746B6"/>
    <w:rsid w:val="00E74BC4"/>
    <w:rsid w:val="00E753BE"/>
    <w:rsid w:val="00E76247"/>
    <w:rsid w:val="00E76C7C"/>
    <w:rsid w:val="00E76C84"/>
    <w:rsid w:val="00E76F68"/>
    <w:rsid w:val="00E770E5"/>
    <w:rsid w:val="00E800B9"/>
    <w:rsid w:val="00E8034E"/>
    <w:rsid w:val="00E80E5F"/>
    <w:rsid w:val="00E81151"/>
    <w:rsid w:val="00E815CF"/>
    <w:rsid w:val="00E82321"/>
    <w:rsid w:val="00E825A7"/>
    <w:rsid w:val="00E82AAC"/>
    <w:rsid w:val="00E82B80"/>
    <w:rsid w:val="00E833E7"/>
    <w:rsid w:val="00E83E27"/>
    <w:rsid w:val="00E85590"/>
    <w:rsid w:val="00E857CF"/>
    <w:rsid w:val="00E86012"/>
    <w:rsid w:val="00E863DC"/>
    <w:rsid w:val="00E8682C"/>
    <w:rsid w:val="00E870D1"/>
    <w:rsid w:val="00E902A8"/>
    <w:rsid w:val="00E9038A"/>
    <w:rsid w:val="00E90A52"/>
    <w:rsid w:val="00E91296"/>
    <w:rsid w:val="00E913C5"/>
    <w:rsid w:val="00E91804"/>
    <w:rsid w:val="00E9185E"/>
    <w:rsid w:val="00E91AB6"/>
    <w:rsid w:val="00E91FDB"/>
    <w:rsid w:val="00E92D05"/>
    <w:rsid w:val="00E937E8"/>
    <w:rsid w:val="00E93901"/>
    <w:rsid w:val="00E939AA"/>
    <w:rsid w:val="00E93C9F"/>
    <w:rsid w:val="00E93D77"/>
    <w:rsid w:val="00E93F87"/>
    <w:rsid w:val="00E94EF5"/>
    <w:rsid w:val="00E96167"/>
    <w:rsid w:val="00E9623C"/>
    <w:rsid w:val="00E96278"/>
    <w:rsid w:val="00E96287"/>
    <w:rsid w:val="00E9659F"/>
    <w:rsid w:val="00E96870"/>
    <w:rsid w:val="00E96916"/>
    <w:rsid w:val="00E96DE2"/>
    <w:rsid w:val="00E97B67"/>
    <w:rsid w:val="00EA04B3"/>
    <w:rsid w:val="00EA09DB"/>
    <w:rsid w:val="00EA11E1"/>
    <w:rsid w:val="00EA163E"/>
    <w:rsid w:val="00EA1AD7"/>
    <w:rsid w:val="00EA208A"/>
    <w:rsid w:val="00EA2649"/>
    <w:rsid w:val="00EA2CAD"/>
    <w:rsid w:val="00EA3212"/>
    <w:rsid w:val="00EA3521"/>
    <w:rsid w:val="00EA4196"/>
    <w:rsid w:val="00EA4317"/>
    <w:rsid w:val="00EA4481"/>
    <w:rsid w:val="00EA45FA"/>
    <w:rsid w:val="00EA4A45"/>
    <w:rsid w:val="00EA4D16"/>
    <w:rsid w:val="00EA581F"/>
    <w:rsid w:val="00EA5A91"/>
    <w:rsid w:val="00EA75F5"/>
    <w:rsid w:val="00EA7786"/>
    <w:rsid w:val="00EB0951"/>
    <w:rsid w:val="00EB2910"/>
    <w:rsid w:val="00EB2972"/>
    <w:rsid w:val="00EB2C50"/>
    <w:rsid w:val="00EB30EA"/>
    <w:rsid w:val="00EB351A"/>
    <w:rsid w:val="00EB36E7"/>
    <w:rsid w:val="00EB3A2B"/>
    <w:rsid w:val="00EB3B86"/>
    <w:rsid w:val="00EB4C60"/>
    <w:rsid w:val="00EB5067"/>
    <w:rsid w:val="00EB567A"/>
    <w:rsid w:val="00EB5D41"/>
    <w:rsid w:val="00EB6EE2"/>
    <w:rsid w:val="00EB6FE0"/>
    <w:rsid w:val="00EB722F"/>
    <w:rsid w:val="00EB7A41"/>
    <w:rsid w:val="00EB7C32"/>
    <w:rsid w:val="00EC04B3"/>
    <w:rsid w:val="00EC0B66"/>
    <w:rsid w:val="00EC1058"/>
    <w:rsid w:val="00EC1772"/>
    <w:rsid w:val="00EC216D"/>
    <w:rsid w:val="00EC2B62"/>
    <w:rsid w:val="00EC3168"/>
    <w:rsid w:val="00EC3343"/>
    <w:rsid w:val="00EC35C1"/>
    <w:rsid w:val="00EC3D9F"/>
    <w:rsid w:val="00EC508D"/>
    <w:rsid w:val="00EC558B"/>
    <w:rsid w:val="00EC626E"/>
    <w:rsid w:val="00EC7735"/>
    <w:rsid w:val="00ED0939"/>
    <w:rsid w:val="00ED0D90"/>
    <w:rsid w:val="00ED21AF"/>
    <w:rsid w:val="00ED246E"/>
    <w:rsid w:val="00ED2A86"/>
    <w:rsid w:val="00ED2CB8"/>
    <w:rsid w:val="00ED2EED"/>
    <w:rsid w:val="00ED40FB"/>
    <w:rsid w:val="00ED4847"/>
    <w:rsid w:val="00ED5A78"/>
    <w:rsid w:val="00ED5C28"/>
    <w:rsid w:val="00ED60F7"/>
    <w:rsid w:val="00ED6D16"/>
    <w:rsid w:val="00ED6F21"/>
    <w:rsid w:val="00ED71D1"/>
    <w:rsid w:val="00EE0373"/>
    <w:rsid w:val="00EE04C9"/>
    <w:rsid w:val="00EE09FB"/>
    <w:rsid w:val="00EE1371"/>
    <w:rsid w:val="00EE22DD"/>
    <w:rsid w:val="00EE28C3"/>
    <w:rsid w:val="00EE2C9E"/>
    <w:rsid w:val="00EE30E9"/>
    <w:rsid w:val="00EE3533"/>
    <w:rsid w:val="00EE390C"/>
    <w:rsid w:val="00EE3D6B"/>
    <w:rsid w:val="00EE3DA1"/>
    <w:rsid w:val="00EE3FE8"/>
    <w:rsid w:val="00EE4821"/>
    <w:rsid w:val="00EE4A52"/>
    <w:rsid w:val="00EE4A6E"/>
    <w:rsid w:val="00EE4F2D"/>
    <w:rsid w:val="00EE5144"/>
    <w:rsid w:val="00EE5651"/>
    <w:rsid w:val="00EE5742"/>
    <w:rsid w:val="00EE5B88"/>
    <w:rsid w:val="00EE63F4"/>
    <w:rsid w:val="00EE6477"/>
    <w:rsid w:val="00EE6512"/>
    <w:rsid w:val="00EE65D0"/>
    <w:rsid w:val="00EE6B59"/>
    <w:rsid w:val="00EE6C0F"/>
    <w:rsid w:val="00EE7306"/>
    <w:rsid w:val="00EE75F2"/>
    <w:rsid w:val="00EE78D1"/>
    <w:rsid w:val="00EF0BA4"/>
    <w:rsid w:val="00EF202F"/>
    <w:rsid w:val="00EF2142"/>
    <w:rsid w:val="00EF287F"/>
    <w:rsid w:val="00EF30F2"/>
    <w:rsid w:val="00EF37C8"/>
    <w:rsid w:val="00EF4E88"/>
    <w:rsid w:val="00EF55A9"/>
    <w:rsid w:val="00EF58F1"/>
    <w:rsid w:val="00EF5BB5"/>
    <w:rsid w:val="00EF61CB"/>
    <w:rsid w:val="00EF62DB"/>
    <w:rsid w:val="00EF6AFD"/>
    <w:rsid w:val="00EF74DA"/>
    <w:rsid w:val="00F00741"/>
    <w:rsid w:val="00F00CEA"/>
    <w:rsid w:val="00F017F3"/>
    <w:rsid w:val="00F02F47"/>
    <w:rsid w:val="00F02FDC"/>
    <w:rsid w:val="00F03053"/>
    <w:rsid w:val="00F03540"/>
    <w:rsid w:val="00F03921"/>
    <w:rsid w:val="00F03DBE"/>
    <w:rsid w:val="00F04E47"/>
    <w:rsid w:val="00F06A09"/>
    <w:rsid w:val="00F06CF7"/>
    <w:rsid w:val="00F072CA"/>
    <w:rsid w:val="00F1160F"/>
    <w:rsid w:val="00F1178C"/>
    <w:rsid w:val="00F11840"/>
    <w:rsid w:val="00F125C4"/>
    <w:rsid w:val="00F12620"/>
    <w:rsid w:val="00F1284F"/>
    <w:rsid w:val="00F133D0"/>
    <w:rsid w:val="00F13B83"/>
    <w:rsid w:val="00F14218"/>
    <w:rsid w:val="00F14319"/>
    <w:rsid w:val="00F1499F"/>
    <w:rsid w:val="00F14B8C"/>
    <w:rsid w:val="00F152A9"/>
    <w:rsid w:val="00F15CE8"/>
    <w:rsid w:val="00F169D4"/>
    <w:rsid w:val="00F16A28"/>
    <w:rsid w:val="00F16AC3"/>
    <w:rsid w:val="00F1713A"/>
    <w:rsid w:val="00F2044C"/>
    <w:rsid w:val="00F21102"/>
    <w:rsid w:val="00F21959"/>
    <w:rsid w:val="00F21F65"/>
    <w:rsid w:val="00F226BE"/>
    <w:rsid w:val="00F22C6C"/>
    <w:rsid w:val="00F24162"/>
    <w:rsid w:val="00F247EA"/>
    <w:rsid w:val="00F252B6"/>
    <w:rsid w:val="00F26058"/>
    <w:rsid w:val="00F2666C"/>
    <w:rsid w:val="00F26AB5"/>
    <w:rsid w:val="00F26B8B"/>
    <w:rsid w:val="00F274BE"/>
    <w:rsid w:val="00F277E4"/>
    <w:rsid w:val="00F277EE"/>
    <w:rsid w:val="00F3010D"/>
    <w:rsid w:val="00F30D78"/>
    <w:rsid w:val="00F30EBD"/>
    <w:rsid w:val="00F30EF5"/>
    <w:rsid w:val="00F31341"/>
    <w:rsid w:val="00F315F6"/>
    <w:rsid w:val="00F31D33"/>
    <w:rsid w:val="00F32DDD"/>
    <w:rsid w:val="00F331DE"/>
    <w:rsid w:val="00F348FC"/>
    <w:rsid w:val="00F34A03"/>
    <w:rsid w:val="00F354BF"/>
    <w:rsid w:val="00F35AE8"/>
    <w:rsid w:val="00F35D99"/>
    <w:rsid w:val="00F35FED"/>
    <w:rsid w:val="00F3661E"/>
    <w:rsid w:val="00F37E82"/>
    <w:rsid w:val="00F37FCC"/>
    <w:rsid w:val="00F40058"/>
    <w:rsid w:val="00F402E4"/>
    <w:rsid w:val="00F41769"/>
    <w:rsid w:val="00F41F3E"/>
    <w:rsid w:val="00F42E6D"/>
    <w:rsid w:val="00F430A2"/>
    <w:rsid w:val="00F4315B"/>
    <w:rsid w:val="00F43AC6"/>
    <w:rsid w:val="00F43E8F"/>
    <w:rsid w:val="00F440CD"/>
    <w:rsid w:val="00F440DD"/>
    <w:rsid w:val="00F441DD"/>
    <w:rsid w:val="00F45116"/>
    <w:rsid w:val="00F4567E"/>
    <w:rsid w:val="00F45C7A"/>
    <w:rsid w:val="00F4647C"/>
    <w:rsid w:val="00F46961"/>
    <w:rsid w:val="00F47481"/>
    <w:rsid w:val="00F47B95"/>
    <w:rsid w:val="00F47D7B"/>
    <w:rsid w:val="00F500F5"/>
    <w:rsid w:val="00F50FF9"/>
    <w:rsid w:val="00F512F7"/>
    <w:rsid w:val="00F51527"/>
    <w:rsid w:val="00F53269"/>
    <w:rsid w:val="00F53363"/>
    <w:rsid w:val="00F53867"/>
    <w:rsid w:val="00F54440"/>
    <w:rsid w:val="00F55250"/>
    <w:rsid w:val="00F55636"/>
    <w:rsid w:val="00F5574A"/>
    <w:rsid w:val="00F5599D"/>
    <w:rsid w:val="00F56767"/>
    <w:rsid w:val="00F605D1"/>
    <w:rsid w:val="00F608D3"/>
    <w:rsid w:val="00F608E9"/>
    <w:rsid w:val="00F61738"/>
    <w:rsid w:val="00F61786"/>
    <w:rsid w:val="00F61CCE"/>
    <w:rsid w:val="00F62F40"/>
    <w:rsid w:val="00F63172"/>
    <w:rsid w:val="00F63840"/>
    <w:rsid w:val="00F63AB7"/>
    <w:rsid w:val="00F63F4D"/>
    <w:rsid w:val="00F646CB"/>
    <w:rsid w:val="00F648ED"/>
    <w:rsid w:val="00F64A18"/>
    <w:rsid w:val="00F657C6"/>
    <w:rsid w:val="00F65CCD"/>
    <w:rsid w:val="00F66786"/>
    <w:rsid w:val="00F66BBD"/>
    <w:rsid w:val="00F66CA7"/>
    <w:rsid w:val="00F66F2F"/>
    <w:rsid w:val="00F67694"/>
    <w:rsid w:val="00F676EF"/>
    <w:rsid w:val="00F67F57"/>
    <w:rsid w:val="00F700E6"/>
    <w:rsid w:val="00F70D81"/>
    <w:rsid w:val="00F71867"/>
    <w:rsid w:val="00F72719"/>
    <w:rsid w:val="00F7286B"/>
    <w:rsid w:val="00F730AB"/>
    <w:rsid w:val="00F730D9"/>
    <w:rsid w:val="00F745E0"/>
    <w:rsid w:val="00F749F0"/>
    <w:rsid w:val="00F75921"/>
    <w:rsid w:val="00F75FA1"/>
    <w:rsid w:val="00F76A7C"/>
    <w:rsid w:val="00F80A5A"/>
    <w:rsid w:val="00F80E73"/>
    <w:rsid w:val="00F8196F"/>
    <w:rsid w:val="00F82461"/>
    <w:rsid w:val="00F82556"/>
    <w:rsid w:val="00F8259E"/>
    <w:rsid w:val="00F831E1"/>
    <w:rsid w:val="00F83395"/>
    <w:rsid w:val="00F83954"/>
    <w:rsid w:val="00F84489"/>
    <w:rsid w:val="00F84549"/>
    <w:rsid w:val="00F850F5"/>
    <w:rsid w:val="00F85CBB"/>
    <w:rsid w:val="00F85F41"/>
    <w:rsid w:val="00F86067"/>
    <w:rsid w:val="00F86378"/>
    <w:rsid w:val="00F87EFB"/>
    <w:rsid w:val="00F9033B"/>
    <w:rsid w:val="00F907FF"/>
    <w:rsid w:val="00F90947"/>
    <w:rsid w:val="00F918B8"/>
    <w:rsid w:val="00F927A3"/>
    <w:rsid w:val="00F92E51"/>
    <w:rsid w:val="00F9336C"/>
    <w:rsid w:val="00F937BE"/>
    <w:rsid w:val="00F93800"/>
    <w:rsid w:val="00F93CDE"/>
    <w:rsid w:val="00F93E94"/>
    <w:rsid w:val="00F93FBA"/>
    <w:rsid w:val="00F94138"/>
    <w:rsid w:val="00F943E9"/>
    <w:rsid w:val="00F944A4"/>
    <w:rsid w:val="00F958D0"/>
    <w:rsid w:val="00F96417"/>
    <w:rsid w:val="00F97B98"/>
    <w:rsid w:val="00F97F34"/>
    <w:rsid w:val="00FA11E6"/>
    <w:rsid w:val="00FA123D"/>
    <w:rsid w:val="00FA269D"/>
    <w:rsid w:val="00FA2CE1"/>
    <w:rsid w:val="00FA3B44"/>
    <w:rsid w:val="00FA4268"/>
    <w:rsid w:val="00FA43EE"/>
    <w:rsid w:val="00FA4C87"/>
    <w:rsid w:val="00FA52D0"/>
    <w:rsid w:val="00FA5D1E"/>
    <w:rsid w:val="00FA6029"/>
    <w:rsid w:val="00FA6C7D"/>
    <w:rsid w:val="00FA713F"/>
    <w:rsid w:val="00FA73BF"/>
    <w:rsid w:val="00FA7439"/>
    <w:rsid w:val="00FA777D"/>
    <w:rsid w:val="00FA7A9B"/>
    <w:rsid w:val="00FB1218"/>
    <w:rsid w:val="00FB13E7"/>
    <w:rsid w:val="00FB171C"/>
    <w:rsid w:val="00FB17B8"/>
    <w:rsid w:val="00FB19AE"/>
    <w:rsid w:val="00FB19B8"/>
    <w:rsid w:val="00FB1D72"/>
    <w:rsid w:val="00FB29F9"/>
    <w:rsid w:val="00FB36A2"/>
    <w:rsid w:val="00FB3E9C"/>
    <w:rsid w:val="00FB430F"/>
    <w:rsid w:val="00FB4443"/>
    <w:rsid w:val="00FB47FF"/>
    <w:rsid w:val="00FB493F"/>
    <w:rsid w:val="00FB4A31"/>
    <w:rsid w:val="00FB5105"/>
    <w:rsid w:val="00FB53B1"/>
    <w:rsid w:val="00FB6761"/>
    <w:rsid w:val="00FB7440"/>
    <w:rsid w:val="00FB7D34"/>
    <w:rsid w:val="00FB7F70"/>
    <w:rsid w:val="00FC0A56"/>
    <w:rsid w:val="00FC0B7F"/>
    <w:rsid w:val="00FC0CD1"/>
    <w:rsid w:val="00FC0D45"/>
    <w:rsid w:val="00FC1050"/>
    <w:rsid w:val="00FC1E58"/>
    <w:rsid w:val="00FC2158"/>
    <w:rsid w:val="00FC2CB5"/>
    <w:rsid w:val="00FC3362"/>
    <w:rsid w:val="00FC34CF"/>
    <w:rsid w:val="00FC48D5"/>
    <w:rsid w:val="00FC4968"/>
    <w:rsid w:val="00FC55C6"/>
    <w:rsid w:val="00FC6082"/>
    <w:rsid w:val="00FC6683"/>
    <w:rsid w:val="00FC7442"/>
    <w:rsid w:val="00FC788A"/>
    <w:rsid w:val="00FC7C20"/>
    <w:rsid w:val="00FD145B"/>
    <w:rsid w:val="00FD1C9A"/>
    <w:rsid w:val="00FD2DB1"/>
    <w:rsid w:val="00FD334A"/>
    <w:rsid w:val="00FD3358"/>
    <w:rsid w:val="00FD3420"/>
    <w:rsid w:val="00FD45EC"/>
    <w:rsid w:val="00FD4E55"/>
    <w:rsid w:val="00FD5942"/>
    <w:rsid w:val="00FD5D1F"/>
    <w:rsid w:val="00FD6375"/>
    <w:rsid w:val="00FD7A5C"/>
    <w:rsid w:val="00FD7BD7"/>
    <w:rsid w:val="00FE006E"/>
    <w:rsid w:val="00FE1CAE"/>
    <w:rsid w:val="00FE2228"/>
    <w:rsid w:val="00FE2A13"/>
    <w:rsid w:val="00FE3359"/>
    <w:rsid w:val="00FE3833"/>
    <w:rsid w:val="00FE4403"/>
    <w:rsid w:val="00FE4C26"/>
    <w:rsid w:val="00FE5778"/>
    <w:rsid w:val="00FE5CEB"/>
    <w:rsid w:val="00FE6062"/>
    <w:rsid w:val="00FE6152"/>
    <w:rsid w:val="00FE7935"/>
    <w:rsid w:val="00FF0130"/>
    <w:rsid w:val="00FF05D4"/>
    <w:rsid w:val="00FF10C7"/>
    <w:rsid w:val="00FF14F3"/>
    <w:rsid w:val="00FF1ACF"/>
    <w:rsid w:val="00FF224A"/>
    <w:rsid w:val="00FF23B0"/>
    <w:rsid w:val="00FF2AB5"/>
    <w:rsid w:val="00FF3133"/>
    <w:rsid w:val="00FF32E0"/>
    <w:rsid w:val="00FF3BBB"/>
    <w:rsid w:val="00FF536C"/>
    <w:rsid w:val="00FF53D5"/>
    <w:rsid w:val="00FF5FB3"/>
    <w:rsid w:val="00FF6B79"/>
    <w:rsid w:val="00FF7998"/>
    <w:rsid w:val="00FF7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EE78D1"/>
    <w:pPr>
      <w:widowControl w:val="0"/>
      <w:spacing w:after="200" w:line="264" w:lineRule="auto"/>
      <w:ind w:firstLine="567"/>
    </w:pPr>
    <w:rPr>
      <w:rFonts w:ascii="Times New Roman" w:hAnsi="宋体"/>
      <w:sz w:val="28"/>
      <w:szCs w:val="21"/>
      <w:lang w:bidi="en-US"/>
    </w:rPr>
  </w:style>
  <w:style w:type="paragraph" w:styleId="1">
    <w:name w:val="heading 1"/>
    <w:basedOn w:val="a0"/>
    <w:next w:val="a0"/>
    <w:link w:val="1Char"/>
    <w:uiPriority w:val="9"/>
    <w:qFormat/>
    <w:rsid w:val="000D1634"/>
    <w:pPr>
      <w:keepNext/>
      <w:keepLines/>
      <w:pageBreakBefore/>
      <w:numPr>
        <w:numId w:val="2"/>
      </w:numPr>
      <w:spacing w:before="480" w:after="0"/>
      <w:outlineLvl w:val="0"/>
    </w:pPr>
    <w:rPr>
      <w:rFonts w:ascii="Cambria" w:hAnsi="Cambria"/>
      <w:b/>
      <w:bCs/>
      <w:sz w:val="44"/>
      <w:szCs w:val="44"/>
    </w:rPr>
  </w:style>
  <w:style w:type="paragraph" w:styleId="20">
    <w:name w:val="heading 2"/>
    <w:basedOn w:val="a0"/>
    <w:next w:val="a0"/>
    <w:link w:val="2Char"/>
    <w:uiPriority w:val="9"/>
    <w:unhideWhenUsed/>
    <w:qFormat/>
    <w:rsid w:val="000D1634"/>
    <w:pPr>
      <w:keepNext/>
      <w:keepLines/>
      <w:numPr>
        <w:ilvl w:val="1"/>
        <w:numId w:val="2"/>
      </w:numPr>
      <w:spacing w:before="200" w:after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20"/>
    <w:next w:val="a0"/>
    <w:link w:val="3Char"/>
    <w:uiPriority w:val="9"/>
    <w:unhideWhenUsed/>
    <w:qFormat/>
    <w:rsid w:val="00B5360C"/>
    <w:pPr>
      <w:numPr>
        <w:ilvl w:val="2"/>
      </w:numPr>
      <w:ind w:left="709"/>
      <w:outlineLvl w:val="2"/>
    </w:pPr>
    <w:rPr>
      <w:sz w:val="28"/>
      <w:szCs w:val="22"/>
    </w:rPr>
  </w:style>
  <w:style w:type="paragraph" w:styleId="4">
    <w:name w:val="heading 4"/>
    <w:basedOn w:val="3"/>
    <w:next w:val="a0"/>
    <w:link w:val="4Char"/>
    <w:uiPriority w:val="9"/>
    <w:unhideWhenUsed/>
    <w:qFormat/>
    <w:rsid w:val="006F2E99"/>
    <w:pPr>
      <w:numPr>
        <w:ilvl w:val="3"/>
      </w:numPr>
      <w:outlineLvl w:val="3"/>
    </w:pPr>
    <w:rPr>
      <w:b w:val="0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A65B23"/>
    <w:pPr>
      <w:keepNext/>
      <w:keepLines/>
      <w:spacing w:before="200" w:after="0"/>
      <w:outlineLvl w:val="4"/>
    </w:pPr>
    <w:rPr>
      <w:rFonts w:ascii="Cambria" w:hAnsi="Cambria"/>
      <w:color w:val="073662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A65B23"/>
    <w:pPr>
      <w:keepNext/>
      <w:keepLines/>
      <w:spacing w:before="200" w:after="0"/>
      <w:outlineLvl w:val="5"/>
    </w:pPr>
    <w:rPr>
      <w:rFonts w:ascii="Cambria" w:hAnsi="Cambria"/>
      <w:i/>
      <w:iCs/>
      <w:color w:val="073662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A65B23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A65B23"/>
    <w:pPr>
      <w:keepNext/>
      <w:keepLines/>
      <w:spacing w:before="200" w:after="0"/>
      <w:outlineLvl w:val="7"/>
    </w:pPr>
    <w:rPr>
      <w:rFonts w:ascii="Cambria" w:hAnsi="Cambria"/>
      <w:color w:val="0F6FC6"/>
      <w:sz w:val="20"/>
      <w:szCs w:val="20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A65B23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rsid w:val="00C640AB"/>
    <w:pPr>
      <w:jc w:val="center"/>
    </w:pPr>
  </w:style>
  <w:style w:type="paragraph" w:styleId="a5">
    <w:name w:val="Normal Indent"/>
    <w:aliases w:val="特点,表正文,正文非缩进,段1,标题4,ALT+Z,水上软件"/>
    <w:basedOn w:val="a0"/>
    <w:rsid w:val="00C640AB"/>
    <w:pPr>
      <w:spacing w:after="180" w:line="300" w:lineRule="auto"/>
      <w:ind w:left="1134"/>
    </w:pPr>
    <w:rPr>
      <w:kern w:val="2"/>
      <w:sz w:val="24"/>
    </w:rPr>
  </w:style>
  <w:style w:type="paragraph" w:styleId="a6">
    <w:name w:val="Document Map"/>
    <w:basedOn w:val="a0"/>
    <w:semiHidden/>
    <w:rsid w:val="00C640AB"/>
    <w:pPr>
      <w:shd w:val="clear" w:color="auto" w:fill="000080"/>
    </w:pPr>
  </w:style>
  <w:style w:type="paragraph" w:styleId="a7">
    <w:name w:val="Date"/>
    <w:basedOn w:val="a0"/>
    <w:next w:val="a0"/>
    <w:rsid w:val="00C640AB"/>
    <w:pPr>
      <w:ind w:leftChars="2500" w:left="100"/>
    </w:pPr>
    <w:rPr>
      <w:rFonts w:eastAsia="楷体_GB2312"/>
    </w:rPr>
  </w:style>
  <w:style w:type="paragraph" w:styleId="21">
    <w:name w:val="toc 2"/>
    <w:basedOn w:val="a0"/>
    <w:next w:val="a0"/>
    <w:autoRedefine/>
    <w:uiPriority w:val="39"/>
    <w:qFormat/>
    <w:rsid w:val="005C34DA"/>
    <w:pPr>
      <w:tabs>
        <w:tab w:val="left" w:pos="1680"/>
        <w:tab w:val="right" w:leader="dot" w:pos="8296"/>
      </w:tabs>
      <w:ind w:left="845" w:hanging="425"/>
    </w:pPr>
  </w:style>
  <w:style w:type="paragraph" w:styleId="11">
    <w:name w:val="toc 1"/>
    <w:basedOn w:val="a0"/>
    <w:next w:val="a0"/>
    <w:autoRedefine/>
    <w:uiPriority w:val="39"/>
    <w:qFormat/>
    <w:rsid w:val="0015221E"/>
    <w:pPr>
      <w:tabs>
        <w:tab w:val="left" w:pos="0"/>
        <w:tab w:val="right" w:leader="dot" w:pos="8302"/>
      </w:tabs>
      <w:ind w:left="705" w:rightChars="-18" w:right="-50" w:hanging="705"/>
    </w:pPr>
    <w:rPr>
      <w:noProof/>
      <w:szCs w:val="28"/>
    </w:rPr>
  </w:style>
  <w:style w:type="paragraph" w:styleId="30">
    <w:name w:val="toc 3"/>
    <w:basedOn w:val="a0"/>
    <w:next w:val="a0"/>
    <w:autoRedefine/>
    <w:uiPriority w:val="39"/>
    <w:qFormat/>
    <w:rsid w:val="00C640AB"/>
    <w:pPr>
      <w:ind w:leftChars="400" w:left="840"/>
    </w:pPr>
  </w:style>
  <w:style w:type="paragraph" w:styleId="40">
    <w:name w:val="toc 4"/>
    <w:basedOn w:val="a0"/>
    <w:next w:val="a0"/>
    <w:autoRedefine/>
    <w:semiHidden/>
    <w:rsid w:val="00C640AB"/>
    <w:pPr>
      <w:ind w:leftChars="600" w:left="1260"/>
    </w:pPr>
  </w:style>
  <w:style w:type="paragraph" w:styleId="50">
    <w:name w:val="toc 5"/>
    <w:basedOn w:val="a0"/>
    <w:next w:val="a0"/>
    <w:autoRedefine/>
    <w:semiHidden/>
    <w:rsid w:val="00C640AB"/>
    <w:pPr>
      <w:ind w:leftChars="800" w:left="1680"/>
    </w:pPr>
  </w:style>
  <w:style w:type="paragraph" w:styleId="60">
    <w:name w:val="toc 6"/>
    <w:basedOn w:val="a0"/>
    <w:next w:val="a0"/>
    <w:autoRedefine/>
    <w:semiHidden/>
    <w:rsid w:val="00C640AB"/>
    <w:pPr>
      <w:ind w:leftChars="1000" w:left="2100"/>
    </w:pPr>
  </w:style>
  <w:style w:type="paragraph" w:styleId="70">
    <w:name w:val="toc 7"/>
    <w:basedOn w:val="a0"/>
    <w:next w:val="a0"/>
    <w:autoRedefine/>
    <w:semiHidden/>
    <w:rsid w:val="00C640AB"/>
    <w:pPr>
      <w:ind w:leftChars="1200" w:left="2520"/>
    </w:pPr>
  </w:style>
  <w:style w:type="paragraph" w:styleId="80">
    <w:name w:val="toc 8"/>
    <w:basedOn w:val="a0"/>
    <w:next w:val="a0"/>
    <w:autoRedefine/>
    <w:semiHidden/>
    <w:rsid w:val="00C640AB"/>
    <w:pPr>
      <w:ind w:leftChars="1400" w:left="2940"/>
    </w:pPr>
  </w:style>
  <w:style w:type="paragraph" w:styleId="90">
    <w:name w:val="toc 9"/>
    <w:basedOn w:val="a0"/>
    <w:next w:val="a0"/>
    <w:autoRedefine/>
    <w:semiHidden/>
    <w:rsid w:val="00C640AB"/>
    <w:pPr>
      <w:ind w:leftChars="1600" w:left="3360"/>
    </w:pPr>
  </w:style>
  <w:style w:type="character" w:styleId="a8">
    <w:name w:val="Hyperlink"/>
    <w:basedOn w:val="a1"/>
    <w:uiPriority w:val="99"/>
    <w:rsid w:val="00C640AB"/>
    <w:rPr>
      <w:color w:val="0000FF"/>
      <w:u w:val="single"/>
    </w:rPr>
  </w:style>
  <w:style w:type="paragraph" w:styleId="a9">
    <w:name w:val="Body Text Indent"/>
    <w:basedOn w:val="a0"/>
    <w:rsid w:val="0016679F"/>
    <w:pPr>
      <w:snapToGrid w:val="0"/>
      <w:spacing w:beforeLines="50" w:afterLines="10" w:line="300" w:lineRule="auto"/>
      <w:ind w:left="850" w:hanging="425"/>
    </w:pPr>
    <w:rPr>
      <w:bCs/>
      <w:sz w:val="24"/>
    </w:rPr>
  </w:style>
  <w:style w:type="paragraph" w:styleId="aa">
    <w:name w:val="header"/>
    <w:basedOn w:val="a0"/>
    <w:link w:val="Char"/>
    <w:uiPriority w:val="99"/>
    <w:rsid w:val="00C64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b">
    <w:name w:val="footer"/>
    <w:basedOn w:val="a0"/>
    <w:link w:val="Char0"/>
    <w:uiPriority w:val="99"/>
    <w:rsid w:val="00C640AB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styleId="ac">
    <w:name w:val="page number"/>
    <w:basedOn w:val="a1"/>
    <w:rsid w:val="00C640AB"/>
  </w:style>
  <w:style w:type="paragraph" w:styleId="ad">
    <w:name w:val="Balloon Text"/>
    <w:basedOn w:val="a0"/>
    <w:link w:val="Char1"/>
    <w:rsid w:val="00985A22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1"/>
    <w:link w:val="ad"/>
    <w:rsid w:val="00985A22"/>
    <w:rPr>
      <w:sz w:val="18"/>
      <w:szCs w:val="18"/>
    </w:rPr>
  </w:style>
  <w:style w:type="paragraph" w:styleId="ae">
    <w:name w:val="List Paragraph"/>
    <w:basedOn w:val="a0"/>
    <w:link w:val="Char2"/>
    <w:uiPriority w:val="34"/>
    <w:qFormat/>
    <w:rsid w:val="00A65B23"/>
    <w:pPr>
      <w:ind w:left="720"/>
      <w:contextualSpacing/>
    </w:pPr>
  </w:style>
  <w:style w:type="character" w:customStyle="1" w:styleId="1Char">
    <w:name w:val="标题 1 Char"/>
    <w:basedOn w:val="a1"/>
    <w:link w:val="1"/>
    <w:uiPriority w:val="9"/>
    <w:rsid w:val="000D1634"/>
    <w:rPr>
      <w:rFonts w:ascii="Cambria" w:hAnsi="Cambria"/>
      <w:b/>
      <w:bCs/>
      <w:sz w:val="44"/>
      <w:szCs w:val="44"/>
      <w:lang w:bidi="en-US"/>
    </w:rPr>
  </w:style>
  <w:style w:type="character" w:customStyle="1" w:styleId="2Char">
    <w:name w:val="标题 2 Char"/>
    <w:basedOn w:val="a1"/>
    <w:link w:val="20"/>
    <w:uiPriority w:val="9"/>
    <w:rsid w:val="000D1634"/>
    <w:rPr>
      <w:rFonts w:ascii="Cambria" w:hAnsi="Cambria"/>
      <w:b/>
      <w:bCs/>
      <w:sz w:val="32"/>
      <w:szCs w:val="32"/>
      <w:lang w:bidi="en-US"/>
    </w:rPr>
  </w:style>
  <w:style w:type="character" w:customStyle="1" w:styleId="3Char">
    <w:name w:val="标题 3 Char"/>
    <w:basedOn w:val="a1"/>
    <w:link w:val="3"/>
    <w:uiPriority w:val="9"/>
    <w:rsid w:val="00B5360C"/>
    <w:rPr>
      <w:rFonts w:ascii="Cambria" w:hAnsi="Cambria"/>
      <w:b/>
      <w:bCs/>
      <w:sz w:val="28"/>
      <w:szCs w:val="22"/>
      <w:lang w:bidi="en-US"/>
    </w:rPr>
  </w:style>
  <w:style w:type="character" w:customStyle="1" w:styleId="4Char">
    <w:name w:val="标题 4 Char"/>
    <w:basedOn w:val="a1"/>
    <w:link w:val="4"/>
    <w:uiPriority w:val="9"/>
    <w:rsid w:val="006F2E99"/>
    <w:rPr>
      <w:rFonts w:ascii="Cambria" w:hAnsi="Cambria"/>
      <w:bCs/>
      <w:sz w:val="28"/>
      <w:szCs w:val="22"/>
      <w:lang w:bidi="en-US"/>
    </w:rPr>
  </w:style>
  <w:style w:type="character" w:customStyle="1" w:styleId="5Char">
    <w:name w:val="标题 5 Char"/>
    <w:basedOn w:val="a1"/>
    <w:link w:val="5"/>
    <w:uiPriority w:val="9"/>
    <w:rsid w:val="00A65B23"/>
    <w:rPr>
      <w:rFonts w:ascii="Cambria" w:eastAsia="宋体" w:hAnsi="Cambria" w:cs="Times New Roman"/>
      <w:color w:val="073662"/>
    </w:rPr>
  </w:style>
  <w:style w:type="character" w:customStyle="1" w:styleId="6Char">
    <w:name w:val="标题 6 Char"/>
    <w:basedOn w:val="a1"/>
    <w:link w:val="6"/>
    <w:uiPriority w:val="9"/>
    <w:rsid w:val="00A65B23"/>
    <w:rPr>
      <w:rFonts w:ascii="Cambria" w:eastAsia="宋体" w:hAnsi="Cambria" w:cs="Times New Roman"/>
      <w:i/>
      <w:iCs/>
      <w:color w:val="073662"/>
    </w:rPr>
  </w:style>
  <w:style w:type="character" w:customStyle="1" w:styleId="7Char">
    <w:name w:val="标题 7 Char"/>
    <w:basedOn w:val="a1"/>
    <w:link w:val="7"/>
    <w:uiPriority w:val="9"/>
    <w:rsid w:val="00A65B23"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basedOn w:val="a1"/>
    <w:link w:val="8"/>
    <w:uiPriority w:val="9"/>
    <w:rsid w:val="00A65B23"/>
    <w:rPr>
      <w:rFonts w:ascii="Cambria" w:eastAsia="宋体" w:hAnsi="Cambria" w:cs="Times New Roman"/>
      <w:color w:val="0F6FC6"/>
      <w:sz w:val="20"/>
      <w:szCs w:val="20"/>
    </w:rPr>
  </w:style>
  <w:style w:type="character" w:customStyle="1" w:styleId="9Char">
    <w:name w:val="标题 9 Char"/>
    <w:basedOn w:val="a1"/>
    <w:link w:val="9"/>
    <w:uiPriority w:val="9"/>
    <w:rsid w:val="00A65B23"/>
    <w:rPr>
      <w:rFonts w:ascii="Cambria" w:eastAsia="宋体" w:hAnsi="Cambria" w:cs="Times New Roman"/>
      <w:i/>
      <w:iCs/>
      <w:color w:val="404040"/>
      <w:sz w:val="20"/>
      <w:szCs w:val="20"/>
    </w:rPr>
  </w:style>
  <w:style w:type="paragraph" w:styleId="af">
    <w:name w:val="caption"/>
    <w:basedOn w:val="a0"/>
    <w:next w:val="a0"/>
    <w:uiPriority w:val="35"/>
    <w:unhideWhenUsed/>
    <w:qFormat/>
    <w:rsid w:val="00A65B23"/>
    <w:pPr>
      <w:spacing w:line="240" w:lineRule="auto"/>
    </w:pPr>
    <w:rPr>
      <w:b/>
      <w:bCs/>
      <w:color w:val="0F6FC6"/>
      <w:sz w:val="18"/>
      <w:szCs w:val="18"/>
    </w:rPr>
  </w:style>
  <w:style w:type="paragraph" w:styleId="af0">
    <w:name w:val="Title"/>
    <w:basedOn w:val="a0"/>
    <w:next w:val="a0"/>
    <w:link w:val="Char3"/>
    <w:uiPriority w:val="10"/>
    <w:qFormat/>
    <w:rsid w:val="002E63B6"/>
    <w:pPr>
      <w:jc w:val="center"/>
    </w:pPr>
    <w:rPr>
      <w:rFonts w:ascii="黑体" w:eastAsia="黑体" w:hAnsi="黑体"/>
      <w:b/>
      <w:sz w:val="64"/>
      <w:szCs w:val="64"/>
    </w:rPr>
  </w:style>
  <w:style w:type="character" w:customStyle="1" w:styleId="Char3">
    <w:name w:val="标题 Char"/>
    <w:basedOn w:val="a1"/>
    <w:link w:val="af0"/>
    <w:uiPriority w:val="10"/>
    <w:rsid w:val="002E63B6"/>
    <w:rPr>
      <w:rFonts w:ascii="黑体" w:eastAsia="黑体" w:hAnsi="黑体"/>
      <w:b/>
      <w:sz w:val="64"/>
      <w:szCs w:val="64"/>
      <w:lang w:bidi="en-US"/>
    </w:rPr>
  </w:style>
  <w:style w:type="paragraph" w:styleId="af1">
    <w:name w:val="Subtitle"/>
    <w:basedOn w:val="a0"/>
    <w:next w:val="a0"/>
    <w:link w:val="Char4"/>
    <w:uiPriority w:val="11"/>
    <w:qFormat/>
    <w:rsid w:val="002E63B6"/>
    <w:pPr>
      <w:jc w:val="center"/>
    </w:pPr>
    <w:rPr>
      <w:sz w:val="44"/>
      <w:szCs w:val="44"/>
    </w:rPr>
  </w:style>
  <w:style w:type="character" w:customStyle="1" w:styleId="Char4">
    <w:name w:val="副标题 Char"/>
    <w:basedOn w:val="a1"/>
    <w:link w:val="af1"/>
    <w:uiPriority w:val="11"/>
    <w:rsid w:val="002E63B6"/>
    <w:rPr>
      <w:rFonts w:ascii="Times New Roman" w:hAnsi="Times New Roman"/>
      <w:sz w:val="44"/>
      <w:szCs w:val="44"/>
      <w:lang w:bidi="en-US"/>
    </w:rPr>
  </w:style>
  <w:style w:type="character" w:styleId="af2">
    <w:name w:val="Strong"/>
    <w:basedOn w:val="a1"/>
    <w:uiPriority w:val="22"/>
    <w:qFormat/>
    <w:rsid w:val="00A65B23"/>
    <w:rPr>
      <w:b/>
      <w:bCs/>
    </w:rPr>
  </w:style>
  <w:style w:type="character" w:styleId="af3">
    <w:name w:val="Emphasis"/>
    <w:basedOn w:val="a1"/>
    <w:uiPriority w:val="20"/>
    <w:qFormat/>
    <w:rsid w:val="00A65B23"/>
    <w:rPr>
      <w:i/>
      <w:iCs/>
    </w:rPr>
  </w:style>
  <w:style w:type="paragraph" w:styleId="af4">
    <w:name w:val="No Spacing"/>
    <w:link w:val="Char5"/>
    <w:uiPriority w:val="1"/>
    <w:qFormat/>
    <w:rsid w:val="00A65B23"/>
    <w:rPr>
      <w:sz w:val="22"/>
      <w:szCs w:val="22"/>
      <w:lang w:eastAsia="en-US" w:bidi="en-US"/>
    </w:rPr>
  </w:style>
  <w:style w:type="paragraph" w:styleId="af5">
    <w:name w:val="Quote"/>
    <w:basedOn w:val="a0"/>
    <w:next w:val="a0"/>
    <w:link w:val="Char6"/>
    <w:uiPriority w:val="29"/>
    <w:qFormat/>
    <w:rsid w:val="00A65B23"/>
    <w:rPr>
      <w:i/>
      <w:iCs/>
      <w:color w:val="000000"/>
    </w:rPr>
  </w:style>
  <w:style w:type="character" w:customStyle="1" w:styleId="Char6">
    <w:name w:val="引用 Char"/>
    <w:basedOn w:val="a1"/>
    <w:link w:val="af5"/>
    <w:uiPriority w:val="29"/>
    <w:rsid w:val="00A65B23"/>
    <w:rPr>
      <w:i/>
      <w:iCs/>
      <w:color w:val="000000"/>
    </w:rPr>
  </w:style>
  <w:style w:type="paragraph" w:styleId="af6">
    <w:name w:val="Intense Quote"/>
    <w:basedOn w:val="a0"/>
    <w:next w:val="a0"/>
    <w:link w:val="Char7"/>
    <w:uiPriority w:val="30"/>
    <w:qFormat/>
    <w:rsid w:val="00A65B23"/>
    <w:pPr>
      <w:pBdr>
        <w:bottom w:val="single" w:sz="4" w:space="4" w:color="0F6FC6"/>
      </w:pBdr>
      <w:spacing w:before="200" w:after="280"/>
      <w:ind w:left="936" w:right="936"/>
    </w:pPr>
    <w:rPr>
      <w:b/>
      <w:bCs/>
      <w:i/>
      <w:iCs/>
      <w:color w:val="0F6FC6"/>
    </w:rPr>
  </w:style>
  <w:style w:type="character" w:customStyle="1" w:styleId="Char7">
    <w:name w:val="明显引用 Char"/>
    <w:basedOn w:val="a1"/>
    <w:link w:val="af6"/>
    <w:uiPriority w:val="30"/>
    <w:rsid w:val="00A65B23"/>
    <w:rPr>
      <w:b/>
      <w:bCs/>
      <w:i/>
      <w:iCs/>
      <w:color w:val="0F6FC6"/>
    </w:rPr>
  </w:style>
  <w:style w:type="character" w:styleId="af7">
    <w:name w:val="Subtle Emphasis"/>
    <w:basedOn w:val="a1"/>
    <w:uiPriority w:val="19"/>
    <w:qFormat/>
    <w:rsid w:val="00A65B23"/>
    <w:rPr>
      <w:i/>
      <w:iCs/>
      <w:color w:val="808080"/>
    </w:rPr>
  </w:style>
  <w:style w:type="character" w:styleId="af8">
    <w:name w:val="Intense Emphasis"/>
    <w:basedOn w:val="a1"/>
    <w:uiPriority w:val="21"/>
    <w:qFormat/>
    <w:rsid w:val="00A65B23"/>
    <w:rPr>
      <w:b/>
      <w:bCs/>
      <w:i/>
      <w:iCs/>
      <w:color w:val="0F6FC6"/>
    </w:rPr>
  </w:style>
  <w:style w:type="character" w:styleId="af9">
    <w:name w:val="Subtle Reference"/>
    <w:basedOn w:val="a1"/>
    <w:uiPriority w:val="31"/>
    <w:qFormat/>
    <w:rsid w:val="00A65B23"/>
    <w:rPr>
      <w:smallCaps/>
      <w:color w:val="009DD9"/>
      <w:u w:val="single"/>
    </w:rPr>
  </w:style>
  <w:style w:type="character" w:styleId="afa">
    <w:name w:val="Intense Reference"/>
    <w:basedOn w:val="a1"/>
    <w:uiPriority w:val="32"/>
    <w:qFormat/>
    <w:rsid w:val="00A65B23"/>
    <w:rPr>
      <w:b/>
      <w:bCs/>
      <w:smallCaps/>
      <w:color w:val="009DD9"/>
      <w:spacing w:val="5"/>
      <w:u w:val="single"/>
    </w:rPr>
  </w:style>
  <w:style w:type="character" w:styleId="afb">
    <w:name w:val="Book Title"/>
    <w:basedOn w:val="a1"/>
    <w:uiPriority w:val="33"/>
    <w:qFormat/>
    <w:rsid w:val="00A65B23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unhideWhenUsed/>
    <w:qFormat/>
    <w:rsid w:val="00A65B23"/>
    <w:pPr>
      <w:outlineLvl w:val="9"/>
    </w:pPr>
  </w:style>
  <w:style w:type="numbering" w:customStyle="1" w:styleId="10">
    <w:name w:val="样式1"/>
    <w:uiPriority w:val="99"/>
    <w:rsid w:val="00230A2C"/>
    <w:pPr>
      <w:numPr>
        <w:numId w:val="1"/>
      </w:numPr>
    </w:pPr>
  </w:style>
  <w:style w:type="numbering" w:customStyle="1" w:styleId="2">
    <w:name w:val="样式2"/>
    <w:uiPriority w:val="99"/>
    <w:rsid w:val="005A1F62"/>
    <w:pPr>
      <w:numPr>
        <w:numId w:val="3"/>
      </w:numPr>
    </w:pPr>
  </w:style>
  <w:style w:type="character" w:styleId="afc">
    <w:name w:val="annotation reference"/>
    <w:basedOn w:val="a1"/>
    <w:rsid w:val="00FD2DB1"/>
    <w:rPr>
      <w:sz w:val="21"/>
      <w:szCs w:val="21"/>
    </w:rPr>
  </w:style>
  <w:style w:type="paragraph" w:styleId="afd">
    <w:name w:val="annotation text"/>
    <w:basedOn w:val="a0"/>
    <w:link w:val="Char8"/>
    <w:rsid w:val="00FD2DB1"/>
  </w:style>
  <w:style w:type="character" w:customStyle="1" w:styleId="Char8">
    <w:name w:val="批注文字 Char"/>
    <w:basedOn w:val="a1"/>
    <w:link w:val="afd"/>
    <w:rsid w:val="00FD2DB1"/>
  </w:style>
  <w:style w:type="paragraph" w:styleId="afe">
    <w:name w:val="annotation subject"/>
    <w:basedOn w:val="afd"/>
    <w:next w:val="afd"/>
    <w:link w:val="Char9"/>
    <w:rsid w:val="00FD2DB1"/>
    <w:rPr>
      <w:b/>
      <w:bCs/>
    </w:rPr>
  </w:style>
  <w:style w:type="character" w:customStyle="1" w:styleId="Char9">
    <w:name w:val="批注主题 Char"/>
    <w:basedOn w:val="Char8"/>
    <w:link w:val="afe"/>
    <w:rsid w:val="00FD2DB1"/>
    <w:rPr>
      <w:b/>
      <w:bCs/>
    </w:rPr>
  </w:style>
  <w:style w:type="character" w:customStyle="1" w:styleId="Char0">
    <w:name w:val="页脚 Char"/>
    <w:basedOn w:val="a1"/>
    <w:link w:val="ab"/>
    <w:uiPriority w:val="99"/>
    <w:rsid w:val="00FF3133"/>
    <w:rPr>
      <w:rFonts w:ascii="Times New Roman" w:hAnsi="Times New Roman"/>
      <w:sz w:val="18"/>
      <w:szCs w:val="18"/>
      <w:lang w:bidi="en-US"/>
    </w:rPr>
  </w:style>
  <w:style w:type="character" w:customStyle="1" w:styleId="Char5">
    <w:name w:val="无间隔 Char"/>
    <w:basedOn w:val="a1"/>
    <w:link w:val="af4"/>
    <w:uiPriority w:val="1"/>
    <w:rsid w:val="000855E8"/>
    <w:rPr>
      <w:sz w:val="22"/>
      <w:szCs w:val="22"/>
      <w:lang w:eastAsia="en-US" w:bidi="en-US"/>
    </w:rPr>
  </w:style>
  <w:style w:type="character" w:customStyle="1" w:styleId="Char">
    <w:name w:val="页眉 Char"/>
    <w:basedOn w:val="a1"/>
    <w:link w:val="aa"/>
    <w:uiPriority w:val="99"/>
    <w:rsid w:val="000855E8"/>
    <w:rPr>
      <w:rFonts w:ascii="Times New Roman" w:hAnsi="Times New Roman"/>
      <w:sz w:val="18"/>
      <w:szCs w:val="18"/>
      <w:lang w:bidi="en-US"/>
    </w:rPr>
  </w:style>
  <w:style w:type="paragraph" w:styleId="aff">
    <w:name w:val="Normal (Web)"/>
    <w:basedOn w:val="a0"/>
    <w:uiPriority w:val="99"/>
    <w:rsid w:val="00EE7306"/>
    <w:pPr>
      <w:spacing w:before="100" w:beforeAutospacing="1" w:after="100" w:afterAutospacing="1" w:line="240" w:lineRule="auto"/>
      <w:ind w:firstLine="0"/>
    </w:pPr>
    <w:rPr>
      <w:rFonts w:ascii="宋体" w:cs="宋体"/>
      <w:sz w:val="24"/>
      <w:szCs w:val="24"/>
      <w:lang w:bidi="ar-SA"/>
    </w:rPr>
  </w:style>
  <w:style w:type="table" w:styleId="aff0">
    <w:name w:val="Table Grid"/>
    <w:basedOn w:val="a2"/>
    <w:rsid w:val="00565F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1">
    <w:name w:val="首行缩进"/>
    <w:basedOn w:val="a0"/>
    <w:link w:val="Chara"/>
    <w:qFormat/>
    <w:rsid w:val="00766968"/>
    <w:rPr>
      <w:rFonts w:hAnsi="Times New Roman"/>
    </w:rPr>
  </w:style>
  <w:style w:type="character" w:customStyle="1" w:styleId="Chara">
    <w:name w:val="首行缩进 Char"/>
    <w:basedOn w:val="a1"/>
    <w:link w:val="aff1"/>
    <w:rsid w:val="00766968"/>
    <w:rPr>
      <w:rFonts w:ascii="Times New Roman" w:hAnsi="Times New Roman"/>
      <w:sz w:val="28"/>
      <w:szCs w:val="21"/>
      <w:lang w:bidi="en-US"/>
    </w:rPr>
  </w:style>
  <w:style w:type="paragraph" w:customStyle="1" w:styleId="CharCharCharChar">
    <w:name w:val="Char Char Char Char"/>
    <w:basedOn w:val="a0"/>
    <w:rsid w:val="003D1BD4"/>
    <w:pPr>
      <w:spacing w:after="0" w:line="240" w:lineRule="auto"/>
      <w:ind w:firstLine="0"/>
    </w:pPr>
    <w:rPr>
      <w:rFonts w:eastAsia="楷体_GB2312" w:cs="宋体"/>
      <w:sz w:val="21"/>
      <w:szCs w:val="32"/>
      <w:lang w:bidi="ar-SA"/>
    </w:rPr>
  </w:style>
  <w:style w:type="paragraph" w:customStyle="1" w:styleId="a">
    <w:name w:val="编号正文"/>
    <w:basedOn w:val="ae"/>
    <w:link w:val="Charb"/>
    <w:qFormat/>
    <w:rsid w:val="005B1C36"/>
    <w:pPr>
      <w:numPr>
        <w:numId w:val="4"/>
      </w:numPr>
    </w:pPr>
  </w:style>
  <w:style w:type="paragraph" w:customStyle="1" w:styleId="sub">
    <w:name w:val="sub"/>
    <w:basedOn w:val="a0"/>
    <w:rsid w:val="00422D20"/>
    <w:pPr>
      <w:numPr>
        <w:numId w:val="5"/>
      </w:numPr>
      <w:tabs>
        <w:tab w:val="clear" w:pos="425"/>
        <w:tab w:val="num" w:pos="-120"/>
      </w:tabs>
      <w:adjustRightInd w:val="0"/>
      <w:spacing w:after="0" w:line="360" w:lineRule="auto"/>
      <w:ind w:left="1264" w:hanging="357"/>
      <w:jc w:val="both"/>
      <w:textAlignment w:val="baseline"/>
    </w:pPr>
    <w:rPr>
      <w:rFonts w:hAnsi="Times New Roman"/>
      <w:szCs w:val="20"/>
      <w:lang w:bidi="ar-SA"/>
    </w:rPr>
  </w:style>
  <w:style w:type="character" w:customStyle="1" w:styleId="Char2">
    <w:name w:val="列出段落 Char"/>
    <w:basedOn w:val="a1"/>
    <w:link w:val="ae"/>
    <w:uiPriority w:val="34"/>
    <w:rsid w:val="00177A62"/>
    <w:rPr>
      <w:rFonts w:ascii="Times New Roman" w:hAnsi="宋体"/>
      <w:sz w:val="28"/>
      <w:szCs w:val="21"/>
      <w:lang w:bidi="en-US"/>
    </w:rPr>
  </w:style>
  <w:style w:type="character" w:customStyle="1" w:styleId="Charb">
    <w:name w:val="编号正文 Char"/>
    <w:basedOn w:val="Char2"/>
    <w:link w:val="a"/>
    <w:rsid w:val="00177A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02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97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64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2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35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85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52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98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1169;&#20154;&#36164;&#26009;\&#25991;&#26723;&#27169;&#26495;\&#25216;&#26415;&#25991;&#20214;&#65288;&#23618;&#32423;&#31456;&#33410;&#32534;&#21495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36B49-6730-4BA1-ADA9-C2E201301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技术文件（层级章节编号）.dotx</Template>
  <TotalTime>19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Links>
    <vt:vector size="168" baseType="variant">
      <vt:variant>
        <vt:i4>1638462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_Toc274313998</vt:lpwstr>
      </vt:variant>
      <vt:variant>
        <vt:i4>1638462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_Toc274313997</vt:lpwstr>
      </vt:variant>
      <vt:variant>
        <vt:i4>1638462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_Toc274313996</vt:lpwstr>
      </vt:variant>
      <vt:variant>
        <vt:i4>1638462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_Toc274313995</vt:lpwstr>
      </vt:variant>
      <vt:variant>
        <vt:i4>1638462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_Toc274313994</vt:lpwstr>
      </vt:variant>
      <vt:variant>
        <vt:i4>1638462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_Toc274313993</vt:lpwstr>
      </vt:variant>
      <vt:variant>
        <vt:i4>1638462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_Toc274313992</vt:lpwstr>
      </vt:variant>
      <vt:variant>
        <vt:i4>1638462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_Toc274313991</vt:lpwstr>
      </vt:variant>
      <vt:variant>
        <vt:i4>1638462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_Toc274313990</vt:lpwstr>
      </vt:variant>
      <vt:variant>
        <vt:i4>1572926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_Toc274313989</vt:lpwstr>
      </vt:variant>
      <vt:variant>
        <vt:i4>1572926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_Toc274313988</vt:lpwstr>
      </vt:variant>
      <vt:variant>
        <vt:i4>1572926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_Toc274313987</vt:lpwstr>
      </vt:variant>
      <vt:variant>
        <vt:i4>1572926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_Toc274313986</vt:lpwstr>
      </vt:variant>
      <vt:variant>
        <vt:i4>1572926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_Toc274313985</vt:lpwstr>
      </vt:variant>
      <vt:variant>
        <vt:i4>1572926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_Toc274313984</vt:lpwstr>
      </vt:variant>
      <vt:variant>
        <vt:i4>1572926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_Toc274313983</vt:lpwstr>
      </vt:variant>
      <vt:variant>
        <vt:i4>1572926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_Toc274313982</vt:lpwstr>
      </vt:variant>
      <vt:variant>
        <vt:i4>1572926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_Toc274313981</vt:lpwstr>
      </vt:variant>
      <vt:variant>
        <vt:i4>1572926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_Toc274313980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_Toc274313979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_Toc274313978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_Toc274313977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_Toc274313976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_Toc274313975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_Toc274313974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_Toc274313973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_Toc274313972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_Toc274313971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宏源证券信息技术总体规划</dc:title>
  <dc:creator>王海航</dc:creator>
  <cp:keywords>宏源证券 信息技术 规划</cp:keywords>
  <cp:lastModifiedBy>yangtao</cp:lastModifiedBy>
  <cp:revision>8</cp:revision>
  <cp:lastPrinted>2002-06-07T12:00:00Z</cp:lastPrinted>
  <dcterms:created xsi:type="dcterms:W3CDTF">2011-12-08T01:28:00Z</dcterms:created>
  <dcterms:modified xsi:type="dcterms:W3CDTF">2011-12-08T06:53:00Z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出版商">
    <vt:lpwstr>wanghaihang</vt:lpwstr>
  </property>
</Properties>
</file>