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97AF7" w14:textId="77777777" w:rsidR="00924BE8" w:rsidRDefault="00924BE8" w:rsidP="00F66CA7">
      <w:pPr>
        <w:pStyle w:val="af4"/>
      </w:pPr>
      <w:bookmarkStart w:id="0" w:name="_Toc10573508"/>
    </w:p>
    <w:p w14:paraId="664F4167" w14:textId="77777777" w:rsidR="0081542D" w:rsidRPr="0081542D" w:rsidRDefault="0081542D" w:rsidP="00F66CA7"/>
    <w:p w14:paraId="098CE6EF" w14:textId="77777777" w:rsidR="00924BE8" w:rsidRDefault="00924BE8" w:rsidP="00F66CA7">
      <w:pPr>
        <w:pStyle w:val="af4"/>
        <w:rPr>
          <w:rFonts w:hint="eastAsia"/>
        </w:rPr>
      </w:pPr>
      <w:r w:rsidRPr="002E63B6">
        <w:rPr>
          <w:rFonts w:hint="eastAsia"/>
        </w:rPr>
        <w:t>宏源证券股份有限公司</w:t>
      </w:r>
    </w:p>
    <w:p w14:paraId="7D84227B" w14:textId="77777777" w:rsidR="00521CF1" w:rsidRPr="00521CF1" w:rsidRDefault="00521CF1" w:rsidP="00521CF1">
      <w:pPr>
        <w:pStyle w:val="af4"/>
        <w:rPr>
          <w:rFonts w:hint="eastAsia"/>
        </w:rPr>
      </w:pPr>
      <w:r>
        <w:rPr>
          <w:rFonts w:hint="eastAsia"/>
        </w:rPr>
        <w:t>中债登系统直联</w:t>
      </w:r>
    </w:p>
    <w:p w14:paraId="512BC9B6" w14:textId="77777777" w:rsidR="003A4E26" w:rsidRDefault="00013C46" w:rsidP="00F66CA7">
      <w:pPr>
        <w:pStyle w:val="af4"/>
      </w:pPr>
      <w:r>
        <w:rPr>
          <w:rFonts w:hint="eastAsia"/>
        </w:rPr>
        <w:t>项目说明</w:t>
      </w:r>
    </w:p>
    <w:p w14:paraId="17E61CDE" w14:textId="77777777" w:rsidR="00924BE8" w:rsidRPr="00AA06C5" w:rsidRDefault="00924BE8" w:rsidP="00F66CA7">
      <w:pPr>
        <w:pStyle w:val="af4"/>
      </w:pPr>
    </w:p>
    <w:p w14:paraId="71EE2AA4" w14:textId="77777777" w:rsidR="00924BE8" w:rsidRPr="00D263B5" w:rsidRDefault="00924BE8" w:rsidP="00F66CA7">
      <w:pPr>
        <w:pStyle w:val="af6"/>
      </w:pPr>
    </w:p>
    <w:p w14:paraId="58E6C60B" w14:textId="77777777" w:rsidR="001A6303" w:rsidRPr="001A6303" w:rsidRDefault="001A6303" w:rsidP="00F66CA7"/>
    <w:p w14:paraId="28488690" w14:textId="77777777" w:rsidR="00924BE8" w:rsidRDefault="00924BE8" w:rsidP="00F66CA7">
      <w:pPr>
        <w:pStyle w:val="af6"/>
      </w:pPr>
    </w:p>
    <w:p w14:paraId="015F11BE" w14:textId="77777777" w:rsidR="00C65FB9" w:rsidRDefault="00C65FB9" w:rsidP="00F66CA7">
      <w:pPr>
        <w:sectPr w:rsidR="00C65FB9" w:rsidSect="00517DE9">
          <w:type w:val="continuous"/>
          <w:pgSz w:w="11906" w:h="16838" w:code="9"/>
          <w:pgMar w:top="1440" w:right="1797" w:bottom="1440" w:left="1797" w:header="851" w:footer="851" w:gutter="0"/>
          <w:pgNumType w:start="0"/>
          <w:cols w:space="425"/>
          <w:docGrid w:type="lines" w:linePitch="312"/>
        </w:sectPr>
      </w:pPr>
    </w:p>
    <w:p w14:paraId="373847D1" w14:textId="77777777" w:rsidR="0081542D" w:rsidRDefault="0081542D" w:rsidP="00F66CA7"/>
    <w:p w14:paraId="0527F3B3" w14:textId="77777777" w:rsidR="0081542D" w:rsidRDefault="0081542D" w:rsidP="00F66CA7">
      <w:pPr>
        <w:sectPr w:rsidR="0081542D" w:rsidSect="00517DE9">
          <w:type w:val="continuous"/>
          <w:pgSz w:w="11906" w:h="16838" w:code="9"/>
          <w:pgMar w:top="1440" w:right="1797" w:bottom="1440" w:left="1797" w:header="851" w:footer="851" w:gutter="0"/>
          <w:pgNumType w:start="0"/>
          <w:cols w:space="425"/>
          <w:docGrid w:type="lines" w:linePitch="312"/>
        </w:sectPr>
      </w:pPr>
    </w:p>
    <w:p w14:paraId="68BCBFA4" w14:textId="77777777" w:rsidR="00E1300D" w:rsidRPr="000D1634" w:rsidRDefault="00C93DE5" w:rsidP="000D1634">
      <w:pPr>
        <w:pStyle w:val="1"/>
      </w:pPr>
      <w:bookmarkStart w:id="1" w:name="_Toc216681801"/>
      <w:r>
        <w:rPr>
          <w:rFonts w:hint="eastAsia"/>
        </w:rPr>
        <w:lastRenderedPageBreak/>
        <w:t>项目说明</w:t>
      </w:r>
    </w:p>
    <w:p w14:paraId="2C10D776" w14:textId="77777777" w:rsidR="00013C46" w:rsidRDefault="00013C46" w:rsidP="00C93DE5">
      <w:pPr>
        <w:pStyle w:val="20"/>
      </w:pPr>
      <w:r>
        <w:rPr>
          <w:rFonts w:hint="eastAsia"/>
        </w:rPr>
        <w:t>业务需求</w:t>
      </w:r>
    </w:p>
    <w:p w14:paraId="1D269E64" w14:textId="7E4473CA" w:rsidR="00521CF1" w:rsidRPr="00C3341E" w:rsidRDefault="00521CF1" w:rsidP="0004647E">
      <w:r w:rsidRPr="00C3341E">
        <w:rPr>
          <w:rFonts w:hint="eastAsia"/>
        </w:rPr>
        <w:t>将</w:t>
      </w:r>
      <w:r>
        <w:rPr>
          <w:rFonts w:hint="eastAsia"/>
        </w:rPr>
        <w:t>中债登</w:t>
      </w:r>
      <w:r w:rsidRPr="00C3341E">
        <w:rPr>
          <w:rFonts w:hint="eastAsia"/>
        </w:rPr>
        <w:t>直联接口提供的功能整合到</w:t>
      </w:r>
      <w:r>
        <w:rPr>
          <w:rFonts w:hint="eastAsia"/>
        </w:rPr>
        <w:t>现有的</w:t>
      </w:r>
      <w:proofErr w:type="spellStart"/>
      <w:r w:rsidR="00AD072D">
        <w:rPr>
          <w:rFonts w:hint="eastAsia"/>
        </w:rPr>
        <w:t>xIR</w:t>
      </w:r>
      <w:proofErr w:type="spellEnd"/>
      <w:r w:rsidR="00AD072D">
        <w:rPr>
          <w:rFonts w:hint="eastAsia"/>
        </w:rPr>
        <w:t>（</w:t>
      </w:r>
      <w:r>
        <w:rPr>
          <w:rFonts w:hint="eastAsia"/>
        </w:rPr>
        <w:t>债券销售交易电子管理系统</w:t>
      </w:r>
      <w:r w:rsidRPr="00C3341E">
        <w:rPr>
          <w:rFonts w:hint="eastAsia"/>
        </w:rPr>
        <w:t>中</w:t>
      </w:r>
      <w:r w:rsidR="00AD072D">
        <w:rPr>
          <w:rFonts w:hint="eastAsia"/>
        </w:rPr>
        <w:t>）</w:t>
      </w:r>
      <w:r w:rsidRPr="00C3341E">
        <w:rPr>
          <w:rFonts w:hint="eastAsia"/>
        </w:rPr>
        <w:t>，</w:t>
      </w:r>
      <w:r>
        <w:rPr>
          <w:rFonts w:hint="eastAsia"/>
        </w:rPr>
        <w:t>建立一体化的操作平台，实现结算业务的一站式办理。</w:t>
      </w:r>
      <w:r w:rsidRPr="00C3341E">
        <w:rPr>
          <w:rFonts w:hint="eastAsia"/>
        </w:rPr>
        <w:t>提高结算效率、降低操作风险，提高资金使用</w:t>
      </w:r>
      <w:r>
        <w:rPr>
          <w:rFonts w:hint="eastAsia"/>
        </w:rPr>
        <w:t>效率。</w:t>
      </w:r>
      <w:r w:rsidRPr="00C3341E">
        <w:rPr>
          <w:rFonts w:hint="eastAsia"/>
        </w:rPr>
        <w:t>具体</w:t>
      </w:r>
      <w:r>
        <w:rPr>
          <w:rFonts w:hint="eastAsia"/>
        </w:rPr>
        <w:t>需求包括</w:t>
      </w:r>
      <w:r w:rsidRPr="00C3341E">
        <w:rPr>
          <w:rFonts w:hint="eastAsia"/>
        </w:rPr>
        <w:t>：</w:t>
      </w:r>
    </w:p>
    <w:p w14:paraId="6D97119B" w14:textId="77777777" w:rsidR="00521CF1" w:rsidRPr="00C3341E" w:rsidRDefault="00521CF1" w:rsidP="0004647E">
      <w:r>
        <w:rPr>
          <w:rFonts w:hint="eastAsia"/>
        </w:rPr>
        <w:t>通过</w:t>
      </w:r>
      <w:proofErr w:type="spellStart"/>
      <w:r>
        <w:rPr>
          <w:rFonts w:hint="eastAsia"/>
        </w:rPr>
        <w:t>xIR</w:t>
      </w:r>
      <w:proofErr w:type="spellEnd"/>
      <w:r>
        <w:rPr>
          <w:rFonts w:hint="eastAsia"/>
        </w:rPr>
        <w:t>中业务部门录入指令和</w:t>
      </w:r>
      <w:r w:rsidRPr="00C3341E">
        <w:rPr>
          <w:rFonts w:hint="eastAsia"/>
        </w:rPr>
        <w:t>中债登主动推送数据进行计算机自动匹配代替人工校对，</w:t>
      </w:r>
      <w:r>
        <w:rPr>
          <w:rFonts w:hint="eastAsia"/>
        </w:rPr>
        <w:t>降低</w:t>
      </w:r>
      <w:r w:rsidRPr="00C3341E">
        <w:rPr>
          <w:rFonts w:hint="eastAsia"/>
        </w:rPr>
        <w:t>操作风险；</w:t>
      </w:r>
    </w:p>
    <w:p w14:paraId="578B58C0" w14:textId="77777777" w:rsidR="00521CF1" w:rsidRPr="00C3341E" w:rsidRDefault="00521CF1" w:rsidP="0004647E">
      <w:r w:rsidRPr="00C3341E">
        <w:rPr>
          <w:rFonts w:hint="eastAsia"/>
        </w:rPr>
        <w:t>通过和簿记系统的对接，延伸交易运行组可执行流程的范围，实现指令的直通式处理，提高结算效率、降低操作风险；</w:t>
      </w:r>
    </w:p>
    <w:p w14:paraId="17D897E4" w14:textId="77777777" w:rsidR="00013C46" w:rsidRPr="00013C46" w:rsidRDefault="00521CF1" w:rsidP="00521CF1">
      <w:r w:rsidRPr="00C3341E">
        <w:rPr>
          <w:rFonts w:hint="eastAsia"/>
        </w:rPr>
        <w:t>通过直联接口提供的结算资金</w:t>
      </w:r>
      <w:r>
        <w:rPr>
          <w:rFonts w:hint="eastAsia"/>
        </w:rPr>
        <w:t>（</w:t>
      </w:r>
      <w:r>
        <w:rPr>
          <w:rFonts w:hint="eastAsia"/>
        </w:rPr>
        <w:t>DVP</w:t>
      </w:r>
      <w:r>
        <w:rPr>
          <w:rFonts w:hint="eastAsia"/>
        </w:rPr>
        <w:t>）</w:t>
      </w:r>
      <w:r w:rsidRPr="00C3341E">
        <w:rPr>
          <w:rFonts w:hint="eastAsia"/>
        </w:rPr>
        <w:t>余额查询功能，实现结算资金的准实时监控，优化结算策略，提高资金使用效率。</w:t>
      </w:r>
    </w:p>
    <w:p w14:paraId="6B47CD02" w14:textId="77777777" w:rsidR="0063271D" w:rsidRDefault="00D263B5" w:rsidP="00C93DE5">
      <w:pPr>
        <w:pStyle w:val="20"/>
        <w:rPr>
          <w:rFonts w:hint="eastAsia"/>
        </w:rPr>
      </w:pPr>
      <w:r>
        <w:t>技术方案</w:t>
      </w:r>
    </w:p>
    <w:p w14:paraId="1DA2926E" w14:textId="56E039C4" w:rsidR="00C04C87" w:rsidRPr="00C04C87" w:rsidRDefault="00C04C87" w:rsidP="00C04C87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xIR</w:t>
      </w:r>
      <w:proofErr w:type="spellEnd"/>
      <w:r>
        <w:rPr>
          <w:rFonts w:hint="eastAsia"/>
        </w:rPr>
        <w:t>基础上开发。</w:t>
      </w:r>
      <w:proofErr w:type="spellStart"/>
      <w:r>
        <w:rPr>
          <w:rFonts w:hint="eastAsia"/>
        </w:rPr>
        <w:t>xIR</w:t>
      </w:r>
      <w:proofErr w:type="spellEnd"/>
      <w:r>
        <w:rPr>
          <w:rFonts w:hint="eastAsia"/>
        </w:rPr>
        <w:t>采用</w:t>
      </w:r>
      <w:r>
        <w:rPr>
          <w:rFonts w:hint="eastAsia"/>
        </w:rPr>
        <w:t>.net</w:t>
      </w:r>
      <w:r>
        <w:rPr>
          <w:rFonts w:hint="eastAsia"/>
        </w:rPr>
        <w:t>技术，调用中债登提供的</w:t>
      </w:r>
      <w:r>
        <w:rPr>
          <w:rFonts w:hint="eastAsia"/>
        </w:rPr>
        <w:t>Java</w:t>
      </w:r>
      <w:r>
        <w:rPr>
          <w:rFonts w:hint="eastAsia"/>
        </w:rPr>
        <w:t>接口。</w:t>
      </w:r>
      <w:bookmarkStart w:id="2" w:name="_GoBack"/>
      <w:bookmarkEnd w:id="2"/>
    </w:p>
    <w:bookmarkEnd w:id="0"/>
    <w:bookmarkEnd w:id="1"/>
    <w:p w14:paraId="167C6A70" w14:textId="77777777" w:rsidR="00C93DE5" w:rsidRDefault="00C93DE5" w:rsidP="00C93DE5">
      <w:pPr>
        <w:pStyle w:val="20"/>
      </w:pPr>
      <w:r>
        <w:t>建设模式</w:t>
      </w:r>
    </w:p>
    <w:p w14:paraId="3E0C0F52" w14:textId="7050D9FD" w:rsidR="00C93DE5" w:rsidRDefault="00103544" w:rsidP="00B84B49">
      <w:pPr>
        <w:pStyle w:val="affc"/>
        <w:rPr>
          <w:rFonts w:hint="eastAsia"/>
        </w:rPr>
      </w:pPr>
      <w:r>
        <w:t>项目外包</w:t>
      </w:r>
    </w:p>
    <w:p w14:paraId="6FB4A550" w14:textId="77777777" w:rsidR="00C93DE5" w:rsidRDefault="00C93DE5" w:rsidP="00C93DE5">
      <w:pPr>
        <w:pStyle w:val="20"/>
      </w:pPr>
      <w:r>
        <w:t>项目预算</w:t>
      </w:r>
    </w:p>
    <w:p w14:paraId="0036D6D1" w14:textId="77777777" w:rsidR="00C93DE5" w:rsidRDefault="00C93DE5" w:rsidP="00B84B49">
      <w:pPr>
        <w:pStyle w:val="affc"/>
      </w:pPr>
    </w:p>
    <w:p w14:paraId="52DBC101" w14:textId="77777777" w:rsidR="00C93DE5" w:rsidRDefault="00C93DE5" w:rsidP="00C93DE5">
      <w:pPr>
        <w:pStyle w:val="20"/>
      </w:pPr>
      <w:r>
        <w:lastRenderedPageBreak/>
        <w:t>实施进度</w:t>
      </w:r>
    </w:p>
    <w:p w14:paraId="53881C3B" w14:textId="69C0DC8B" w:rsidR="00C93DE5" w:rsidRDefault="00103544" w:rsidP="00B84B49">
      <w:pPr>
        <w:pStyle w:val="affc"/>
        <w:rPr>
          <w:rFonts w:hint="eastAsia"/>
        </w:rPr>
      </w:pPr>
      <w:r>
        <w:rPr>
          <w:rFonts w:hint="eastAsia"/>
        </w:rPr>
        <w:t>二季度开始</w:t>
      </w:r>
    </w:p>
    <w:p w14:paraId="27AFD5A2" w14:textId="77777777" w:rsidR="00C93DE5" w:rsidRDefault="00C93DE5" w:rsidP="00C93DE5">
      <w:pPr>
        <w:pStyle w:val="20"/>
      </w:pPr>
      <w:r>
        <w:t>实施风险</w:t>
      </w:r>
    </w:p>
    <w:p w14:paraId="1FA3654C" w14:textId="5BDA02B2" w:rsidR="00455D4E" w:rsidRDefault="00103544" w:rsidP="00103544">
      <w:pPr>
        <w:pStyle w:val="affc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中债登接口可能会发生变化</w:t>
      </w:r>
    </w:p>
    <w:p w14:paraId="0BD7847E" w14:textId="600CD9D6" w:rsidR="00103544" w:rsidRDefault="00103544" w:rsidP="00103544">
      <w:pPr>
        <w:pStyle w:val="affc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可能存在新的结算方式与原有结算方式并行的阶段，并由此可能产生不能及时结算的业务风险。</w:t>
      </w:r>
    </w:p>
    <w:p w14:paraId="7CE4428C" w14:textId="23FF150E" w:rsidR="00103544" w:rsidRDefault="00103544" w:rsidP="00103544">
      <w:pPr>
        <w:pStyle w:val="affc"/>
        <w:ind w:left="927" w:firstLine="0"/>
        <w:rPr>
          <w:rFonts w:hint="eastAsia"/>
        </w:rPr>
      </w:pPr>
    </w:p>
    <w:p w14:paraId="5A71C5FC" w14:textId="77777777" w:rsidR="00455D4E" w:rsidRDefault="00455D4E" w:rsidP="00B84B49">
      <w:pPr>
        <w:pStyle w:val="affc"/>
      </w:pPr>
    </w:p>
    <w:sectPr w:rsidR="00455D4E" w:rsidSect="00C65FB9">
      <w:headerReference w:type="default" r:id="rId9"/>
      <w:footerReference w:type="default" r:id="rId10"/>
      <w:type w:val="continuous"/>
      <w:pgSz w:w="11906" w:h="16838" w:code="9"/>
      <w:pgMar w:top="1440" w:right="1797" w:bottom="1440" w:left="1797" w:header="851" w:footer="851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7BD1EF" w14:textId="77777777" w:rsidR="00DD41A0" w:rsidRDefault="00DD41A0" w:rsidP="00F66CA7">
      <w:r>
        <w:separator/>
      </w:r>
    </w:p>
    <w:p w14:paraId="3B319BB6" w14:textId="77777777" w:rsidR="00DD41A0" w:rsidRDefault="00DD41A0" w:rsidP="00F66CA7"/>
    <w:p w14:paraId="792F5F71" w14:textId="77777777" w:rsidR="00DD41A0" w:rsidRDefault="00DD41A0" w:rsidP="00F66CA7"/>
  </w:endnote>
  <w:endnote w:type="continuationSeparator" w:id="0">
    <w:p w14:paraId="67D8ECF1" w14:textId="77777777" w:rsidR="00DD41A0" w:rsidRDefault="00DD41A0" w:rsidP="00F66CA7">
      <w:r>
        <w:continuationSeparator/>
      </w:r>
    </w:p>
    <w:p w14:paraId="0806D449" w14:textId="77777777" w:rsidR="00DD41A0" w:rsidRDefault="00DD41A0" w:rsidP="00F66CA7"/>
    <w:p w14:paraId="090ABC3B" w14:textId="77777777" w:rsidR="00DD41A0" w:rsidRDefault="00DD41A0" w:rsidP="00F66C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51475" w14:textId="77777777" w:rsidR="00DD41A0" w:rsidRPr="007129F9" w:rsidRDefault="00DD41A0" w:rsidP="00F66CA7">
    <w:pPr>
      <w:pStyle w:val="ac"/>
    </w:pPr>
    <w:r w:rsidRPr="00A02000">
      <w:fldChar w:fldCharType="begin"/>
    </w:r>
    <w:r w:rsidRPr="00A02000">
      <w:instrText xml:space="preserve"> PAGE   \* MERGEFORMAT </w:instrText>
    </w:r>
    <w:r w:rsidRPr="00A02000">
      <w:fldChar w:fldCharType="separate"/>
    </w:r>
    <w:r w:rsidR="00C04C87" w:rsidRPr="00C04C87">
      <w:rPr>
        <w:noProof/>
        <w:lang w:val="zh-CN"/>
      </w:rPr>
      <w:t>1</w:t>
    </w:r>
    <w:r w:rsidRPr="00A02000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C54949" w14:textId="77777777" w:rsidR="00DD41A0" w:rsidRDefault="00DD41A0" w:rsidP="00F66CA7">
      <w:r>
        <w:separator/>
      </w:r>
    </w:p>
    <w:p w14:paraId="00994F37" w14:textId="77777777" w:rsidR="00DD41A0" w:rsidRDefault="00DD41A0" w:rsidP="00F66CA7"/>
    <w:p w14:paraId="14808E5B" w14:textId="77777777" w:rsidR="00DD41A0" w:rsidRDefault="00DD41A0" w:rsidP="00F66CA7"/>
  </w:footnote>
  <w:footnote w:type="continuationSeparator" w:id="0">
    <w:p w14:paraId="5167137E" w14:textId="77777777" w:rsidR="00DD41A0" w:rsidRDefault="00DD41A0" w:rsidP="00F66CA7">
      <w:r>
        <w:continuationSeparator/>
      </w:r>
    </w:p>
    <w:p w14:paraId="7A63AA37" w14:textId="77777777" w:rsidR="00DD41A0" w:rsidRDefault="00DD41A0" w:rsidP="00F66CA7"/>
    <w:p w14:paraId="5C85F59E" w14:textId="77777777" w:rsidR="00DD41A0" w:rsidRDefault="00DD41A0" w:rsidP="00F66CA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BE6591" w14:textId="77777777" w:rsidR="00DD41A0" w:rsidRPr="00D16E24" w:rsidRDefault="00DD41A0" w:rsidP="00D16E24">
    <w:pPr>
      <w:pStyle w:val="aa"/>
      <w:jc w:val="right"/>
      <w:rPr>
        <w:sz w:val="21"/>
        <w:szCs w:val="21"/>
      </w:rPr>
    </w:pPr>
    <w:r>
      <w:rPr>
        <w:rFonts w:hint="eastAsia"/>
        <w:sz w:val="21"/>
        <w:szCs w:val="21"/>
      </w:rPr>
      <w:t>项目说明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71AB6"/>
    <w:multiLevelType w:val="multilevel"/>
    <w:tmpl w:val="B8A4F660"/>
    <w:styleLink w:val="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3DD31DD"/>
    <w:multiLevelType w:val="multilevel"/>
    <w:tmpl w:val="3A927FB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2836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A9C7677"/>
    <w:multiLevelType w:val="multilevel"/>
    <w:tmpl w:val="82EC2A6E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55A56AE4"/>
    <w:multiLevelType w:val="hybridMultilevel"/>
    <w:tmpl w:val="0E7AC4F4"/>
    <w:lvl w:ilvl="0" w:tplc="2CA407F2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">
    <w:nsid w:val="71B219BD"/>
    <w:multiLevelType w:val="singleLevel"/>
    <w:tmpl w:val="BCD6116E"/>
    <w:lvl w:ilvl="0">
      <w:start w:val="1"/>
      <w:numFmt w:val="bullet"/>
      <w:pStyle w:val="sub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>
    <w:nsid w:val="735F44A1"/>
    <w:multiLevelType w:val="hybridMultilevel"/>
    <w:tmpl w:val="90BE414E"/>
    <w:lvl w:ilvl="0" w:tplc="7C22A9F6">
      <w:start w:val="1"/>
      <w:numFmt w:val="decimal"/>
      <w:pStyle w:val="a"/>
      <w:suff w:val="nothing"/>
      <w:lvlText w:val="（%1）"/>
      <w:lvlJc w:val="left"/>
      <w:pPr>
        <w:ind w:left="0" w:firstLine="567"/>
      </w:pPr>
      <w:rPr>
        <w:rFonts w:hint="eastAsia"/>
        <w:lang w:val="en-US"/>
      </w:rPr>
    </w:lvl>
    <w:lvl w:ilvl="1" w:tplc="E13C4504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15E8"/>
    <w:rsid w:val="00000462"/>
    <w:rsid w:val="00000780"/>
    <w:rsid w:val="000008E3"/>
    <w:rsid w:val="00000F61"/>
    <w:rsid w:val="00001064"/>
    <w:rsid w:val="000015EE"/>
    <w:rsid w:val="0000197E"/>
    <w:rsid w:val="00001CFE"/>
    <w:rsid w:val="00002100"/>
    <w:rsid w:val="00002B84"/>
    <w:rsid w:val="00002CF9"/>
    <w:rsid w:val="00002D30"/>
    <w:rsid w:val="0000317A"/>
    <w:rsid w:val="00003657"/>
    <w:rsid w:val="00003C74"/>
    <w:rsid w:val="00004CC6"/>
    <w:rsid w:val="00005719"/>
    <w:rsid w:val="0000574F"/>
    <w:rsid w:val="00005EE6"/>
    <w:rsid w:val="00006041"/>
    <w:rsid w:val="0000638E"/>
    <w:rsid w:val="00006767"/>
    <w:rsid w:val="000071A2"/>
    <w:rsid w:val="0000728A"/>
    <w:rsid w:val="00007E80"/>
    <w:rsid w:val="00007E86"/>
    <w:rsid w:val="00007FE5"/>
    <w:rsid w:val="0001022B"/>
    <w:rsid w:val="00010B26"/>
    <w:rsid w:val="000111D7"/>
    <w:rsid w:val="000115A2"/>
    <w:rsid w:val="0001172D"/>
    <w:rsid w:val="00011848"/>
    <w:rsid w:val="00011B9A"/>
    <w:rsid w:val="00013129"/>
    <w:rsid w:val="000132B1"/>
    <w:rsid w:val="00013C46"/>
    <w:rsid w:val="00013D1A"/>
    <w:rsid w:val="0001474D"/>
    <w:rsid w:val="00014BAC"/>
    <w:rsid w:val="000157CE"/>
    <w:rsid w:val="000165C9"/>
    <w:rsid w:val="000169A0"/>
    <w:rsid w:val="00016B29"/>
    <w:rsid w:val="00016B8A"/>
    <w:rsid w:val="00017518"/>
    <w:rsid w:val="000177C3"/>
    <w:rsid w:val="000178C8"/>
    <w:rsid w:val="00017C65"/>
    <w:rsid w:val="00020512"/>
    <w:rsid w:val="00020598"/>
    <w:rsid w:val="00020A8A"/>
    <w:rsid w:val="00020E3F"/>
    <w:rsid w:val="00020EC7"/>
    <w:rsid w:val="00020F8B"/>
    <w:rsid w:val="00022296"/>
    <w:rsid w:val="00023AA9"/>
    <w:rsid w:val="00024151"/>
    <w:rsid w:val="00024334"/>
    <w:rsid w:val="000245E1"/>
    <w:rsid w:val="00025854"/>
    <w:rsid w:val="00025998"/>
    <w:rsid w:val="00025A8B"/>
    <w:rsid w:val="000262B9"/>
    <w:rsid w:val="00026467"/>
    <w:rsid w:val="0002658C"/>
    <w:rsid w:val="0002676C"/>
    <w:rsid w:val="00026A38"/>
    <w:rsid w:val="000272D3"/>
    <w:rsid w:val="00027342"/>
    <w:rsid w:val="000279B1"/>
    <w:rsid w:val="000279C0"/>
    <w:rsid w:val="0003085C"/>
    <w:rsid w:val="00030D0A"/>
    <w:rsid w:val="0003156A"/>
    <w:rsid w:val="000324AF"/>
    <w:rsid w:val="00032C51"/>
    <w:rsid w:val="00032E76"/>
    <w:rsid w:val="00032F0D"/>
    <w:rsid w:val="00034089"/>
    <w:rsid w:val="000346D4"/>
    <w:rsid w:val="00034C71"/>
    <w:rsid w:val="000352F0"/>
    <w:rsid w:val="00035A92"/>
    <w:rsid w:val="00036B69"/>
    <w:rsid w:val="000371AA"/>
    <w:rsid w:val="00037D8F"/>
    <w:rsid w:val="0004023E"/>
    <w:rsid w:val="00041223"/>
    <w:rsid w:val="00041969"/>
    <w:rsid w:val="00041B60"/>
    <w:rsid w:val="0004257F"/>
    <w:rsid w:val="000429FA"/>
    <w:rsid w:val="00042ABD"/>
    <w:rsid w:val="00042B21"/>
    <w:rsid w:val="000431BD"/>
    <w:rsid w:val="000439D2"/>
    <w:rsid w:val="00043E2B"/>
    <w:rsid w:val="000447C2"/>
    <w:rsid w:val="00045C50"/>
    <w:rsid w:val="00045CA2"/>
    <w:rsid w:val="0004647E"/>
    <w:rsid w:val="000471DE"/>
    <w:rsid w:val="00047443"/>
    <w:rsid w:val="00047552"/>
    <w:rsid w:val="00047D58"/>
    <w:rsid w:val="00051640"/>
    <w:rsid w:val="00051DC5"/>
    <w:rsid w:val="000522B8"/>
    <w:rsid w:val="000536A9"/>
    <w:rsid w:val="000568D8"/>
    <w:rsid w:val="00056CCD"/>
    <w:rsid w:val="00057A71"/>
    <w:rsid w:val="00060090"/>
    <w:rsid w:val="00061E64"/>
    <w:rsid w:val="00062514"/>
    <w:rsid w:val="00062DFF"/>
    <w:rsid w:val="00063C8E"/>
    <w:rsid w:val="00063DBE"/>
    <w:rsid w:val="00063E47"/>
    <w:rsid w:val="00063EC8"/>
    <w:rsid w:val="00064780"/>
    <w:rsid w:val="00065461"/>
    <w:rsid w:val="000654D0"/>
    <w:rsid w:val="00065826"/>
    <w:rsid w:val="00065AA1"/>
    <w:rsid w:val="000662FA"/>
    <w:rsid w:val="00067350"/>
    <w:rsid w:val="000676C7"/>
    <w:rsid w:val="0007027E"/>
    <w:rsid w:val="00070C1F"/>
    <w:rsid w:val="00071E54"/>
    <w:rsid w:val="00071E69"/>
    <w:rsid w:val="00072043"/>
    <w:rsid w:val="000720E4"/>
    <w:rsid w:val="000728E3"/>
    <w:rsid w:val="000731B7"/>
    <w:rsid w:val="0007322E"/>
    <w:rsid w:val="00073292"/>
    <w:rsid w:val="000732B0"/>
    <w:rsid w:val="000733CD"/>
    <w:rsid w:val="00073477"/>
    <w:rsid w:val="000737F0"/>
    <w:rsid w:val="00073CC0"/>
    <w:rsid w:val="00075093"/>
    <w:rsid w:val="00075451"/>
    <w:rsid w:val="00076FB1"/>
    <w:rsid w:val="00077429"/>
    <w:rsid w:val="00081260"/>
    <w:rsid w:val="000814EA"/>
    <w:rsid w:val="0008164E"/>
    <w:rsid w:val="00081D3F"/>
    <w:rsid w:val="0008268E"/>
    <w:rsid w:val="000828A1"/>
    <w:rsid w:val="00082BA6"/>
    <w:rsid w:val="00083167"/>
    <w:rsid w:val="000838C1"/>
    <w:rsid w:val="0008438B"/>
    <w:rsid w:val="00084746"/>
    <w:rsid w:val="000855E8"/>
    <w:rsid w:val="00086131"/>
    <w:rsid w:val="0008623A"/>
    <w:rsid w:val="0008675F"/>
    <w:rsid w:val="000871F4"/>
    <w:rsid w:val="000876DE"/>
    <w:rsid w:val="000877FE"/>
    <w:rsid w:val="000878AA"/>
    <w:rsid w:val="00087C02"/>
    <w:rsid w:val="00090470"/>
    <w:rsid w:val="00091027"/>
    <w:rsid w:val="00091129"/>
    <w:rsid w:val="00091591"/>
    <w:rsid w:val="0009240D"/>
    <w:rsid w:val="00092A23"/>
    <w:rsid w:val="00092B0A"/>
    <w:rsid w:val="00092D93"/>
    <w:rsid w:val="00092F65"/>
    <w:rsid w:val="0009309A"/>
    <w:rsid w:val="00093C6D"/>
    <w:rsid w:val="00093FF1"/>
    <w:rsid w:val="00095397"/>
    <w:rsid w:val="00095979"/>
    <w:rsid w:val="00095E04"/>
    <w:rsid w:val="00096360"/>
    <w:rsid w:val="00097676"/>
    <w:rsid w:val="000A0A9C"/>
    <w:rsid w:val="000A0D7B"/>
    <w:rsid w:val="000A1390"/>
    <w:rsid w:val="000A13C6"/>
    <w:rsid w:val="000A15D3"/>
    <w:rsid w:val="000A263F"/>
    <w:rsid w:val="000A2CEC"/>
    <w:rsid w:val="000A3B89"/>
    <w:rsid w:val="000A44C1"/>
    <w:rsid w:val="000A4918"/>
    <w:rsid w:val="000A4B5C"/>
    <w:rsid w:val="000A4BC8"/>
    <w:rsid w:val="000A5A2B"/>
    <w:rsid w:val="000A5AEC"/>
    <w:rsid w:val="000A5B86"/>
    <w:rsid w:val="000B017D"/>
    <w:rsid w:val="000B06A4"/>
    <w:rsid w:val="000B1D81"/>
    <w:rsid w:val="000B2116"/>
    <w:rsid w:val="000B2844"/>
    <w:rsid w:val="000B2B28"/>
    <w:rsid w:val="000B3994"/>
    <w:rsid w:val="000B4A81"/>
    <w:rsid w:val="000B53DE"/>
    <w:rsid w:val="000B62E6"/>
    <w:rsid w:val="000B67CC"/>
    <w:rsid w:val="000B6828"/>
    <w:rsid w:val="000B6C81"/>
    <w:rsid w:val="000C02E2"/>
    <w:rsid w:val="000C0413"/>
    <w:rsid w:val="000C184D"/>
    <w:rsid w:val="000C1A33"/>
    <w:rsid w:val="000C2397"/>
    <w:rsid w:val="000C4C35"/>
    <w:rsid w:val="000C4E3C"/>
    <w:rsid w:val="000C4EAB"/>
    <w:rsid w:val="000C4F29"/>
    <w:rsid w:val="000C75CE"/>
    <w:rsid w:val="000C77A8"/>
    <w:rsid w:val="000C7A7B"/>
    <w:rsid w:val="000D00F8"/>
    <w:rsid w:val="000D0BDD"/>
    <w:rsid w:val="000D0C39"/>
    <w:rsid w:val="000D116B"/>
    <w:rsid w:val="000D151B"/>
    <w:rsid w:val="000D15CE"/>
    <w:rsid w:val="000D1634"/>
    <w:rsid w:val="000D1E25"/>
    <w:rsid w:val="000D1FBD"/>
    <w:rsid w:val="000D1FE6"/>
    <w:rsid w:val="000D255A"/>
    <w:rsid w:val="000D29F1"/>
    <w:rsid w:val="000D2C05"/>
    <w:rsid w:val="000D2EA8"/>
    <w:rsid w:val="000D301F"/>
    <w:rsid w:val="000D32E1"/>
    <w:rsid w:val="000D33C6"/>
    <w:rsid w:val="000D412C"/>
    <w:rsid w:val="000D4474"/>
    <w:rsid w:val="000D47C4"/>
    <w:rsid w:val="000D4BAF"/>
    <w:rsid w:val="000D63A8"/>
    <w:rsid w:val="000D695C"/>
    <w:rsid w:val="000D6D5C"/>
    <w:rsid w:val="000D73DF"/>
    <w:rsid w:val="000D79B3"/>
    <w:rsid w:val="000E0EF5"/>
    <w:rsid w:val="000E1864"/>
    <w:rsid w:val="000E35AE"/>
    <w:rsid w:val="000E57A1"/>
    <w:rsid w:val="000E73C4"/>
    <w:rsid w:val="000E7A19"/>
    <w:rsid w:val="000F01F9"/>
    <w:rsid w:val="000F0633"/>
    <w:rsid w:val="000F0B28"/>
    <w:rsid w:val="000F0E3F"/>
    <w:rsid w:val="000F0E53"/>
    <w:rsid w:val="000F0F89"/>
    <w:rsid w:val="000F12F3"/>
    <w:rsid w:val="000F16E1"/>
    <w:rsid w:val="000F1956"/>
    <w:rsid w:val="000F1EB1"/>
    <w:rsid w:val="000F1F1C"/>
    <w:rsid w:val="000F26C7"/>
    <w:rsid w:val="000F2B19"/>
    <w:rsid w:val="000F3227"/>
    <w:rsid w:val="000F3272"/>
    <w:rsid w:val="000F39CD"/>
    <w:rsid w:val="000F3E06"/>
    <w:rsid w:val="000F42EC"/>
    <w:rsid w:val="000F435F"/>
    <w:rsid w:val="000F4DC8"/>
    <w:rsid w:val="000F552D"/>
    <w:rsid w:val="000F585C"/>
    <w:rsid w:val="000F5CD6"/>
    <w:rsid w:val="000F6504"/>
    <w:rsid w:val="000F7028"/>
    <w:rsid w:val="000F78E9"/>
    <w:rsid w:val="000F7960"/>
    <w:rsid w:val="00100246"/>
    <w:rsid w:val="00100281"/>
    <w:rsid w:val="0010036D"/>
    <w:rsid w:val="00100A4F"/>
    <w:rsid w:val="00100CB4"/>
    <w:rsid w:val="001010A7"/>
    <w:rsid w:val="00102349"/>
    <w:rsid w:val="001032DE"/>
    <w:rsid w:val="00103544"/>
    <w:rsid w:val="00103AA6"/>
    <w:rsid w:val="00103C0C"/>
    <w:rsid w:val="001042D5"/>
    <w:rsid w:val="00104557"/>
    <w:rsid w:val="00104FC0"/>
    <w:rsid w:val="001059D6"/>
    <w:rsid w:val="00105B3B"/>
    <w:rsid w:val="0010637E"/>
    <w:rsid w:val="001075C7"/>
    <w:rsid w:val="001077D6"/>
    <w:rsid w:val="00107A3D"/>
    <w:rsid w:val="00110A44"/>
    <w:rsid w:val="00110B2E"/>
    <w:rsid w:val="00110B9B"/>
    <w:rsid w:val="00110C12"/>
    <w:rsid w:val="00110C29"/>
    <w:rsid w:val="00110CB9"/>
    <w:rsid w:val="0011132E"/>
    <w:rsid w:val="001117BD"/>
    <w:rsid w:val="00111AFC"/>
    <w:rsid w:val="0011209F"/>
    <w:rsid w:val="0011256C"/>
    <w:rsid w:val="00113D89"/>
    <w:rsid w:val="00114EEC"/>
    <w:rsid w:val="00115048"/>
    <w:rsid w:val="001156E0"/>
    <w:rsid w:val="001166EC"/>
    <w:rsid w:val="001167E8"/>
    <w:rsid w:val="00120AA2"/>
    <w:rsid w:val="00121E45"/>
    <w:rsid w:val="00122515"/>
    <w:rsid w:val="00122752"/>
    <w:rsid w:val="00123197"/>
    <w:rsid w:val="00123205"/>
    <w:rsid w:val="00123266"/>
    <w:rsid w:val="001238A0"/>
    <w:rsid w:val="001238EF"/>
    <w:rsid w:val="00124000"/>
    <w:rsid w:val="00124102"/>
    <w:rsid w:val="0012428C"/>
    <w:rsid w:val="001242EC"/>
    <w:rsid w:val="00124326"/>
    <w:rsid w:val="00124371"/>
    <w:rsid w:val="001247D3"/>
    <w:rsid w:val="00124D09"/>
    <w:rsid w:val="001268C6"/>
    <w:rsid w:val="00126ACB"/>
    <w:rsid w:val="00126D64"/>
    <w:rsid w:val="0013030E"/>
    <w:rsid w:val="001313BD"/>
    <w:rsid w:val="00131AE8"/>
    <w:rsid w:val="001340D6"/>
    <w:rsid w:val="00134563"/>
    <w:rsid w:val="00134B38"/>
    <w:rsid w:val="001352E6"/>
    <w:rsid w:val="00135670"/>
    <w:rsid w:val="00135765"/>
    <w:rsid w:val="00135DF9"/>
    <w:rsid w:val="0013672E"/>
    <w:rsid w:val="0013680B"/>
    <w:rsid w:val="0013749D"/>
    <w:rsid w:val="001378D2"/>
    <w:rsid w:val="00140111"/>
    <w:rsid w:val="00140127"/>
    <w:rsid w:val="00140B19"/>
    <w:rsid w:val="00140D95"/>
    <w:rsid w:val="0014102C"/>
    <w:rsid w:val="0014109B"/>
    <w:rsid w:val="001414FC"/>
    <w:rsid w:val="00142357"/>
    <w:rsid w:val="0014249F"/>
    <w:rsid w:val="0014260E"/>
    <w:rsid w:val="00142DB7"/>
    <w:rsid w:val="0014430E"/>
    <w:rsid w:val="001444A3"/>
    <w:rsid w:val="00144F6E"/>
    <w:rsid w:val="0014571E"/>
    <w:rsid w:val="00145FEC"/>
    <w:rsid w:val="001460F0"/>
    <w:rsid w:val="00146232"/>
    <w:rsid w:val="00146752"/>
    <w:rsid w:val="001467E2"/>
    <w:rsid w:val="00146E31"/>
    <w:rsid w:val="00147247"/>
    <w:rsid w:val="001474D4"/>
    <w:rsid w:val="00147996"/>
    <w:rsid w:val="001516E8"/>
    <w:rsid w:val="00151943"/>
    <w:rsid w:val="00151BEF"/>
    <w:rsid w:val="00151E4D"/>
    <w:rsid w:val="00151F90"/>
    <w:rsid w:val="00151FCF"/>
    <w:rsid w:val="001521BD"/>
    <w:rsid w:val="0015221E"/>
    <w:rsid w:val="00152C85"/>
    <w:rsid w:val="00152D0A"/>
    <w:rsid w:val="00152F15"/>
    <w:rsid w:val="001533E9"/>
    <w:rsid w:val="00153672"/>
    <w:rsid w:val="00153961"/>
    <w:rsid w:val="0015397A"/>
    <w:rsid w:val="00153995"/>
    <w:rsid w:val="00153AE2"/>
    <w:rsid w:val="00153ED3"/>
    <w:rsid w:val="00154500"/>
    <w:rsid w:val="00154BF2"/>
    <w:rsid w:val="001558DB"/>
    <w:rsid w:val="001561D6"/>
    <w:rsid w:val="0015630C"/>
    <w:rsid w:val="0015635E"/>
    <w:rsid w:val="001565E3"/>
    <w:rsid w:val="00156F78"/>
    <w:rsid w:val="00157BB3"/>
    <w:rsid w:val="001600C9"/>
    <w:rsid w:val="001602F8"/>
    <w:rsid w:val="001615F8"/>
    <w:rsid w:val="00162233"/>
    <w:rsid w:val="00162293"/>
    <w:rsid w:val="001629E5"/>
    <w:rsid w:val="00162A12"/>
    <w:rsid w:val="00162A5E"/>
    <w:rsid w:val="00162C3A"/>
    <w:rsid w:val="00162C51"/>
    <w:rsid w:val="001631D2"/>
    <w:rsid w:val="00163570"/>
    <w:rsid w:val="0016387C"/>
    <w:rsid w:val="00163C8B"/>
    <w:rsid w:val="00165CCB"/>
    <w:rsid w:val="0016679F"/>
    <w:rsid w:val="00166DC2"/>
    <w:rsid w:val="001672DC"/>
    <w:rsid w:val="00167876"/>
    <w:rsid w:val="00170293"/>
    <w:rsid w:val="001707D9"/>
    <w:rsid w:val="00171097"/>
    <w:rsid w:val="00171643"/>
    <w:rsid w:val="00171BC8"/>
    <w:rsid w:val="001722BF"/>
    <w:rsid w:val="001728CA"/>
    <w:rsid w:val="00172B42"/>
    <w:rsid w:val="00174255"/>
    <w:rsid w:val="0017470E"/>
    <w:rsid w:val="00175525"/>
    <w:rsid w:val="00175BA7"/>
    <w:rsid w:val="001760B4"/>
    <w:rsid w:val="00176B28"/>
    <w:rsid w:val="001775A9"/>
    <w:rsid w:val="00177A62"/>
    <w:rsid w:val="00180E93"/>
    <w:rsid w:val="00180EE3"/>
    <w:rsid w:val="001815B7"/>
    <w:rsid w:val="00181E5C"/>
    <w:rsid w:val="001826D1"/>
    <w:rsid w:val="0018296F"/>
    <w:rsid w:val="00182D90"/>
    <w:rsid w:val="00182F15"/>
    <w:rsid w:val="00183202"/>
    <w:rsid w:val="00183636"/>
    <w:rsid w:val="00183D9F"/>
    <w:rsid w:val="00183F45"/>
    <w:rsid w:val="0018503A"/>
    <w:rsid w:val="001852BA"/>
    <w:rsid w:val="00185AB2"/>
    <w:rsid w:val="00186741"/>
    <w:rsid w:val="00186A22"/>
    <w:rsid w:val="00187CFA"/>
    <w:rsid w:val="0019022C"/>
    <w:rsid w:val="00190612"/>
    <w:rsid w:val="00190C57"/>
    <w:rsid w:val="00190D94"/>
    <w:rsid w:val="0019181E"/>
    <w:rsid w:val="0019262F"/>
    <w:rsid w:val="00192824"/>
    <w:rsid w:val="001929C9"/>
    <w:rsid w:val="00192CF9"/>
    <w:rsid w:val="00192EEF"/>
    <w:rsid w:val="0019340F"/>
    <w:rsid w:val="0019494C"/>
    <w:rsid w:val="00195026"/>
    <w:rsid w:val="001950F4"/>
    <w:rsid w:val="00196885"/>
    <w:rsid w:val="00196CD3"/>
    <w:rsid w:val="00197C3E"/>
    <w:rsid w:val="001A0769"/>
    <w:rsid w:val="001A08E6"/>
    <w:rsid w:val="001A09D4"/>
    <w:rsid w:val="001A148F"/>
    <w:rsid w:val="001A19C8"/>
    <w:rsid w:val="001A1B38"/>
    <w:rsid w:val="001A1DC6"/>
    <w:rsid w:val="001A3CB5"/>
    <w:rsid w:val="001A4880"/>
    <w:rsid w:val="001A4C8D"/>
    <w:rsid w:val="001A50DC"/>
    <w:rsid w:val="001A57C4"/>
    <w:rsid w:val="001A6303"/>
    <w:rsid w:val="001A65DA"/>
    <w:rsid w:val="001A66F0"/>
    <w:rsid w:val="001A71DA"/>
    <w:rsid w:val="001A7777"/>
    <w:rsid w:val="001B0E4E"/>
    <w:rsid w:val="001B1248"/>
    <w:rsid w:val="001B13CE"/>
    <w:rsid w:val="001B219C"/>
    <w:rsid w:val="001B2BE6"/>
    <w:rsid w:val="001B2D94"/>
    <w:rsid w:val="001B32B7"/>
    <w:rsid w:val="001B360A"/>
    <w:rsid w:val="001B3970"/>
    <w:rsid w:val="001B3FF1"/>
    <w:rsid w:val="001B405B"/>
    <w:rsid w:val="001B42B0"/>
    <w:rsid w:val="001B497F"/>
    <w:rsid w:val="001B5225"/>
    <w:rsid w:val="001B5603"/>
    <w:rsid w:val="001B5833"/>
    <w:rsid w:val="001B6290"/>
    <w:rsid w:val="001B6941"/>
    <w:rsid w:val="001B6A38"/>
    <w:rsid w:val="001C01EC"/>
    <w:rsid w:val="001C07EF"/>
    <w:rsid w:val="001C0B44"/>
    <w:rsid w:val="001C0D04"/>
    <w:rsid w:val="001C14C2"/>
    <w:rsid w:val="001C21A1"/>
    <w:rsid w:val="001C22A2"/>
    <w:rsid w:val="001C2767"/>
    <w:rsid w:val="001C2B60"/>
    <w:rsid w:val="001C2BC2"/>
    <w:rsid w:val="001C2D2C"/>
    <w:rsid w:val="001C2F82"/>
    <w:rsid w:val="001C354E"/>
    <w:rsid w:val="001C3A3A"/>
    <w:rsid w:val="001C42C8"/>
    <w:rsid w:val="001C61C1"/>
    <w:rsid w:val="001C63C3"/>
    <w:rsid w:val="001C69C9"/>
    <w:rsid w:val="001C6A66"/>
    <w:rsid w:val="001C742F"/>
    <w:rsid w:val="001C7444"/>
    <w:rsid w:val="001C75D2"/>
    <w:rsid w:val="001C79D7"/>
    <w:rsid w:val="001D033E"/>
    <w:rsid w:val="001D077D"/>
    <w:rsid w:val="001D0A79"/>
    <w:rsid w:val="001D1CE2"/>
    <w:rsid w:val="001D25F2"/>
    <w:rsid w:val="001D2E85"/>
    <w:rsid w:val="001D3E4F"/>
    <w:rsid w:val="001D4267"/>
    <w:rsid w:val="001D4343"/>
    <w:rsid w:val="001D4866"/>
    <w:rsid w:val="001D4BCA"/>
    <w:rsid w:val="001D4D29"/>
    <w:rsid w:val="001D5084"/>
    <w:rsid w:val="001D56C2"/>
    <w:rsid w:val="001D62B1"/>
    <w:rsid w:val="001D62E6"/>
    <w:rsid w:val="001D6AEC"/>
    <w:rsid w:val="001D6E4E"/>
    <w:rsid w:val="001D6F90"/>
    <w:rsid w:val="001D7010"/>
    <w:rsid w:val="001D7074"/>
    <w:rsid w:val="001D72AB"/>
    <w:rsid w:val="001D72DD"/>
    <w:rsid w:val="001E0A0F"/>
    <w:rsid w:val="001E119C"/>
    <w:rsid w:val="001E1303"/>
    <w:rsid w:val="001E151D"/>
    <w:rsid w:val="001E20C7"/>
    <w:rsid w:val="001E2811"/>
    <w:rsid w:val="001E31D6"/>
    <w:rsid w:val="001E4A6F"/>
    <w:rsid w:val="001E4AA9"/>
    <w:rsid w:val="001E518D"/>
    <w:rsid w:val="001E588E"/>
    <w:rsid w:val="001E5D29"/>
    <w:rsid w:val="001E5EEC"/>
    <w:rsid w:val="001E7269"/>
    <w:rsid w:val="001E7865"/>
    <w:rsid w:val="001F0595"/>
    <w:rsid w:val="001F0C67"/>
    <w:rsid w:val="001F0FEE"/>
    <w:rsid w:val="001F159C"/>
    <w:rsid w:val="001F18BB"/>
    <w:rsid w:val="001F3D29"/>
    <w:rsid w:val="001F4A79"/>
    <w:rsid w:val="001F5109"/>
    <w:rsid w:val="001F5A7E"/>
    <w:rsid w:val="001F5C0B"/>
    <w:rsid w:val="001F6772"/>
    <w:rsid w:val="001F68BF"/>
    <w:rsid w:val="001F6D93"/>
    <w:rsid w:val="001F70E4"/>
    <w:rsid w:val="002000DE"/>
    <w:rsid w:val="0020045E"/>
    <w:rsid w:val="00200632"/>
    <w:rsid w:val="00200A4C"/>
    <w:rsid w:val="00200AAD"/>
    <w:rsid w:val="00200E72"/>
    <w:rsid w:val="002012B2"/>
    <w:rsid w:val="00201C5E"/>
    <w:rsid w:val="00202573"/>
    <w:rsid w:val="0020289D"/>
    <w:rsid w:val="00202DEB"/>
    <w:rsid w:val="0020382B"/>
    <w:rsid w:val="002042F1"/>
    <w:rsid w:val="002049E2"/>
    <w:rsid w:val="00206834"/>
    <w:rsid w:val="00206AEA"/>
    <w:rsid w:val="0020727C"/>
    <w:rsid w:val="00207889"/>
    <w:rsid w:val="002078A7"/>
    <w:rsid w:val="00210827"/>
    <w:rsid w:val="002109CF"/>
    <w:rsid w:val="00210A94"/>
    <w:rsid w:val="00211128"/>
    <w:rsid w:val="00211A0A"/>
    <w:rsid w:val="00212319"/>
    <w:rsid w:val="0021267C"/>
    <w:rsid w:val="00212986"/>
    <w:rsid w:val="00212F6D"/>
    <w:rsid w:val="00213FFD"/>
    <w:rsid w:val="00214014"/>
    <w:rsid w:val="00214276"/>
    <w:rsid w:val="00215870"/>
    <w:rsid w:val="002158D9"/>
    <w:rsid w:val="00215C50"/>
    <w:rsid w:val="002163BC"/>
    <w:rsid w:val="00216D03"/>
    <w:rsid w:val="00216D3D"/>
    <w:rsid w:val="0021733F"/>
    <w:rsid w:val="0022070A"/>
    <w:rsid w:val="00220E28"/>
    <w:rsid w:val="0022173A"/>
    <w:rsid w:val="002218C6"/>
    <w:rsid w:val="00221CC4"/>
    <w:rsid w:val="00222093"/>
    <w:rsid w:val="002223BE"/>
    <w:rsid w:val="002227EA"/>
    <w:rsid w:val="00222F20"/>
    <w:rsid w:val="00223602"/>
    <w:rsid w:val="00223810"/>
    <w:rsid w:val="00223EF3"/>
    <w:rsid w:val="002240FE"/>
    <w:rsid w:val="00224724"/>
    <w:rsid w:val="00224A9F"/>
    <w:rsid w:val="00224CA4"/>
    <w:rsid w:val="0022543B"/>
    <w:rsid w:val="00225798"/>
    <w:rsid w:val="00225F98"/>
    <w:rsid w:val="002265C3"/>
    <w:rsid w:val="002269F9"/>
    <w:rsid w:val="00226A04"/>
    <w:rsid w:val="00227854"/>
    <w:rsid w:val="00230701"/>
    <w:rsid w:val="00230A2C"/>
    <w:rsid w:val="002319C0"/>
    <w:rsid w:val="002321CB"/>
    <w:rsid w:val="002328F8"/>
    <w:rsid w:val="00232FAD"/>
    <w:rsid w:val="002337A8"/>
    <w:rsid w:val="00233A90"/>
    <w:rsid w:val="00233E34"/>
    <w:rsid w:val="0023426D"/>
    <w:rsid w:val="0023434C"/>
    <w:rsid w:val="00234495"/>
    <w:rsid w:val="002346BA"/>
    <w:rsid w:val="00236011"/>
    <w:rsid w:val="0023637F"/>
    <w:rsid w:val="00236A41"/>
    <w:rsid w:val="00236BA3"/>
    <w:rsid w:val="0023791E"/>
    <w:rsid w:val="00237ABF"/>
    <w:rsid w:val="002402CF"/>
    <w:rsid w:val="00240329"/>
    <w:rsid w:val="00240840"/>
    <w:rsid w:val="00240B2B"/>
    <w:rsid w:val="0024198A"/>
    <w:rsid w:val="00241BE3"/>
    <w:rsid w:val="00242A0A"/>
    <w:rsid w:val="00243CAA"/>
    <w:rsid w:val="00244469"/>
    <w:rsid w:val="002459E9"/>
    <w:rsid w:val="002468EF"/>
    <w:rsid w:val="00247FC3"/>
    <w:rsid w:val="0025038E"/>
    <w:rsid w:val="00251068"/>
    <w:rsid w:val="0025196D"/>
    <w:rsid w:val="00251DF7"/>
    <w:rsid w:val="00251FE3"/>
    <w:rsid w:val="0025236B"/>
    <w:rsid w:val="002532AC"/>
    <w:rsid w:val="002534DD"/>
    <w:rsid w:val="00253C3C"/>
    <w:rsid w:val="00254057"/>
    <w:rsid w:val="00255546"/>
    <w:rsid w:val="00256364"/>
    <w:rsid w:val="00256A5C"/>
    <w:rsid w:val="00256E38"/>
    <w:rsid w:val="00260B50"/>
    <w:rsid w:val="00260BCD"/>
    <w:rsid w:val="00260F0D"/>
    <w:rsid w:val="002618CD"/>
    <w:rsid w:val="00262ABA"/>
    <w:rsid w:val="00263D28"/>
    <w:rsid w:val="0026548C"/>
    <w:rsid w:val="00265BA0"/>
    <w:rsid w:val="00265DB5"/>
    <w:rsid w:val="00266D81"/>
    <w:rsid w:val="002679C0"/>
    <w:rsid w:val="00270170"/>
    <w:rsid w:val="002703AB"/>
    <w:rsid w:val="002705E3"/>
    <w:rsid w:val="00270AC8"/>
    <w:rsid w:val="00270CDC"/>
    <w:rsid w:val="00271366"/>
    <w:rsid w:val="00271AF2"/>
    <w:rsid w:val="00271E9F"/>
    <w:rsid w:val="00273730"/>
    <w:rsid w:val="002739A4"/>
    <w:rsid w:val="002749C5"/>
    <w:rsid w:val="00275249"/>
    <w:rsid w:val="002752C3"/>
    <w:rsid w:val="00276063"/>
    <w:rsid w:val="0027665A"/>
    <w:rsid w:val="00276E13"/>
    <w:rsid w:val="00277226"/>
    <w:rsid w:val="0027728B"/>
    <w:rsid w:val="0027748D"/>
    <w:rsid w:val="00277D3B"/>
    <w:rsid w:val="00280184"/>
    <w:rsid w:val="002808BC"/>
    <w:rsid w:val="00280B16"/>
    <w:rsid w:val="00280DCC"/>
    <w:rsid w:val="002814C9"/>
    <w:rsid w:val="002815CE"/>
    <w:rsid w:val="00281BAA"/>
    <w:rsid w:val="0028232C"/>
    <w:rsid w:val="00282379"/>
    <w:rsid w:val="0028339A"/>
    <w:rsid w:val="00283574"/>
    <w:rsid w:val="00283951"/>
    <w:rsid w:val="00283CDB"/>
    <w:rsid w:val="002840FF"/>
    <w:rsid w:val="00284DA9"/>
    <w:rsid w:val="0028508B"/>
    <w:rsid w:val="002855FB"/>
    <w:rsid w:val="0028637B"/>
    <w:rsid w:val="00286546"/>
    <w:rsid w:val="00286910"/>
    <w:rsid w:val="00287324"/>
    <w:rsid w:val="00287E28"/>
    <w:rsid w:val="00287FEE"/>
    <w:rsid w:val="002904DF"/>
    <w:rsid w:val="00290549"/>
    <w:rsid w:val="00290A12"/>
    <w:rsid w:val="00290F93"/>
    <w:rsid w:val="00291152"/>
    <w:rsid w:val="0029176F"/>
    <w:rsid w:val="00291FD1"/>
    <w:rsid w:val="00293CE5"/>
    <w:rsid w:val="00293DB6"/>
    <w:rsid w:val="002945F3"/>
    <w:rsid w:val="0029531A"/>
    <w:rsid w:val="0029543D"/>
    <w:rsid w:val="0029582D"/>
    <w:rsid w:val="00295D6A"/>
    <w:rsid w:val="00296E25"/>
    <w:rsid w:val="00296EAB"/>
    <w:rsid w:val="0029721D"/>
    <w:rsid w:val="00297431"/>
    <w:rsid w:val="0029787E"/>
    <w:rsid w:val="00297BDC"/>
    <w:rsid w:val="002A0502"/>
    <w:rsid w:val="002A222A"/>
    <w:rsid w:val="002A2C5E"/>
    <w:rsid w:val="002A361C"/>
    <w:rsid w:val="002A37E7"/>
    <w:rsid w:val="002A3B47"/>
    <w:rsid w:val="002A420A"/>
    <w:rsid w:val="002A4E13"/>
    <w:rsid w:val="002A5354"/>
    <w:rsid w:val="002A5428"/>
    <w:rsid w:val="002A543C"/>
    <w:rsid w:val="002A5918"/>
    <w:rsid w:val="002A67F4"/>
    <w:rsid w:val="002A6C31"/>
    <w:rsid w:val="002A7CCF"/>
    <w:rsid w:val="002A7CE1"/>
    <w:rsid w:val="002B02C1"/>
    <w:rsid w:val="002B051A"/>
    <w:rsid w:val="002B07F0"/>
    <w:rsid w:val="002B08CD"/>
    <w:rsid w:val="002B0D5B"/>
    <w:rsid w:val="002B105A"/>
    <w:rsid w:val="002B157E"/>
    <w:rsid w:val="002B2010"/>
    <w:rsid w:val="002B22FC"/>
    <w:rsid w:val="002B3071"/>
    <w:rsid w:val="002B3FCF"/>
    <w:rsid w:val="002B4430"/>
    <w:rsid w:val="002B45F8"/>
    <w:rsid w:val="002B4AF7"/>
    <w:rsid w:val="002B55E5"/>
    <w:rsid w:val="002B574D"/>
    <w:rsid w:val="002B59AE"/>
    <w:rsid w:val="002B5EE2"/>
    <w:rsid w:val="002B6EED"/>
    <w:rsid w:val="002B6FEF"/>
    <w:rsid w:val="002C1708"/>
    <w:rsid w:val="002C1CEF"/>
    <w:rsid w:val="002C1EE0"/>
    <w:rsid w:val="002C1FE8"/>
    <w:rsid w:val="002C27A1"/>
    <w:rsid w:val="002C2A79"/>
    <w:rsid w:val="002C32E4"/>
    <w:rsid w:val="002C4516"/>
    <w:rsid w:val="002C508A"/>
    <w:rsid w:val="002C53C2"/>
    <w:rsid w:val="002C56B4"/>
    <w:rsid w:val="002C5E47"/>
    <w:rsid w:val="002C6246"/>
    <w:rsid w:val="002C62B6"/>
    <w:rsid w:val="002C7020"/>
    <w:rsid w:val="002D11C9"/>
    <w:rsid w:val="002D1244"/>
    <w:rsid w:val="002D1516"/>
    <w:rsid w:val="002D1A2D"/>
    <w:rsid w:val="002D1F87"/>
    <w:rsid w:val="002D2200"/>
    <w:rsid w:val="002D2343"/>
    <w:rsid w:val="002D2635"/>
    <w:rsid w:val="002D3E4D"/>
    <w:rsid w:val="002D4144"/>
    <w:rsid w:val="002D41E5"/>
    <w:rsid w:val="002D463C"/>
    <w:rsid w:val="002D4A19"/>
    <w:rsid w:val="002D4AA3"/>
    <w:rsid w:val="002D5597"/>
    <w:rsid w:val="002D5CAF"/>
    <w:rsid w:val="002D5DE7"/>
    <w:rsid w:val="002D62CA"/>
    <w:rsid w:val="002D6962"/>
    <w:rsid w:val="002D71BA"/>
    <w:rsid w:val="002D76BE"/>
    <w:rsid w:val="002D77D5"/>
    <w:rsid w:val="002D790B"/>
    <w:rsid w:val="002D7C64"/>
    <w:rsid w:val="002E003A"/>
    <w:rsid w:val="002E0508"/>
    <w:rsid w:val="002E17CF"/>
    <w:rsid w:val="002E22B3"/>
    <w:rsid w:val="002E2C5B"/>
    <w:rsid w:val="002E4535"/>
    <w:rsid w:val="002E4AB6"/>
    <w:rsid w:val="002E502F"/>
    <w:rsid w:val="002E5E07"/>
    <w:rsid w:val="002E63B6"/>
    <w:rsid w:val="002E6733"/>
    <w:rsid w:val="002E6878"/>
    <w:rsid w:val="002E7DD9"/>
    <w:rsid w:val="002F0025"/>
    <w:rsid w:val="002F171F"/>
    <w:rsid w:val="002F192D"/>
    <w:rsid w:val="002F21F6"/>
    <w:rsid w:val="002F237B"/>
    <w:rsid w:val="002F2EBF"/>
    <w:rsid w:val="002F43DD"/>
    <w:rsid w:val="002F44BD"/>
    <w:rsid w:val="002F4AEA"/>
    <w:rsid w:val="002F5140"/>
    <w:rsid w:val="002F515B"/>
    <w:rsid w:val="002F59AE"/>
    <w:rsid w:val="002F5D52"/>
    <w:rsid w:val="00300826"/>
    <w:rsid w:val="003009E4"/>
    <w:rsid w:val="00300C43"/>
    <w:rsid w:val="003014DE"/>
    <w:rsid w:val="00301FE1"/>
    <w:rsid w:val="0030214B"/>
    <w:rsid w:val="003022E0"/>
    <w:rsid w:val="00302508"/>
    <w:rsid w:val="00302B8D"/>
    <w:rsid w:val="00302D3E"/>
    <w:rsid w:val="003033B4"/>
    <w:rsid w:val="00303C10"/>
    <w:rsid w:val="00304104"/>
    <w:rsid w:val="003055ED"/>
    <w:rsid w:val="00305BE7"/>
    <w:rsid w:val="00306362"/>
    <w:rsid w:val="003065F5"/>
    <w:rsid w:val="00306AAB"/>
    <w:rsid w:val="0030710F"/>
    <w:rsid w:val="003075E4"/>
    <w:rsid w:val="00311414"/>
    <w:rsid w:val="00311A9A"/>
    <w:rsid w:val="00312BB8"/>
    <w:rsid w:val="00313E70"/>
    <w:rsid w:val="00315069"/>
    <w:rsid w:val="003153B3"/>
    <w:rsid w:val="003162B5"/>
    <w:rsid w:val="0031644C"/>
    <w:rsid w:val="003168AC"/>
    <w:rsid w:val="00316F3C"/>
    <w:rsid w:val="003179D4"/>
    <w:rsid w:val="00317B9C"/>
    <w:rsid w:val="003200EE"/>
    <w:rsid w:val="00320378"/>
    <w:rsid w:val="003205F4"/>
    <w:rsid w:val="003208D6"/>
    <w:rsid w:val="0032177F"/>
    <w:rsid w:val="00321AFB"/>
    <w:rsid w:val="003220D5"/>
    <w:rsid w:val="0032283B"/>
    <w:rsid w:val="0032287C"/>
    <w:rsid w:val="00323017"/>
    <w:rsid w:val="0032383C"/>
    <w:rsid w:val="0032394A"/>
    <w:rsid w:val="0032429A"/>
    <w:rsid w:val="00325340"/>
    <w:rsid w:val="00325444"/>
    <w:rsid w:val="003255F6"/>
    <w:rsid w:val="003259F5"/>
    <w:rsid w:val="00325BB1"/>
    <w:rsid w:val="0032615C"/>
    <w:rsid w:val="00326187"/>
    <w:rsid w:val="00326420"/>
    <w:rsid w:val="00326B75"/>
    <w:rsid w:val="00327108"/>
    <w:rsid w:val="00327FBF"/>
    <w:rsid w:val="0033050A"/>
    <w:rsid w:val="00330B3D"/>
    <w:rsid w:val="00330E16"/>
    <w:rsid w:val="003310D6"/>
    <w:rsid w:val="00331BDD"/>
    <w:rsid w:val="00331F6F"/>
    <w:rsid w:val="00332207"/>
    <w:rsid w:val="0033235D"/>
    <w:rsid w:val="00332CD2"/>
    <w:rsid w:val="00332CFB"/>
    <w:rsid w:val="00334889"/>
    <w:rsid w:val="00334F29"/>
    <w:rsid w:val="0033545A"/>
    <w:rsid w:val="00335485"/>
    <w:rsid w:val="00335A5A"/>
    <w:rsid w:val="003360E5"/>
    <w:rsid w:val="00336C72"/>
    <w:rsid w:val="00336F26"/>
    <w:rsid w:val="00337262"/>
    <w:rsid w:val="003409D8"/>
    <w:rsid w:val="0034184D"/>
    <w:rsid w:val="00341EDF"/>
    <w:rsid w:val="003434EA"/>
    <w:rsid w:val="00343B3F"/>
    <w:rsid w:val="00343C7C"/>
    <w:rsid w:val="00345640"/>
    <w:rsid w:val="003459CD"/>
    <w:rsid w:val="00345B6E"/>
    <w:rsid w:val="00345C9A"/>
    <w:rsid w:val="00346059"/>
    <w:rsid w:val="0034624B"/>
    <w:rsid w:val="00346356"/>
    <w:rsid w:val="003468CC"/>
    <w:rsid w:val="00346982"/>
    <w:rsid w:val="00350589"/>
    <w:rsid w:val="00350D10"/>
    <w:rsid w:val="00351274"/>
    <w:rsid w:val="0035130C"/>
    <w:rsid w:val="00351CE9"/>
    <w:rsid w:val="00352F8E"/>
    <w:rsid w:val="0035403E"/>
    <w:rsid w:val="00354118"/>
    <w:rsid w:val="0035541C"/>
    <w:rsid w:val="003568C2"/>
    <w:rsid w:val="00356B9B"/>
    <w:rsid w:val="00357004"/>
    <w:rsid w:val="00357A0E"/>
    <w:rsid w:val="00357D38"/>
    <w:rsid w:val="00360C05"/>
    <w:rsid w:val="0036186E"/>
    <w:rsid w:val="00361A89"/>
    <w:rsid w:val="0036204C"/>
    <w:rsid w:val="00363884"/>
    <w:rsid w:val="0036440C"/>
    <w:rsid w:val="0036471C"/>
    <w:rsid w:val="00365BDD"/>
    <w:rsid w:val="00366F28"/>
    <w:rsid w:val="003674CA"/>
    <w:rsid w:val="00367917"/>
    <w:rsid w:val="00370A07"/>
    <w:rsid w:val="00370BAD"/>
    <w:rsid w:val="00370BB6"/>
    <w:rsid w:val="00370DE5"/>
    <w:rsid w:val="00371335"/>
    <w:rsid w:val="00371A94"/>
    <w:rsid w:val="00372923"/>
    <w:rsid w:val="00372D53"/>
    <w:rsid w:val="00373184"/>
    <w:rsid w:val="0037360C"/>
    <w:rsid w:val="00373997"/>
    <w:rsid w:val="00374310"/>
    <w:rsid w:val="00375CB6"/>
    <w:rsid w:val="00375F56"/>
    <w:rsid w:val="0037665E"/>
    <w:rsid w:val="00376A5C"/>
    <w:rsid w:val="00376EC7"/>
    <w:rsid w:val="003808E6"/>
    <w:rsid w:val="00381984"/>
    <w:rsid w:val="00381C6E"/>
    <w:rsid w:val="0038220D"/>
    <w:rsid w:val="00383871"/>
    <w:rsid w:val="00383C79"/>
    <w:rsid w:val="003846A4"/>
    <w:rsid w:val="00384AC8"/>
    <w:rsid w:val="0038524D"/>
    <w:rsid w:val="00385876"/>
    <w:rsid w:val="0038694F"/>
    <w:rsid w:val="00387552"/>
    <w:rsid w:val="0038792F"/>
    <w:rsid w:val="00390058"/>
    <w:rsid w:val="00390880"/>
    <w:rsid w:val="00391470"/>
    <w:rsid w:val="003917FB"/>
    <w:rsid w:val="003920EE"/>
    <w:rsid w:val="00393146"/>
    <w:rsid w:val="00393267"/>
    <w:rsid w:val="00393F5D"/>
    <w:rsid w:val="00394547"/>
    <w:rsid w:val="00394C3A"/>
    <w:rsid w:val="00394D14"/>
    <w:rsid w:val="00394E42"/>
    <w:rsid w:val="003961C6"/>
    <w:rsid w:val="00396416"/>
    <w:rsid w:val="0039667A"/>
    <w:rsid w:val="00396E3B"/>
    <w:rsid w:val="00397251"/>
    <w:rsid w:val="00397467"/>
    <w:rsid w:val="00397FF0"/>
    <w:rsid w:val="003A0933"/>
    <w:rsid w:val="003A0F1F"/>
    <w:rsid w:val="003A1973"/>
    <w:rsid w:val="003A1FD9"/>
    <w:rsid w:val="003A26FA"/>
    <w:rsid w:val="003A3101"/>
    <w:rsid w:val="003A38AE"/>
    <w:rsid w:val="003A47EC"/>
    <w:rsid w:val="003A4B9A"/>
    <w:rsid w:val="003A4E26"/>
    <w:rsid w:val="003A5C94"/>
    <w:rsid w:val="003A6768"/>
    <w:rsid w:val="003A67E0"/>
    <w:rsid w:val="003A73D3"/>
    <w:rsid w:val="003A76DF"/>
    <w:rsid w:val="003A7DC2"/>
    <w:rsid w:val="003A7FBE"/>
    <w:rsid w:val="003B0FE4"/>
    <w:rsid w:val="003B1032"/>
    <w:rsid w:val="003B1133"/>
    <w:rsid w:val="003B1F56"/>
    <w:rsid w:val="003B20DA"/>
    <w:rsid w:val="003B221C"/>
    <w:rsid w:val="003B2486"/>
    <w:rsid w:val="003B2698"/>
    <w:rsid w:val="003B30DE"/>
    <w:rsid w:val="003B32B3"/>
    <w:rsid w:val="003B32CB"/>
    <w:rsid w:val="003B39A4"/>
    <w:rsid w:val="003B3C6F"/>
    <w:rsid w:val="003B4347"/>
    <w:rsid w:val="003B4663"/>
    <w:rsid w:val="003B4772"/>
    <w:rsid w:val="003B4A5F"/>
    <w:rsid w:val="003B4E97"/>
    <w:rsid w:val="003B5136"/>
    <w:rsid w:val="003B5ADC"/>
    <w:rsid w:val="003B6B12"/>
    <w:rsid w:val="003B6EF4"/>
    <w:rsid w:val="003B75E2"/>
    <w:rsid w:val="003B7B60"/>
    <w:rsid w:val="003B7FD5"/>
    <w:rsid w:val="003C0FAC"/>
    <w:rsid w:val="003C1036"/>
    <w:rsid w:val="003C141E"/>
    <w:rsid w:val="003C1E79"/>
    <w:rsid w:val="003C20E3"/>
    <w:rsid w:val="003C2936"/>
    <w:rsid w:val="003C2DD9"/>
    <w:rsid w:val="003C3267"/>
    <w:rsid w:val="003C4363"/>
    <w:rsid w:val="003C4C84"/>
    <w:rsid w:val="003C544D"/>
    <w:rsid w:val="003C58E6"/>
    <w:rsid w:val="003C624A"/>
    <w:rsid w:val="003C6315"/>
    <w:rsid w:val="003C663D"/>
    <w:rsid w:val="003C6EDD"/>
    <w:rsid w:val="003C720E"/>
    <w:rsid w:val="003D03F5"/>
    <w:rsid w:val="003D086B"/>
    <w:rsid w:val="003D0FCA"/>
    <w:rsid w:val="003D0FDE"/>
    <w:rsid w:val="003D1994"/>
    <w:rsid w:val="003D1B13"/>
    <w:rsid w:val="003D1BD4"/>
    <w:rsid w:val="003D2051"/>
    <w:rsid w:val="003D2B0B"/>
    <w:rsid w:val="003D2E90"/>
    <w:rsid w:val="003D3373"/>
    <w:rsid w:val="003D36A5"/>
    <w:rsid w:val="003D3A62"/>
    <w:rsid w:val="003D43DC"/>
    <w:rsid w:val="003D536F"/>
    <w:rsid w:val="003D6E46"/>
    <w:rsid w:val="003D70C3"/>
    <w:rsid w:val="003D7320"/>
    <w:rsid w:val="003D7CF9"/>
    <w:rsid w:val="003E18F9"/>
    <w:rsid w:val="003E1A9A"/>
    <w:rsid w:val="003E280D"/>
    <w:rsid w:val="003E2F45"/>
    <w:rsid w:val="003E4578"/>
    <w:rsid w:val="003E4D83"/>
    <w:rsid w:val="003E5054"/>
    <w:rsid w:val="003E5227"/>
    <w:rsid w:val="003E5257"/>
    <w:rsid w:val="003E73CF"/>
    <w:rsid w:val="003E748E"/>
    <w:rsid w:val="003F02A3"/>
    <w:rsid w:val="003F045D"/>
    <w:rsid w:val="003F0CF9"/>
    <w:rsid w:val="003F100E"/>
    <w:rsid w:val="003F13C9"/>
    <w:rsid w:val="003F1E65"/>
    <w:rsid w:val="003F2605"/>
    <w:rsid w:val="003F2ABA"/>
    <w:rsid w:val="003F2F63"/>
    <w:rsid w:val="003F3192"/>
    <w:rsid w:val="003F3404"/>
    <w:rsid w:val="003F38A7"/>
    <w:rsid w:val="003F54D9"/>
    <w:rsid w:val="003F612D"/>
    <w:rsid w:val="003F665F"/>
    <w:rsid w:val="003F6E9D"/>
    <w:rsid w:val="003F756D"/>
    <w:rsid w:val="003F792C"/>
    <w:rsid w:val="004005A0"/>
    <w:rsid w:val="004006F6"/>
    <w:rsid w:val="00400FC2"/>
    <w:rsid w:val="0040111C"/>
    <w:rsid w:val="00401AAB"/>
    <w:rsid w:val="004031A2"/>
    <w:rsid w:val="004034A6"/>
    <w:rsid w:val="004034AB"/>
    <w:rsid w:val="00403542"/>
    <w:rsid w:val="004039F8"/>
    <w:rsid w:val="00403DA6"/>
    <w:rsid w:val="00404EC3"/>
    <w:rsid w:val="004061A9"/>
    <w:rsid w:val="004070C1"/>
    <w:rsid w:val="0040763B"/>
    <w:rsid w:val="00407EF7"/>
    <w:rsid w:val="0041096E"/>
    <w:rsid w:val="0041121E"/>
    <w:rsid w:val="0041131D"/>
    <w:rsid w:val="0041154F"/>
    <w:rsid w:val="00411C0A"/>
    <w:rsid w:val="00411E77"/>
    <w:rsid w:val="0041202E"/>
    <w:rsid w:val="004120A9"/>
    <w:rsid w:val="00412894"/>
    <w:rsid w:val="004133A0"/>
    <w:rsid w:val="00413D28"/>
    <w:rsid w:val="00413D7A"/>
    <w:rsid w:val="00413EEB"/>
    <w:rsid w:val="004142CD"/>
    <w:rsid w:val="00414F5D"/>
    <w:rsid w:val="004150E0"/>
    <w:rsid w:val="00416177"/>
    <w:rsid w:val="0041624D"/>
    <w:rsid w:val="0041713B"/>
    <w:rsid w:val="00417227"/>
    <w:rsid w:val="004172F5"/>
    <w:rsid w:val="00417AAE"/>
    <w:rsid w:val="004204D2"/>
    <w:rsid w:val="00421134"/>
    <w:rsid w:val="0042126C"/>
    <w:rsid w:val="004212D9"/>
    <w:rsid w:val="00421682"/>
    <w:rsid w:val="00421DE7"/>
    <w:rsid w:val="00422D20"/>
    <w:rsid w:val="004233D3"/>
    <w:rsid w:val="0042344A"/>
    <w:rsid w:val="00423988"/>
    <w:rsid w:val="00424F55"/>
    <w:rsid w:val="00425211"/>
    <w:rsid w:val="0042657E"/>
    <w:rsid w:val="00426C4A"/>
    <w:rsid w:val="0042761B"/>
    <w:rsid w:val="00427D64"/>
    <w:rsid w:val="00430C22"/>
    <w:rsid w:val="00430C91"/>
    <w:rsid w:val="00430F9F"/>
    <w:rsid w:val="004312D6"/>
    <w:rsid w:val="00431C09"/>
    <w:rsid w:val="00431E3A"/>
    <w:rsid w:val="0043208A"/>
    <w:rsid w:val="004324E4"/>
    <w:rsid w:val="00432618"/>
    <w:rsid w:val="004326B5"/>
    <w:rsid w:val="0043287E"/>
    <w:rsid w:val="0043342E"/>
    <w:rsid w:val="00433833"/>
    <w:rsid w:val="00433DFF"/>
    <w:rsid w:val="0043443A"/>
    <w:rsid w:val="004349E5"/>
    <w:rsid w:val="00435227"/>
    <w:rsid w:val="004352B5"/>
    <w:rsid w:val="00435A72"/>
    <w:rsid w:val="00435E20"/>
    <w:rsid w:val="0043619D"/>
    <w:rsid w:val="0043624F"/>
    <w:rsid w:val="004364E9"/>
    <w:rsid w:val="00436796"/>
    <w:rsid w:val="00436AAE"/>
    <w:rsid w:val="00436F68"/>
    <w:rsid w:val="004371CD"/>
    <w:rsid w:val="00437BF3"/>
    <w:rsid w:val="004402D9"/>
    <w:rsid w:val="004404E0"/>
    <w:rsid w:val="00440703"/>
    <w:rsid w:val="00440EC6"/>
    <w:rsid w:val="00441C9B"/>
    <w:rsid w:val="00442B0E"/>
    <w:rsid w:val="00443B5B"/>
    <w:rsid w:val="00443D28"/>
    <w:rsid w:val="00443E05"/>
    <w:rsid w:val="0044403C"/>
    <w:rsid w:val="0044463C"/>
    <w:rsid w:val="004452B1"/>
    <w:rsid w:val="00446A05"/>
    <w:rsid w:val="00450D62"/>
    <w:rsid w:val="00450F3D"/>
    <w:rsid w:val="00451B41"/>
    <w:rsid w:val="00452064"/>
    <w:rsid w:val="0045269B"/>
    <w:rsid w:val="004538E7"/>
    <w:rsid w:val="00453904"/>
    <w:rsid w:val="004539C7"/>
    <w:rsid w:val="00453CCB"/>
    <w:rsid w:val="00454C89"/>
    <w:rsid w:val="00455D4E"/>
    <w:rsid w:val="00456A23"/>
    <w:rsid w:val="00457507"/>
    <w:rsid w:val="0045761F"/>
    <w:rsid w:val="00460206"/>
    <w:rsid w:val="004606C0"/>
    <w:rsid w:val="004609F7"/>
    <w:rsid w:val="00460C45"/>
    <w:rsid w:val="00462280"/>
    <w:rsid w:val="0046240B"/>
    <w:rsid w:val="00462BFB"/>
    <w:rsid w:val="0046307E"/>
    <w:rsid w:val="00463465"/>
    <w:rsid w:val="00463EE5"/>
    <w:rsid w:val="00464539"/>
    <w:rsid w:val="00464CA1"/>
    <w:rsid w:val="00465089"/>
    <w:rsid w:val="00466D41"/>
    <w:rsid w:val="00466E65"/>
    <w:rsid w:val="00467DE4"/>
    <w:rsid w:val="004701FD"/>
    <w:rsid w:val="00471EB3"/>
    <w:rsid w:val="004722B7"/>
    <w:rsid w:val="0047242F"/>
    <w:rsid w:val="00472595"/>
    <w:rsid w:val="00472D16"/>
    <w:rsid w:val="00473D56"/>
    <w:rsid w:val="00474838"/>
    <w:rsid w:val="00474AA2"/>
    <w:rsid w:val="00474AEB"/>
    <w:rsid w:val="00474AFC"/>
    <w:rsid w:val="004758AA"/>
    <w:rsid w:val="00476799"/>
    <w:rsid w:val="00477085"/>
    <w:rsid w:val="00477B30"/>
    <w:rsid w:val="0048048A"/>
    <w:rsid w:val="00480EB2"/>
    <w:rsid w:val="0048259F"/>
    <w:rsid w:val="00482F64"/>
    <w:rsid w:val="00483A5B"/>
    <w:rsid w:val="00483D72"/>
    <w:rsid w:val="00484B1D"/>
    <w:rsid w:val="00484F22"/>
    <w:rsid w:val="00484F6D"/>
    <w:rsid w:val="0048506A"/>
    <w:rsid w:val="004855B6"/>
    <w:rsid w:val="004861B3"/>
    <w:rsid w:val="00486D1B"/>
    <w:rsid w:val="004877BF"/>
    <w:rsid w:val="004878CE"/>
    <w:rsid w:val="00487A6B"/>
    <w:rsid w:val="00487B1D"/>
    <w:rsid w:val="00490F44"/>
    <w:rsid w:val="00490FCC"/>
    <w:rsid w:val="004916ED"/>
    <w:rsid w:val="00492794"/>
    <w:rsid w:val="0049281B"/>
    <w:rsid w:val="00492FFE"/>
    <w:rsid w:val="00493E30"/>
    <w:rsid w:val="00493F20"/>
    <w:rsid w:val="00493FD8"/>
    <w:rsid w:val="00494AFB"/>
    <w:rsid w:val="00494BEE"/>
    <w:rsid w:val="0049548F"/>
    <w:rsid w:val="00495511"/>
    <w:rsid w:val="00495588"/>
    <w:rsid w:val="00496114"/>
    <w:rsid w:val="0049621F"/>
    <w:rsid w:val="0049628F"/>
    <w:rsid w:val="004963BA"/>
    <w:rsid w:val="00496FFD"/>
    <w:rsid w:val="00497323"/>
    <w:rsid w:val="00497744"/>
    <w:rsid w:val="00497C63"/>
    <w:rsid w:val="004A097C"/>
    <w:rsid w:val="004A1C86"/>
    <w:rsid w:val="004A2405"/>
    <w:rsid w:val="004A26B4"/>
    <w:rsid w:val="004A33B0"/>
    <w:rsid w:val="004A37E0"/>
    <w:rsid w:val="004A3F5F"/>
    <w:rsid w:val="004A4235"/>
    <w:rsid w:val="004A4500"/>
    <w:rsid w:val="004A4793"/>
    <w:rsid w:val="004A4D45"/>
    <w:rsid w:val="004A5490"/>
    <w:rsid w:val="004A639D"/>
    <w:rsid w:val="004A63B9"/>
    <w:rsid w:val="004A7860"/>
    <w:rsid w:val="004A7922"/>
    <w:rsid w:val="004B0063"/>
    <w:rsid w:val="004B0376"/>
    <w:rsid w:val="004B0501"/>
    <w:rsid w:val="004B0607"/>
    <w:rsid w:val="004B1566"/>
    <w:rsid w:val="004B1937"/>
    <w:rsid w:val="004B1CB1"/>
    <w:rsid w:val="004B231C"/>
    <w:rsid w:val="004B241D"/>
    <w:rsid w:val="004B396F"/>
    <w:rsid w:val="004B4151"/>
    <w:rsid w:val="004B4196"/>
    <w:rsid w:val="004B4ABF"/>
    <w:rsid w:val="004B5201"/>
    <w:rsid w:val="004B58ED"/>
    <w:rsid w:val="004B5F03"/>
    <w:rsid w:val="004B7590"/>
    <w:rsid w:val="004B7FCA"/>
    <w:rsid w:val="004C01C8"/>
    <w:rsid w:val="004C0C16"/>
    <w:rsid w:val="004C1EF9"/>
    <w:rsid w:val="004C250A"/>
    <w:rsid w:val="004C2673"/>
    <w:rsid w:val="004C2881"/>
    <w:rsid w:val="004C2A2E"/>
    <w:rsid w:val="004C3BF8"/>
    <w:rsid w:val="004C4257"/>
    <w:rsid w:val="004C5938"/>
    <w:rsid w:val="004C6C6B"/>
    <w:rsid w:val="004C6E73"/>
    <w:rsid w:val="004C7044"/>
    <w:rsid w:val="004C7752"/>
    <w:rsid w:val="004C7E89"/>
    <w:rsid w:val="004D01D8"/>
    <w:rsid w:val="004D0AE5"/>
    <w:rsid w:val="004D0B81"/>
    <w:rsid w:val="004D0F9F"/>
    <w:rsid w:val="004D10D9"/>
    <w:rsid w:val="004D1539"/>
    <w:rsid w:val="004D1E35"/>
    <w:rsid w:val="004D308C"/>
    <w:rsid w:val="004D33B6"/>
    <w:rsid w:val="004D3A86"/>
    <w:rsid w:val="004D3E81"/>
    <w:rsid w:val="004D3F53"/>
    <w:rsid w:val="004D4367"/>
    <w:rsid w:val="004D459F"/>
    <w:rsid w:val="004D4AF9"/>
    <w:rsid w:val="004D50C8"/>
    <w:rsid w:val="004D536A"/>
    <w:rsid w:val="004D536B"/>
    <w:rsid w:val="004D649E"/>
    <w:rsid w:val="004D69B1"/>
    <w:rsid w:val="004D70EB"/>
    <w:rsid w:val="004D7ED2"/>
    <w:rsid w:val="004E022E"/>
    <w:rsid w:val="004E0463"/>
    <w:rsid w:val="004E08DC"/>
    <w:rsid w:val="004E0B71"/>
    <w:rsid w:val="004E0EE6"/>
    <w:rsid w:val="004E1306"/>
    <w:rsid w:val="004E21EF"/>
    <w:rsid w:val="004E319A"/>
    <w:rsid w:val="004E3837"/>
    <w:rsid w:val="004E39CB"/>
    <w:rsid w:val="004E5059"/>
    <w:rsid w:val="004E54FE"/>
    <w:rsid w:val="004E6379"/>
    <w:rsid w:val="004E74C0"/>
    <w:rsid w:val="004E7A6F"/>
    <w:rsid w:val="004E7D1B"/>
    <w:rsid w:val="004F023D"/>
    <w:rsid w:val="004F0412"/>
    <w:rsid w:val="004F0968"/>
    <w:rsid w:val="004F0F34"/>
    <w:rsid w:val="004F1D60"/>
    <w:rsid w:val="004F20AA"/>
    <w:rsid w:val="004F25F2"/>
    <w:rsid w:val="004F2E98"/>
    <w:rsid w:val="004F30D9"/>
    <w:rsid w:val="004F455D"/>
    <w:rsid w:val="004F4830"/>
    <w:rsid w:val="004F4A8D"/>
    <w:rsid w:val="004F4DB9"/>
    <w:rsid w:val="004F529A"/>
    <w:rsid w:val="004F56F8"/>
    <w:rsid w:val="004F5CAC"/>
    <w:rsid w:val="004F601E"/>
    <w:rsid w:val="004F6650"/>
    <w:rsid w:val="004F6F81"/>
    <w:rsid w:val="004F76E5"/>
    <w:rsid w:val="004F7E3B"/>
    <w:rsid w:val="00500302"/>
    <w:rsid w:val="00500318"/>
    <w:rsid w:val="00501560"/>
    <w:rsid w:val="005016C0"/>
    <w:rsid w:val="005019E6"/>
    <w:rsid w:val="00501EB8"/>
    <w:rsid w:val="00502CF3"/>
    <w:rsid w:val="00503279"/>
    <w:rsid w:val="0050332D"/>
    <w:rsid w:val="00503849"/>
    <w:rsid w:val="005039BE"/>
    <w:rsid w:val="00503D3B"/>
    <w:rsid w:val="00503DF3"/>
    <w:rsid w:val="00503E9F"/>
    <w:rsid w:val="00504492"/>
    <w:rsid w:val="0050539A"/>
    <w:rsid w:val="00505692"/>
    <w:rsid w:val="00505F20"/>
    <w:rsid w:val="00506562"/>
    <w:rsid w:val="00506D1E"/>
    <w:rsid w:val="00510096"/>
    <w:rsid w:val="0051017C"/>
    <w:rsid w:val="00511D37"/>
    <w:rsid w:val="00511F5F"/>
    <w:rsid w:val="005131EA"/>
    <w:rsid w:val="005131FD"/>
    <w:rsid w:val="00513BD2"/>
    <w:rsid w:val="00513D2D"/>
    <w:rsid w:val="00516433"/>
    <w:rsid w:val="00516919"/>
    <w:rsid w:val="005171C9"/>
    <w:rsid w:val="005177A9"/>
    <w:rsid w:val="00517A88"/>
    <w:rsid w:val="00517DE9"/>
    <w:rsid w:val="005201F7"/>
    <w:rsid w:val="00520C2F"/>
    <w:rsid w:val="00520F42"/>
    <w:rsid w:val="00521CF1"/>
    <w:rsid w:val="00521F5D"/>
    <w:rsid w:val="005229F2"/>
    <w:rsid w:val="00523CDF"/>
    <w:rsid w:val="005244E8"/>
    <w:rsid w:val="005247A8"/>
    <w:rsid w:val="00526243"/>
    <w:rsid w:val="0052646E"/>
    <w:rsid w:val="0052668A"/>
    <w:rsid w:val="005266C8"/>
    <w:rsid w:val="00526EF8"/>
    <w:rsid w:val="00530148"/>
    <w:rsid w:val="005306F7"/>
    <w:rsid w:val="005307AE"/>
    <w:rsid w:val="00531147"/>
    <w:rsid w:val="00531978"/>
    <w:rsid w:val="00531D91"/>
    <w:rsid w:val="00532CA6"/>
    <w:rsid w:val="005340D1"/>
    <w:rsid w:val="00534633"/>
    <w:rsid w:val="005352F2"/>
    <w:rsid w:val="00535770"/>
    <w:rsid w:val="00535AB1"/>
    <w:rsid w:val="0053625A"/>
    <w:rsid w:val="00536BF6"/>
    <w:rsid w:val="00536DF7"/>
    <w:rsid w:val="005402F7"/>
    <w:rsid w:val="00540862"/>
    <w:rsid w:val="00540A2E"/>
    <w:rsid w:val="0054123D"/>
    <w:rsid w:val="00542688"/>
    <w:rsid w:val="00542A0A"/>
    <w:rsid w:val="00543328"/>
    <w:rsid w:val="00543873"/>
    <w:rsid w:val="00544A48"/>
    <w:rsid w:val="005456D6"/>
    <w:rsid w:val="00546609"/>
    <w:rsid w:val="00546C4D"/>
    <w:rsid w:val="00547F7D"/>
    <w:rsid w:val="005505A6"/>
    <w:rsid w:val="0055063D"/>
    <w:rsid w:val="00550BC2"/>
    <w:rsid w:val="00551217"/>
    <w:rsid w:val="00551450"/>
    <w:rsid w:val="0055158C"/>
    <w:rsid w:val="00551659"/>
    <w:rsid w:val="0055179A"/>
    <w:rsid w:val="005519B1"/>
    <w:rsid w:val="00551DDA"/>
    <w:rsid w:val="00552F70"/>
    <w:rsid w:val="00553199"/>
    <w:rsid w:val="00554AC0"/>
    <w:rsid w:val="00554E12"/>
    <w:rsid w:val="00555E88"/>
    <w:rsid w:val="00556323"/>
    <w:rsid w:val="00556513"/>
    <w:rsid w:val="005565CB"/>
    <w:rsid w:val="00556EDD"/>
    <w:rsid w:val="00557A51"/>
    <w:rsid w:val="0056141D"/>
    <w:rsid w:val="005615CA"/>
    <w:rsid w:val="00561609"/>
    <w:rsid w:val="00561C01"/>
    <w:rsid w:val="00561E9F"/>
    <w:rsid w:val="005621C3"/>
    <w:rsid w:val="005624C9"/>
    <w:rsid w:val="00562753"/>
    <w:rsid w:val="00563D68"/>
    <w:rsid w:val="00564220"/>
    <w:rsid w:val="00564AFE"/>
    <w:rsid w:val="00564B9C"/>
    <w:rsid w:val="00564DBE"/>
    <w:rsid w:val="00565F88"/>
    <w:rsid w:val="0056602A"/>
    <w:rsid w:val="0056620C"/>
    <w:rsid w:val="00566422"/>
    <w:rsid w:val="00566570"/>
    <w:rsid w:val="0056677B"/>
    <w:rsid w:val="0056690E"/>
    <w:rsid w:val="00566C70"/>
    <w:rsid w:val="005704E0"/>
    <w:rsid w:val="0057073A"/>
    <w:rsid w:val="00570CFE"/>
    <w:rsid w:val="00570F57"/>
    <w:rsid w:val="00572559"/>
    <w:rsid w:val="00572932"/>
    <w:rsid w:val="00572BAB"/>
    <w:rsid w:val="00573FB3"/>
    <w:rsid w:val="005752ED"/>
    <w:rsid w:val="00575A20"/>
    <w:rsid w:val="005766D3"/>
    <w:rsid w:val="005772FF"/>
    <w:rsid w:val="0058067F"/>
    <w:rsid w:val="00580FB4"/>
    <w:rsid w:val="005811BD"/>
    <w:rsid w:val="00581AE2"/>
    <w:rsid w:val="00581F56"/>
    <w:rsid w:val="005824C3"/>
    <w:rsid w:val="00583068"/>
    <w:rsid w:val="00583B48"/>
    <w:rsid w:val="005840E1"/>
    <w:rsid w:val="0058432E"/>
    <w:rsid w:val="0058433D"/>
    <w:rsid w:val="005844AE"/>
    <w:rsid w:val="00584702"/>
    <w:rsid w:val="00584A7E"/>
    <w:rsid w:val="00584BD5"/>
    <w:rsid w:val="00585D61"/>
    <w:rsid w:val="00586908"/>
    <w:rsid w:val="00587379"/>
    <w:rsid w:val="005877C7"/>
    <w:rsid w:val="00587F58"/>
    <w:rsid w:val="0059045C"/>
    <w:rsid w:val="00590AF3"/>
    <w:rsid w:val="00590CAE"/>
    <w:rsid w:val="005910A0"/>
    <w:rsid w:val="0059125D"/>
    <w:rsid w:val="005913E7"/>
    <w:rsid w:val="005913F7"/>
    <w:rsid w:val="00591551"/>
    <w:rsid w:val="0059158F"/>
    <w:rsid w:val="00591CA6"/>
    <w:rsid w:val="005921C5"/>
    <w:rsid w:val="0059234C"/>
    <w:rsid w:val="00592A7F"/>
    <w:rsid w:val="00592C7E"/>
    <w:rsid w:val="00593234"/>
    <w:rsid w:val="005934EE"/>
    <w:rsid w:val="0059373D"/>
    <w:rsid w:val="0059463A"/>
    <w:rsid w:val="0059508D"/>
    <w:rsid w:val="0059512F"/>
    <w:rsid w:val="005951B9"/>
    <w:rsid w:val="00595274"/>
    <w:rsid w:val="00595851"/>
    <w:rsid w:val="00596154"/>
    <w:rsid w:val="005962E2"/>
    <w:rsid w:val="0059684D"/>
    <w:rsid w:val="00596F07"/>
    <w:rsid w:val="005975E1"/>
    <w:rsid w:val="00597ED5"/>
    <w:rsid w:val="005A074F"/>
    <w:rsid w:val="005A0B33"/>
    <w:rsid w:val="005A0EB4"/>
    <w:rsid w:val="005A12A8"/>
    <w:rsid w:val="005A1F62"/>
    <w:rsid w:val="005A1F65"/>
    <w:rsid w:val="005A1F9B"/>
    <w:rsid w:val="005A20CC"/>
    <w:rsid w:val="005A2211"/>
    <w:rsid w:val="005A237F"/>
    <w:rsid w:val="005A2C40"/>
    <w:rsid w:val="005A44B5"/>
    <w:rsid w:val="005A49FE"/>
    <w:rsid w:val="005A5BA4"/>
    <w:rsid w:val="005A5F7E"/>
    <w:rsid w:val="005A61AF"/>
    <w:rsid w:val="005A6202"/>
    <w:rsid w:val="005A6367"/>
    <w:rsid w:val="005A69EC"/>
    <w:rsid w:val="005A708F"/>
    <w:rsid w:val="005A7299"/>
    <w:rsid w:val="005B0A44"/>
    <w:rsid w:val="005B1347"/>
    <w:rsid w:val="005B1945"/>
    <w:rsid w:val="005B1C36"/>
    <w:rsid w:val="005B20D7"/>
    <w:rsid w:val="005B33C7"/>
    <w:rsid w:val="005B360E"/>
    <w:rsid w:val="005B36DA"/>
    <w:rsid w:val="005B3A03"/>
    <w:rsid w:val="005B4390"/>
    <w:rsid w:val="005B4924"/>
    <w:rsid w:val="005B53BD"/>
    <w:rsid w:val="005B5A7B"/>
    <w:rsid w:val="005B5F36"/>
    <w:rsid w:val="005B659A"/>
    <w:rsid w:val="005B6621"/>
    <w:rsid w:val="005B6AB4"/>
    <w:rsid w:val="005B6BAA"/>
    <w:rsid w:val="005C099A"/>
    <w:rsid w:val="005C1132"/>
    <w:rsid w:val="005C11C7"/>
    <w:rsid w:val="005C18DC"/>
    <w:rsid w:val="005C1952"/>
    <w:rsid w:val="005C1A41"/>
    <w:rsid w:val="005C23BB"/>
    <w:rsid w:val="005C2FE2"/>
    <w:rsid w:val="005C318F"/>
    <w:rsid w:val="005C34DA"/>
    <w:rsid w:val="005C4C4D"/>
    <w:rsid w:val="005C4CE2"/>
    <w:rsid w:val="005C5019"/>
    <w:rsid w:val="005C521C"/>
    <w:rsid w:val="005C6B4E"/>
    <w:rsid w:val="005C73F5"/>
    <w:rsid w:val="005D020C"/>
    <w:rsid w:val="005D0333"/>
    <w:rsid w:val="005D07EC"/>
    <w:rsid w:val="005D0ADE"/>
    <w:rsid w:val="005D138D"/>
    <w:rsid w:val="005D17C4"/>
    <w:rsid w:val="005D2323"/>
    <w:rsid w:val="005D2BB1"/>
    <w:rsid w:val="005D330C"/>
    <w:rsid w:val="005D372A"/>
    <w:rsid w:val="005D442C"/>
    <w:rsid w:val="005D4981"/>
    <w:rsid w:val="005D5471"/>
    <w:rsid w:val="005D5B4E"/>
    <w:rsid w:val="005D5E73"/>
    <w:rsid w:val="005D6195"/>
    <w:rsid w:val="005D6701"/>
    <w:rsid w:val="005D6C5D"/>
    <w:rsid w:val="005D7123"/>
    <w:rsid w:val="005D776F"/>
    <w:rsid w:val="005D7DBC"/>
    <w:rsid w:val="005E06FB"/>
    <w:rsid w:val="005E0B33"/>
    <w:rsid w:val="005E131F"/>
    <w:rsid w:val="005E1397"/>
    <w:rsid w:val="005E1786"/>
    <w:rsid w:val="005E184A"/>
    <w:rsid w:val="005E195A"/>
    <w:rsid w:val="005E1CBC"/>
    <w:rsid w:val="005E22B6"/>
    <w:rsid w:val="005E22D9"/>
    <w:rsid w:val="005E2A30"/>
    <w:rsid w:val="005E3C61"/>
    <w:rsid w:val="005E5005"/>
    <w:rsid w:val="005E55FE"/>
    <w:rsid w:val="005E5BCC"/>
    <w:rsid w:val="005E5E21"/>
    <w:rsid w:val="005E61F7"/>
    <w:rsid w:val="005E6266"/>
    <w:rsid w:val="005E7930"/>
    <w:rsid w:val="005E79EC"/>
    <w:rsid w:val="005E7B9A"/>
    <w:rsid w:val="005F0082"/>
    <w:rsid w:val="005F0133"/>
    <w:rsid w:val="005F05ED"/>
    <w:rsid w:val="005F0E35"/>
    <w:rsid w:val="005F1466"/>
    <w:rsid w:val="005F1908"/>
    <w:rsid w:val="005F1BBD"/>
    <w:rsid w:val="005F1EC8"/>
    <w:rsid w:val="005F2A09"/>
    <w:rsid w:val="005F2CB4"/>
    <w:rsid w:val="005F374B"/>
    <w:rsid w:val="005F3C41"/>
    <w:rsid w:val="005F3DD1"/>
    <w:rsid w:val="005F4096"/>
    <w:rsid w:val="005F4D8B"/>
    <w:rsid w:val="005F6192"/>
    <w:rsid w:val="005F7DE0"/>
    <w:rsid w:val="006008EC"/>
    <w:rsid w:val="00601122"/>
    <w:rsid w:val="006013F8"/>
    <w:rsid w:val="0060142F"/>
    <w:rsid w:val="00601D7B"/>
    <w:rsid w:val="00601FFC"/>
    <w:rsid w:val="006023EA"/>
    <w:rsid w:val="006026A2"/>
    <w:rsid w:val="006030C3"/>
    <w:rsid w:val="00604383"/>
    <w:rsid w:val="00605010"/>
    <w:rsid w:val="0060593E"/>
    <w:rsid w:val="0060601D"/>
    <w:rsid w:val="00606732"/>
    <w:rsid w:val="00606FB5"/>
    <w:rsid w:val="00607CFD"/>
    <w:rsid w:val="0061022C"/>
    <w:rsid w:val="0061024F"/>
    <w:rsid w:val="00610D1F"/>
    <w:rsid w:val="00611AF0"/>
    <w:rsid w:val="00611CAB"/>
    <w:rsid w:val="00611D43"/>
    <w:rsid w:val="0061232D"/>
    <w:rsid w:val="006135FB"/>
    <w:rsid w:val="006139CD"/>
    <w:rsid w:val="006143EF"/>
    <w:rsid w:val="00614439"/>
    <w:rsid w:val="00614EF9"/>
    <w:rsid w:val="0061520A"/>
    <w:rsid w:val="006152FE"/>
    <w:rsid w:val="0061545E"/>
    <w:rsid w:val="0061652F"/>
    <w:rsid w:val="00617832"/>
    <w:rsid w:val="00617D17"/>
    <w:rsid w:val="006205BD"/>
    <w:rsid w:val="0062067D"/>
    <w:rsid w:val="0062199E"/>
    <w:rsid w:val="0062252F"/>
    <w:rsid w:val="00622DE1"/>
    <w:rsid w:val="00623B47"/>
    <w:rsid w:val="006249B9"/>
    <w:rsid w:val="00624B52"/>
    <w:rsid w:val="00624CAE"/>
    <w:rsid w:val="0062559F"/>
    <w:rsid w:val="00626096"/>
    <w:rsid w:val="0062619E"/>
    <w:rsid w:val="0062624B"/>
    <w:rsid w:val="0062657F"/>
    <w:rsid w:val="006269DC"/>
    <w:rsid w:val="00627671"/>
    <w:rsid w:val="00627AAE"/>
    <w:rsid w:val="00627E16"/>
    <w:rsid w:val="00630D6F"/>
    <w:rsid w:val="0063134A"/>
    <w:rsid w:val="0063271D"/>
    <w:rsid w:val="00632929"/>
    <w:rsid w:val="00632DB3"/>
    <w:rsid w:val="0063313E"/>
    <w:rsid w:val="0063323C"/>
    <w:rsid w:val="006337C0"/>
    <w:rsid w:val="00633AA0"/>
    <w:rsid w:val="00633EE6"/>
    <w:rsid w:val="00634005"/>
    <w:rsid w:val="00634E68"/>
    <w:rsid w:val="00635B6D"/>
    <w:rsid w:val="00636A43"/>
    <w:rsid w:val="00636DBE"/>
    <w:rsid w:val="00636E64"/>
    <w:rsid w:val="00637458"/>
    <w:rsid w:val="00640551"/>
    <w:rsid w:val="00640850"/>
    <w:rsid w:val="00640CDB"/>
    <w:rsid w:val="00641425"/>
    <w:rsid w:val="00641B9F"/>
    <w:rsid w:val="0064245B"/>
    <w:rsid w:val="00642FF0"/>
    <w:rsid w:val="006431D0"/>
    <w:rsid w:val="00644363"/>
    <w:rsid w:val="00644658"/>
    <w:rsid w:val="0064545F"/>
    <w:rsid w:val="006454D8"/>
    <w:rsid w:val="006456BF"/>
    <w:rsid w:val="0064573C"/>
    <w:rsid w:val="00646028"/>
    <w:rsid w:val="006466E1"/>
    <w:rsid w:val="0064693E"/>
    <w:rsid w:val="00646C32"/>
    <w:rsid w:val="00646C52"/>
    <w:rsid w:val="00647B39"/>
    <w:rsid w:val="00647F34"/>
    <w:rsid w:val="006504D6"/>
    <w:rsid w:val="006506CA"/>
    <w:rsid w:val="00650720"/>
    <w:rsid w:val="006507D3"/>
    <w:rsid w:val="006513EC"/>
    <w:rsid w:val="006514A9"/>
    <w:rsid w:val="00651F77"/>
    <w:rsid w:val="00652C91"/>
    <w:rsid w:val="00654424"/>
    <w:rsid w:val="00654EC7"/>
    <w:rsid w:val="00655900"/>
    <w:rsid w:val="00655F5A"/>
    <w:rsid w:val="006565B7"/>
    <w:rsid w:val="00656818"/>
    <w:rsid w:val="006568A5"/>
    <w:rsid w:val="006569CF"/>
    <w:rsid w:val="00657106"/>
    <w:rsid w:val="00657524"/>
    <w:rsid w:val="006608BD"/>
    <w:rsid w:val="006608F2"/>
    <w:rsid w:val="00660E29"/>
    <w:rsid w:val="00661655"/>
    <w:rsid w:val="006619BC"/>
    <w:rsid w:val="0066241A"/>
    <w:rsid w:val="00662534"/>
    <w:rsid w:val="006626FF"/>
    <w:rsid w:val="00662779"/>
    <w:rsid w:val="00663076"/>
    <w:rsid w:val="006637BD"/>
    <w:rsid w:val="006643A9"/>
    <w:rsid w:val="006645A8"/>
    <w:rsid w:val="00665662"/>
    <w:rsid w:val="00665720"/>
    <w:rsid w:val="006657AA"/>
    <w:rsid w:val="00665A22"/>
    <w:rsid w:val="00666F6A"/>
    <w:rsid w:val="0066721D"/>
    <w:rsid w:val="00670254"/>
    <w:rsid w:val="0067077E"/>
    <w:rsid w:val="00670823"/>
    <w:rsid w:val="0067100C"/>
    <w:rsid w:val="0067227B"/>
    <w:rsid w:val="006727EF"/>
    <w:rsid w:val="00672A91"/>
    <w:rsid w:val="00673847"/>
    <w:rsid w:val="00674BFC"/>
    <w:rsid w:val="00674F28"/>
    <w:rsid w:val="00675559"/>
    <w:rsid w:val="00675AC7"/>
    <w:rsid w:val="0067625B"/>
    <w:rsid w:val="006764EB"/>
    <w:rsid w:val="006765D7"/>
    <w:rsid w:val="00676F06"/>
    <w:rsid w:val="00677380"/>
    <w:rsid w:val="00677574"/>
    <w:rsid w:val="00677697"/>
    <w:rsid w:val="00677AB1"/>
    <w:rsid w:val="00680362"/>
    <w:rsid w:val="00681308"/>
    <w:rsid w:val="0068165F"/>
    <w:rsid w:val="00681B92"/>
    <w:rsid w:val="006821FF"/>
    <w:rsid w:val="00682609"/>
    <w:rsid w:val="00683F6F"/>
    <w:rsid w:val="00684CBC"/>
    <w:rsid w:val="006859C0"/>
    <w:rsid w:val="00686D4C"/>
    <w:rsid w:val="00687705"/>
    <w:rsid w:val="00687C0E"/>
    <w:rsid w:val="0069000B"/>
    <w:rsid w:val="00690F3C"/>
    <w:rsid w:val="00691635"/>
    <w:rsid w:val="006917FC"/>
    <w:rsid w:val="00692121"/>
    <w:rsid w:val="0069257C"/>
    <w:rsid w:val="00692957"/>
    <w:rsid w:val="00692D3F"/>
    <w:rsid w:val="00693415"/>
    <w:rsid w:val="00693473"/>
    <w:rsid w:val="006934AE"/>
    <w:rsid w:val="00694A25"/>
    <w:rsid w:val="00694EC0"/>
    <w:rsid w:val="00696005"/>
    <w:rsid w:val="00697353"/>
    <w:rsid w:val="006977DB"/>
    <w:rsid w:val="006A1165"/>
    <w:rsid w:val="006A164D"/>
    <w:rsid w:val="006A2F15"/>
    <w:rsid w:val="006A3D97"/>
    <w:rsid w:val="006A4227"/>
    <w:rsid w:val="006A53AF"/>
    <w:rsid w:val="006A560E"/>
    <w:rsid w:val="006A614D"/>
    <w:rsid w:val="006A68CA"/>
    <w:rsid w:val="006A6A88"/>
    <w:rsid w:val="006A7BFB"/>
    <w:rsid w:val="006A7D13"/>
    <w:rsid w:val="006B0044"/>
    <w:rsid w:val="006B017F"/>
    <w:rsid w:val="006B030F"/>
    <w:rsid w:val="006B06D0"/>
    <w:rsid w:val="006B0C6D"/>
    <w:rsid w:val="006B1E5C"/>
    <w:rsid w:val="006B1EE6"/>
    <w:rsid w:val="006B1F21"/>
    <w:rsid w:val="006B269C"/>
    <w:rsid w:val="006B2757"/>
    <w:rsid w:val="006B3D8B"/>
    <w:rsid w:val="006B41E9"/>
    <w:rsid w:val="006B4451"/>
    <w:rsid w:val="006B4C15"/>
    <w:rsid w:val="006B50AC"/>
    <w:rsid w:val="006B58BA"/>
    <w:rsid w:val="006B59FB"/>
    <w:rsid w:val="006B5A35"/>
    <w:rsid w:val="006B5D03"/>
    <w:rsid w:val="006B6733"/>
    <w:rsid w:val="006B7228"/>
    <w:rsid w:val="006B7DAB"/>
    <w:rsid w:val="006C0432"/>
    <w:rsid w:val="006C071B"/>
    <w:rsid w:val="006C0CFC"/>
    <w:rsid w:val="006C16E6"/>
    <w:rsid w:val="006C17BE"/>
    <w:rsid w:val="006C1EAE"/>
    <w:rsid w:val="006C24D7"/>
    <w:rsid w:val="006C2837"/>
    <w:rsid w:val="006C2E01"/>
    <w:rsid w:val="006C2F13"/>
    <w:rsid w:val="006C3567"/>
    <w:rsid w:val="006C3820"/>
    <w:rsid w:val="006C399B"/>
    <w:rsid w:val="006C3C06"/>
    <w:rsid w:val="006C416A"/>
    <w:rsid w:val="006C4E2A"/>
    <w:rsid w:val="006C5145"/>
    <w:rsid w:val="006C61E9"/>
    <w:rsid w:val="006C6546"/>
    <w:rsid w:val="006C7460"/>
    <w:rsid w:val="006C7625"/>
    <w:rsid w:val="006C7D0A"/>
    <w:rsid w:val="006D0483"/>
    <w:rsid w:val="006D0651"/>
    <w:rsid w:val="006D08D0"/>
    <w:rsid w:val="006D2363"/>
    <w:rsid w:val="006D29BC"/>
    <w:rsid w:val="006D2FD4"/>
    <w:rsid w:val="006D3883"/>
    <w:rsid w:val="006D3C7F"/>
    <w:rsid w:val="006D3F4A"/>
    <w:rsid w:val="006D4456"/>
    <w:rsid w:val="006D46BA"/>
    <w:rsid w:val="006D48E7"/>
    <w:rsid w:val="006D4BD0"/>
    <w:rsid w:val="006D5159"/>
    <w:rsid w:val="006D56A0"/>
    <w:rsid w:val="006D58E4"/>
    <w:rsid w:val="006D5F29"/>
    <w:rsid w:val="006D615D"/>
    <w:rsid w:val="006D67CD"/>
    <w:rsid w:val="006D681E"/>
    <w:rsid w:val="006D6BEA"/>
    <w:rsid w:val="006D6F10"/>
    <w:rsid w:val="006D73E8"/>
    <w:rsid w:val="006E02F8"/>
    <w:rsid w:val="006E0963"/>
    <w:rsid w:val="006E0AF8"/>
    <w:rsid w:val="006E0CBA"/>
    <w:rsid w:val="006E0D83"/>
    <w:rsid w:val="006E186F"/>
    <w:rsid w:val="006E18F7"/>
    <w:rsid w:val="006E196F"/>
    <w:rsid w:val="006E1C5B"/>
    <w:rsid w:val="006E22A8"/>
    <w:rsid w:val="006E2518"/>
    <w:rsid w:val="006E34E7"/>
    <w:rsid w:val="006E3D4A"/>
    <w:rsid w:val="006E41D7"/>
    <w:rsid w:val="006E4269"/>
    <w:rsid w:val="006E472E"/>
    <w:rsid w:val="006E48F5"/>
    <w:rsid w:val="006E518D"/>
    <w:rsid w:val="006E5666"/>
    <w:rsid w:val="006E5687"/>
    <w:rsid w:val="006E62B8"/>
    <w:rsid w:val="006E6D41"/>
    <w:rsid w:val="006E7C91"/>
    <w:rsid w:val="006F0AA2"/>
    <w:rsid w:val="006F0C6B"/>
    <w:rsid w:val="006F1217"/>
    <w:rsid w:val="006F17B4"/>
    <w:rsid w:val="006F1A8B"/>
    <w:rsid w:val="006F1CEA"/>
    <w:rsid w:val="006F2456"/>
    <w:rsid w:val="006F273E"/>
    <w:rsid w:val="006F2E99"/>
    <w:rsid w:val="006F5922"/>
    <w:rsid w:val="006F6B04"/>
    <w:rsid w:val="006F7D0E"/>
    <w:rsid w:val="00700655"/>
    <w:rsid w:val="0070144B"/>
    <w:rsid w:val="007014E9"/>
    <w:rsid w:val="00701944"/>
    <w:rsid w:val="00702459"/>
    <w:rsid w:val="00702D6E"/>
    <w:rsid w:val="0070387E"/>
    <w:rsid w:val="00703FC2"/>
    <w:rsid w:val="00704204"/>
    <w:rsid w:val="00704798"/>
    <w:rsid w:val="00704CDE"/>
    <w:rsid w:val="0070506E"/>
    <w:rsid w:val="007059E5"/>
    <w:rsid w:val="007059EE"/>
    <w:rsid w:val="007073E9"/>
    <w:rsid w:val="0071037B"/>
    <w:rsid w:val="007107BD"/>
    <w:rsid w:val="0071121B"/>
    <w:rsid w:val="007112A4"/>
    <w:rsid w:val="007129F9"/>
    <w:rsid w:val="00712F01"/>
    <w:rsid w:val="00712FD9"/>
    <w:rsid w:val="00713109"/>
    <w:rsid w:val="0071353C"/>
    <w:rsid w:val="00713986"/>
    <w:rsid w:val="00714488"/>
    <w:rsid w:val="0071474E"/>
    <w:rsid w:val="00714B26"/>
    <w:rsid w:val="007156DB"/>
    <w:rsid w:val="00717199"/>
    <w:rsid w:val="00717768"/>
    <w:rsid w:val="00717791"/>
    <w:rsid w:val="00717BF1"/>
    <w:rsid w:val="00717C02"/>
    <w:rsid w:val="00720E04"/>
    <w:rsid w:val="0072104C"/>
    <w:rsid w:val="007210EC"/>
    <w:rsid w:val="007215EB"/>
    <w:rsid w:val="00721BB0"/>
    <w:rsid w:val="00722C5E"/>
    <w:rsid w:val="00722CBB"/>
    <w:rsid w:val="00723429"/>
    <w:rsid w:val="00723A54"/>
    <w:rsid w:val="00723DE2"/>
    <w:rsid w:val="00724051"/>
    <w:rsid w:val="00724547"/>
    <w:rsid w:val="00724D10"/>
    <w:rsid w:val="00725BA7"/>
    <w:rsid w:val="00726358"/>
    <w:rsid w:val="00726698"/>
    <w:rsid w:val="007272B3"/>
    <w:rsid w:val="00727EE6"/>
    <w:rsid w:val="00730389"/>
    <w:rsid w:val="0073080A"/>
    <w:rsid w:val="0073104F"/>
    <w:rsid w:val="00731176"/>
    <w:rsid w:val="007314A3"/>
    <w:rsid w:val="00731FA6"/>
    <w:rsid w:val="007324C7"/>
    <w:rsid w:val="00732A3E"/>
    <w:rsid w:val="00733010"/>
    <w:rsid w:val="0073446D"/>
    <w:rsid w:val="007345FE"/>
    <w:rsid w:val="007350EB"/>
    <w:rsid w:val="00735352"/>
    <w:rsid w:val="00735466"/>
    <w:rsid w:val="00735A3F"/>
    <w:rsid w:val="0073656F"/>
    <w:rsid w:val="00736678"/>
    <w:rsid w:val="00736767"/>
    <w:rsid w:val="00736989"/>
    <w:rsid w:val="00736B7B"/>
    <w:rsid w:val="0073723D"/>
    <w:rsid w:val="007379BE"/>
    <w:rsid w:val="00740173"/>
    <w:rsid w:val="007404B8"/>
    <w:rsid w:val="00742571"/>
    <w:rsid w:val="0074270D"/>
    <w:rsid w:val="00742B1A"/>
    <w:rsid w:val="00742DDB"/>
    <w:rsid w:val="0074332F"/>
    <w:rsid w:val="00743C1C"/>
    <w:rsid w:val="00744696"/>
    <w:rsid w:val="007454C3"/>
    <w:rsid w:val="00745571"/>
    <w:rsid w:val="00745EA5"/>
    <w:rsid w:val="00747404"/>
    <w:rsid w:val="00747BEA"/>
    <w:rsid w:val="0075003A"/>
    <w:rsid w:val="0075046A"/>
    <w:rsid w:val="00750D50"/>
    <w:rsid w:val="007518B9"/>
    <w:rsid w:val="00752731"/>
    <w:rsid w:val="00752BDA"/>
    <w:rsid w:val="00752F18"/>
    <w:rsid w:val="007533BB"/>
    <w:rsid w:val="0075382C"/>
    <w:rsid w:val="00753E25"/>
    <w:rsid w:val="0075410C"/>
    <w:rsid w:val="0075476F"/>
    <w:rsid w:val="00754E0D"/>
    <w:rsid w:val="0075563E"/>
    <w:rsid w:val="00756291"/>
    <w:rsid w:val="00756847"/>
    <w:rsid w:val="007568A7"/>
    <w:rsid w:val="0075691D"/>
    <w:rsid w:val="00757257"/>
    <w:rsid w:val="00757591"/>
    <w:rsid w:val="007579C7"/>
    <w:rsid w:val="00757E6D"/>
    <w:rsid w:val="00760003"/>
    <w:rsid w:val="0076013F"/>
    <w:rsid w:val="00760233"/>
    <w:rsid w:val="007603E6"/>
    <w:rsid w:val="00760AE9"/>
    <w:rsid w:val="00760B4F"/>
    <w:rsid w:val="00760E7E"/>
    <w:rsid w:val="007610D9"/>
    <w:rsid w:val="007612A7"/>
    <w:rsid w:val="00761627"/>
    <w:rsid w:val="00761ABB"/>
    <w:rsid w:val="00761B3A"/>
    <w:rsid w:val="0076223D"/>
    <w:rsid w:val="00762C9F"/>
    <w:rsid w:val="007634AA"/>
    <w:rsid w:val="00764936"/>
    <w:rsid w:val="007650A1"/>
    <w:rsid w:val="007654DA"/>
    <w:rsid w:val="00765861"/>
    <w:rsid w:val="00765868"/>
    <w:rsid w:val="007658BD"/>
    <w:rsid w:val="00765B8C"/>
    <w:rsid w:val="00765D55"/>
    <w:rsid w:val="0076690D"/>
    <w:rsid w:val="00766968"/>
    <w:rsid w:val="00766C71"/>
    <w:rsid w:val="00770961"/>
    <w:rsid w:val="00771580"/>
    <w:rsid w:val="00771921"/>
    <w:rsid w:val="00771A07"/>
    <w:rsid w:val="00771B52"/>
    <w:rsid w:val="00772338"/>
    <w:rsid w:val="00772619"/>
    <w:rsid w:val="007728F6"/>
    <w:rsid w:val="00772F44"/>
    <w:rsid w:val="00773A29"/>
    <w:rsid w:val="00773CD0"/>
    <w:rsid w:val="00773D94"/>
    <w:rsid w:val="00773F46"/>
    <w:rsid w:val="00774604"/>
    <w:rsid w:val="007747EB"/>
    <w:rsid w:val="00774872"/>
    <w:rsid w:val="007748A3"/>
    <w:rsid w:val="00775048"/>
    <w:rsid w:val="00775CB6"/>
    <w:rsid w:val="00776174"/>
    <w:rsid w:val="00776E16"/>
    <w:rsid w:val="0077792B"/>
    <w:rsid w:val="00777B18"/>
    <w:rsid w:val="00777C87"/>
    <w:rsid w:val="00777CDE"/>
    <w:rsid w:val="00781295"/>
    <w:rsid w:val="00782579"/>
    <w:rsid w:val="00782DCE"/>
    <w:rsid w:val="007836EE"/>
    <w:rsid w:val="00783A87"/>
    <w:rsid w:val="007849CD"/>
    <w:rsid w:val="00785177"/>
    <w:rsid w:val="0078521B"/>
    <w:rsid w:val="00786055"/>
    <w:rsid w:val="00786292"/>
    <w:rsid w:val="00787EED"/>
    <w:rsid w:val="00787FC4"/>
    <w:rsid w:val="007902B9"/>
    <w:rsid w:val="00790E8D"/>
    <w:rsid w:val="00791059"/>
    <w:rsid w:val="00791167"/>
    <w:rsid w:val="00791B65"/>
    <w:rsid w:val="0079208D"/>
    <w:rsid w:val="007920A1"/>
    <w:rsid w:val="007928E4"/>
    <w:rsid w:val="007929FC"/>
    <w:rsid w:val="00792B0F"/>
    <w:rsid w:val="00792DC7"/>
    <w:rsid w:val="00792E63"/>
    <w:rsid w:val="00792EA9"/>
    <w:rsid w:val="00792EC7"/>
    <w:rsid w:val="007933E1"/>
    <w:rsid w:val="0079386F"/>
    <w:rsid w:val="0079422E"/>
    <w:rsid w:val="00795E9B"/>
    <w:rsid w:val="00796CF9"/>
    <w:rsid w:val="00797EC5"/>
    <w:rsid w:val="007A0A5E"/>
    <w:rsid w:val="007A1058"/>
    <w:rsid w:val="007A164F"/>
    <w:rsid w:val="007A1B89"/>
    <w:rsid w:val="007A2730"/>
    <w:rsid w:val="007A2B62"/>
    <w:rsid w:val="007A2DFC"/>
    <w:rsid w:val="007A455F"/>
    <w:rsid w:val="007A5B30"/>
    <w:rsid w:val="007A5D09"/>
    <w:rsid w:val="007A647E"/>
    <w:rsid w:val="007A6CEA"/>
    <w:rsid w:val="007A6D09"/>
    <w:rsid w:val="007A7259"/>
    <w:rsid w:val="007A7E79"/>
    <w:rsid w:val="007A7F7C"/>
    <w:rsid w:val="007B01DD"/>
    <w:rsid w:val="007B0A1B"/>
    <w:rsid w:val="007B0F64"/>
    <w:rsid w:val="007B1401"/>
    <w:rsid w:val="007B17B3"/>
    <w:rsid w:val="007B18FF"/>
    <w:rsid w:val="007B1ED8"/>
    <w:rsid w:val="007B2565"/>
    <w:rsid w:val="007B2B3F"/>
    <w:rsid w:val="007B2D47"/>
    <w:rsid w:val="007B429C"/>
    <w:rsid w:val="007B4946"/>
    <w:rsid w:val="007B5053"/>
    <w:rsid w:val="007B50BC"/>
    <w:rsid w:val="007B568A"/>
    <w:rsid w:val="007B6953"/>
    <w:rsid w:val="007B6CCC"/>
    <w:rsid w:val="007B7191"/>
    <w:rsid w:val="007B731A"/>
    <w:rsid w:val="007B7D52"/>
    <w:rsid w:val="007C00E8"/>
    <w:rsid w:val="007C0459"/>
    <w:rsid w:val="007C0A88"/>
    <w:rsid w:val="007C0DA4"/>
    <w:rsid w:val="007C194D"/>
    <w:rsid w:val="007C2B02"/>
    <w:rsid w:val="007C4253"/>
    <w:rsid w:val="007C4690"/>
    <w:rsid w:val="007C4BC2"/>
    <w:rsid w:val="007C55F7"/>
    <w:rsid w:val="007C56D5"/>
    <w:rsid w:val="007C61C2"/>
    <w:rsid w:val="007C696B"/>
    <w:rsid w:val="007C7102"/>
    <w:rsid w:val="007C72E9"/>
    <w:rsid w:val="007C7597"/>
    <w:rsid w:val="007C75BD"/>
    <w:rsid w:val="007D01B4"/>
    <w:rsid w:val="007D0613"/>
    <w:rsid w:val="007D0BCC"/>
    <w:rsid w:val="007D1E5C"/>
    <w:rsid w:val="007D2040"/>
    <w:rsid w:val="007D21DC"/>
    <w:rsid w:val="007D220F"/>
    <w:rsid w:val="007D3954"/>
    <w:rsid w:val="007D3EE5"/>
    <w:rsid w:val="007D479D"/>
    <w:rsid w:val="007D563F"/>
    <w:rsid w:val="007D58E6"/>
    <w:rsid w:val="007D5DE9"/>
    <w:rsid w:val="007D665B"/>
    <w:rsid w:val="007D6C8E"/>
    <w:rsid w:val="007D6D19"/>
    <w:rsid w:val="007D6E15"/>
    <w:rsid w:val="007D7895"/>
    <w:rsid w:val="007D79F8"/>
    <w:rsid w:val="007D7B7C"/>
    <w:rsid w:val="007D7D79"/>
    <w:rsid w:val="007E003D"/>
    <w:rsid w:val="007E0F65"/>
    <w:rsid w:val="007E1553"/>
    <w:rsid w:val="007E1D6B"/>
    <w:rsid w:val="007E44BA"/>
    <w:rsid w:val="007E49EE"/>
    <w:rsid w:val="007E5815"/>
    <w:rsid w:val="007E5EED"/>
    <w:rsid w:val="007E6730"/>
    <w:rsid w:val="007E6910"/>
    <w:rsid w:val="007E6AA0"/>
    <w:rsid w:val="007E7DAC"/>
    <w:rsid w:val="007F02B3"/>
    <w:rsid w:val="007F07C6"/>
    <w:rsid w:val="007F0CF8"/>
    <w:rsid w:val="007F17CE"/>
    <w:rsid w:val="007F19A5"/>
    <w:rsid w:val="007F1C06"/>
    <w:rsid w:val="007F2519"/>
    <w:rsid w:val="007F27FA"/>
    <w:rsid w:val="007F2E78"/>
    <w:rsid w:val="007F441A"/>
    <w:rsid w:val="007F447D"/>
    <w:rsid w:val="007F4893"/>
    <w:rsid w:val="007F4F77"/>
    <w:rsid w:val="007F54B6"/>
    <w:rsid w:val="007F5F57"/>
    <w:rsid w:val="007F6173"/>
    <w:rsid w:val="007F642D"/>
    <w:rsid w:val="007F673B"/>
    <w:rsid w:val="007F68E2"/>
    <w:rsid w:val="007F7064"/>
    <w:rsid w:val="007F7BB1"/>
    <w:rsid w:val="007F7C9F"/>
    <w:rsid w:val="008003FF"/>
    <w:rsid w:val="008007DB"/>
    <w:rsid w:val="008016D3"/>
    <w:rsid w:val="00801B29"/>
    <w:rsid w:val="00802E83"/>
    <w:rsid w:val="00802FA3"/>
    <w:rsid w:val="0080304F"/>
    <w:rsid w:val="00803E9F"/>
    <w:rsid w:val="0080401B"/>
    <w:rsid w:val="008051A4"/>
    <w:rsid w:val="008054EB"/>
    <w:rsid w:val="008055DF"/>
    <w:rsid w:val="008059FF"/>
    <w:rsid w:val="00805BE9"/>
    <w:rsid w:val="00805E96"/>
    <w:rsid w:val="00807B3A"/>
    <w:rsid w:val="00807E9A"/>
    <w:rsid w:val="00810594"/>
    <w:rsid w:val="008105C5"/>
    <w:rsid w:val="00810D78"/>
    <w:rsid w:val="00810E1C"/>
    <w:rsid w:val="008120FB"/>
    <w:rsid w:val="00812353"/>
    <w:rsid w:val="0081240A"/>
    <w:rsid w:val="008124CD"/>
    <w:rsid w:val="008126AF"/>
    <w:rsid w:val="00812877"/>
    <w:rsid w:val="008128A3"/>
    <w:rsid w:val="00812F6C"/>
    <w:rsid w:val="00812F94"/>
    <w:rsid w:val="00813AE3"/>
    <w:rsid w:val="00813CF4"/>
    <w:rsid w:val="00814282"/>
    <w:rsid w:val="00814931"/>
    <w:rsid w:val="00814A75"/>
    <w:rsid w:val="0081542D"/>
    <w:rsid w:val="00816B05"/>
    <w:rsid w:val="008173C9"/>
    <w:rsid w:val="008174B4"/>
    <w:rsid w:val="00817EB2"/>
    <w:rsid w:val="0082006A"/>
    <w:rsid w:val="008203B0"/>
    <w:rsid w:val="00820467"/>
    <w:rsid w:val="00820D3C"/>
    <w:rsid w:val="00820E79"/>
    <w:rsid w:val="00820F20"/>
    <w:rsid w:val="008213D4"/>
    <w:rsid w:val="008217E5"/>
    <w:rsid w:val="00822891"/>
    <w:rsid w:val="0082310B"/>
    <w:rsid w:val="008238F7"/>
    <w:rsid w:val="00823C33"/>
    <w:rsid w:val="0082414C"/>
    <w:rsid w:val="0082455A"/>
    <w:rsid w:val="00825A56"/>
    <w:rsid w:val="00825DB4"/>
    <w:rsid w:val="00826D08"/>
    <w:rsid w:val="00830272"/>
    <w:rsid w:val="008304B5"/>
    <w:rsid w:val="0083095F"/>
    <w:rsid w:val="00831D22"/>
    <w:rsid w:val="008321A7"/>
    <w:rsid w:val="00832906"/>
    <w:rsid w:val="00832CD9"/>
    <w:rsid w:val="00833AD0"/>
    <w:rsid w:val="00833B09"/>
    <w:rsid w:val="00833CD6"/>
    <w:rsid w:val="00833E1F"/>
    <w:rsid w:val="00834B8B"/>
    <w:rsid w:val="00834D3C"/>
    <w:rsid w:val="00834FB4"/>
    <w:rsid w:val="0083506D"/>
    <w:rsid w:val="0083556F"/>
    <w:rsid w:val="00835A73"/>
    <w:rsid w:val="00835CBC"/>
    <w:rsid w:val="00836E3C"/>
    <w:rsid w:val="00837CA7"/>
    <w:rsid w:val="00837E83"/>
    <w:rsid w:val="0084045F"/>
    <w:rsid w:val="008414E7"/>
    <w:rsid w:val="008416FD"/>
    <w:rsid w:val="00841FE9"/>
    <w:rsid w:val="00842267"/>
    <w:rsid w:val="008425A0"/>
    <w:rsid w:val="00843EA3"/>
    <w:rsid w:val="008456C3"/>
    <w:rsid w:val="0084679B"/>
    <w:rsid w:val="00846A52"/>
    <w:rsid w:val="00847692"/>
    <w:rsid w:val="00847C66"/>
    <w:rsid w:val="0085015D"/>
    <w:rsid w:val="00850240"/>
    <w:rsid w:val="00850B2D"/>
    <w:rsid w:val="00850F58"/>
    <w:rsid w:val="0085154D"/>
    <w:rsid w:val="00853484"/>
    <w:rsid w:val="00853496"/>
    <w:rsid w:val="00853BA8"/>
    <w:rsid w:val="008551D4"/>
    <w:rsid w:val="00855989"/>
    <w:rsid w:val="008566DD"/>
    <w:rsid w:val="0085705E"/>
    <w:rsid w:val="00857211"/>
    <w:rsid w:val="008575FC"/>
    <w:rsid w:val="00857963"/>
    <w:rsid w:val="00857A04"/>
    <w:rsid w:val="00857C09"/>
    <w:rsid w:val="00857CA4"/>
    <w:rsid w:val="00860BB6"/>
    <w:rsid w:val="00860C92"/>
    <w:rsid w:val="00860F98"/>
    <w:rsid w:val="008615E8"/>
    <w:rsid w:val="00861924"/>
    <w:rsid w:val="008630EE"/>
    <w:rsid w:val="0086362F"/>
    <w:rsid w:val="008636C7"/>
    <w:rsid w:val="00863D61"/>
    <w:rsid w:val="00863FBD"/>
    <w:rsid w:val="008643E1"/>
    <w:rsid w:val="00864409"/>
    <w:rsid w:val="008647EF"/>
    <w:rsid w:val="00865581"/>
    <w:rsid w:val="00865775"/>
    <w:rsid w:val="00865815"/>
    <w:rsid w:val="00865AA9"/>
    <w:rsid w:val="00865ABF"/>
    <w:rsid w:val="00865CCD"/>
    <w:rsid w:val="008663E8"/>
    <w:rsid w:val="00866AE1"/>
    <w:rsid w:val="008676B6"/>
    <w:rsid w:val="0086788B"/>
    <w:rsid w:val="00867A07"/>
    <w:rsid w:val="008700F2"/>
    <w:rsid w:val="00870287"/>
    <w:rsid w:val="00870A92"/>
    <w:rsid w:val="00871010"/>
    <w:rsid w:val="008714DC"/>
    <w:rsid w:val="0087168C"/>
    <w:rsid w:val="00871A39"/>
    <w:rsid w:val="00871F06"/>
    <w:rsid w:val="0087252D"/>
    <w:rsid w:val="00872EDD"/>
    <w:rsid w:val="00873BA6"/>
    <w:rsid w:val="00873DC2"/>
    <w:rsid w:val="008743E8"/>
    <w:rsid w:val="00874D95"/>
    <w:rsid w:val="00874F3B"/>
    <w:rsid w:val="0087591D"/>
    <w:rsid w:val="008766B5"/>
    <w:rsid w:val="008766C5"/>
    <w:rsid w:val="008777B1"/>
    <w:rsid w:val="00877AF8"/>
    <w:rsid w:val="00877BC2"/>
    <w:rsid w:val="008800C8"/>
    <w:rsid w:val="008809F6"/>
    <w:rsid w:val="008818CC"/>
    <w:rsid w:val="00881C2A"/>
    <w:rsid w:val="0088250F"/>
    <w:rsid w:val="0088290D"/>
    <w:rsid w:val="00882F2B"/>
    <w:rsid w:val="00883008"/>
    <w:rsid w:val="0088391C"/>
    <w:rsid w:val="00883942"/>
    <w:rsid w:val="0088436C"/>
    <w:rsid w:val="008846BB"/>
    <w:rsid w:val="008851F2"/>
    <w:rsid w:val="008855CE"/>
    <w:rsid w:val="00885BBB"/>
    <w:rsid w:val="0088626A"/>
    <w:rsid w:val="00886C60"/>
    <w:rsid w:val="00886CE4"/>
    <w:rsid w:val="0088736A"/>
    <w:rsid w:val="00887D6E"/>
    <w:rsid w:val="00887DA9"/>
    <w:rsid w:val="00887E1B"/>
    <w:rsid w:val="008916A2"/>
    <w:rsid w:val="00891A5A"/>
    <w:rsid w:val="00892028"/>
    <w:rsid w:val="00892642"/>
    <w:rsid w:val="0089273C"/>
    <w:rsid w:val="00892904"/>
    <w:rsid w:val="0089351B"/>
    <w:rsid w:val="008935BC"/>
    <w:rsid w:val="00893B50"/>
    <w:rsid w:val="00895033"/>
    <w:rsid w:val="008953C5"/>
    <w:rsid w:val="0089594A"/>
    <w:rsid w:val="00895E01"/>
    <w:rsid w:val="00896726"/>
    <w:rsid w:val="0089750A"/>
    <w:rsid w:val="008A195B"/>
    <w:rsid w:val="008A2172"/>
    <w:rsid w:val="008A303F"/>
    <w:rsid w:val="008A3CE4"/>
    <w:rsid w:val="008A4252"/>
    <w:rsid w:val="008A4879"/>
    <w:rsid w:val="008A4BDA"/>
    <w:rsid w:val="008A5311"/>
    <w:rsid w:val="008A5598"/>
    <w:rsid w:val="008A6447"/>
    <w:rsid w:val="008A6AC4"/>
    <w:rsid w:val="008A7591"/>
    <w:rsid w:val="008A794A"/>
    <w:rsid w:val="008A79D1"/>
    <w:rsid w:val="008A7C24"/>
    <w:rsid w:val="008B010E"/>
    <w:rsid w:val="008B011E"/>
    <w:rsid w:val="008B04E0"/>
    <w:rsid w:val="008B110C"/>
    <w:rsid w:val="008B15ED"/>
    <w:rsid w:val="008B1696"/>
    <w:rsid w:val="008B18BA"/>
    <w:rsid w:val="008B18C6"/>
    <w:rsid w:val="008B1915"/>
    <w:rsid w:val="008B1B85"/>
    <w:rsid w:val="008B2605"/>
    <w:rsid w:val="008B315A"/>
    <w:rsid w:val="008B3391"/>
    <w:rsid w:val="008B5029"/>
    <w:rsid w:val="008B5C8B"/>
    <w:rsid w:val="008B5CD7"/>
    <w:rsid w:val="008B6360"/>
    <w:rsid w:val="008B64E2"/>
    <w:rsid w:val="008B6581"/>
    <w:rsid w:val="008B67CA"/>
    <w:rsid w:val="008B71B2"/>
    <w:rsid w:val="008B763B"/>
    <w:rsid w:val="008C0A41"/>
    <w:rsid w:val="008C12CE"/>
    <w:rsid w:val="008C12D1"/>
    <w:rsid w:val="008C17CF"/>
    <w:rsid w:val="008C238C"/>
    <w:rsid w:val="008C2A01"/>
    <w:rsid w:val="008C2A08"/>
    <w:rsid w:val="008C356F"/>
    <w:rsid w:val="008C39DB"/>
    <w:rsid w:val="008C405B"/>
    <w:rsid w:val="008C411E"/>
    <w:rsid w:val="008C47DB"/>
    <w:rsid w:val="008C48D2"/>
    <w:rsid w:val="008C5E33"/>
    <w:rsid w:val="008C75C0"/>
    <w:rsid w:val="008C7B07"/>
    <w:rsid w:val="008C7E04"/>
    <w:rsid w:val="008D0B8E"/>
    <w:rsid w:val="008D0F32"/>
    <w:rsid w:val="008D12E4"/>
    <w:rsid w:val="008D2153"/>
    <w:rsid w:val="008D2442"/>
    <w:rsid w:val="008D27DC"/>
    <w:rsid w:val="008D3284"/>
    <w:rsid w:val="008D3369"/>
    <w:rsid w:val="008D4544"/>
    <w:rsid w:val="008D45CB"/>
    <w:rsid w:val="008D562D"/>
    <w:rsid w:val="008D643C"/>
    <w:rsid w:val="008D6F4A"/>
    <w:rsid w:val="008D73E3"/>
    <w:rsid w:val="008D73F1"/>
    <w:rsid w:val="008D7B6A"/>
    <w:rsid w:val="008E1600"/>
    <w:rsid w:val="008E2ECE"/>
    <w:rsid w:val="008E445C"/>
    <w:rsid w:val="008E504E"/>
    <w:rsid w:val="008E54E1"/>
    <w:rsid w:val="008E5889"/>
    <w:rsid w:val="008E5FC7"/>
    <w:rsid w:val="008E5FE1"/>
    <w:rsid w:val="008E707C"/>
    <w:rsid w:val="008F001B"/>
    <w:rsid w:val="008F044D"/>
    <w:rsid w:val="008F048B"/>
    <w:rsid w:val="008F0731"/>
    <w:rsid w:val="008F193D"/>
    <w:rsid w:val="008F24BC"/>
    <w:rsid w:val="008F24C3"/>
    <w:rsid w:val="008F2B1E"/>
    <w:rsid w:val="008F4D89"/>
    <w:rsid w:val="008F4D9D"/>
    <w:rsid w:val="008F5863"/>
    <w:rsid w:val="008F5F07"/>
    <w:rsid w:val="008F759D"/>
    <w:rsid w:val="008F7F12"/>
    <w:rsid w:val="00900082"/>
    <w:rsid w:val="00900617"/>
    <w:rsid w:val="009009B3"/>
    <w:rsid w:val="00901EC2"/>
    <w:rsid w:val="00903642"/>
    <w:rsid w:val="00903E8D"/>
    <w:rsid w:val="00904AF8"/>
    <w:rsid w:val="00904BED"/>
    <w:rsid w:val="00905395"/>
    <w:rsid w:val="009055F8"/>
    <w:rsid w:val="00905B49"/>
    <w:rsid w:val="00905CDD"/>
    <w:rsid w:val="0090625F"/>
    <w:rsid w:val="009062FE"/>
    <w:rsid w:val="00906447"/>
    <w:rsid w:val="00906A2D"/>
    <w:rsid w:val="0090753C"/>
    <w:rsid w:val="00910A58"/>
    <w:rsid w:val="00910B11"/>
    <w:rsid w:val="00910C88"/>
    <w:rsid w:val="00910D0D"/>
    <w:rsid w:val="00911229"/>
    <w:rsid w:val="009114E5"/>
    <w:rsid w:val="00911CE5"/>
    <w:rsid w:val="00912582"/>
    <w:rsid w:val="0091290E"/>
    <w:rsid w:val="00912D7D"/>
    <w:rsid w:val="00913434"/>
    <w:rsid w:val="0091447C"/>
    <w:rsid w:val="009156F8"/>
    <w:rsid w:val="00915A77"/>
    <w:rsid w:val="00915F5E"/>
    <w:rsid w:val="00916AA4"/>
    <w:rsid w:val="009177E3"/>
    <w:rsid w:val="00917C7F"/>
    <w:rsid w:val="00920F31"/>
    <w:rsid w:val="00921A31"/>
    <w:rsid w:val="00921BC6"/>
    <w:rsid w:val="009224C3"/>
    <w:rsid w:val="00922AC8"/>
    <w:rsid w:val="0092416F"/>
    <w:rsid w:val="00924363"/>
    <w:rsid w:val="0092450E"/>
    <w:rsid w:val="00924538"/>
    <w:rsid w:val="00924BE8"/>
    <w:rsid w:val="00924DD8"/>
    <w:rsid w:val="00926886"/>
    <w:rsid w:val="009268D8"/>
    <w:rsid w:val="00926F2F"/>
    <w:rsid w:val="00926F8F"/>
    <w:rsid w:val="00927C56"/>
    <w:rsid w:val="00927EF3"/>
    <w:rsid w:val="009303FA"/>
    <w:rsid w:val="0093073A"/>
    <w:rsid w:val="009307C6"/>
    <w:rsid w:val="0093129A"/>
    <w:rsid w:val="00931344"/>
    <w:rsid w:val="00931B2C"/>
    <w:rsid w:val="00931B35"/>
    <w:rsid w:val="00931E4F"/>
    <w:rsid w:val="00931FF8"/>
    <w:rsid w:val="009334B8"/>
    <w:rsid w:val="0093369F"/>
    <w:rsid w:val="00933937"/>
    <w:rsid w:val="00934352"/>
    <w:rsid w:val="00934C5D"/>
    <w:rsid w:val="00935907"/>
    <w:rsid w:val="009402C4"/>
    <w:rsid w:val="0094129D"/>
    <w:rsid w:val="0094140A"/>
    <w:rsid w:val="00941F6F"/>
    <w:rsid w:val="00942094"/>
    <w:rsid w:val="009425ED"/>
    <w:rsid w:val="009426F8"/>
    <w:rsid w:val="00942E6E"/>
    <w:rsid w:val="009434DF"/>
    <w:rsid w:val="00943B61"/>
    <w:rsid w:val="009451BB"/>
    <w:rsid w:val="00946596"/>
    <w:rsid w:val="00946C7C"/>
    <w:rsid w:val="00946E63"/>
    <w:rsid w:val="00947527"/>
    <w:rsid w:val="009478D8"/>
    <w:rsid w:val="00947F29"/>
    <w:rsid w:val="00950A36"/>
    <w:rsid w:val="00950EAE"/>
    <w:rsid w:val="009510D8"/>
    <w:rsid w:val="009515E9"/>
    <w:rsid w:val="00951CCC"/>
    <w:rsid w:val="00951FA9"/>
    <w:rsid w:val="009525BB"/>
    <w:rsid w:val="0095266F"/>
    <w:rsid w:val="00952CE1"/>
    <w:rsid w:val="00953250"/>
    <w:rsid w:val="00953C34"/>
    <w:rsid w:val="009544A0"/>
    <w:rsid w:val="00954933"/>
    <w:rsid w:val="009559F1"/>
    <w:rsid w:val="00955C40"/>
    <w:rsid w:val="00957D74"/>
    <w:rsid w:val="00960490"/>
    <w:rsid w:val="009613B4"/>
    <w:rsid w:val="009631FE"/>
    <w:rsid w:val="0096331E"/>
    <w:rsid w:val="009634D9"/>
    <w:rsid w:val="009645CB"/>
    <w:rsid w:val="00964FA5"/>
    <w:rsid w:val="00965193"/>
    <w:rsid w:val="0096539B"/>
    <w:rsid w:val="0096588F"/>
    <w:rsid w:val="0096620B"/>
    <w:rsid w:val="009668F0"/>
    <w:rsid w:val="009670C1"/>
    <w:rsid w:val="009707CE"/>
    <w:rsid w:val="00971BD7"/>
    <w:rsid w:val="0097209E"/>
    <w:rsid w:val="009727A0"/>
    <w:rsid w:val="00974BC5"/>
    <w:rsid w:val="009754E0"/>
    <w:rsid w:val="00976F7C"/>
    <w:rsid w:val="009771EF"/>
    <w:rsid w:val="00977C2B"/>
    <w:rsid w:val="00977E52"/>
    <w:rsid w:val="00980A19"/>
    <w:rsid w:val="00981886"/>
    <w:rsid w:val="00981F0A"/>
    <w:rsid w:val="00982D37"/>
    <w:rsid w:val="0098301D"/>
    <w:rsid w:val="00984369"/>
    <w:rsid w:val="009843B5"/>
    <w:rsid w:val="0098479A"/>
    <w:rsid w:val="00984E54"/>
    <w:rsid w:val="00984F07"/>
    <w:rsid w:val="00985A16"/>
    <w:rsid w:val="00985A22"/>
    <w:rsid w:val="009873BF"/>
    <w:rsid w:val="009879A4"/>
    <w:rsid w:val="009902DB"/>
    <w:rsid w:val="00990CA3"/>
    <w:rsid w:val="00990DFA"/>
    <w:rsid w:val="0099150F"/>
    <w:rsid w:val="009923C1"/>
    <w:rsid w:val="009927AB"/>
    <w:rsid w:val="00992EFE"/>
    <w:rsid w:val="00993923"/>
    <w:rsid w:val="00993A15"/>
    <w:rsid w:val="00994E03"/>
    <w:rsid w:val="00995000"/>
    <w:rsid w:val="0099501B"/>
    <w:rsid w:val="009952AC"/>
    <w:rsid w:val="00995327"/>
    <w:rsid w:val="009961FE"/>
    <w:rsid w:val="009966CC"/>
    <w:rsid w:val="009977F4"/>
    <w:rsid w:val="00997B41"/>
    <w:rsid w:val="00997EBE"/>
    <w:rsid w:val="009A0250"/>
    <w:rsid w:val="009A080E"/>
    <w:rsid w:val="009A08D9"/>
    <w:rsid w:val="009A0B37"/>
    <w:rsid w:val="009A0E16"/>
    <w:rsid w:val="009A0E37"/>
    <w:rsid w:val="009A1046"/>
    <w:rsid w:val="009A1099"/>
    <w:rsid w:val="009A2889"/>
    <w:rsid w:val="009A350B"/>
    <w:rsid w:val="009A45C0"/>
    <w:rsid w:val="009A4698"/>
    <w:rsid w:val="009A47CB"/>
    <w:rsid w:val="009A4AC0"/>
    <w:rsid w:val="009A4E98"/>
    <w:rsid w:val="009A54B7"/>
    <w:rsid w:val="009A561B"/>
    <w:rsid w:val="009A56F1"/>
    <w:rsid w:val="009A5EBD"/>
    <w:rsid w:val="009A6263"/>
    <w:rsid w:val="009A6D6E"/>
    <w:rsid w:val="009A6E7A"/>
    <w:rsid w:val="009A6F12"/>
    <w:rsid w:val="009A6F34"/>
    <w:rsid w:val="009A6F5A"/>
    <w:rsid w:val="009A7D45"/>
    <w:rsid w:val="009B094F"/>
    <w:rsid w:val="009B13BF"/>
    <w:rsid w:val="009B1CC0"/>
    <w:rsid w:val="009B2349"/>
    <w:rsid w:val="009B2B0A"/>
    <w:rsid w:val="009B37CA"/>
    <w:rsid w:val="009B3868"/>
    <w:rsid w:val="009B392A"/>
    <w:rsid w:val="009B3C33"/>
    <w:rsid w:val="009B3F56"/>
    <w:rsid w:val="009B43B3"/>
    <w:rsid w:val="009B43D4"/>
    <w:rsid w:val="009B4922"/>
    <w:rsid w:val="009B4C6C"/>
    <w:rsid w:val="009B4DD5"/>
    <w:rsid w:val="009B50AE"/>
    <w:rsid w:val="009B5FB6"/>
    <w:rsid w:val="009B6864"/>
    <w:rsid w:val="009B7594"/>
    <w:rsid w:val="009B7FD0"/>
    <w:rsid w:val="009C1200"/>
    <w:rsid w:val="009C1B89"/>
    <w:rsid w:val="009C2A24"/>
    <w:rsid w:val="009C2DD5"/>
    <w:rsid w:val="009C3733"/>
    <w:rsid w:val="009C4045"/>
    <w:rsid w:val="009C420B"/>
    <w:rsid w:val="009C4F28"/>
    <w:rsid w:val="009C5469"/>
    <w:rsid w:val="009C5847"/>
    <w:rsid w:val="009C59A6"/>
    <w:rsid w:val="009C5F0A"/>
    <w:rsid w:val="009C5FEB"/>
    <w:rsid w:val="009C6100"/>
    <w:rsid w:val="009C648B"/>
    <w:rsid w:val="009C733B"/>
    <w:rsid w:val="009C781D"/>
    <w:rsid w:val="009C78EE"/>
    <w:rsid w:val="009C7DB9"/>
    <w:rsid w:val="009D039E"/>
    <w:rsid w:val="009D0B8A"/>
    <w:rsid w:val="009D15DF"/>
    <w:rsid w:val="009D1CD8"/>
    <w:rsid w:val="009D323A"/>
    <w:rsid w:val="009D5145"/>
    <w:rsid w:val="009D579B"/>
    <w:rsid w:val="009D5BA8"/>
    <w:rsid w:val="009D6138"/>
    <w:rsid w:val="009D6A66"/>
    <w:rsid w:val="009D70F7"/>
    <w:rsid w:val="009D770D"/>
    <w:rsid w:val="009D7795"/>
    <w:rsid w:val="009D7B87"/>
    <w:rsid w:val="009E04D2"/>
    <w:rsid w:val="009E0A44"/>
    <w:rsid w:val="009E3763"/>
    <w:rsid w:val="009E37A6"/>
    <w:rsid w:val="009E3C2D"/>
    <w:rsid w:val="009E3CC3"/>
    <w:rsid w:val="009E5855"/>
    <w:rsid w:val="009E61C9"/>
    <w:rsid w:val="009E69BF"/>
    <w:rsid w:val="009E7ADA"/>
    <w:rsid w:val="009F03E8"/>
    <w:rsid w:val="009F0708"/>
    <w:rsid w:val="009F11BC"/>
    <w:rsid w:val="009F25A7"/>
    <w:rsid w:val="009F273A"/>
    <w:rsid w:val="009F2B27"/>
    <w:rsid w:val="009F3224"/>
    <w:rsid w:val="009F329C"/>
    <w:rsid w:val="009F4542"/>
    <w:rsid w:val="009F4C99"/>
    <w:rsid w:val="009F62B6"/>
    <w:rsid w:val="009F6A27"/>
    <w:rsid w:val="009F7872"/>
    <w:rsid w:val="00A013CE"/>
    <w:rsid w:val="00A02000"/>
    <w:rsid w:val="00A023A7"/>
    <w:rsid w:val="00A0298E"/>
    <w:rsid w:val="00A02C15"/>
    <w:rsid w:val="00A02FAB"/>
    <w:rsid w:val="00A03473"/>
    <w:rsid w:val="00A039B1"/>
    <w:rsid w:val="00A03FAF"/>
    <w:rsid w:val="00A040BB"/>
    <w:rsid w:val="00A04C1B"/>
    <w:rsid w:val="00A05EDA"/>
    <w:rsid w:val="00A06B93"/>
    <w:rsid w:val="00A06C75"/>
    <w:rsid w:val="00A079FE"/>
    <w:rsid w:val="00A07B23"/>
    <w:rsid w:val="00A07E49"/>
    <w:rsid w:val="00A07F80"/>
    <w:rsid w:val="00A10429"/>
    <w:rsid w:val="00A108EE"/>
    <w:rsid w:val="00A10E16"/>
    <w:rsid w:val="00A10EA1"/>
    <w:rsid w:val="00A110D1"/>
    <w:rsid w:val="00A11FC2"/>
    <w:rsid w:val="00A12476"/>
    <w:rsid w:val="00A130EA"/>
    <w:rsid w:val="00A13B14"/>
    <w:rsid w:val="00A142C7"/>
    <w:rsid w:val="00A14B1B"/>
    <w:rsid w:val="00A14B72"/>
    <w:rsid w:val="00A14E79"/>
    <w:rsid w:val="00A153CD"/>
    <w:rsid w:val="00A15DD3"/>
    <w:rsid w:val="00A163E1"/>
    <w:rsid w:val="00A164DB"/>
    <w:rsid w:val="00A165B8"/>
    <w:rsid w:val="00A167AE"/>
    <w:rsid w:val="00A16802"/>
    <w:rsid w:val="00A1688C"/>
    <w:rsid w:val="00A169BB"/>
    <w:rsid w:val="00A17A8F"/>
    <w:rsid w:val="00A17FD3"/>
    <w:rsid w:val="00A20881"/>
    <w:rsid w:val="00A210DE"/>
    <w:rsid w:val="00A21977"/>
    <w:rsid w:val="00A219BF"/>
    <w:rsid w:val="00A22D41"/>
    <w:rsid w:val="00A235F8"/>
    <w:rsid w:val="00A23874"/>
    <w:rsid w:val="00A24905"/>
    <w:rsid w:val="00A25767"/>
    <w:rsid w:val="00A2638E"/>
    <w:rsid w:val="00A2678D"/>
    <w:rsid w:val="00A26853"/>
    <w:rsid w:val="00A26DD4"/>
    <w:rsid w:val="00A26EB2"/>
    <w:rsid w:val="00A272E7"/>
    <w:rsid w:val="00A278EF"/>
    <w:rsid w:val="00A27961"/>
    <w:rsid w:val="00A279AA"/>
    <w:rsid w:val="00A301B9"/>
    <w:rsid w:val="00A3068D"/>
    <w:rsid w:val="00A3113D"/>
    <w:rsid w:val="00A31149"/>
    <w:rsid w:val="00A31D1E"/>
    <w:rsid w:val="00A32194"/>
    <w:rsid w:val="00A32798"/>
    <w:rsid w:val="00A32A05"/>
    <w:rsid w:val="00A33549"/>
    <w:rsid w:val="00A340BC"/>
    <w:rsid w:val="00A34122"/>
    <w:rsid w:val="00A35F34"/>
    <w:rsid w:val="00A368C9"/>
    <w:rsid w:val="00A37B1F"/>
    <w:rsid w:val="00A40665"/>
    <w:rsid w:val="00A410E2"/>
    <w:rsid w:val="00A420C5"/>
    <w:rsid w:val="00A428D9"/>
    <w:rsid w:val="00A42B1B"/>
    <w:rsid w:val="00A42E83"/>
    <w:rsid w:val="00A43588"/>
    <w:rsid w:val="00A43B5E"/>
    <w:rsid w:val="00A44033"/>
    <w:rsid w:val="00A443E7"/>
    <w:rsid w:val="00A45133"/>
    <w:rsid w:val="00A46340"/>
    <w:rsid w:val="00A464CB"/>
    <w:rsid w:val="00A46C6B"/>
    <w:rsid w:val="00A46E81"/>
    <w:rsid w:val="00A46F49"/>
    <w:rsid w:val="00A471BB"/>
    <w:rsid w:val="00A473B7"/>
    <w:rsid w:val="00A4764C"/>
    <w:rsid w:val="00A50EEF"/>
    <w:rsid w:val="00A5147B"/>
    <w:rsid w:val="00A517CD"/>
    <w:rsid w:val="00A51A77"/>
    <w:rsid w:val="00A5278D"/>
    <w:rsid w:val="00A52D96"/>
    <w:rsid w:val="00A54357"/>
    <w:rsid w:val="00A548A6"/>
    <w:rsid w:val="00A54FF1"/>
    <w:rsid w:val="00A55079"/>
    <w:rsid w:val="00A550E4"/>
    <w:rsid w:val="00A559AB"/>
    <w:rsid w:val="00A5626F"/>
    <w:rsid w:val="00A56337"/>
    <w:rsid w:val="00A56B71"/>
    <w:rsid w:val="00A56D42"/>
    <w:rsid w:val="00A56EE4"/>
    <w:rsid w:val="00A57AEF"/>
    <w:rsid w:val="00A57FE4"/>
    <w:rsid w:val="00A60301"/>
    <w:rsid w:val="00A606DE"/>
    <w:rsid w:val="00A60D85"/>
    <w:rsid w:val="00A60F8C"/>
    <w:rsid w:val="00A61526"/>
    <w:rsid w:val="00A61733"/>
    <w:rsid w:val="00A61D47"/>
    <w:rsid w:val="00A620EF"/>
    <w:rsid w:val="00A62723"/>
    <w:rsid w:val="00A627E2"/>
    <w:rsid w:val="00A632FA"/>
    <w:rsid w:val="00A634FC"/>
    <w:rsid w:val="00A63552"/>
    <w:rsid w:val="00A63CB2"/>
    <w:rsid w:val="00A64503"/>
    <w:rsid w:val="00A64E49"/>
    <w:rsid w:val="00A65753"/>
    <w:rsid w:val="00A65B23"/>
    <w:rsid w:val="00A65BF5"/>
    <w:rsid w:val="00A66CE5"/>
    <w:rsid w:val="00A66D76"/>
    <w:rsid w:val="00A70522"/>
    <w:rsid w:val="00A70B47"/>
    <w:rsid w:val="00A710C6"/>
    <w:rsid w:val="00A71268"/>
    <w:rsid w:val="00A712F0"/>
    <w:rsid w:val="00A714D6"/>
    <w:rsid w:val="00A7192B"/>
    <w:rsid w:val="00A71B45"/>
    <w:rsid w:val="00A72293"/>
    <w:rsid w:val="00A72D2D"/>
    <w:rsid w:val="00A72F5A"/>
    <w:rsid w:val="00A735AD"/>
    <w:rsid w:val="00A73F8F"/>
    <w:rsid w:val="00A7405F"/>
    <w:rsid w:val="00A74647"/>
    <w:rsid w:val="00A75704"/>
    <w:rsid w:val="00A75B76"/>
    <w:rsid w:val="00A76A62"/>
    <w:rsid w:val="00A76AB3"/>
    <w:rsid w:val="00A76DD2"/>
    <w:rsid w:val="00A76E2A"/>
    <w:rsid w:val="00A77BCB"/>
    <w:rsid w:val="00A77C07"/>
    <w:rsid w:val="00A80498"/>
    <w:rsid w:val="00A805BB"/>
    <w:rsid w:val="00A80773"/>
    <w:rsid w:val="00A8178A"/>
    <w:rsid w:val="00A81E2C"/>
    <w:rsid w:val="00A81F8C"/>
    <w:rsid w:val="00A823FB"/>
    <w:rsid w:val="00A82F07"/>
    <w:rsid w:val="00A8351D"/>
    <w:rsid w:val="00A84F98"/>
    <w:rsid w:val="00A85A25"/>
    <w:rsid w:val="00A86103"/>
    <w:rsid w:val="00A86877"/>
    <w:rsid w:val="00A86906"/>
    <w:rsid w:val="00A869FB"/>
    <w:rsid w:val="00A86AFC"/>
    <w:rsid w:val="00A8722B"/>
    <w:rsid w:val="00A87BBE"/>
    <w:rsid w:val="00A9082B"/>
    <w:rsid w:val="00A9114E"/>
    <w:rsid w:val="00A919A4"/>
    <w:rsid w:val="00A91B5B"/>
    <w:rsid w:val="00A91C53"/>
    <w:rsid w:val="00A921C4"/>
    <w:rsid w:val="00A92867"/>
    <w:rsid w:val="00A928A3"/>
    <w:rsid w:val="00A92BB4"/>
    <w:rsid w:val="00A9316C"/>
    <w:rsid w:val="00A93747"/>
    <w:rsid w:val="00A947AA"/>
    <w:rsid w:val="00A94B10"/>
    <w:rsid w:val="00A94DAA"/>
    <w:rsid w:val="00A9598F"/>
    <w:rsid w:val="00A95B7A"/>
    <w:rsid w:val="00A95FF4"/>
    <w:rsid w:val="00A969E6"/>
    <w:rsid w:val="00A96B72"/>
    <w:rsid w:val="00A97C01"/>
    <w:rsid w:val="00A97CC6"/>
    <w:rsid w:val="00AA06C5"/>
    <w:rsid w:val="00AA096A"/>
    <w:rsid w:val="00AA0AC2"/>
    <w:rsid w:val="00AA0E77"/>
    <w:rsid w:val="00AA1669"/>
    <w:rsid w:val="00AA21BE"/>
    <w:rsid w:val="00AA3C8E"/>
    <w:rsid w:val="00AA508A"/>
    <w:rsid w:val="00AA5366"/>
    <w:rsid w:val="00AA58BA"/>
    <w:rsid w:val="00AA7089"/>
    <w:rsid w:val="00AA70E6"/>
    <w:rsid w:val="00AA7A80"/>
    <w:rsid w:val="00AA7D18"/>
    <w:rsid w:val="00AB0AF6"/>
    <w:rsid w:val="00AB18B9"/>
    <w:rsid w:val="00AB1DFC"/>
    <w:rsid w:val="00AB2157"/>
    <w:rsid w:val="00AB2745"/>
    <w:rsid w:val="00AB32BC"/>
    <w:rsid w:val="00AB32BE"/>
    <w:rsid w:val="00AB3E93"/>
    <w:rsid w:val="00AB40A7"/>
    <w:rsid w:val="00AB4177"/>
    <w:rsid w:val="00AB44B7"/>
    <w:rsid w:val="00AB45B0"/>
    <w:rsid w:val="00AB4821"/>
    <w:rsid w:val="00AB4C82"/>
    <w:rsid w:val="00AB5228"/>
    <w:rsid w:val="00AB5C70"/>
    <w:rsid w:val="00AC0B11"/>
    <w:rsid w:val="00AC0D75"/>
    <w:rsid w:val="00AC0E1E"/>
    <w:rsid w:val="00AC159B"/>
    <w:rsid w:val="00AC1C84"/>
    <w:rsid w:val="00AC25F5"/>
    <w:rsid w:val="00AC2773"/>
    <w:rsid w:val="00AC2B3B"/>
    <w:rsid w:val="00AC2EEE"/>
    <w:rsid w:val="00AC31FC"/>
    <w:rsid w:val="00AC34FD"/>
    <w:rsid w:val="00AC3756"/>
    <w:rsid w:val="00AC37BA"/>
    <w:rsid w:val="00AC4259"/>
    <w:rsid w:val="00AC53EF"/>
    <w:rsid w:val="00AC573A"/>
    <w:rsid w:val="00AC585C"/>
    <w:rsid w:val="00AC5EFD"/>
    <w:rsid w:val="00AC670D"/>
    <w:rsid w:val="00AC6745"/>
    <w:rsid w:val="00AC6DB9"/>
    <w:rsid w:val="00AC7906"/>
    <w:rsid w:val="00AD0028"/>
    <w:rsid w:val="00AD0134"/>
    <w:rsid w:val="00AD072D"/>
    <w:rsid w:val="00AD0964"/>
    <w:rsid w:val="00AD098E"/>
    <w:rsid w:val="00AD1002"/>
    <w:rsid w:val="00AD1161"/>
    <w:rsid w:val="00AD1291"/>
    <w:rsid w:val="00AD2095"/>
    <w:rsid w:val="00AD2308"/>
    <w:rsid w:val="00AD23B0"/>
    <w:rsid w:val="00AD26F3"/>
    <w:rsid w:val="00AD2A3E"/>
    <w:rsid w:val="00AD3447"/>
    <w:rsid w:val="00AD3B95"/>
    <w:rsid w:val="00AD43F9"/>
    <w:rsid w:val="00AD47CA"/>
    <w:rsid w:val="00AD4CE1"/>
    <w:rsid w:val="00AD55C9"/>
    <w:rsid w:val="00AD5E50"/>
    <w:rsid w:val="00AD6830"/>
    <w:rsid w:val="00AD6DB8"/>
    <w:rsid w:val="00AD7097"/>
    <w:rsid w:val="00AD77E3"/>
    <w:rsid w:val="00AD7934"/>
    <w:rsid w:val="00AD7A21"/>
    <w:rsid w:val="00AD7AE1"/>
    <w:rsid w:val="00AD7CE5"/>
    <w:rsid w:val="00AE125B"/>
    <w:rsid w:val="00AE13C1"/>
    <w:rsid w:val="00AE1866"/>
    <w:rsid w:val="00AE339B"/>
    <w:rsid w:val="00AE381D"/>
    <w:rsid w:val="00AE40D1"/>
    <w:rsid w:val="00AE469A"/>
    <w:rsid w:val="00AE4947"/>
    <w:rsid w:val="00AE4EF5"/>
    <w:rsid w:val="00AE5528"/>
    <w:rsid w:val="00AE5C92"/>
    <w:rsid w:val="00AE67A1"/>
    <w:rsid w:val="00AE6B88"/>
    <w:rsid w:val="00AE6F1D"/>
    <w:rsid w:val="00AE721C"/>
    <w:rsid w:val="00AF0895"/>
    <w:rsid w:val="00AF11EB"/>
    <w:rsid w:val="00AF17BD"/>
    <w:rsid w:val="00AF1FF2"/>
    <w:rsid w:val="00AF23B0"/>
    <w:rsid w:val="00AF25C1"/>
    <w:rsid w:val="00AF2F15"/>
    <w:rsid w:val="00AF34A8"/>
    <w:rsid w:val="00AF4787"/>
    <w:rsid w:val="00AF660B"/>
    <w:rsid w:val="00AF6733"/>
    <w:rsid w:val="00AF6D49"/>
    <w:rsid w:val="00AF6E5B"/>
    <w:rsid w:val="00AF70ED"/>
    <w:rsid w:val="00AF7362"/>
    <w:rsid w:val="00AF7AEE"/>
    <w:rsid w:val="00AF7FE7"/>
    <w:rsid w:val="00B003C7"/>
    <w:rsid w:val="00B00919"/>
    <w:rsid w:val="00B009F3"/>
    <w:rsid w:val="00B00A13"/>
    <w:rsid w:val="00B00FB1"/>
    <w:rsid w:val="00B0161D"/>
    <w:rsid w:val="00B01A75"/>
    <w:rsid w:val="00B01CD6"/>
    <w:rsid w:val="00B01F96"/>
    <w:rsid w:val="00B023EB"/>
    <w:rsid w:val="00B023EF"/>
    <w:rsid w:val="00B02F92"/>
    <w:rsid w:val="00B037D1"/>
    <w:rsid w:val="00B054E6"/>
    <w:rsid w:val="00B0561E"/>
    <w:rsid w:val="00B05F8D"/>
    <w:rsid w:val="00B06609"/>
    <w:rsid w:val="00B06C7A"/>
    <w:rsid w:val="00B06E45"/>
    <w:rsid w:val="00B07225"/>
    <w:rsid w:val="00B07BF3"/>
    <w:rsid w:val="00B07D61"/>
    <w:rsid w:val="00B1011D"/>
    <w:rsid w:val="00B1090B"/>
    <w:rsid w:val="00B10BFE"/>
    <w:rsid w:val="00B10C96"/>
    <w:rsid w:val="00B11345"/>
    <w:rsid w:val="00B1185E"/>
    <w:rsid w:val="00B1200D"/>
    <w:rsid w:val="00B1273B"/>
    <w:rsid w:val="00B1340F"/>
    <w:rsid w:val="00B139E1"/>
    <w:rsid w:val="00B13A8E"/>
    <w:rsid w:val="00B13F69"/>
    <w:rsid w:val="00B140D5"/>
    <w:rsid w:val="00B1469F"/>
    <w:rsid w:val="00B147B1"/>
    <w:rsid w:val="00B15211"/>
    <w:rsid w:val="00B15435"/>
    <w:rsid w:val="00B16079"/>
    <w:rsid w:val="00B16E73"/>
    <w:rsid w:val="00B17FED"/>
    <w:rsid w:val="00B20845"/>
    <w:rsid w:val="00B20D12"/>
    <w:rsid w:val="00B2196F"/>
    <w:rsid w:val="00B21CD9"/>
    <w:rsid w:val="00B22305"/>
    <w:rsid w:val="00B224CF"/>
    <w:rsid w:val="00B22863"/>
    <w:rsid w:val="00B232DF"/>
    <w:rsid w:val="00B23534"/>
    <w:rsid w:val="00B23F31"/>
    <w:rsid w:val="00B24173"/>
    <w:rsid w:val="00B24720"/>
    <w:rsid w:val="00B24BB7"/>
    <w:rsid w:val="00B25269"/>
    <w:rsid w:val="00B25C01"/>
    <w:rsid w:val="00B25C5F"/>
    <w:rsid w:val="00B2623A"/>
    <w:rsid w:val="00B266C0"/>
    <w:rsid w:val="00B2689D"/>
    <w:rsid w:val="00B3057D"/>
    <w:rsid w:val="00B30864"/>
    <w:rsid w:val="00B30E64"/>
    <w:rsid w:val="00B311B0"/>
    <w:rsid w:val="00B31365"/>
    <w:rsid w:val="00B32492"/>
    <w:rsid w:val="00B32666"/>
    <w:rsid w:val="00B32CA6"/>
    <w:rsid w:val="00B3339C"/>
    <w:rsid w:val="00B3498D"/>
    <w:rsid w:val="00B34B19"/>
    <w:rsid w:val="00B34BC9"/>
    <w:rsid w:val="00B34EAD"/>
    <w:rsid w:val="00B34EF3"/>
    <w:rsid w:val="00B353F3"/>
    <w:rsid w:val="00B35878"/>
    <w:rsid w:val="00B36584"/>
    <w:rsid w:val="00B37323"/>
    <w:rsid w:val="00B37773"/>
    <w:rsid w:val="00B401BE"/>
    <w:rsid w:val="00B403D6"/>
    <w:rsid w:val="00B40E4F"/>
    <w:rsid w:val="00B40EF0"/>
    <w:rsid w:val="00B41A24"/>
    <w:rsid w:val="00B41C5D"/>
    <w:rsid w:val="00B42B29"/>
    <w:rsid w:val="00B42D9B"/>
    <w:rsid w:val="00B433FE"/>
    <w:rsid w:val="00B43845"/>
    <w:rsid w:val="00B44044"/>
    <w:rsid w:val="00B455B9"/>
    <w:rsid w:val="00B467D7"/>
    <w:rsid w:val="00B46CA2"/>
    <w:rsid w:val="00B4753D"/>
    <w:rsid w:val="00B4762E"/>
    <w:rsid w:val="00B47A17"/>
    <w:rsid w:val="00B50880"/>
    <w:rsid w:val="00B508A9"/>
    <w:rsid w:val="00B50DF0"/>
    <w:rsid w:val="00B51416"/>
    <w:rsid w:val="00B518C1"/>
    <w:rsid w:val="00B51921"/>
    <w:rsid w:val="00B51D16"/>
    <w:rsid w:val="00B52199"/>
    <w:rsid w:val="00B521C5"/>
    <w:rsid w:val="00B52236"/>
    <w:rsid w:val="00B522BB"/>
    <w:rsid w:val="00B5266A"/>
    <w:rsid w:val="00B527E5"/>
    <w:rsid w:val="00B52A4D"/>
    <w:rsid w:val="00B52A79"/>
    <w:rsid w:val="00B5308F"/>
    <w:rsid w:val="00B534FC"/>
    <w:rsid w:val="00B5360C"/>
    <w:rsid w:val="00B53A93"/>
    <w:rsid w:val="00B53C6B"/>
    <w:rsid w:val="00B53CF8"/>
    <w:rsid w:val="00B554D0"/>
    <w:rsid w:val="00B55CE1"/>
    <w:rsid w:val="00B561B4"/>
    <w:rsid w:val="00B567DF"/>
    <w:rsid w:val="00B56F83"/>
    <w:rsid w:val="00B57A70"/>
    <w:rsid w:val="00B57CE8"/>
    <w:rsid w:val="00B57E4F"/>
    <w:rsid w:val="00B60003"/>
    <w:rsid w:val="00B60507"/>
    <w:rsid w:val="00B60D2C"/>
    <w:rsid w:val="00B611AB"/>
    <w:rsid w:val="00B61C31"/>
    <w:rsid w:val="00B6310F"/>
    <w:rsid w:val="00B6329C"/>
    <w:rsid w:val="00B65228"/>
    <w:rsid w:val="00B6653F"/>
    <w:rsid w:val="00B6658F"/>
    <w:rsid w:val="00B66E52"/>
    <w:rsid w:val="00B67142"/>
    <w:rsid w:val="00B673C6"/>
    <w:rsid w:val="00B67B04"/>
    <w:rsid w:val="00B70536"/>
    <w:rsid w:val="00B70559"/>
    <w:rsid w:val="00B70A82"/>
    <w:rsid w:val="00B70C92"/>
    <w:rsid w:val="00B71305"/>
    <w:rsid w:val="00B71B4C"/>
    <w:rsid w:val="00B71EB5"/>
    <w:rsid w:val="00B720B4"/>
    <w:rsid w:val="00B73014"/>
    <w:rsid w:val="00B73507"/>
    <w:rsid w:val="00B7490C"/>
    <w:rsid w:val="00B76349"/>
    <w:rsid w:val="00B777C7"/>
    <w:rsid w:val="00B77ABE"/>
    <w:rsid w:val="00B800E3"/>
    <w:rsid w:val="00B809B2"/>
    <w:rsid w:val="00B81427"/>
    <w:rsid w:val="00B8169C"/>
    <w:rsid w:val="00B81C32"/>
    <w:rsid w:val="00B81DB1"/>
    <w:rsid w:val="00B81DC6"/>
    <w:rsid w:val="00B81F25"/>
    <w:rsid w:val="00B8259C"/>
    <w:rsid w:val="00B82A3E"/>
    <w:rsid w:val="00B82CA8"/>
    <w:rsid w:val="00B837B9"/>
    <w:rsid w:val="00B83A24"/>
    <w:rsid w:val="00B83D82"/>
    <w:rsid w:val="00B8423B"/>
    <w:rsid w:val="00B84647"/>
    <w:rsid w:val="00B84B49"/>
    <w:rsid w:val="00B851C1"/>
    <w:rsid w:val="00B858B6"/>
    <w:rsid w:val="00B8621A"/>
    <w:rsid w:val="00B86C78"/>
    <w:rsid w:val="00B86CC9"/>
    <w:rsid w:val="00B87EC1"/>
    <w:rsid w:val="00B901C4"/>
    <w:rsid w:val="00B905DE"/>
    <w:rsid w:val="00B90B2E"/>
    <w:rsid w:val="00B90F10"/>
    <w:rsid w:val="00B910BE"/>
    <w:rsid w:val="00B9136B"/>
    <w:rsid w:val="00B91DDD"/>
    <w:rsid w:val="00B920C1"/>
    <w:rsid w:val="00B923C5"/>
    <w:rsid w:val="00B926EE"/>
    <w:rsid w:val="00B930B6"/>
    <w:rsid w:val="00B9325D"/>
    <w:rsid w:val="00B9343E"/>
    <w:rsid w:val="00B93B25"/>
    <w:rsid w:val="00B93F32"/>
    <w:rsid w:val="00B944BC"/>
    <w:rsid w:val="00B953DF"/>
    <w:rsid w:val="00B959BD"/>
    <w:rsid w:val="00B96228"/>
    <w:rsid w:val="00B971B4"/>
    <w:rsid w:val="00B971C3"/>
    <w:rsid w:val="00BA06A7"/>
    <w:rsid w:val="00BA0F1B"/>
    <w:rsid w:val="00BA255B"/>
    <w:rsid w:val="00BA2EE0"/>
    <w:rsid w:val="00BA49CB"/>
    <w:rsid w:val="00BA4D8B"/>
    <w:rsid w:val="00BA4E43"/>
    <w:rsid w:val="00BA4FA5"/>
    <w:rsid w:val="00BA526A"/>
    <w:rsid w:val="00BA57E8"/>
    <w:rsid w:val="00BA5971"/>
    <w:rsid w:val="00BA5EEF"/>
    <w:rsid w:val="00BA6567"/>
    <w:rsid w:val="00BA6889"/>
    <w:rsid w:val="00BA692C"/>
    <w:rsid w:val="00BA6FEB"/>
    <w:rsid w:val="00BA7C71"/>
    <w:rsid w:val="00BA7CCB"/>
    <w:rsid w:val="00BB094B"/>
    <w:rsid w:val="00BB15C5"/>
    <w:rsid w:val="00BB16CE"/>
    <w:rsid w:val="00BB1B23"/>
    <w:rsid w:val="00BB21D9"/>
    <w:rsid w:val="00BB2271"/>
    <w:rsid w:val="00BB2636"/>
    <w:rsid w:val="00BB2C84"/>
    <w:rsid w:val="00BB344F"/>
    <w:rsid w:val="00BB36F5"/>
    <w:rsid w:val="00BB3947"/>
    <w:rsid w:val="00BB4047"/>
    <w:rsid w:val="00BB4711"/>
    <w:rsid w:val="00BB5FC0"/>
    <w:rsid w:val="00BB6288"/>
    <w:rsid w:val="00BB71C2"/>
    <w:rsid w:val="00BB76D4"/>
    <w:rsid w:val="00BC0759"/>
    <w:rsid w:val="00BC0CD4"/>
    <w:rsid w:val="00BC1349"/>
    <w:rsid w:val="00BC16F6"/>
    <w:rsid w:val="00BC1FF7"/>
    <w:rsid w:val="00BC2089"/>
    <w:rsid w:val="00BC2639"/>
    <w:rsid w:val="00BC2FDB"/>
    <w:rsid w:val="00BC3437"/>
    <w:rsid w:val="00BC3B76"/>
    <w:rsid w:val="00BC3E24"/>
    <w:rsid w:val="00BC4BCE"/>
    <w:rsid w:val="00BC5148"/>
    <w:rsid w:val="00BC66AA"/>
    <w:rsid w:val="00BC6B4A"/>
    <w:rsid w:val="00BC6F3C"/>
    <w:rsid w:val="00BC72C0"/>
    <w:rsid w:val="00BC72C3"/>
    <w:rsid w:val="00BC7C53"/>
    <w:rsid w:val="00BD0644"/>
    <w:rsid w:val="00BD0667"/>
    <w:rsid w:val="00BD0A51"/>
    <w:rsid w:val="00BD199C"/>
    <w:rsid w:val="00BD28FB"/>
    <w:rsid w:val="00BD2B0F"/>
    <w:rsid w:val="00BD3296"/>
    <w:rsid w:val="00BD3AAC"/>
    <w:rsid w:val="00BD453E"/>
    <w:rsid w:val="00BD4718"/>
    <w:rsid w:val="00BD53DB"/>
    <w:rsid w:val="00BD566D"/>
    <w:rsid w:val="00BD58D2"/>
    <w:rsid w:val="00BD5F4D"/>
    <w:rsid w:val="00BD69F2"/>
    <w:rsid w:val="00BD6A94"/>
    <w:rsid w:val="00BD6B78"/>
    <w:rsid w:val="00BD6C13"/>
    <w:rsid w:val="00BD6FB1"/>
    <w:rsid w:val="00BE0013"/>
    <w:rsid w:val="00BE0423"/>
    <w:rsid w:val="00BE0715"/>
    <w:rsid w:val="00BE0CD6"/>
    <w:rsid w:val="00BE0F87"/>
    <w:rsid w:val="00BE1328"/>
    <w:rsid w:val="00BE1A93"/>
    <w:rsid w:val="00BE2430"/>
    <w:rsid w:val="00BE2AA0"/>
    <w:rsid w:val="00BE3207"/>
    <w:rsid w:val="00BE3384"/>
    <w:rsid w:val="00BE34B8"/>
    <w:rsid w:val="00BE3789"/>
    <w:rsid w:val="00BE4739"/>
    <w:rsid w:val="00BE4C2F"/>
    <w:rsid w:val="00BE55EB"/>
    <w:rsid w:val="00BE5B9A"/>
    <w:rsid w:val="00BE5EE3"/>
    <w:rsid w:val="00BE602E"/>
    <w:rsid w:val="00BE7658"/>
    <w:rsid w:val="00BE76C1"/>
    <w:rsid w:val="00BE7C76"/>
    <w:rsid w:val="00BF040B"/>
    <w:rsid w:val="00BF10C1"/>
    <w:rsid w:val="00BF14E9"/>
    <w:rsid w:val="00BF1E4E"/>
    <w:rsid w:val="00BF249C"/>
    <w:rsid w:val="00BF30DE"/>
    <w:rsid w:val="00BF3366"/>
    <w:rsid w:val="00BF405F"/>
    <w:rsid w:val="00BF455C"/>
    <w:rsid w:val="00BF4684"/>
    <w:rsid w:val="00BF46FD"/>
    <w:rsid w:val="00BF48B3"/>
    <w:rsid w:val="00BF491F"/>
    <w:rsid w:val="00BF49A2"/>
    <w:rsid w:val="00BF50CA"/>
    <w:rsid w:val="00BF5303"/>
    <w:rsid w:val="00BF637F"/>
    <w:rsid w:val="00BF6564"/>
    <w:rsid w:val="00BF705D"/>
    <w:rsid w:val="00BF7E77"/>
    <w:rsid w:val="00C000BD"/>
    <w:rsid w:val="00C0023C"/>
    <w:rsid w:val="00C0045E"/>
    <w:rsid w:val="00C0055C"/>
    <w:rsid w:val="00C007C1"/>
    <w:rsid w:val="00C01250"/>
    <w:rsid w:val="00C017AA"/>
    <w:rsid w:val="00C01D16"/>
    <w:rsid w:val="00C02CB2"/>
    <w:rsid w:val="00C02DB9"/>
    <w:rsid w:val="00C03640"/>
    <w:rsid w:val="00C03AF1"/>
    <w:rsid w:val="00C0431A"/>
    <w:rsid w:val="00C04C2F"/>
    <w:rsid w:val="00C04C87"/>
    <w:rsid w:val="00C04CCA"/>
    <w:rsid w:val="00C061E2"/>
    <w:rsid w:val="00C0663F"/>
    <w:rsid w:val="00C067FC"/>
    <w:rsid w:val="00C0706F"/>
    <w:rsid w:val="00C07C4D"/>
    <w:rsid w:val="00C07CE4"/>
    <w:rsid w:val="00C07D50"/>
    <w:rsid w:val="00C10AAA"/>
    <w:rsid w:val="00C10CA1"/>
    <w:rsid w:val="00C126DB"/>
    <w:rsid w:val="00C1284A"/>
    <w:rsid w:val="00C14120"/>
    <w:rsid w:val="00C15850"/>
    <w:rsid w:val="00C15D20"/>
    <w:rsid w:val="00C16604"/>
    <w:rsid w:val="00C16EA2"/>
    <w:rsid w:val="00C173FB"/>
    <w:rsid w:val="00C176E4"/>
    <w:rsid w:val="00C17713"/>
    <w:rsid w:val="00C1791C"/>
    <w:rsid w:val="00C17928"/>
    <w:rsid w:val="00C205FA"/>
    <w:rsid w:val="00C212C9"/>
    <w:rsid w:val="00C21F58"/>
    <w:rsid w:val="00C222F7"/>
    <w:rsid w:val="00C22AA6"/>
    <w:rsid w:val="00C23CF6"/>
    <w:rsid w:val="00C23EFB"/>
    <w:rsid w:val="00C248A3"/>
    <w:rsid w:val="00C24CE4"/>
    <w:rsid w:val="00C2550C"/>
    <w:rsid w:val="00C25671"/>
    <w:rsid w:val="00C259EB"/>
    <w:rsid w:val="00C263B5"/>
    <w:rsid w:val="00C268F1"/>
    <w:rsid w:val="00C26BBD"/>
    <w:rsid w:val="00C26D8B"/>
    <w:rsid w:val="00C26F3C"/>
    <w:rsid w:val="00C27110"/>
    <w:rsid w:val="00C273A7"/>
    <w:rsid w:val="00C276C7"/>
    <w:rsid w:val="00C31719"/>
    <w:rsid w:val="00C31D73"/>
    <w:rsid w:val="00C322A0"/>
    <w:rsid w:val="00C32B8F"/>
    <w:rsid w:val="00C331DF"/>
    <w:rsid w:val="00C333F0"/>
    <w:rsid w:val="00C334CF"/>
    <w:rsid w:val="00C336AC"/>
    <w:rsid w:val="00C33AC6"/>
    <w:rsid w:val="00C33D29"/>
    <w:rsid w:val="00C34084"/>
    <w:rsid w:val="00C3469F"/>
    <w:rsid w:val="00C3519E"/>
    <w:rsid w:val="00C35F58"/>
    <w:rsid w:val="00C36226"/>
    <w:rsid w:val="00C36684"/>
    <w:rsid w:val="00C36BDD"/>
    <w:rsid w:val="00C37095"/>
    <w:rsid w:val="00C37819"/>
    <w:rsid w:val="00C378EA"/>
    <w:rsid w:val="00C37AEF"/>
    <w:rsid w:val="00C37B2D"/>
    <w:rsid w:val="00C40B01"/>
    <w:rsid w:val="00C41751"/>
    <w:rsid w:val="00C41780"/>
    <w:rsid w:val="00C41E6B"/>
    <w:rsid w:val="00C436B3"/>
    <w:rsid w:val="00C43D0B"/>
    <w:rsid w:val="00C45B9B"/>
    <w:rsid w:val="00C4690A"/>
    <w:rsid w:val="00C50947"/>
    <w:rsid w:val="00C50D84"/>
    <w:rsid w:val="00C50E7F"/>
    <w:rsid w:val="00C514A9"/>
    <w:rsid w:val="00C51F73"/>
    <w:rsid w:val="00C53A1E"/>
    <w:rsid w:val="00C540D4"/>
    <w:rsid w:val="00C54AD0"/>
    <w:rsid w:val="00C55D79"/>
    <w:rsid w:val="00C5703B"/>
    <w:rsid w:val="00C57BBC"/>
    <w:rsid w:val="00C57C2C"/>
    <w:rsid w:val="00C60A15"/>
    <w:rsid w:val="00C610D5"/>
    <w:rsid w:val="00C616C7"/>
    <w:rsid w:val="00C622F6"/>
    <w:rsid w:val="00C62BBE"/>
    <w:rsid w:val="00C62BE9"/>
    <w:rsid w:val="00C63005"/>
    <w:rsid w:val="00C63185"/>
    <w:rsid w:val="00C638B5"/>
    <w:rsid w:val="00C63B3D"/>
    <w:rsid w:val="00C640AB"/>
    <w:rsid w:val="00C643D4"/>
    <w:rsid w:val="00C64CCD"/>
    <w:rsid w:val="00C650F3"/>
    <w:rsid w:val="00C65157"/>
    <w:rsid w:val="00C6550D"/>
    <w:rsid w:val="00C6553C"/>
    <w:rsid w:val="00C65FB9"/>
    <w:rsid w:val="00C664B2"/>
    <w:rsid w:val="00C66757"/>
    <w:rsid w:val="00C66A40"/>
    <w:rsid w:val="00C671E0"/>
    <w:rsid w:val="00C677C6"/>
    <w:rsid w:val="00C7042E"/>
    <w:rsid w:val="00C70646"/>
    <w:rsid w:val="00C707B0"/>
    <w:rsid w:val="00C70B95"/>
    <w:rsid w:val="00C71AED"/>
    <w:rsid w:val="00C72342"/>
    <w:rsid w:val="00C72D72"/>
    <w:rsid w:val="00C72D98"/>
    <w:rsid w:val="00C72EC1"/>
    <w:rsid w:val="00C73399"/>
    <w:rsid w:val="00C73802"/>
    <w:rsid w:val="00C74846"/>
    <w:rsid w:val="00C74CDD"/>
    <w:rsid w:val="00C75BED"/>
    <w:rsid w:val="00C75D26"/>
    <w:rsid w:val="00C76326"/>
    <w:rsid w:val="00C767A5"/>
    <w:rsid w:val="00C76BAC"/>
    <w:rsid w:val="00C76E6A"/>
    <w:rsid w:val="00C76E7D"/>
    <w:rsid w:val="00C771C6"/>
    <w:rsid w:val="00C80787"/>
    <w:rsid w:val="00C80914"/>
    <w:rsid w:val="00C80DB1"/>
    <w:rsid w:val="00C80F52"/>
    <w:rsid w:val="00C817F0"/>
    <w:rsid w:val="00C81C4D"/>
    <w:rsid w:val="00C81C53"/>
    <w:rsid w:val="00C81E26"/>
    <w:rsid w:val="00C81EB0"/>
    <w:rsid w:val="00C81F9E"/>
    <w:rsid w:val="00C82288"/>
    <w:rsid w:val="00C823E8"/>
    <w:rsid w:val="00C82AD2"/>
    <w:rsid w:val="00C82CF9"/>
    <w:rsid w:val="00C833F6"/>
    <w:rsid w:val="00C83485"/>
    <w:rsid w:val="00C838D6"/>
    <w:rsid w:val="00C84B94"/>
    <w:rsid w:val="00C84C4E"/>
    <w:rsid w:val="00C84CA5"/>
    <w:rsid w:val="00C85C34"/>
    <w:rsid w:val="00C85EEC"/>
    <w:rsid w:val="00C866CE"/>
    <w:rsid w:val="00C86B71"/>
    <w:rsid w:val="00C87AFA"/>
    <w:rsid w:val="00C87F90"/>
    <w:rsid w:val="00C902AF"/>
    <w:rsid w:val="00C910F1"/>
    <w:rsid w:val="00C91585"/>
    <w:rsid w:val="00C93045"/>
    <w:rsid w:val="00C93425"/>
    <w:rsid w:val="00C93D16"/>
    <w:rsid w:val="00C93D1D"/>
    <w:rsid w:val="00C93DE5"/>
    <w:rsid w:val="00C947BC"/>
    <w:rsid w:val="00C9557C"/>
    <w:rsid w:val="00C95D2F"/>
    <w:rsid w:val="00C95E19"/>
    <w:rsid w:val="00C96662"/>
    <w:rsid w:val="00C968ED"/>
    <w:rsid w:val="00C96EF6"/>
    <w:rsid w:val="00C96FE0"/>
    <w:rsid w:val="00C97312"/>
    <w:rsid w:val="00C97CD8"/>
    <w:rsid w:val="00CA071F"/>
    <w:rsid w:val="00CA08E8"/>
    <w:rsid w:val="00CA0CE4"/>
    <w:rsid w:val="00CA0D24"/>
    <w:rsid w:val="00CA29DF"/>
    <w:rsid w:val="00CA2EE0"/>
    <w:rsid w:val="00CA2EF7"/>
    <w:rsid w:val="00CA3233"/>
    <w:rsid w:val="00CA3F6A"/>
    <w:rsid w:val="00CA4051"/>
    <w:rsid w:val="00CA4B38"/>
    <w:rsid w:val="00CA5308"/>
    <w:rsid w:val="00CA535E"/>
    <w:rsid w:val="00CA5528"/>
    <w:rsid w:val="00CA5A3E"/>
    <w:rsid w:val="00CA70F1"/>
    <w:rsid w:val="00CA7CF4"/>
    <w:rsid w:val="00CB052D"/>
    <w:rsid w:val="00CB09A9"/>
    <w:rsid w:val="00CB12B0"/>
    <w:rsid w:val="00CB1795"/>
    <w:rsid w:val="00CB1A54"/>
    <w:rsid w:val="00CB27A6"/>
    <w:rsid w:val="00CB28FD"/>
    <w:rsid w:val="00CB33B1"/>
    <w:rsid w:val="00CB4DF7"/>
    <w:rsid w:val="00CB542D"/>
    <w:rsid w:val="00CB5D3D"/>
    <w:rsid w:val="00CB7A6A"/>
    <w:rsid w:val="00CB7AEA"/>
    <w:rsid w:val="00CC0979"/>
    <w:rsid w:val="00CC0BA3"/>
    <w:rsid w:val="00CC0D77"/>
    <w:rsid w:val="00CC1220"/>
    <w:rsid w:val="00CC1302"/>
    <w:rsid w:val="00CC13AB"/>
    <w:rsid w:val="00CC13C7"/>
    <w:rsid w:val="00CC16B0"/>
    <w:rsid w:val="00CC1831"/>
    <w:rsid w:val="00CC189D"/>
    <w:rsid w:val="00CC29A2"/>
    <w:rsid w:val="00CC2F25"/>
    <w:rsid w:val="00CC3445"/>
    <w:rsid w:val="00CC35DF"/>
    <w:rsid w:val="00CC3E42"/>
    <w:rsid w:val="00CC4996"/>
    <w:rsid w:val="00CC4EB1"/>
    <w:rsid w:val="00CC5100"/>
    <w:rsid w:val="00CC5270"/>
    <w:rsid w:val="00CC5462"/>
    <w:rsid w:val="00CC5D03"/>
    <w:rsid w:val="00CC5E9C"/>
    <w:rsid w:val="00CC62F7"/>
    <w:rsid w:val="00CC6A15"/>
    <w:rsid w:val="00CC706E"/>
    <w:rsid w:val="00CC7454"/>
    <w:rsid w:val="00CC7CCE"/>
    <w:rsid w:val="00CD0484"/>
    <w:rsid w:val="00CD05C1"/>
    <w:rsid w:val="00CD0CEA"/>
    <w:rsid w:val="00CD19D2"/>
    <w:rsid w:val="00CD1D78"/>
    <w:rsid w:val="00CD203C"/>
    <w:rsid w:val="00CD205F"/>
    <w:rsid w:val="00CD2CD4"/>
    <w:rsid w:val="00CD3A95"/>
    <w:rsid w:val="00CD3BB5"/>
    <w:rsid w:val="00CD3F1B"/>
    <w:rsid w:val="00CD4374"/>
    <w:rsid w:val="00CD467F"/>
    <w:rsid w:val="00CD4F60"/>
    <w:rsid w:val="00CD6688"/>
    <w:rsid w:val="00CD6E3F"/>
    <w:rsid w:val="00CD6F5D"/>
    <w:rsid w:val="00CD733B"/>
    <w:rsid w:val="00CD73F5"/>
    <w:rsid w:val="00CD7509"/>
    <w:rsid w:val="00CD77B8"/>
    <w:rsid w:val="00CE0664"/>
    <w:rsid w:val="00CE34F8"/>
    <w:rsid w:val="00CE35B7"/>
    <w:rsid w:val="00CE38A9"/>
    <w:rsid w:val="00CE3A86"/>
    <w:rsid w:val="00CE434B"/>
    <w:rsid w:val="00CE4B1F"/>
    <w:rsid w:val="00CE4C65"/>
    <w:rsid w:val="00CE51A6"/>
    <w:rsid w:val="00CE5985"/>
    <w:rsid w:val="00CE61E3"/>
    <w:rsid w:val="00CE6320"/>
    <w:rsid w:val="00CE6353"/>
    <w:rsid w:val="00CE6B92"/>
    <w:rsid w:val="00CE6BB8"/>
    <w:rsid w:val="00CE6FCD"/>
    <w:rsid w:val="00CE759C"/>
    <w:rsid w:val="00CE76A6"/>
    <w:rsid w:val="00CF03AD"/>
    <w:rsid w:val="00CF04B2"/>
    <w:rsid w:val="00CF0CCB"/>
    <w:rsid w:val="00CF1C2D"/>
    <w:rsid w:val="00CF20A5"/>
    <w:rsid w:val="00CF2877"/>
    <w:rsid w:val="00CF383A"/>
    <w:rsid w:val="00CF3885"/>
    <w:rsid w:val="00CF396E"/>
    <w:rsid w:val="00CF44B1"/>
    <w:rsid w:val="00CF453E"/>
    <w:rsid w:val="00CF456C"/>
    <w:rsid w:val="00CF4C38"/>
    <w:rsid w:val="00CF5208"/>
    <w:rsid w:val="00CF521E"/>
    <w:rsid w:val="00CF53D2"/>
    <w:rsid w:val="00CF5D23"/>
    <w:rsid w:val="00D006F5"/>
    <w:rsid w:val="00D021E7"/>
    <w:rsid w:val="00D02C18"/>
    <w:rsid w:val="00D02CD3"/>
    <w:rsid w:val="00D02F93"/>
    <w:rsid w:val="00D03105"/>
    <w:rsid w:val="00D03205"/>
    <w:rsid w:val="00D042BC"/>
    <w:rsid w:val="00D04CDF"/>
    <w:rsid w:val="00D05A4F"/>
    <w:rsid w:val="00D05C8F"/>
    <w:rsid w:val="00D06C5F"/>
    <w:rsid w:val="00D0700A"/>
    <w:rsid w:val="00D0707F"/>
    <w:rsid w:val="00D072C6"/>
    <w:rsid w:val="00D07394"/>
    <w:rsid w:val="00D0780F"/>
    <w:rsid w:val="00D07DF8"/>
    <w:rsid w:val="00D10D83"/>
    <w:rsid w:val="00D1240B"/>
    <w:rsid w:val="00D12D37"/>
    <w:rsid w:val="00D136E7"/>
    <w:rsid w:val="00D13812"/>
    <w:rsid w:val="00D1396E"/>
    <w:rsid w:val="00D13F4E"/>
    <w:rsid w:val="00D1420A"/>
    <w:rsid w:val="00D14286"/>
    <w:rsid w:val="00D14429"/>
    <w:rsid w:val="00D1534C"/>
    <w:rsid w:val="00D15A56"/>
    <w:rsid w:val="00D16E24"/>
    <w:rsid w:val="00D170A8"/>
    <w:rsid w:val="00D177F7"/>
    <w:rsid w:val="00D17E7C"/>
    <w:rsid w:val="00D20368"/>
    <w:rsid w:val="00D207FF"/>
    <w:rsid w:val="00D219E6"/>
    <w:rsid w:val="00D21D40"/>
    <w:rsid w:val="00D21F2D"/>
    <w:rsid w:val="00D225F2"/>
    <w:rsid w:val="00D22611"/>
    <w:rsid w:val="00D22CB7"/>
    <w:rsid w:val="00D22D25"/>
    <w:rsid w:val="00D23691"/>
    <w:rsid w:val="00D23783"/>
    <w:rsid w:val="00D23A55"/>
    <w:rsid w:val="00D23B0D"/>
    <w:rsid w:val="00D23D93"/>
    <w:rsid w:val="00D23EB5"/>
    <w:rsid w:val="00D23F34"/>
    <w:rsid w:val="00D24722"/>
    <w:rsid w:val="00D24B87"/>
    <w:rsid w:val="00D2550E"/>
    <w:rsid w:val="00D2620F"/>
    <w:rsid w:val="00D26397"/>
    <w:rsid w:val="00D263B5"/>
    <w:rsid w:val="00D266CE"/>
    <w:rsid w:val="00D26993"/>
    <w:rsid w:val="00D272A8"/>
    <w:rsid w:val="00D300A0"/>
    <w:rsid w:val="00D30118"/>
    <w:rsid w:val="00D3084E"/>
    <w:rsid w:val="00D30CDC"/>
    <w:rsid w:val="00D314D2"/>
    <w:rsid w:val="00D31B5B"/>
    <w:rsid w:val="00D32078"/>
    <w:rsid w:val="00D320E6"/>
    <w:rsid w:val="00D32B4F"/>
    <w:rsid w:val="00D32C12"/>
    <w:rsid w:val="00D336C0"/>
    <w:rsid w:val="00D33A23"/>
    <w:rsid w:val="00D347CE"/>
    <w:rsid w:val="00D35368"/>
    <w:rsid w:val="00D354E7"/>
    <w:rsid w:val="00D35EFB"/>
    <w:rsid w:val="00D36BB7"/>
    <w:rsid w:val="00D36F2F"/>
    <w:rsid w:val="00D37145"/>
    <w:rsid w:val="00D401D6"/>
    <w:rsid w:val="00D407E5"/>
    <w:rsid w:val="00D40C9C"/>
    <w:rsid w:val="00D41AAC"/>
    <w:rsid w:val="00D42226"/>
    <w:rsid w:val="00D425DF"/>
    <w:rsid w:val="00D42A48"/>
    <w:rsid w:val="00D42EF9"/>
    <w:rsid w:val="00D43A45"/>
    <w:rsid w:val="00D4488F"/>
    <w:rsid w:val="00D44F79"/>
    <w:rsid w:val="00D45358"/>
    <w:rsid w:val="00D45C63"/>
    <w:rsid w:val="00D45E1F"/>
    <w:rsid w:val="00D460F5"/>
    <w:rsid w:val="00D47D58"/>
    <w:rsid w:val="00D50A6A"/>
    <w:rsid w:val="00D50B83"/>
    <w:rsid w:val="00D513B5"/>
    <w:rsid w:val="00D51AD1"/>
    <w:rsid w:val="00D51D45"/>
    <w:rsid w:val="00D52692"/>
    <w:rsid w:val="00D526B3"/>
    <w:rsid w:val="00D53251"/>
    <w:rsid w:val="00D53374"/>
    <w:rsid w:val="00D53A73"/>
    <w:rsid w:val="00D53EAD"/>
    <w:rsid w:val="00D53EEB"/>
    <w:rsid w:val="00D5416E"/>
    <w:rsid w:val="00D543A8"/>
    <w:rsid w:val="00D54713"/>
    <w:rsid w:val="00D54E20"/>
    <w:rsid w:val="00D54F25"/>
    <w:rsid w:val="00D55036"/>
    <w:rsid w:val="00D55A49"/>
    <w:rsid w:val="00D55CE8"/>
    <w:rsid w:val="00D566EA"/>
    <w:rsid w:val="00D56F5D"/>
    <w:rsid w:val="00D57C08"/>
    <w:rsid w:val="00D60463"/>
    <w:rsid w:val="00D61BD4"/>
    <w:rsid w:val="00D61E93"/>
    <w:rsid w:val="00D620BD"/>
    <w:rsid w:val="00D62755"/>
    <w:rsid w:val="00D62F1E"/>
    <w:rsid w:val="00D630AE"/>
    <w:rsid w:val="00D633E9"/>
    <w:rsid w:val="00D64030"/>
    <w:rsid w:val="00D64508"/>
    <w:rsid w:val="00D6485C"/>
    <w:rsid w:val="00D649B2"/>
    <w:rsid w:val="00D64A0A"/>
    <w:rsid w:val="00D6598D"/>
    <w:rsid w:val="00D66172"/>
    <w:rsid w:val="00D665EC"/>
    <w:rsid w:val="00D6730C"/>
    <w:rsid w:val="00D67D76"/>
    <w:rsid w:val="00D70293"/>
    <w:rsid w:val="00D705AA"/>
    <w:rsid w:val="00D70B15"/>
    <w:rsid w:val="00D71E2C"/>
    <w:rsid w:val="00D722B7"/>
    <w:rsid w:val="00D729C9"/>
    <w:rsid w:val="00D72C58"/>
    <w:rsid w:val="00D72D54"/>
    <w:rsid w:val="00D72E7A"/>
    <w:rsid w:val="00D7306F"/>
    <w:rsid w:val="00D735E8"/>
    <w:rsid w:val="00D73B2D"/>
    <w:rsid w:val="00D73F7A"/>
    <w:rsid w:val="00D74AF9"/>
    <w:rsid w:val="00D761B8"/>
    <w:rsid w:val="00D763E5"/>
    <w:rsid w:val="00D76B5C"/>
    <w:rsid w:val="00D76C90"/>
    <w:rsid w:val="00D76F42"/>
    <w:rsid w:val="00D77332"/>
    <w:rsid w:val="00D77D50"/>
    <w:rsid w:val="00D80100"/>
    <w:rsid w:val="00D809F7"/>
    <w:rsid w:val="00D80B74"/>
    <w:rsid w:val="00D81124"/>
    <w:rsid w:val="00D81595"/>
    <w:rsid w:val="00D81A2D"/>
    <w:rsid w:val="00D81DE6"/>
    <w:rsid w:val="00D82070"/>
    <w:rsid w:val="00D82142"/>
    <w:rsid w:val="00D82152"/>
    <w:rsid w:val="00D82FBF"/>
    <w:rsid w:val="00D83446"/>
    <w:rsid w:val="00D83A06"/>
    <w:rsid w:val="00D83CB6"/>
    <w:rsid w:val="00D84013"/>
    <w:rsid w:val="00D84462"/>
    <w:rsid w:val="00D84499"/>
    <w:rsid w:val="00D84537"/>
    <w:rsid w:val="00D845AF"/>
    <w:rsid w:val="00D845D9"/>
    <w:rsid w:val="00D8475A"/>
    <w:rsid w:val="00D85766"/>
    <w:rsid w:val="00D85E28"/>
    <w:rsid w:val="00D8609F"/>
    <w:rsid w:val="00D86104"/>
    <w:rsid w:val="00D86908"/>
    <w:rsid w:val="00D90822"/>
    <w:rsid w:val="00D915D7"/>
    <w:rsid w:val="00D92E5A"/>
    <w:rsid w:val="00D93CE7"/>
    <w:rsid w:val="00D955EE"/>
    <w:rsid w:val="00D9585F"/>
    <w:rsid w:val="00D95B77"/>
    <w:rsid w:val="00D95CC7"/>
    <w:rsid w:val="00D965CD"/>
    <w:rsid w:val="00D9696D"/>
    <w:rsid w:val="00D96B0E"/>
    <w:rsid w:val="00D96FCB"/>
    <w:rsid w:val="00D972CA"/>
    <w:rsid w:val="00D974A4"/>
    <w:rsid w:val="00D97593"/>
    <w:rsid w:val="00DA011A"/>
    <w:rsid w:val="00DA123A"/>
    <w:rsid w:val="00DA1C8E"/>
    <w:rsid w:val="00DA24F4"/>
    <w:rsid w:val="00DA2CFA"/>
    <w:rsid w:val="00DA37AA"/>
    <w:rsid w:val="00DA4C85"/>
    <w:rsid w:val="00DA4ECB"/>
    <w:rsid w:val="00DA5203"/>
    <w:rsid w:val="00DA5C22"/>
    <w:rsid w:val="00DA5D4A"/>
    <w:rsid w:val="00DA61E6"/>
    <w:rsid w:val="00DA6C36"/>
    <w:rsid w:val="00DA6E43"/>
    <w:rsid w:val="00DA6F0B"/>
    <w:rsid w:val="00DB0148"/>
    <w:rsid w:val="00DB05C4"/>
    <w:rsid w:val="00DB0B7E"/>
    <w:rsid w:val="00DB11BD"/>
    <w:rsid w:val="00DB2086"/>
    <w:rsid w:val="00DB2D6E"/>
    <w:rsid w:val="00DB3226"/>
    <w:rsid w:val="00DB38D0"/>
    <w:rsid w:val="00DB3B6F"/>
    <w:rsid w:val="00DB3DD6"/>
    <w:rsid w:val="00DB3FC7"/>
    <w:rsid w:val="00DB4E91"/>
    <w:rsid w:val="00DB5920"/>
    <w:rsid w:val="00DB5D2D"/>
    <w:rsid w:val="00DB5DD0"/>
    <w:rsid w:val="00DB67F3"/>
    <w:rsid w:val="00DB6A3B"/>
    <w:rsid w:val="00DB6F9D"/>
    <w:rsid w:val="00DB6FCB"/>
    <w:rsid w:val="00DB7416"/>
    <w:rsid w:val="00DB758B"/>
    <w:rsid w:val="00DB778D"/>
    <w:rsid w:val="00DB7C26"/>
    <w:rsid w:val="00DB7D22"/>
    <w:rsid w:val="00DC0C4E"/>
    <w:rsid w:val="00DC110D"/>
    <w:rsid w:val="00DC1FE5"/>
    <w:rsid w:val="00DC232C"/>
    <w:rsid w:val="00DC27F6"/>
    <w:rsid w:val="00DC2F3F"/>
    <w:rsid w:val="00DC4701"/>
    <w:rsid w:val="00DC59A0"/>
    <w:rsid w:val="00DC600D"/>
    <w:rsid w:val="00DC630D"/>
    <w:rsid w:val="00DC66F0"/>
    <w:rsid w:val="00DC6CF8"/>
    <w:rsid w:val="00DC6FC9"/>
    <w:rsid w:val="00DC716B"/>
    <w:rsid w:val="00DC7598"/>
    <w:rsid w:val="00DC77BC"/>
    <w:rsid w:val="00DC7C03"/>
    <w:rsid w:val="00DD0D9E"/>
    <w:rsid w:val="00DD10FA"/>
    <w:rsid w:val="00DD123F"/>
    <w:rsid w:val="00DD1C8C"/>
    <w:rsid w:val="00DD2172"/>
    <w:rsid w:val="00DD2AB0"/>
    <w:rsid w:val="00DD41A0"/>
    <w:rsid w:val="00DD45DE"/>
    <w:rsid w:val="00DD4D17"/>
    <w:rsid w:val="00DD5741"/>
    <w:rsid w:val="00DD58E8"/>
    <w:rsid w:val="00DD678D"/>
    <w:rsid w:val="00DD7D99"/>
    <w:rsid w:val="00DE0778"/>
    <w:rsid w:val="00DE0FD8"/>
    <w:rsid w:val="00DE102D"/>
    <w:rsid w:val="00DE1529"/>
    <w:rsid w:val="00DE1573"/>
    <w:rsid w:val="00DE1919"/>
    <w:rsid w:val="00DE2D1E"/>
    <w:rsid w:val="00DE30C5"/>
    <w:rsid w:val="00DE3E50"/>
    <w:rsid w:val="00DE551D"/>
    <w:rsid w:val="00DE56F6"/>
    <w:rsid w:val="00DE5AA9"/>
    <w:rsid w:val="00DE63C2"/>
    <w:rsid w:val="00DE6480"/>
    <w:rsid w:val="00DE7FFD"/>
    <w:rsid w:val="00DF0394"/>
    <w:rsid w:val="00DF22D7"/>
    <w:rsid w:val="00DF2599"/>
    <w:rsid w:val="00DF260E"/>
    <w:rsid w:val="00DF2B93"/>
    <w:rsid w:val="00DF2F28"/>
    <w:rsid w:val="00DF3546"/>
    <w:rsid w:val="00DF3566"/>
    <w:rsid w:val="00DF3C39"/>
    <w:rsid w:val="00DF43B9"/>
    <w:rsid w:val="00DF50CD"/>
    <w:rsid w:val="00DF5350"/>
    <w:rsid w:val="00DF5791"/>
    <w:rsid w:val="00DF6190"/>
    <w:rsid w:val="00DF67ED"/>
    <w:rsid w:val="00DF6E68"/>
    <w:rsid w:val="00DF6F1D"/>
    <w:rsid w:val="00DF71E2"/>
    <w:rsid w:val="00DF7C06"/>
    <w:rsid w:val="00E0000C"/>
    <w:rsid w:val="00E00818"/>
    <w:rsid w:val="00E010F2"/>
    <w:rsid w:val="00E02DA0"/>
    <w:rsid w:val="00E032C5"/>
    <w:rsid w:val="00E03A7E"/>
    <w:rsid w:val="00E03FE0"/>
    <w:rsid w:val="00E0690C"/>
    <w:rsid w:val="00E06A00"/>
    <w:rsid w:val="00E06C03"/>
    <w:rsid w:val="00E07006"/>
    <w:rsid w:val="00E0777E"/>
    <w:rsid w:val="00E0780B"/>
    <w:rsid w:val="00E10CE0"/>
    <w:rsid w:val="00E10EA4"/>
    <w:rsid w:val="00E11393"/>
    <w:rsid w:val="00E11583"/>
    <w:rsid w:val="00E1175C"/>
    <w:rsid w:val="00E11B47"/>
    <w:rsid w:val="00E12319"/>
    <w:rsid w:val="00E12D1F"/>
    <w:rsid w:val="00E1300D"/>
    <w:rsid w:val="00E134C3"/>
    <w:rsid w:val="00E13501"/>
    <w:rsid w:val="00E1453F"/>
    <w:rsid w:val="00E14F77"/>
    <w:rsid w:val="00E1608D"/>
    <w:rsid w:val="00E163BA"/>
    <w:rsid w:val="00E16737"/>
    <w:rsid w:val="00E17399"/>
    <w:rsid w:val="00E1784A"/>
    <w:rsid w:val="00E2018C"/>
    <w:rsid w:val="00E21574"/>
    <w:rsid w:val="00E2186A"/>
    <w:rsid w:val="00E21AB4"/>
    <w:rsid w:val="00E222F3"/>
    <w:rsid w:val="00E2238A"/>
    <w:rsid w:val="00E236A1"/>
    <w:rsid w:val="00E23D79"/>
    <w:rsid w:val="00E245E3"/>
    <w:rsid w:val="00E24EBB"/>
    <w:rsid w:val="00E25048"/>
    <w:rsid w:val="00E25126"/>
    <w:rsid w:val="00E25143"/>
    <w:rsid w:val="00E25A02"/>
    <w:rsid w:val="00E25F79"/>
    <w:rsid w:val="00E27692"/>
    <w:rsid w:val="00E30152"/>
    <w:rsid w:val="00E30180"/>
    <w:rsid w:val="00E30856"/>
    <w:rsid w:val="00E30EBA"/>
    <w:rsid w:val="00E31C8E"/>
    <w:rsid w:val="00E32B14"/>
    <w:rsid w:val="00E3336B"/>
    <w:rsid w:val="00E33A7E"/>
    <w:rsid w:val="00E33D05"/>
    <w:rsid w:val="00E348C9"/>
    <w:rsid w:val="00E34D58"/>
    <w:rsid w:val="00E34F14"/>
    <w:rsid w:val="00E3561C"/>
    <w:rsid w:val="00E3569B"/>
    <w:rsid w:val="00E35CDC"/>
    <w:rsid w:val="00E35ECE"/>
    <w:rsid w:val="00E3614A"/>
    <w:rsid w:val="00E361D6"/>
    <w:rsid w:val="00E3683C"/>
    <w:rsid w:val="00E40687"/>
    <w:rsid w:val="00E410E9"/>
    <w:rsid w:val="00E42614"/>
    <w:rsid w:val="00E426C6"/>
    <w:rsid w:val="00E432F5"/>
    <w:rsid w:val="00E43CC0"/>
    <w:rsid w:val="00E445D2"/>
    <w:rsid w:val="00E44644"/>
    <w:rsid w:val="00E449B0"/>
    <w:rsid w:val="00E44C92"/>
    <w:rsid w:val="00E45F9A"/>
    <w:rsid w:val="00E46176"/>
    <w:rsid w:val="00E4690E"/>
    <w:rsid w:val="00E470BA"/>
    <w:rsid w:val="00E47195"/>
    <w:rsid w:val="00E473EF"/>
    <w:rsid w:val="00E50338"/>
    <w:rsid w:val="00E50407"/>
    <w:rsid w:val="00E5154E"/>
    <w:rsid w:val="00E51643"/>
    <w:rsid w:val="00E51C4F"/>
    <w:rsid w:val="00E51D53"/>
    <w:rsid w:val="00E51EF4"/>
    <w:rsid w:val="00E522EE"/>
    <w:rsid w:val="00E53594"/>
    <w:rsid w:val="00E535E7"/>
    <w:rsid w:val="00E53B06"/>
    <w:rsid w:val="00E53C6D"/>
    <w:rsid w:val="00E53E32"/>
    <w:rsid w:val="00E5414E"/>
    <w:rsid w:val="00E550F5"/>
    <w:rsid w:val="00E55CDD"/>
    <w:rsid w:val="00E55EA6"/>
    <w:rsid w:val="00E5652C"/>
    <w:rsid w:val="00E570BC"/>
    <w:rsid w:val="00E57B3F"/>
    <w:rsid w:val="00E57CBC"/>
    <w:rsid w:val="00E60AB8"/>
    <w:rsid w:val="00E61892"/>
    <w:rsid w:val="00E619C6"/>
    <w:rsid w:val="00E623D2"/>
    <w:rsid w:val="00E625BA"/>
    <w:rsid w:val="00E62A30"/>
    <w:rsid w:val="00E62D35"/>
    <w:rsid w:val="00E62EEE"/>
    <w:rsid w:val="00E637FC"/>
    <w:rsid w:val="00E63A81"/>
    <w:rsid w:val="00E650F9"/>
    <w:rsid w:val="00E65AE0"/>
    <w:rsid w:val="00E6699C"/>
    <w:rsid w:val="00E66DE1"/>
    <w:rsid w:val="00E67783"/>
    <w:rsid w:val="00E67FB2"/>
    <w:rsid w:val="00E7058E"/>
    <w:rsid w:val="00E709EC"/>
    <w:rsid w:val="00E71248"/>
    <w:rsid w:val="00E71503"/>
    <w:rsid w:val="00E71979"/>
    <w:rsid w:val="00E71B40"/>
    <w:rsid w:val="00E71B9F"/>
    <w:rsid w:val="00E71C7A"/>
    <w:rsid w:val="00E71F6F"/>
    <w:rsid w:val="00E72761"/>
    <w:rsid w:val="00E7291D"/>
    <w:rsid w:val="00E72C7F"/>
    <w:rsid w:val="00E73400"/>
    <w:rsid w:val="00E7364B"/>
    <w:rsid w:val="00E737E0"/>
    <w:rsid w:val="00E73F4C"/>
    <w:rsid w:val="00E746B6"/>
    <w:rsid w:val="00E74BC4"/>
    <w:rsid w:val="00E753BE"/>
    <w:rsid w:val="00E76247"/>
    <w:rsid w:val="00E76C7C"/>
    <w:rsid w:val="00E76C84"/>
    <w:rsid w:val="00E76F68"/>
    <w:rsid w:val="00E770E5"/>
    <w:rsid w:val="00E800B9"/>
    <w:rsid w:val="00E8034E"/>
    <w:rsid w:val="00E80E5F"/>
    <w:rsid w:val="00E81151"/>
    <w:rsid w:val="00E815CF"/>
    <w:rsid w:val="00E82321"/>
    <w:rsid w:val="00E825A7"/>
    <w:rsid w:val="00E82AAC"/>
    <w:rsid w:val="00E82B80"/>
    <w:rsid w:val="00E833E7"/>
    <w:rsid w:val="00E83E27"/>
    <w:rsid w:val="00E85590"/>
    <w:rsid w:val="00E857CF"/>
    <w:rsid w:val="00E86012"/>
    <w:rsid w:val="00E863DC"/>
    <w:rsid w:val="00E8682C"/>
    <w:rsid w:val="00E870D1"/>
    <w:rsid w:val="00E902A8"/>
    <w:rsid w:val="00E9038A"/>
    <w:rsid w:val="00E90A52"/>
    <w:rsid w:val="00E91296"/>
    <w:rsid w:val="00E913C5"/>
    <w:rsid w:val="00E91804"/>
    <w:rsid w:val="00E9185E"/>
    <w:rsid w:val="00E91AB6"/>
    <w:rsid w:val="00E91FDB"/>
    <w:rsid w:val="00E92D05"/>
    <w:rsid w:val="00E937E8"/>
    <w:rsid w:val="00E93901"/>
    <w:rsid w:val="00E939AA"/>
    <w:rsid w:val="00E93C9F"/>
    <w:rsid w:val="00E93D77"/>
    <w:rsid w:val="00E93F87"/>
    <w:rsid w:val="00E94EF5"/>
    <w:rsid w:val="00E96167"/>
    <w:rsid w:val="00E9623C"/>
    <w:rsid w:val="00E96278"/>
    <w:rsid w:val="00E96287"/>
    <w:rsid w:val="00E9659F"/>
    <w:rsid w:val="00E96870"/>
    <w:rsid w:val="00E96916"/>
    <w:rsid w:val="00E96DE2"/>
    <w:rsid w:val="00E97B67"/>
    <w:rsid w:val="00EA04B3"/>
    <w:rsid w:val="00EA09DB"/>
    <w:rsid w:val="00EA11E1"/>
    <w:rsid w:val="00EA163E"/>
    <w:rsid w:val="00EA1AD7"/>
    <w:rsid w:val="00EA208A"/>
    <w:rsid w:val="00EA2649"/>
    <w:rsid w:val="00EA2CAD"/>
    <w:rsid w:val="00EA3212"/>
    <w:rsid w:val="00EA3521"/>
    <w:rsid w:val="00EA4196"/>
    <w:rsid w:val="00EA4317"/>
    <w:rsid w:val="00EA4481"/>
    <w:rsid w:val="00EA45FA"/>
    <w:rsid w:val="00EA4A45"/>
    <w:rsid w:val="00EA4D16"/>
    <w:rsid w:val="00EA581F"/>
    <w:rsid w:val="00EA5A91"/>
    <w:rsid w:val="00EA75F5"/>
    <w:rsid w:val="00EA7786"/>
    <w:rsid w:val="00EB0951"/>
    <w:rsid w:val="00EB2910"/>
    <w:rsid w:val="00EB2972"/>
    <w:rsid w:val="00EB2C50"/>
    <w:rsid w:val="00EB30EA"/>
    <w:rsid w:val="00EB351A"/>
    <w:rsid w:val="00EB36E7"/>
    <w:rsid w:val="00EB3A2B"/>
    <w:rsid w:val="00EB3B86"/>
    <w:rsid w:val="00EB4C60"/>
    <w:rsid w:val="00EB5067"/>
    <w:rsid w:val="00EB567A"/>
    <w:rsid w:val="00EB5D41"/>
    <w:rsid w:val="00EB6EE2"/>
    <w:rsid w:val="00EB6FE0"/>
    <w:rsid w:val="00EB722F"/>
    <w:rsid w:val="00EB7A41"/>
    <w:rsid w:val="00EB7C32"/>
    <w:rsid w:val="00EC04B3"/>
    <w:rsid w:val="00EC0B66"/>
    <w:rsid w:val="00EC1058"/>
    <w:rsid w:val="00EC1772"/>
    <w:rsid w:val="00EC216D"/>
    <w:rsid w:val="00EC2B62"/>
    <w:rsid w:val="00EC3168"/>
    <w:rsid w:val="00EC3343"/>
    <w:rsid w:val="00EC35C1"/>
    <w:rsid w:val="00EC3D9F"/>
    <w:rsid w:val="00EC508D"/>
    <w:rsid w:val="00EC558B"/>
    <w:rsid w:val="00EC626E"/>
    <w:rsid w:val="00EC7735"/>
    <w:rsid w:val="00ED0939"/>
    <w:rsid w:val="00ED0D90"/>
    <w:rsid w:val="00ED21AF"/>
    <w:rsid w:val="00ED246E"/>
    <w:rsid w:val="00ED2A86"/>
    <w:rsid w:val="00ED2CB8"/>
    <w:rsid w:val="00ED2EED"/>
    <w:rsid w:val="00ED40FB"/>
    <w:rsid w:val="00ED4847"/>
    <w:rsid w:val="00ED5A78"/>
    <w:rsid w:val="00ED5C28"/>
    <w:rsid w:val="00ED60F7"/>
    <w:rsid w:val="00ED6D16"/>
    <w:rsid w:val="00ED6F21"/>
    <w:rsid w:val="00ED71D1"/>
    <w:rsid w:val="00EE0373"/>
    <w:rsid w:val="00EE04C9"/>
    <w:rsid w:val="00EE09FB"/>
    <w:rsid w:val="00EE1371"/>
    <w:rsid w:val="00EE22DD"/>
    <w:rsid w:val="00EE28C3"/>
    <w:rsid w:val="00EE2C9E"/>
    <w:rsid w:val="00EE30E9"/>
    <w:rsid w:val="00EE3533"/>
    <w:rsid w:val="00EE390C"/>
    <w:rsid w:val="00EE3D6B"/>
    <w:rsid w:val="00EE3DA1"/>
    <w:rsid w:val="00EE3FE8"/>
    <w:rsid w:val="00EE4821"/>
    <w:rsid w:val="00EE4A52"/>
    <w:rsid w:val="00EE4A6E"/>
    <w:rsid w:val="00EE4F2D"/>
    <w:rsid w:val="00EE5144"/>
    <w:rsid w:val="00EE5651"/>
    <w:rsid w:val="00EE5742"/>
    <w:rsid w:val="00EE5B88"/>
    <w:rsid w:val="00EE63F4"/>
    <w:rsid w:val="00EE6477"/>
    <w:rsid w:val="00EE6512"/>
    <w:rsid w:val="00EE65D0"/>
    <w:rsid w:val="00EE6B59"/>
    <w:rsid w:val="00EE6C0F"/>
    <w:rsid w:val="00EE7306"/>
    <w:rsid w:val="00EE75F2"/>
    <w:rsid w:val="00EE78D1"/>
    <w:rsid w:val="00EF0BA4"/>
    <w:rsid w:val="00EF202F"/>
    <w:rsid w:val="00EF2142"/>
    <w:rsid w:val="00EF287F"/>
    <w:rsid w:val="00EF30F2"/>
    <w:rsid w:val="00EF37C8"/>
    <w:rsid w:val="00EF4E88"/>
    <w:rsid w:val="00EF55A9"/>
    <w:rsid w:val="00EF58F1"/>
    <w:rsid w:val="00EF5BB5"/>
    <w:rsid w:val="00EF61CB"/>
    <w:rsid w:val="00EF62DB"/>
    <w:rsid w:val="00EF6AFD"/>
    <w:rsid w:val="00EF74DA"/>
    <w:rsid w:val="00F00741"/>
    <w:rsid w:val="00F00CEA"/>
    <w:rsid w:val="00F017F3"/>
    <w:rsid w:val="00F02F47"/>
    <w:rsid w:val="00F02FDC"/>
    <w:rsid w:val="00F03053"/>
    <w:rsid w:val="00F03540"/>
    <w:rsid w:val="00F03921"/>
    <w:rsid w:val="00F03DBE"/>
    <w:rsid w:val="00F04E47"/>
    <w:rsid w:val="00F06A09"/>
    <w:rsid w:val="00F06CF7"/>
    <w:rsid w:val="00F072CA"/>
    <w:rsid w:val="00F1178C"/>
    <w:rsid w:val="00F11840"/>
    <w:rsid w:val="00F125C4"/>
    <w:rsid w:val="00F12620"/>
    <w:rsid w:val="00F1284F"/>
    <w:rsid w:val="00F133D0"/>
    <w:rsid w:val="00F13B83"/>
    <w:rsid w:val="00F14218"/>
    <w:rsid w:val="00F14319"/>
    <w:rsid w:val="00F1499F"/>
    <w:rsid w:val="00F14B8C"/>
    <w:rsid w:val="00F152A9"/>
    <w:rsid w:val="00F15CE8"/>
    <w:rsid w:val="00F169D4"/>
    <w:rsid w:val="00F16A28"/>
    <w:rsid w:val="00F16AC3"/>
    <w:rsid w:val="00F1713A"/>
    <w:rsid w:val="00F2044C"/>
    <w:rsid w:val="00F21102"/>
    <w:rsid w:val="00F21959"/>
    <w:rsid w:val="00F21F65"/>
    <w:rsid w:val="00F226BE"/>
    <w:rsid w:val="00F22C6C"/>
    <w:rsid w:val="00F24162"/>
    <w:rsid w:val="00F247EA"/>
    <w:rsid w:val="00F252B6"/>
    <w:rsid w:val="00F26058"/>
    <w:rsid w:val="00F2666C"/>
    <w:rsid w:val="00F26AB5"/>
    <w:rsid w:val="00F26B8B"/>
    <w:rsid w:val="00F274BE"/>
    <w:rsid w:val="00F277E4"/>
    <w:rsid w:val="00F277EE"/>
    <w:rsid w:val="00F3010D"/>
    <w:rsid w:val="00F30D78"/>
    <w:rsid w:val="00F30EBD"/>
    <w:rsid w:val="00F30EF5"/>
    <w:rsid w:val="00F31341"/>
    <w:rsid w:val="00F315F6"/>
    <w:rsid w:val="00F31D33"/>
    <w:rsid w:val="00F32DDD"/>
    <w:rsid w:val="00F331DE"/>
    <w:rsid w:val="00F348FC"/>
    <w:rsid w:val="00F34A03"/>
    <w:rsid w:val="00F354BF"/>
    <w:rsid w:val="00F35AE8"/>
    <w:rsid w:val="00F35D99"/>
    <w:rsid w:val="00F35FED"/>
    <w:rsid w:val="00F3661E"/>
    <w:rsid w:val="00F37E82"/>
    <w:rsid w:val="00F37FCC"/>
    <w:rsid w:val="00F40058"/>
    <w:rsid w:val="00F402E4"/>
    <w:rsid w:val="00F41769"/>
    <w:rsid w:val="00F41F3E"/>
    <w:rsid w:val="00F42E6D"/>
    <w:rsid w:val="00F430A2"/>
    <w:rsid w:val="00F4315B"/>
    <w:rsid w:val="00F43AC6"/>
    <w:rsid w:val="00F43E8F"/>
    <w:rsid w:val="00F440CD"/>
    <w:rsid w:val="00F440DD"/>
    <w:rsid w:val="00F441DD"/>
    <w:rsid w:val="00F45116"/>
    <w:rsid w:val="00F4567E"/>
    <w:rsid w:val="00F45C7A"/>
    <w:rsid w:val="00F4647C"/>
    <w:rsid w:val="00F46961"/>
    <w:rsid w:val="00F47481"/>
    <w:rsid w:val="00F47B95"/>
    <w:rsid w:val="00F47D7B"/>
    <w:rsid w:val="00F500F5"/>
    <w:rsid w:val="00F50FF9"/>
    <w:rsid w:val="00F512F7"/>
    <w:rsid w:val="00F51527"/>
    <w:rsid w:val="00F53269"/>
    <w:rsid w:val="00F53363"/>
    <w:rsid w:val="00F53867"/>
    <w:rsid w:val="00F54440"/>
    <w:rsid w:val="00F55250"/>
    <w:rsid w:val="00F55636"/>
    <w:rsid w:val="00F5574A"/>
    <w:rsid w:val="00F5599D"/>
    <w:rsid w:val="00F56767"/>
    <w:rsid w:val="00F605D1"/>
    <w:rsid w:val="00F608D3"/>
    <w:rsid w:val="00F608E9"/>
    <w:rsid w:val="00F61738"/>
    <w:rsid w:val="00F61786"/>
    <w:rsid w:val="00F61CCE"/>
    <w:rsid w:val="00F62F40"/>
    <w:rsid w:val="00F63172"/>
    <w:rsid w:val="00F63840"/>
    <w:rsid w:val="00F63AB7"/>
    <w:rsid w:val="00F63F4D"/>
    <w:rsid w:val="00F646CB"/>
    <w:rsid w:val="00F648ED"/>
    <w:rsid w:val="00F64A18"/>
    <w:rsid w:val="00F657C6"/>
    <w:rsid w:val="00F65CCD"/>
    <w:rsid w:val="00F66786"/>
    <w:rsid w:val="00F66BBD"/>
    <w:rsid w:val="00F66CA7"/>
    <w:rsid w:val="00F66F2F"/>
    <w:rsid w:val="00F67694"/>
    <w:rsid w:val="00F676EF"/>
    <w:rsid w:val="00F67F57"/>
    <w:rsid w:val="00F700E6"/>
    <w:rsid w:val="00F70D81"/>
    <w:rsid w:val="00F71867"/>
    <w:rsid w:val="00F72719"/>
    <w:rsid w:val="00F7286B"/>
    <w:rsid w:val="00F730AB"/>
    <w:rsid w:val="00F730D9"/>
    <w:rsid w:val="00F745E0"/>
    <w:rsid w:val="00F749F0"/>
    <w:rsid w:val="00F75921"/>
    <w:rsid w:val="00F75FA1"/>
    <w:rsid w:val="00F76A7C"/>
    <w:rsid w:val="00F80A5A"/>
    <w:rsid w:val="00F80E73"/>
    <w:rsid w:val="00F8196F"/>
    <w:rsid w:val="00F82461"/>
    <w:rsid w:val="00F82556"/>
    <w:rsid w:val="00F8259E"/>
    <w:rsid w:val="00F831E1"/>
    <w:rsid w:val="00F83395"/>
    <w:rsid w:val="00F83954"/>
    <w:rsid w:val="00F84489"/>
    <w:rsid w:val="00F84549"/>
    <w:rsid w:val="00F850F5"/>
    <w:rsid w:val="00F85CBB"/>
    <w:rsid w:val="00F85F41"/>
    <w:rsid w:val="00F86067"/>
    <w:rsid w:val="00F86378"/>
    <w:rsid w:val="00F87EFB"/>
    <w:rsid w:val="00F9033B"/>
    <w:rsid w:val="00F907FF"/>
    <w:rsid w:val="00F90947"/>
    <w:rsid w:val="00F918B8"/>
    <w:rsid w:val="00F927A3"/>
    <w:rsid w:val="00F92E51"/>
    <w:rsid w:val="00F9336C"/>
    <w:rsid w:val="00F937BE"/>
    <w:rsid w:val="00F93800"/>
    <w:rsid w:val="00F93CDE"/>
    <w:rsid w:val="00F93E94"/>
    <w:rsid w:val="00F93FBA"/>
    <w:rsid w:val="00F94138"/>
    <w:rsid w:val="00F943E9"/>
    <w:rsid w:val="00F944A4"/>
    <w:rsid w:val="00F958D0"/>
    <w:rsid w:val="00F96417"/>
    <w:rsid w:val="00F97B98"/>
    <w:rsid w:val="00F97F34"/>
    <w:rsid w:val="00FA11E6"/>
    <w:rsid w:val="00FA123D"/>
    <w:rsid w:val="00FA269D"/>
    <w:rsid w:val="00FA2CE1"/>
    <w:rsid w:val="00FA3B44"/>
    <w:rsid w:val="00FA4268"/>
    <w:rsid w:val="00FA43EE"/>
    <w:rsid w:val="00FA4C87"/>
    <w:rsid w:val="00FA52D0"/>
    <w:rsid w:val="00FA5D1E"/>
    <w:rsid w:val="00FA6029"/>
    <w:rsid w:val="00FA6C7D"/>
    <w:rsid w:val="00FA713F"/>
    <w:rsid w:val="00FA73BF"/>
    <w:rsid w:val="00FA7439"/>
    <w:rsid w:val="00FA777D"/>
    <w:rsid w:val="00FA7A9B"/>
    <w:rsid w:val="00FB1218"/>
    <w:rsid w:val="00FB13E7"/>
    <w:rsid w:val="00FB171C"/>
    <w:rsid w:val="00FB17B8"/>
    <w:rsid w:val="00FB19AE"/>
    <w:rsid w:val="00FB19B8"/>
    <w:rsid w:val="00FB1D72"/>
    <w:rsid w:val="00FB29F9"/>
    <w:rsid w:val="00FB36A2"/>
    <w:rsid w:val="00FB3E9C"/>
    <w:rsid w:val="00FB430F"/>
    <w:rsid w:val="00FB4443"/>
    <w:rsid w:val="00FB47FF"/>
    <w:rsid w:val="00FB493F"/>
    <w:rsid w:val="00FB4A31"/>
    <w:rsid w:val="00FB5105"/>
    <w:rsid w:val="00FB53B1"/>
    <w:rsid w:val="00FB6761"/>
    <w:rsid w:val="00FB7440"/>
    <w:rsid w:val="00FB7D34"/>
    <w:rsid w:val="00FB7F70"/>
    <w:rsid w:val="00FC0A56"/>
    <w:rsid w:val="00FC0B7F"/>
    <w:rsid w:val="00FC0CD1"/>
    <w:rsid w:val="00FC0D45"/>
    <w:rsid w:val="00FC1050"/>
    <w:rsid w:val="00FC1E58"/>
    <w:rsid w:val="00FC2158"/>
    <w:rsid w:val="00FC2CB5"/>
    <w:rsid w:val="00FC3362"/>
    <w:rsid w:val="00FC34CF"/>
    <w:rsid w:val="00FC48D5"/>
    <w:rsid w:val="00FC4968"/>
    <w:rsid w:val="00FC55C6"/>
    <w:rsid w:val="00FC6082"/>
    <w:rsid w:val="00FC6683"/>
    <w:rsid w:val="00FC7442"/>
    <w:rsid w:val="00FC788A"/>
    <w:rsid w:val="00FC7C20"/>
    <w:rsid w:val="00FD145B"/>
    <w:rsid w:val="00FD1C9A"/>
    <w:rsid w:val="00FD2DB1"/>
    <w:rsid w:val="00FD334A"/>
    <w:rsid w:val="00FD3358"/>
    <w:rsid w:val="00FD3420"/>
    <w:rsid w:val="00FD45EC"/>
    <w:rsid w:val="00FD4E55"/>
    <w:rsid w:val="00FD5942"/>
    <w:rsid w:val="00FD5D1F"/>
    <w:rsid w:val="00FD6375"/>
    <w:rsid w:val="00FD7A5C"/>
    <w:rsid w:val="00FD7BD7"/>
    <w:rsid w:val="00FE006E"/>
    <w:rsid w:val="00FE1CAE"/>
    <w:rsid w:val="00FE2228"/>
    <w:rsid w:val="00FE2A13"/>
    <w:rsid w:val="00FE3359"/>
    <w:rsid w:val="00FE3833"/>
    <w:rsid w:val="00FE4403"/>
    <w:rsid w:val="00FE4C26"/>
    <w:rsid w:val="00FE5778"/>
    <w:rsid w:val="00FE5CEB"/>
    <w:rsid w:val="00FE6062"/>
    <w:rsid w:val="00FE6152"/>
    <w:rsid w:val="00FE7935"/>
    <w:rsid w:val="00FF0130"/>
    <w:rsid w:val="00FF05D4"/>
    <w:rsid w:val="00FF10C7"/>
    <w:rsid w:val="00FF14F3"/>
    <w:rsid w:val="00FF1ACF"/>
    <w:rsid w:val="00FF224A"/>
    <w:rsid w:val="00FF23B0"/>
    <w:rsid w:val="00FF2AB5"/>
    <w:rsid w:val="00FF3133"/>
    <w:rsid w:val="00FF32E0"/>
    <w:rsid w:val="00FF3BBB"/>
    <w:rsid w:val="00FF536C"/>
    <w:rsid w:val="00FF53D5"/>
    <w:rsid w:val="00FF6B79"/>
    <w:rsid w:val="00FF7998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5260B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EE78D1"/>
    <w:pPr>
      <w:widowControl w:val="0"/>
      <w:spacing w:after="200" w:line="264" w:lineRule="auto"/>
      <w:ind w:firstLine="567"/>
    </w:pPr>
    <w:rPr>
      <w:rFonts w:ascii="Times New Roman" w:hAnsi="宋体"/>
      <w:sz w:val="28"/>
      <w:szCs w:val="21"/>
      <w:lang w:bidi="en-US"/>
    </w:rPr>
  </w:style>
  <w:style w:type="paragraph" w:styleId="1">
    <w:name w:val="heading 1"/>
    <w:basedOn w:val="a0"/>
    <w:next w:val="a0"/>
    <w:link w:val="11"/>
    <w:uiPriority w:val="9"/>
    <w:qFormat/>
    <w:rsid w:val="000D1634"/>
    <w:pPr>
      <w:keepNext/>
      <w:keepLines/>
      <w:pageBreakBefore/>
      <w:numPr>
        <w:numId w:val="2"/>
      </w:numPr>
      <w:spacing w:before="480" w:after="0"/>
      <w:outlineLvl w:val="0"/>
    </w:pPr>
    <w:rPr>
      <w:rFonts w:ascii="Cambria" w:hAnsi="Cambria"/>
      <w:b/>
      <w:bCs/>
      <w:sz w:val="44"/>
      <w:szCs w:val="44"/>
    </w:rPr>
  </w:style>
  <w:style w:type="paragraph" w:styleId="20">
    <w:name w:val="heading 2"/>
    <w:basedOn w:val="a0"/>
    <w:next w:val="a0"/>
    <w:link w:val="21"/>
    <w:uiPriority w:val="9"/>
    <w:unhideWhenUsed/>
    <w:qFormat/>
    <w:rsid w:val="000D1634"/>
    <w:pPr>
      <w:keepNext/>
      <w:keepLines/>
      <w:numPr>
        <w:ilvl w:val="1"/>
        <w:numId w:val="2"/>
      </w:numPr>
      <w:spacing w:before="200" w:after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20"/>
    <w:next w:val="a0"/>
    <w:link w:val="30"/>
    <w:uiPriority w:val="9"/>
    <w:unhideWhenUsed/>
    <w:qFormat/>
    <w:rsid w:val="00B5360C"/>
    <w:pPr>
      <w:numPr>
        <w:ilvl w:val="2"/>
      </w:numPr>
      <w:ind w:left="709"/>
      <w:outlineLvl w:val="2"/>
    </w:pPr>
    <w:rPr>
      <w:sz w:val="28"/>
      <w:szCs w:val="22"/>
    </w:rPr>
  </w:style>
  <w:style w:type="paragraph" w:styleId="4">
    <w:name w:val="heading 4"/>
    <w:basedOn w:val="3"/>
    <w:next w:val="a0"/>
    <w:link w:val="40"/>
    <w:uiPriority w:val="9"/>
    <w:unhideWhenUsed/>
    <w:qFormat/>
    <w:rsid w:val="006F2E99"/>
    <w:pPr>
      <w:numPr>
        <w:ilvl w:val="3"/>
      </w:numPr>
      <w:outlineLvl w:val="3"/>
    </w:pPr>
    <w:rPr>
      <w:b w:val="0"/>
    </w:rPr>
  </w:style>
  <w:style w:type="paragraph" w:styleId="5">
    <w:name w:val="heading 5"/>
    <w:basedOn w:val="a0"/>
    <w:next w:val="a0"/>
    <w:link w:val="50"/>
    <w:uiPriority w:val="9"/>
    <w:unhideWhenUsed/>
    <w:qFormat/>
    <w:rsid w:val="00A65B23"/>
    <w:pPr>
      <w:keepNext/>
      <w:keepLines/>
      <w:spacing w:before="200" w:after="0"/>
      <w:outlineLvl w:val="4"/>
    </w:pPr>
    <w:rPr>
      <w:rFonts w:ascii="Cambria" w:hAnsi="Cambria"/>
      <w:color w:val="073662"/>
    </w:rPr>
  </w:style>
  <w:style w:type="paragraph" w:styleId="6">
    <w:name w:val="heading 6"/>
    <w:basedOn w:val="a0"/>
    <w:next w:val="a0"/>
    <w:link w:val="60"/>
    <w:uiPriority w:val="9"/>
    <w:unhideWhenUsed/>
    <w:qFormat/>
    <w:rsid w:val="00A65B23"/>
    <w:pPr>
      <w:keepNext/>
      <w:keepLines/>
      <w:spacing w:before="200" w:after="0"/>
      <w:outlineLvl w:val="5"/>
    </w:pPr>
    <w:rPr>
      <w:rFonts w:ascii="Cambria" w:hAnsi="Cambria"/>
      <w:i/>
      <w:iCs/>
      <w:color w:val="073662"/>
    </w:rPr>
  </w:style>
  <w:style w:type="paragraph" w:styleId="7">
    <w:name w:val="heading 7"/>
    <w:basedOn w:val="a0"/>
    <w:next w:val="a0"/>
    <w:link w:val="70"/>
    <w:uiPriority w:val="9"/>
    <w:unhideWhenUsed/>
    <w:qFormat/>
    <w:rsid w:val="00A65B23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unhideWhenUsed/>
    <w:qFormat/>
    <w:rsid w:val="00A65B23"/>
    <w:pPr>
      <w:keepNext/>
      <w:keepLines/>
      <w:spacing w:before="200" w:after="0"/>
      <w:outlineLvl w:val="7"/>
    </w:pPr>
    <w:rPr>
      <w:rFonts w:ascii="Cambria" w:hAnsi="Cambria"/>
      <w:color w:val="0F6FC6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A65B2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rsid w:val="00C640AB"/>
    <w:pPr>
      <w:jc w:val="center"/>
    </w:pPr>
  </w:style>
  <w:style w:type="paragraph" w:styleId="a5">
    <w:name w:val="Normal Indent"/>
    <w:aliases w:val="特点,表正文,正文非缩进,段1,标题4,ALT+Z,水上软件"/>
    <w:basedOn w:val="a0"/>
    <w:rsid w:val="00C640AB"/>
    <w:pPr>
      <w:spacing w:after="180" w:line="300" w:lineRule="auto"/>
      <w:ind w:left="1134"/>
    </w:pPr>
    <w:rPr>
      <w:kern w:val="2"/>
      <w:sz w:val="24"/>
    </w:rPr>
  </w:style>
  <w:style w:type="paragraph" w:styleId="a6">
    <w:name w:val="Document Map"/>
    <w:basedOn w:val="a0"/>
    <w:semiHidden/>
    <w:rsid w:val="00C640AB"/>
    <w:pPr>
      <w:shd w:val="clear" w:color="auto" w:fill="000080"/>
    </w:pPr>
  </w:style>
  <w:style w:type="paragraph" w:styleId="a7">
    <w:name w:val="Date"/>
    <w:basedOn w:val="a0"/>
    <w:next w:val="a0"/>
    <w:rsid w:val="00C640AB"/>
    <w:pPr>
      <w:ind w:leftChars="2500" w:left="100"/>
    </w:pPr>
    <w:rPr>
      <w:rFonts w:eastAsia="楷体_GB2312"/>
    </w:rPr>
  </w:style>
  <w:style w:type="paragraph" w:styleId="22">
    <w:name w:val="toc 2"/>
    <w:basedOn w:val="a0"/>
    <w:next w:val="a0"/>
    <w:autoRedefine/>
    <w:uiPriority w:val="39"/>
    <w:qFormat/>
    <w:rsid w:val="005C34DA"/>
    <w:pPr>
      <w:tabs>
        <w:tab w:val="left" w:pos="1680"/>
        <w:tab w:val="right" w:leader="dot" w:pos="8296"/>
      </w:tabs>
      <w:ind w:left="845" w:hanging="425"/>
    </w:pPr>
  </w:style>
  <w:style w:type="paragraph" w:styleId="12">
    <w:name w:val="toc 1"/>
    <w:basedOn w:val="a0"/>
    <w:next w:val="a0"/>
    <w:autoRedefine/>
    <w:uiPriority w:val="39"/>
    <w:qFormat/>
    <w:rsid w:val="0015221E"/>
    <w:pPr>
      <w:tabs>
        <w:tab w:val="left" w:pos="0"/>
        <w:tab w:val="right" w:leader="dot" w:pos="8302"/>
      </w:tabs>
      <w:ind w:left="705" w:rightChars="-18" w:right="-50" w:hanging="705"/>
    </w:pPr>
    <w:rPr>
      <w:noProof/>
      <w:szCs w:val="28"/>
    </w:rPr>
  </w:style>
  <w:style w:type="paragraph" w:styleId="31">
    <w:name w:val="toc 3"/>
    <w:basedOn w:val="a0"/>
    <w:next w:val="a0"/>
    <w:autoRedefine/>
    <w:uiPriority w:val="39"/>
    <w:qFormat/>
    <w:rsid w:val="00C640AB"/>
    <w:pPr>
      <w:ind w:leftChars="400" w:left="840"/>
    </w:pPr>
  </w:style>
  <w:style w:type="paragraph" w:styleId="41">
    <w:name w:val="toc 4"/>
    <w:basedOn w:val="a0"/>
    <w:next w:val="a0"/>
    <w:autoRedefine/>
    <w:semiHidden/>
    <w:rsid w:val="00C640AB"/>
    <w:pPr>
      <w:ind w:leftChars="600" w:left="1260"/>
    </w:pPr>
  </w:style>
  <w:style w:type="paragraph" w:styleId="51">
    <w:name w:val="toc 5"/>
    <w:basedOn w:val="a0"/>
    <w:next w:val="a0"/>
    <w:autoRedefine/>
    <w:semiHidden/>
    <w:rsid w:val="00C640AB"/>
    <w:pPr>
      <w:ind w:leftChars="800" w:left="1680"/>
    </w:pPr>
  </w:style>
  <w:style w:type="paragraph" w:styleId="61">
    <w:name w:val="toc 6"/>
    <w:basedOn w:val="a0"/>
    <w:next w:val="a0"/>
    <w:autoRedefine/>
    <w:semiHidden/>
    <w:rsid w:val="00C640AB"/>
    <w:pPr>
      <w:ind w:leftChars="1000" w:left="2100"/>
    </w:pPr>
  </w:style>
  <w:style w:type="paragraph" w:styleId="71">
    <w:name w:val="toc 7"/>
    <w:basedOn w:val="a0"/>
    <w:next w:val="a0"/>
    <w:autoRedefine/>
    <w:semiHidden/>
    <w:rsid w:val="00C640AB"/>
    <w:pPr>
      <w:ind w:leftChars="1200" w:left="2520"/>
    </w:pPr>
  </w:style>
  <w:style w:type="paragraph" w:styleId="81">
    <w:name w:val="toc 8"/>
    <w:basedOn w:val="a0"/>
    <w:next w:val="a0"/>
    <w:autoRedefine/>
    <w:semiHidden/>
    <w:rsid w:val="00C640AB"/>
    <w:pPr>
      <w:ind w:leftChars="1400" w:left="2940"/>
    </w:pPr>
  </w:style>
  <w:style w:type="paragraph" w:styleId="91">
    <w:name w:val="toc 9"/>
    <w:basedOn w:val="a0"/>
    <w:next w:val="a0"/>
    <w:autoRedefine/>
    <w:semiHidden/>
    <w:rsid w:val="00C640AB"/>
    <w:pPr>
      <w:ind w:leftChars="1600" w:left="3360"/>
    </w:pPr>
  </w:style>
  <w:style w:type="character" w:styleId="a8">
    <w:name w:val="Hyperlink"/>
    <w:basedOn w:val="a1"/>
    <w:uiPriority w:val="99"/>
    <w:rsid w:val="00C640AB"/>
    <w:rPr>
      <w:color w:val="0000FF"/>
      <w:u w:val="single"/>
    </w:rPr>
  </w:style>
  <w:style w:type="paragraph" w:styleId="a9">
    <w:name w:val="Body Text Indent"/>
    <w:basedOn w:val="a0"/>
    <w:rsid w:val="0016679F"/>
    <w:pPr>
      <w:snapToGrid w:val="0"/>
      <w:spacing w:beforeLines="50" w:afterLines="10" w:line="300" w:lineRule="auto"/>
      <w:ind w:left="850" w:hanging="425"/>
    </w:pPr>
    <w:rPr>
      <w:bCs/>
      <w:sz w:val="24"/>
    </w:rPr>
  </w:style>
  <w:style w:type="paragraph" w:styleId="aa">
    <w:name w:val="header"/>
    <w:basedOn w:val="a0"/>
    <w:link w:val="ab"/>
    <w:uiPriority w:val="99"/>
    <w:rsid w:val="00C64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c">
    <w:name w:val="footer"/>
    <w:basedOn w:val="a0"/>
    <w:link w:val="ad"/>
    <w:uiPriority w:val="99"/>
    <w:rsid w:val="00C640A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styleId="ae">
    <w:name w:val="page number"/>
    <w:basedOn w:val="a1"/>
    <w:rsid w:val="00C640AB"/>
  </w:style>
  <w:style w:type="paragraph" w:styleId="af">
    <w:name w:val="Balloon Text"/>
    <w:basedOn w:val="a0"/>
    <w:link w:val="af0"/>
    <w:rsid w:val="00985A22"/>
    <w:pPr>
      <w:spacing w:line="240" w:lineRule="auto"/>
    </w:pPr>
    <w:rPr>
      <w:sz w:val="18"/>
      <w:szCs w:val="18"/>
    </w:rPr>
  </w:style>
  <w:style w:type="character" w:customStyle="1" w:styleId="af0">
    <w:name w:val="批注框文本字符"/>
    <w:basedOn w:val="a1"/>
    <w:link w:val="af"/>
    <w:rsid w:val="00985A22"/>
    <w:rPr>
      <w:sz w:val="18"/>
      <w:szCs w:val="18"/>
    </w:rPr>
  </w:style>
  <w:style w:type="paragraph" w:styleId="af1">
    <w:name w:val="List Paragraph"/>
    <w:basedOn w:val="a0"/>
    <w:link w:val="af2"/>
    <w:uiPriority w:val="34"/>
    <w:qFormat/>
    <w:rsid w:val="00A65B23"/>
    <w:pPr>
      <w:ind w:left="720"/>
      <w:contextualSpacing/>
    </w:pPr>
  </w:style>
  <w:style w:type="character" w:customStyle="1" w:styleId="11">
    <w:name w:val="标题 1字符"/>
    <w:basedOn w:val="a1"/>
    <w:link w:val="1"/>
    <w:uiPriority w:val="9"/>
    <w:rsid w:val="000D1634"/>
    <w:rPr>
      <w:rFonts w:ascii="Cambria" w:hAnsi="Cambria"/>
      <w:b/>
      <w:bCs/>
      <w:sz w:val="44"/>
      <w:szCs w:val="44"/>
      <w:lang w:bidi="en-US"/>
    </w:rPr>
  </w:style>
  <w:style w:type="character" w:customStyle="1" w:styleId="21">
    <w:name w:val="标题 2字符"/>
    <w:basedOn w:val="a1"/>
    <w:link w:val="20"/>
    <w:uiPriority w:val="9"/>
    <w:rsid w:val="000D1634"/>
    <w:rPr>
      <w:rFonts w:ascii="Cambria" w:hAnsi="Cambria"/>
      <w:b/>
      <w:bCs/>
      <w:sz w:val="32"/>
      <w:szCs w:val="32"/>
      <w:lang w:bidi="en-US"/>
    </w:rPr>
  </w:style>
  <w:style w:type="character" w:customStyle="1" w:styleId="30">
    <w:name w:val="标题 3字符"/>
    <w:basedOn w:val="a1"/>
    <w:link w:val="3"/>
    <w:uiPriority w:val="9"/>
    <w:rsid w:val="00B5360C"/>
    <w:rPr>
      <w:rFonts w:ascii="Cambria" w:hAnsi="Cambria"/>
      <w:b/>
      <w:bCs/>
      <w:sz w:val="28"/>
      <w:szCs w:val="22"/>
      <w:lang w:bidi="en-US"/>
    </w:rPr>
  </w:style>
  <w:style w:type="character" w:customStyle="1" w:styleId="40">
    <w:name w:val="标题 4字符"/>
    <w:basedOn w:val="a1"/>
    <w:link w:val="4"/>
    <w:uiPriority w:val="9"/>
    <w:rsid w:val="006F2E99"/>
    <w:rPr>
      <w:rFonts w:ascii="Cambria" w:hAnsi="Cambria"/>
      <w:bCs/>
      <w:sz w:val="28"/>
      <w:szCs w:val="22"/>
      <w:lang w:bidi="en-US"/>
    </w:rPr>
  </w:style>
  <w:style w:type="character" w:customStyle="1" w:styleId="50">
    <w:name w:val="标题 5字符"/>
    <w:basedOn w:val="a1"/>
    <w:link w:val="5"/>
    <w:uiPriority w:val="9"/>
    <w:rsid w:val="00A65B23"/>
    <w:rPr>
      <w:rFonts w:ascii="Cambria" w:eastAsia="宋体" w:hAnsi="Cambria" w:cs="Times New Roman"/>
      <w:color w:val="073662"/>
    </w:rPr>
  </w:style>
  <w:style w:type="character" w:customStyle="1" w:styleId="60">
    <w:name w:val="标题 6字符"/>
    <w:basedOn w:val="a1"/>
    <w:link w:val="6"/>
    <w:uiPriority w:val="9"/>
    <w:rsid w:val="00A65B23"/>
    <w:rPr>
      <w:rFonts w:ascii="Cambria" w:eastAsia="宋体" w:hAnsi="Cambria" w:cs="Times New Roman"/>
      <w:i/>
      <w:iCs/>
      <w:color w:val="073662"/>
    </w:rPr>
  </w:style>
  <w:style w:type="character" w:customStyle="1" w:styleId="70">
    <w:name w:val="标题 7字符"/>
    <w:basedOn w:val="a1"/>
    <w:link w:val="7"/>
    <w:uiPriority w:val="9"/>
    <w:rsid w:val="00A65B23"/>
    <w:rPr>
      <w:rFonts w:ascii="Cambria" w:eastAsia="宋体" w:hAnsi="Cambria" w:cs="Times New Roman"/>
      <w:i/>
      <w:iCs/>
      <w:color w:val="404040"/>
    </w:rPr>
  </w:style>
  <w:style w:type="character" w:customStyle="1" w:styleId="80">
    <w:name w:val="标题 8字符"/>
    <w:basedOn w:val="a1"/>
    <w:link w:val="8"/>
    <w:uiPriority w:val="9"/>
    <w:rsid w:val="00A65B23"/>
    <w:rPr>
      <w:rFonts w:ascii="Cambria" w:eastAsia="宋体" w:hAnsi="Cambria" w:cs="Times New Roman"/>
      <w:color w:val="0F6FC6"/>
      <w:sz w:val="20"/>
      <w:szCs w:val="20"/>
    </w:rPr>
  </w:style>
  <w:style w:type="character" w:customStyle="1" w:styleId="90">
    <w:name w:val="标题 9字符"/>
    <w:basedOn w:val="a1"/>
    <w:link w:val="9"/>
    <w:uiPriority w:val="9"/>
    <w:rsid w:val="00A65B23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f3">
    <w:name w:val="caption"/>
    <w:basedOn w:val="a0"/>
    <w:next w:val="a0"/>
    <w:uiPriority w:val="35"/>
    <w:unhideWhenUsed/>
    <w:qFormat/>
    <w:rsid w:val="00A65B23"/>
    <w:pPr>
      <w:spacing w:line="240" w:lineRule="auto"/>
    </w:pPr>
    <w:rPr>
      <w:b/>
      <w:bCs/>
      <w:color w:val="0F6FC6"/>
      <w:sz w:val="18"/>
      <w:szCs w:val="18"/>
    </w:rPr>
  </w:style>
  <w:style w:type="paragraph" w:styleId="af4">
    <w:name w:val="Title"/>
    <w:basedOn w:val="a0"/>
    <w:next w:val="a0"/>
    <w:link w:val="af5"/>
    <w:uiPriority w:val="10"/>
    <w:qFormat/>
    <w:rsid w:val="002E63B6"/>
    <w:pPr>
      <w:jc w:val="center"/>
    </w:pPr>
    <w:rPr>
      <w:rFonts w:ascii="黑体" w:eastAsia="黑体" w:hAnsi="黑体"/>
      <w:b/>
      <w:sz w:val="64"/>
      <w:szCs w:val="64"/>
    </w:rPr>
  </w:style>
  <w:style w:type="character" w:customStyle="1" w:styleId="af5">
    <w:name w:val="标题字符"/>
    <w:basedOn w:val="a1"/>
    <w:link w:val="af4"/>
    <w:uiPriority w:val="10"/>
    <w:rsid w:val="002E63B6"/>
    <w:rPr>
      <w:rFonts w:ascii="黑体" w:eastAsia="黑体" w:hAnsi="黑体"/>
      <w:b/>
      <w:sz w:val="64"/>
      <w:szCs w:val="64"/>
      <w:lang w:bidi="en-US"/>
    </w:rPr>
  </w:style>
  <w:style w:type="paragraph" w:styleId="af6">
    <w:name w:val="Subtitle"/>
    <w:basedOn w:val="a0"/>
    <w:next w:val="a0"/>
    <w:link w:val="af7"/>
    <w:uiPriority w:val="11"/>
    <w:qFormat/>
    <w:rsid w:val="002E63B6"/>
    <w:pPr>
      <w:jc w:val="center"/>
    </w:pPr>
    <w:rPr>
      <w:sz w:val="44"/>
      <w:szCs w:val="44"/>
    </w:rPr>
  </w:style>
  <w:style w:type="character" w:customStyle="1" w:styleId="af7">
    <w:name w:val="副标题字符"/>
    <w:basedOn w:val="a1"/>
    <w:link w:val="af6"/>
    <w:uiPriority w:val="11"/>
    <w:rsid w:val="002E63B6"/>
    <w:rPr>
      <w:rFonts w:ascii="Times New Roman" w:hAnsi="Times New Roman"/>
      <w:sz w:val="44"/>
      <w:szCs w:val="44"/>
      <w:lang w:bidi="en-US"/>
    </w:rPr>
  </w:style>
  <w:style w:type="character" w:styleId="af8">
    <w:name w:val="Strong"/>
    <w:basedOn w:val="a1"/>
    <w:uiPriority w:val="22"/>
    <w:qFormat/>
    <w:rsid w:val="00A65B23"/>
    <w:rPr>
      <w:b/>
      <w:bCs/>
    </w:rPr>
  </w:style>
  <w:style w:type="character" w:styleId="af9">
    <w:name w:val="Emphasis"/>
    <w:basedOn w:val="a1"/>
    <w:uiPriority w:val="20"/>
    <w:qFormat/>
    <w:rsid w:val="00A65B23"/>
    <w:rPr>
      <w:i/>
      <w:iCs/>
    </w:rPr>
  </w:style>
  <w:style w:type="paragraph" w:styleId="afa">
    <w:name w:val="No Spacing"/>
    <w:link w:val="afb"/>
    <w:uiPriority w:val="1"/>
    <w:qFormat/>
    <w:rsid w:val="00A65B23"/>
    <w:rPr>
      <w:sz w:val="22"/>
      <w:szCs w:val="22"/>
      <w:lang w:eastAsia="en-US" w:bidi="en-US"/>
    </w:rPr>
  </w:style>
  <w:style w:type="paragraph" w:styleId="afc">
    <w:name w:val="Quote"/>
    <w:basedOn w:val="a0"/>
    <w:next w:val="a0"/>
    <w:link w:val="afd"/>
    <w:uiPriority w:val="29"/>
    <w:qFormat/>
    <w:rsid w:val="00A65B23"/>
    <w:rPr>
      <w:i/>
      <w:iCs/>
      <w:color w:val="000000"/>
    </w:rPr>
  </w:style>
  <w:style w:type="character" w:customStyle="1" w:styleId="afd">
    <w:name w:val="引用字符"/>
    <w:basedOn w:val="a1"/>
    <w:link w:val="afc"/>
    <w:uiPriority w:val="29"/>
    <w:rsid w:val="00A65B23"/>
    <w:rPr>
      <w:i/>
      <w:iCs/>
      <w:color w:val="000000"/>
    </w:rPr>
  </w:style>
  <w:style w:type="paragraph" w:styleId="afe">
    <w:name w:val="Intense Quote"/>
    <w:basedOn w:val="a0"/>
    <w:next w:val="a0"/>
    <w:link w:val="aff"/>
    <w:uiPriority w:val="30"/>
    <w:qFormat/>
    <w:rsid w:val="00A65B23"/>
    <w:pPr>
      <w:pBdr>
        <w:bottom w:val="single" w:sz="4" w:space="4" w:color="0F6FC6"/>
      </w:pBdr>
      <w:spacing w:before="200" w:after="280"/>
      <w:ind w:left="936" w:right="936"/>
    </w:pPr>
    <w:rPr>
      <w:b/>
      <w:bCs/>
      <w:i/>
      <w:iCs/>
      <w:color w:val="0F6FC6"/>
    </w:rPr>
  </w:style>
  <w:style w:type="character" w:customStyle="1" w:styleId="aff">
    <w:name w:val="明显引用字符"/>
    <w:basedOn w:val="a1"/>
    <w:link w:val="afe"/>
    <w:uiPriority w:val="30"/>
    <w:rsid w:val="00A65B23"/>
    <w:rPr>
      <w:b/>
      <w:bCs/>
      <w:i/>
      <w:iCs/>
      <w:color w:val="0F6FC6"/>
    </w:rPr>
  </w:style>
  <w:style w:type="character" w:styleId="aff0">
    <w:name w:val="Subtle Emphasis"/>
    <w:basedOn w:val="a1"/>
    <w:uiPriority w:val="19"/>
    <w:qFormat/>
    <w:rsid w:val="00A65B23"/>
    <w:rPr>
      <w:i/>
      <w:iCs/>
      <w:color w:val="808080"/>
    </w:rPr>
  </w:style>
  <w:style w:type="character" w:styleId="aff1">
    <w:name w:val="Intense Emphasis"/>
    <w:basedOn w:val="a1"/>
    <w:uiPriority w:val="21"/>
    <w:qFormat/>
    <w:rsid w:val="00A65B23"/>
    <w:rPr>
      <w:b/>
      <w:bCs/>
      <w:i/>
      <w:iCs/>
      <w:color w:val="0F6FC6"/>
    </w:rPr>
  </w:style>
  <w:style w:type="character" w:styleId="aff2">
    <w:name w:val="Subtle Reference"/>
    <w:basedOn w:val="a1"/>
    <w:uiPriority w:val="31"/>
    <w:qFormat/>
    <w:rsid w:val="00A65B23"/>
    <w:rPr>
      <w:smallCaps/>
      <w:color w:val="009DD9"/>
      <w:u w:val="single"/>
    </w:rPr>
  </w:style>
  <w:style w:type="character" w:styleId="aff3">
    <w:name w:val="Intense Reference"/>
    <w:basedOn w:val="a1"/>
    <w:uiPriority w:val="32"/>
    <w:qFormat/>
    <w:rsid w:val="00A65B23"/>
    <w:rPr>
      <w:b/>
      <w:bCs/>
      <w:smallCaps/>
      <w:color w:val="009DD9"/>
      <w:spacing w:val="5"/>
      <w:u w:val="single"/>
    </w:rPr>
  </w:style>
  <w:style w:type="character" w:styleId="aff4">
    <w:name w:val="Book Title"/>
    <w:basedOn w:val="a1"/>
    <w:uiPriority w:val="33"/>
    <w:qFormat/>
    <w:rsid w:val="00A65B23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unhideWhenUsed/>
    <w:qFormat/>
    <w:rsid w:val="00A65B23"/>
    <w:pPr>
      <w:outlineLvl w:val="9"/>
    </w:pPr>
  </w:style>
  <w:style w:type="numbering" w:customStyle="1" w:styleId="10">
    <w:name w:val="样式1"/>
    <w:uiPriority w:val="99"/>
    <w:rsid w:val="00230A2C"/>
    <w:pPr>
      <w:numPr>
        <w:numId w:val="1"/>
      </w:numPr>
    </w:pPr>
  </w:style>
  <w:style w:type="numbering" w:customStyle="1" w:styleId="2">
    <w:name w:val="样式2"/>
    <w:uiPriority w:val="99"/>
    <w:rsid w:val="005A1F62"/>
    <w:pPr>
      <w:numPr>
        <w:numId w:val="3"/>
      </w:numPr>
    </w:pPr>
  </w:style>
  <w:style w:type="character" w:styleId="aff5">
    <w:name w:val="annotation reference"/>
    <w:basedOn w:val="a1"/>
    <w:rsid w:val="00FD2DB1"/>
    <w:rPr>
      <w:sz w:val="21"/>
      <w:szCs w:val="21"/>
    </w:rPr>
  </w:style>
  <w:style w:type="paragraph" w:styleId="aff6">
    <w:name w:val="annotation text"/>
    <w:basedOn w:val="a0"/>
    <w:link w:val="aff7"/>
    <w:rsid w:val="00FD2DB1"/>
  </w:style>
  <w:style w:type="character" w:customStyle="1" w:styleId="aff7">
    <w:name w:val="注释文本字符"/>
    <w:basedOn w:val="a1"/>
    <w:link w:val="aff6"/>
    <w:rsid w:val="00FD2DB1"/>
  </w:style>
  <w:style w:type="paragraph" w:styleId="aff8">
    <w:name w:val="annotation subject"/>
    <w:basedOn w:val="aff6"/>
    <w:next w:val="aff6"/>
    <w:link w:val="aff9"/>
    <w:rsid w:val="00FD2DB1"/>
    <w:rPr>
      <w:b/>
      <w:bCs/>
    </w:rPr>
  </w:style>
  <w:style w:type="character" w:customStyle="1" w:styleId="aff9">
    <w:name w:val="批注主题字符"/>
    <w:basedOn w:val="aff7"/>
    <w:link w:val="aff8"/>
    <w:rsid w:val="00FD2DB1"/>
    <w:rPr>
      <w:b/>
      <w:bCs/>
    </w:rPr>
  </w:style>
  <w:style w:type="character" w:customStyle="1" w:styleId="ad">
    <w:name w:val="页脚字符"/>
    <w:basedOn w:val="a1"/>
    <w:link w:val="ac"/>
    <w:uiPriority w:val="99"/>
    <w:rsid w:val="00FF3133"/>
    <w:rPr>
      <w:rFonts w:ascii="Times New Roman" w:hAnsi="Times New Roman"/>
      <w:sz w:val="18"/>
      <w:szCs w:val="18"/>
      <w:lang w:bidi="en-US"/>
    </w:rPr>
  </w:style>
  <w:style w:type="character" w:customStyle="1" w:styleId="afb">
    <w:name w:val="无间距字符"/>
    <w:basedOn w:val="a1"/>
    <w:link w:val="afa"/>
    <w:uiPriority w:val="1"/>
    <w:rsid w:val="000855E8"/>
    <w:rPr>
      <w:sz w:val="22"/>
      <w:szCs w:val="22"/>
      <w:lang w:eastAsia="en-US" w:bidi="en-US"/>
    </w:rPr>
  </w:style>
  <w:style w:type="character" w:customStyle="1" w:styleId="ab">
    <w:name w:val="页眉字符"/>
    <w:basedOn w:val="a1"/>
    <w:link w:val="aa"/>
    <w:uiPriority w:val="99"/>
    <w:rsid w:val="000855E8"/>
    <w:rPr>
      <w:rFonts w:ascii="Times New Roman" w:hAnsi="Times New Roman"/>
      <w:sz w:val="18"/>
      <w:szCs w:val="18"/>
      <w:lang w:bidi="en-US"/>
    </w:rPr>
  </w:style>
  <w:style w:type="paragraph" w:styleId="affa">
    <w:name w:val="Normal (Web)"/>
    <w:basedOn w:val="a0"/>
    <w:uiPriority w:val="99"/>
    <w:rsid w:val="00EE7306"/>
    <w:pPr>
      <w:spacing w:before="100" w:beforeAutospacing="1" w:after="100" w:afterAutospacing="1" w:line="240" w:lineRule="auto"/>
      <w:ind w:firstLine="0"/>
    </w:pPr>
    <w:rPr>
      <w:rFonts w:ascii="宋体" w:cs="宋体"/>
      <w:sz w:val="24"/>
      <w:szCs w:val="24"/>
      <w:lang w:bidi="ar-SA"/>
    </w:rPr>
  </w:style>
  <w:style w:type="table" w:styleId="affb">
    <w:name w:val="Table Grid"/>
    <w:basedOn w:val="a2"/>
    <w:rsid w:val="00565F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首行缩进"/>
    <w:basedOn w:val="a0"/>
    <w:link w:val="Char"/>
    <w:qFormat/>
    <w:rsid w:val="00766968"/>
    <w:rPr>
      <w:rFonts w:hAnsi="Times New Roman"/>
    </w:rPr>
  </w:style>
  <w:style w:type="character" w:customStyle="1" w:styleId="Char">
    <w:name w:val="首行缩进 Char"/>
    <w:basedOn w:val="a1"/>
    <w:link w:val="affc"/>
    <w:rsid w:val="00766968"/>
    <w:rPr>
      <w:rFonts w:ascii="Times New Roman" w:hAnsi="Times New Roman"/>
      <w:sz w:val="28"/>
      <w:szCs w:val="21"/>
      <w:lang w:bidi="en-US"/>
    </w:rPr>
  </w:style>
  <w:style w:type="paragraph" w:customStyle="1" w:styleId="CharCharCharChar">
    <w:name w:val="Char Char Char Char"/>
    <w:basedOn w:val="a0"/>
    <w:rsid w:val="003D1BD4"/>
    <w:pPr>
      <w:spacing w:after="0" w:line="240" w:lineRule="auto"/>
      <w:ind w:firstLine="0"/>
    </w:pPr>
    <w:rPr>
      <w:rFonts w:eastAsia="楷体_GB2312" w:cs="宋体"/>
      <w:sz w:val="21"/>
      <w:szCs w:val="32"/>
      <w:lang w:bidi="ar-SA"/>
    </w:rPr>
  </w:style>
  <w:style w:type="paragraph" w:customStyle="1" w:styleId="a">
    <w:name w:val="编号正文"/>
    <w:basedOn w:val="af1"/>
    <w:link w:val="Char0"/>
    <w:qFormat/>
    <w:rsid w:val="005B1C36"/>
    <w:pPr>
      <w:numPr>
        <w:numId w:val="4"/>
      </w:numPr>
    </w:pPr>
  </w:style>
  <w:style w:type="paragraph" w:customStyle="1" w:styleId="sub">
    <w:name w:val="sub"/>
    <w:basedOn w:val="a0"/>
    <w:rsid w:val="00422D20"/>
    <w:pPr>
      <w:numPr>
        <w:numId w:val="5"/>
      </w:numPr>
      <w:tabs>
        <w:tab w:val="clear" w:pos="425"/>
        <w:tab w:val="num" w:pos="-120"/>
      </w:tabs>
      <w:adjustRightInd w:val="0"/>
      <w:spacing w:after="0" w:line="360" w:lineRule="auto"/>
      <w:ind w:left="1264" w:hanging="357"/>
      <w:jc w:val="both"/>
      <w:textAlignment w:val="baseline"/>
    </w:pPr>
    <w:rPr>
      <w:rFonts w:hAnsi="Times New Roman"/>
      <w:szCs w:val="20"/>
      <w:lang w:bidi="ar-SA"/>
    </w:rPr>
  </w:style>
  <w:style w:type="character" w:customStyle="1" w:styleId="af2">
    <w:name w:val="列出段落字符"/>
    <w:basedOn w:val="a1"/>
    <w:link w:val="af1"/>
    <w:uiPriority w:val="34"/>
    <w:rsid w:val="00177A62"/>
    <w:rPr>
      <w:rFonts w:ascii="Times New Roman" w:hAnsi="宋体"/>
      <w:sz w:val="28"/>
      <w:szCs w:val="21"/>
      <w:lang w:bidi="en-US"/>
    </w:rPr>
  </w:style>
  <w:style w:type="character" w:customStyle="1" w:styleId="Char0">
    <w:name w:val="编号正文 Char"/>
    <w:basedOn w:val="af2"/>
    <w:link w:val="a"/>
    <w:rsid w:val="00177A62"/>
    <w:rPr>
      <w:rFonts w:ascii="Times New Roman" w:hAnsi="宋体"/>
      <w:sz w:val="28"/>
      <w:szCs w:val="21"/>
      <w:lang w:bidi="en-US"/>
    </w:rPr>
  </w:style>
  <w:style w:type="paragraph" w:customStyle="1" w:styleId="affd">
    <w:name w:val="正文衡泰格式（大字体）"/>
    <w:basedOn w:val="a0"/>
    <w:link w:val="Char1"/>
    <w:qFormat/>
    <w:rsid w:val="00521CF1"/>
    <w:pPr>
      <w:spacing w:after="0" w:line="360" w:lineRule="auto"/>
      <w:ind w:firstLineChars="200" w:firstLine="200"/>
      <w:jc w:val="both"/>
    </w:pPr>
    <w:rPr>
      <w:rFonts w:ascii="Book Antiqua" w:hAnsi="Book Antiqua" w:cs="宋体"/>
      <w:kern w:val="2"/>
      <w:sz w:val="24"/>
      <w:szCs w:val="20"/>
      <w:lang w:bidi="ar-SA"/>
    </w:rPr>
  </w:style>
  <w:style w:type="character" w:customStyle="1" w:styleId="Char1">
    <w:name w:val="正文衡泰格式（大字体） Char"/>
    <w:link w:val="affd"/>
    <w:rsid w:val="00521CF1"/>
    <w:rPr>
      <w:rFonts w:ascii="Book Antiqua" w:hAnsi="Book Antiqua" w:cs="宋体"/>
      <w:kern w:val="2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02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97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4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35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85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52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98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1169;&#20154;&#36164;&#26009;\&#25991;&#26723;&#27169;&#26495;\&#25216;&#26415;&#25991;&#20214;&#65288;&#23618;&#32423;&#31456;&#33410;&#32534;&#21495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3A588-A86C-7046-BDEE-9C894EE3E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\私人资料\文档模板\技术文件（层级章节编号）.dotx</Template>
  <TotalTime>17</TotalTime>
  <Pages>3</Pages>
  <Words>63</Words>
  <Characters>362</Characters>
  <Application>Microsoft Macintosh Word</Application>
  <DocSecurity>0</DocSecurity>
  <Lines>3</Lines>
  <Paragraphs>1</Paragraphs>
  <ScaleCrop>false</ScaleCrop>
  <Company/>
  <LinksUpToDate>false</LinksUpToDate>
  <CharactersWithSpaces>424</CharactersWithSpaces>
  <SharedDoc>false</SharedDoc>
  <HLinks>
    <vt:vector size="168" baseType="variant">
      <vt:variant>
        <vt:i4>1638462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_Toc274313998</vt:lpwstr>
      </vt:variant>
      <vt:variant>
        <vt:i4>1638462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_Toc274313997</vt:lpwstr>
      </vt:variant>
      <vt:variant>
        <vt:i4>1638462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_Toc274313996</vt:lpwstr>
      </vt:variant>
      <vt:variant>
        <vt:i4>1638462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_Toc274313995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_Toc274313994</vt:lpwstr>
      </vt:variant>
      <vt:variant>
        <vt:i4>1638462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_Toc274313993</vt:lpwstr>
      </vt:variant>
      <vt:variant>
        <vt:i4>1638462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_Toc274313992</vt:lpwstr>
      </vt:variant>
      <vt:variant>
        <vt:i4>1638462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_Toc274313991</vt:lpwstr>
      </vt:variant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_Toc274313990</vt:lpwstr>
      </vt:variant>
      <vt:variant>
        <vt:i4>1572926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_Toc274313989</vt:lpwstr>
      </vt:variant>
      <vt:variant>
        <vt:i4>1572926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_Toc274313988</vt:lpwstr>
      </vt:variant>
      <vt:variant>
        <vt:i4>1572926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_Toc274313987</vt:lpwstr>
      </vt:variant>
      <vt:variant>
        <vt:i4>1572926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_Toc274313986</vt:lpwstr>
      </vt:variant>
      <vt:variant>
        <vt:i4>1572926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_Toc274313985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_Toc274313984</vt:lpwstr>
      </vt:variant>
      <vt:variant>
        <vt:i4>1572926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_Toc274313983</vt:lpwstr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_Toc274313982</vt:lpwstr>
      </vt:variant>
      <vt:variant>
        <vt:i4>1572926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_Toc274313981</vt:lpwstr>
      </vt:variant>
      <vt:variant>
        <vt:i4>1572926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_Toc274313980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_Toc274313979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_Toc274313978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_Toc274313977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_Toc274313976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_Toc274313975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_Toc274313974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_Toc274313973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_Toc274313972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_Toc274313971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宏源证券信息技术总体规划</dc:title>
  <dc:creator>王海航</dc:creator>
  <cp:keywords>宏源证券 信息技术 规划</cp:keywords>
  <cp:lastModifiedBy>Holbrook</cp:lastModifiedBy>
  <cp:revision>10</cp:revision>
  <cp:lastPrinted>2002-06-07T12:00:00Z</cp:lastPrinted>
  <dcterms:created xsi:type="dcterms:W3CDTF">2011-12-08T01:28:00Z</dcterms:created>
  <dcterms:modified xsi:type="dcterms:W3CDTF">2011-12-09T03:02:00Z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出版商">
    <vt:lpwstr>wanghaihang</vt:lpwstr>
  </property>
</Properties>
</file>