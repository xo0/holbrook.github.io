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D2CD97" w14:textId="77777777" w:rsidR="00924BE8" w:rsidRDefault="00924BE8" w:rsidP="00F66CA7">
      <w:pPr>
        <w:pStyle w:val="af4"/>
      </w:pPr>
      <w:bookmarkStart w:id="0" w:name="_Toc10573508"/>
    </w:p>
    <w:p w14:paraId="6925D665" w14:textId="77777777" w:rsidR="0081542D" w:rsidRPr="0081542D" w:rsidRDefault="0081542D" w:rsidP="00F66CA7"/>
    <w:p w14:paraId="6B9ED7E6" w14:textId="77777777" w:rsidR="00924BE8" w:rsidRPr="002E63B6" w:rsidRDefault="00924BE8" w:rsidP="00F66CA7">
      <w:pPr>
        <w:pStyle w:val="af4"/>
      </w:pPr>
      <w:r w:rsidRPr="002E63B6">
        <w:rPr>
          <w:rFonts w:hint="eastAsia"/>
        </w:rPr>
        <w:t>宏源证券股份有限公司</w:t>
      </w:r>
    </w:p>
    <w:p w14:paraId="47CD9262" w14:textId="77777777" w:rsidR="008727C9" w:rsidRDefault="008727C9" w:rsidP="00F66CA7">
      <w:pPr>
        <w:pStyle w:val="af4"/>
        <w:rPr>
          <w:rFonts w:hint="eastAsia"/>
        </w:rPr>
      </w:pPr>
      <w:r>
        <w:rPr>
          <w:rFonts w:hint="eastAsia"/>
        </w:rPr>
        <w:t>资产投资预算与采购系统（二期）</w:t>
      </w:r>
    </w:p>
    <w:p w14:paraId="34758EF2" w14:textId="77777777" w:rsidR="003A4E26" w:rsidRDefault="00013C46" w:rsidP="00F66CA7">
      <w:pPr>
        <w:pStyle w:val="af4"/>
      </w:pPr>
      <w:r>
        <w:rPr>
          <w:rFonts w:hint="eastAsia"/>
        </w:rPr>
        <w:t>项目说明</w:t>
      </w:r>
    </w:p>
    <w:p w14:paraId="1CF9AF7C" w14:textId="77777777" w:rsidR="00924BE8" w:rsidRPr="00AA06C5" w:rsidRDefault="00924BE8" w:rsidP="00F66CA7">
      <w:pPr>
        <w:pStyle w:val="af4"/>
      </w:pPr>
    </w:p>
    <w:p w14:paraId="31CDEC28" w14:textId="77777777" w:rsidR="00924BE8" w:rsidRPr="00D263B5" w:rsidRDefault="00924BE8" w:rsidP="00F66CA7">
      <w:pPr>
        <w:pStyle w:val="af6"/>
      </w:pPr>
    </w:p>
    <w:p w14:paraId="43E998A4" w14:textId="77777777" w:rsidR="001A6303" w:rsidRPr="001A6303" w:rsidRDefault="001A6303" w:rsidP="00F66CA7"/>
    <w:p w14:paraId="7391AACF" w14:textId="77777777" w:rsidR="00924BE8" w:rsidRDefault="00924BE8" w:rsidP="00F66CA7">
      <w:pPr>
        <w:pStyle w:val="af6"/>
      </w:pPr>
    </w:p>
    <w:p w14:paraId="3652C23B" w14:textId="77777777" w:rsidR="00C65FB9" w:rsidRDefault="00C65FB9" w:rsidP="00F66CA7">
      <w:pPr>
        <w:sectPr w:rsidR="00C65FB9" w:rsidSect="00517DE9">
          <w:type w:val="continuous"/>
          <w:pgSz w:w="11906" w:h="16838" w:code="9"/>
          <w:pgMar w:top="1440" w:right="1797" w:bottom="1440" w:left="1797" w:header="851" w:footer="851" w:gutter="0"/>
          <w:pgNumType w:start="0"/>
          <w:cols w:space="425"/>
          <w:docGrid w:type="lines" w:linePitch="312"/>
        </w:sectPr>
      </w:pPr>
    </w:p>
    <w:p w14:paraId="1FF2352A" w14:textId="77777777" w:rsidR="0081542D" w:rsidRDefault="0081542D" w:rsidP="00F66CA7"/>
    <w:p w14:paraId="29EE5D08" w14:textId="77777777" w:rsidR="0081542D" w:rsidRDefault="0081542D" w:rsidP="00F66CA7">
      <w:pPr>
        <w:sectPr w:rsidR="0081542D" w:rsidSect="00517DE9">
          <w:type w:val="continuous"/>
          <w:pgSz w:w="11906" w:h="16838" w:code="9"/>
          <w:pgMar w:top="1440" w:right="1797" w:bottom="1440" w:left="1797" w:header="851" w:footer="851" w:gutter="0"/>
          <w:pgNumType w:start="0"/>
          <w:cols w:space="425"/>
          <w:docGrid w:type="lines" w:linePitch="312"/>
        </w:sectPr>
      </w:pPr>
    </w:p>
    <w:p w14:paraId="3873CE67" w14:textId="77777777" w:rsidR="00E1300D" w:rsidRPr="000D1634" w:rsidRDefault="00C93DE5" w:rsidP="000D1634">
      <w:pPr>
        <w:pStyle w:val="1"/>
      </w:pPr>
      <w:bookmarkStart w:id="1" w:name="_Toc216681801"/>
      <w:r>
        <w:rPr>
          <w:rFonts w:hint="eastAsia"/>
        </w:rPr>
        <w:lastRenderedPageBreak/>
        <w:t>项目说明</w:t>
      </w:r>
    </w:p>
    <w:p w14:paraId="4DC21EBB" w14:textId="77777777" w:rsidR="00013C46" w:rsidRDefault="00013C46" w:rsidP="00C93DE5">
      <w:pPr>
        <w:pStyle w:val="20"/>
        <w:rPr>
          <w:rFonts w:hint="eastAsia"/>
        </w:rPr>
      </w:pPr>
      <w:r>
        <w:rPr>
          <w:rFonts w:hint="eastAsia"/>
        </w:rPr>
        <w:t>业务需求</w:t>
      </w:r>
    </w:p>
    <w:p w14:paraId="191727E1" w14:textId="45700F43" w:rsidR="00C47E3A" w:rsidRPr="00C47E3A" w:rsidRDefault="00C47E3A" w:rsidP="00C47E3A">
      <w:pPr>
        <w:rPr>
          <w:rFonts w:hint="eastAsia"/>
        </w:rPr>
      </w:pPr>
      <w:r w:rsidRPr="00C47E3A">
        <w:rPr>
          <w:rFonts w:hint="eastAsia"/>
        </w:rPr>
        <w:t>资产投资及采购管理系统二期，包括资产进销存管理模块和网上招标模块。</w:t>
      </w:r>
    </w:p>
    <w:p w14:paraId="541298A0" w14:textId="17AD8FF0" w:rsidR="00C47E3A" w:rsidRPr="00C47E3A" w:rsidRDefault="00C47E3A" w:rsidP="00C47E3A">
      <w:r w:rsidRPr="00C47E3A">
        <w:rPr>
          <w:rFonts w:hint="eastAsia"/>
        </w:rPr>
        <w:t>资产进销存模块实现目前资产的全程管理，实现盘点的自动化，为资产采购提供科学决策，实现资产的科学管理。</w:t>
      </w:r>
    </w:p>
    <w:p w14:paraId="2B21D98E" w14:textId="1FF3D3EA" w:rsidR="00013C46" w:rsidRPr="00013C46" w:rsidRDefault="00C47E3A" w:rsidP="00C47E3A">
      <w:r w:rsidRPr="00C47E3A">
        <w:rPr>
          <w:rFonts w:hint="eastAsia"/>
        </w:rPr>
        <w:t>网上招标模块主要实现网络发标、供应商网络提交投标材料，网络评标，可以扩大评委范围，实现科学评审。</w:t>
      </w:r>
    </w:p>
    <w:p w14:paraId="4CA3EC76" w14:textId="77777777" w:rsidR="0063271D" w:rsidRDefault="00D263B5" w:rsidP="00C93DE5">
      <w:pPr>
        <w:pStyle w:val="20"/>
      </w:pPr>
      <w:r>
        <w:t>技术方案</w:t>
      </w:r>
    </w:p>
    <w:p w14:paraId="47B33678" w14:textId="301F252A" w:rsidR="00FC1E58" w:rsidRPr="00FC1E58" w:rsidRDefault="006518EA" w:rsidP="00FC1E58">
      <w:pPr>
        <w:rPr>
          <w:rFonts w:hint="eastAsia"/>
        </w:rPr>
      </w:pPr>
      <w:r>
        <w:rPr>
          <w:rFonts w:hint="eastAsia"/>
        </w:rPr>
        <w:t>在原有一期的基础上开发，采用</w:t>
      </w:r>
      <w:r>
        <w:rPr>
          <w:rFonts w:hint="eastAsia"/>
        </w:rPr>
        <w:t>J2EE</w:t>
      </w:r>
      <w:r>
        <w:rPr>
          <w:rFonts w:hint="eastAsia"/>
        </w:rPr>
        <w:t>体系，</w:t>
      </w:r>
      <w:r>
        <w:rPr>
          <w:rFonts w:hint="eastAsia"/>
        </w:rPr>
        <w:t>Web</w:t>
      </w:r>
      <w:r>
        <w:rPr>
          <w:rFonts w:hint="eastAsia"/>
        </w:rPr>
        <w:t>应用</w:t>
      </w:r>
      <w:r w:rsidR="003161E2">
        <w:rPr>
          <w:rFonts w:hint="eastAsia"/>
        </w:rPr>
        <w:t>架构</w:t>
      </w:r>
      <w:bookmarkStart w:id="2" w:name="_GoBack"/>
      <w:bookmarkEnd w:id="2"/>
      <w:r>
        <w:rPr>
          <w:rFonts w:hint="eastAsia"/>
        </w:rPr>
        <w:t>。</w:t>
      </w:r>
    </w:p>
    <w:bookmarkEnd w:id="0"/>
    <w:bookmarkEnd w:id="1"/>
    <w:p w14:paraId="413D7DFF" w14:textId="77777777" w:rsidR="00C93DE5" w:rsidRDefault="00C93DE5" w:rsidP="00C93DE5">
      <w:pPr>
        <w:pStyle w:val="20"/>
      </w:pPr>
      <w:r>
        <w:t>建设模式</w:t>
      </w:r>
    </w:p>
    <w:p w14:paraId="6F1788C2" w14:textId="0264A9CA" w:rsidR="00C93DE5" w:rsidRDefault="00817171" w:rsidP="00B84B49">
      <w:pPr>
        <w:pStyle w:val="affc"/>
        <w:rPr>
          <w:rFonts w:hint="eastAsia"/>
        </w:rPr>
      </w:pPr>
      <w:r>
        <w:t>项目外包</w:t>
      </w:r>
    </w:p>
    <w:p w14:paraId="74E6749B" w14:textId="77777777" w:rsidR="00C93DE5" w:rsidRDefault="00C93DE5" w:rsidP="00C93DE5">
      <w:pPr>
        <w:pStyle w:val="20"/>
      </w:pPr>
      <w:r>
        <w:t>项目预算</w:t>
      </w:r>
    </w:p>
    <w:p w14:paraId="48146182" w14:textId="718F73A3" w:rsidR="00C93DE5" w:rsidRDefault="00A313B5" w:rsidP="00B84B49">
      <w:pPr>
        <w:pStyle w:val="affc"/>
        <w:rPr>
          <w:rFonts w:hint="eastAsia"/>
        </w:rPr>
      </w:pPr>
      <w:r>
        <w:rPr>
          <w:rFonts w:hint="eastAsia"/>
        </w:rPr>
        <w:t>50</w:t>
      </w:r>
      <w:r>
        <w:rPr>
          <w:rFonts w:hint="eastAsia"/>
        </w:rPr>
        <w:t>万</w:t>
      </w:r>
    </w:p>
    <w:p w14:paraId="50ED942A" w14:textId="77777777" w:rsidR="00C93DE5" w:rsidRDefault="00C93DE5" w:rsidP="00C93DE5">
      <w:pPr>
        <w:pStyle w:val="20"/>
      </w:pPr>
      <w:r>
        <w:t>实施进度</w:t>
      </w:r>
    </w:p>
    <w:p w14:paraId="4559E43A" w14:textId="6692112B" w:rsidR="00C93DE5" w:rsidRDefault="00A313B5" w:rsidP="00A313B5">
      <w:r w:rsidRPr="00A313B5">
        <w:rPr>
          <w:rFonts w:hint="eastAsia"/>
        </w:rPr>
        <w:t>2012</w:t>
      </w:r>
      <w:r w:rsidRPr="00A313B5">
        <w:rPr>
          <w:rFonts w:hint="eastAsia"/>
        </w:rPr>
        <w:t>年</w:t>
      </w:r>
      <w:r w:rsidRPr="00A313B5">
        <w:rPr>
          <w:rFonts w:hint="eastAsia"/>
        </w:rPr>
        <w:t>3</w:t>
      </w:r>
      <w:r w:rsidRPr="00A313B5">
        <w:rPr>
          <w:rFonts w:hint="eastAsia"/>
        </w:rPr>
        <w:t>月至</w:t>
      </w:r>
      <w:r w:rsidRPr="00A313B5">
        <w:rPr>
          <w:rFonts w:hint="eastAsia"/>
        </w:rPr>
        <w:t>8</w:t>
      </w:r>
      <w:r w:rsidRPr="00A313B5">
        <w:rPr>
          <w:rFonts w:hint="eastAsia"/>
        </w:rPr>
        <w:t>月</w:t>
      </w:r>
    </w:p>
    <w:p w14:paraId="24955E29" w14:textId="77777777" w:rsidR="00C93DE5" w:rsidRDefault="00C93DE5" w:rsidP="00C93DE5">
      <w:pPr>
        <w:pStyle w:val="20"/>
      </w:pPr>
      <w:r>
        <w:t>实施风险</w:t>
      </w:r>
    </w:p>
    <w:p w14:paraId="114A239D" w14:textId="14D6265A" w:rsidR="00455D4E" w:rsidRDefault="00B2543D" w:rsidP="00B84B49">
      <w:pPr>
        <w:pStyle w:val="affc"/>
        <w:rPr>
          <w:rFonts w:hint="eastAsia"/>
        </w:rPr>
      </w:pPr>
      <w:r>
        <w:rPr>
          <w:rFonts w:hint="eastAsia"/>
        </w:rPr>
        <w:t>资产进销存管理需要与信息技术中心协同，存在需求不一致的风险。</w:t>
      </w:r>
    </w:p>
    <w:p w14:paraId="6444F3E8" w14:textId="77777777" w:rsidR="00455D4E" w:rsidRDefault="00455D4E" w:rsidP="00B84B49">
      <w:pPr>
        <w:pStyle w:val="affc"/>
      </w:pPr>
    </w:p>
    <w:sectPr w:rsidR="00455D4E" w:rsidSect="00C65FB9">
      <w:headerReference w:type="default" r:id="rId9"/>
      <w:footerReference w:type="default" r:id="rId10"/>
      <w:type w:val="continuous"/>
      <w:pgSz w:w="11906" w:h="16838" w:code="9"/>
      <w:pgMar w:top="1440" w:right="1797" w:bottom="1440" w:left="1797" w:header="851" w:footer="851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8898EE" w14:textId="77777777" w:rsidR="00887DA9" w:rsidRDefault="00887DA9" w:rsidP="00F66CA7">
      <w:r>
        <w:separator/>
      </w:r>
    </w:p>
    <w:p w14:paraId="5F5FB2A2" w14:textId="77777777" w:rsidR="00887DA9" w:rsidRDefault="00887DA9" w:rsidP="00F66CA7"/>
    <w:p w14:paraId="7554D853" w14:textId="77777777" w:rsidR="00887DA9" w:rsidRDefault="00887DA9" w:rsidP="00F66CA7"/>
  </w:endnote>
  <w:endnote w:type="continuationSeparator" w:id="0">
    <w:p w14:paraId="242AA6F3" w14:textId="77777777" w:rsidR="00887DA9" w:rsidRDefault="00887DA9" w:rsidP="00F66CA7">
      <w:r>
        <w:continuationSeparator/>
      </w:r>
    </w:p>
    <w:p w14:paraId="13537DF7" w14:textId="77777777" w:rsidR="00887DA9" w:rsidRDefault="00887DA9" w:rsidP="00F66CA7"/>
    <w:p w14:paraId="05141D5D" w14:textId="77777777" w:rsidR="00887DA9" w:rsidRDefault="00887DA9" w:rsidP="00F66C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FAD4D0" w14:textId="77777777" w:rsidR="006B4C15" w:rsidRPr="007129F9" w:rsidRDefault="00B25C01" w:rsidP="00F66CA7">
    <w:pPr>
      <w:pStyle w:val="ac"/>
    </w:pPr>
    <w:r w:rsidRPr="00A02000">
      <w:fldChar w:fldCharType="begin"/>
    </w:r>
    <w:r w:rsidR="006B4C15" w:rsidRPr="00A02000">
      <w:instrText xml:space="preserve"> PAGE   \* MERGEFORMAT </w:instrText>
    </w:r>
    <w:r w:rsidRPr="00A02000">
      <w:fldChar w:fldCharType="separate"/>
    </w:r>
    <w:r w:rsidR="003161E2" w:rsidRPr="003161E2">
      <w:rPr>
        <w:noProof/>
        <w:lang w:val="zh-CN"/>
      </w:rPr>
      <w:t>1</w:t>
    </w:r>
    <w:r w:rsidRPr="00A02000"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4DFC20" w14:textId="77777777" w:rsidR="00887DA9" w:rsidRDefault="00887DA9" w:rsidP="00F66CA7">
      <w:r>
        <w:separator/>
      </w:r>
    </w:p>
    <w:p w14:paraId="7ECE203A" w14:textId="77777777" w:rsidR="00887DA9" w:rsidRDefault="00887DA9" w:rsidP="00F66CA7"/>
    <w:p w14:paraId="44B751A6" w14:textId="77777777" w:rsidR="00887DA9" w:rsidRDefault="00887DA9" w:rsidP="00F66CA7"/>
  </w:footnote>
  <w:footnote w:type="continuationSeparator" w:id="0">
    <w:p w14:paraId="495E1C4A" w14:textId="77777777" w:rsidR="00887DA9" w:rsidRDefault="00887DA9" w:rsidP="00F66CA7">
      <w:r>
        <w:continuationSeparator/>
      </w:r>
    </w:p>
    <w:p w14:paraId="3A7012FB" w14:textId="77777777" w:rsidR="00887DA9" w:rsidRDefault="00887DA9" w:rsidP="00F66CA7"/>
    <w:p w14:paraId="789507B0" w14:textId="77777777" w:rsidR="00887DA9" w:rsidRDefault="00887DA9" w:rsidP="00F66CA7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803FA4" w14:textId="77777777" w:rsidR="006B4C15" w:rsidRPr="00D16E24" w:rsidRDefault="00C93DE5" w:rsidP="00D16E24">
    <w:pPr>
      <w:pStyle w:val="aa"/>
      <w:jc w:val="right"/>
      <w:rPr>
        <w:sz w:val="21"/>
        <w:szCs w:val="21"/>
      </w:rPr>
    </w:pPr>
    <w:r>
      <w:rPr>
        <w:rFonts w:hint="eastAsia"/>
        <w:sz w:val="21"/>
        <w:szCs w:val="21"/>
      </w:rPr>
      <w:t>项目说明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71AB6"/>
    <w:multiLevelType w:val="multilevel"/>
    <w:tmpl w:val="B8A4F660"/>
    <w:styleLink w:val="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43DD31DD"/>
    <w:multiLevelType w:val="multilevel"/>
    <w:tmpl w:val="3A927FB4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0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2836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4A9C7677"/>
    <w:multiLevelType w:val="multilevel"/>
    <w:tmpl w:val="82EC2A6E"/>
    <w:styleLink w:val="1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71B219BD"/>
    <w:multiLevelType w:val="singleLevel"/>
    <w:tmpl w:val="BCD6116E"/>
    <w:lvl w:ilvl="0">
      <w:start w:val="1"/>
      <w:numFmt w:val="bullet"/>
      <w:pStyle w:val="sub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4">
    <w:nsid w:val="735F44A1"/>
    <w:multiLevelType w:val="hybridMultilevel"/>
    <w:tmpl w:val="90BE414E"/>
    <w:lvl w:ilvl="0" w:tplc="7C22A9F6">
      <w:start w:val="1"/>
      <w:numFmt w:val="decimal"/>
      <w:pStyle w:val="a"/>
      <w:suff w:val="nothing"/>
      <w:lvlText w:val="（%1）"/>
      <w:lvlJc w:val="left"/>
      <w:pPr>
        <w:ind w:left="0" w:firstLine="567"/>
      </w:pPr>
      <w:rPr>
        <w:rFonts w:hint="eastAsia"/>
        <w:lang w:val="en-US"/>
      </w:rPr>
    </w:lvl>
    <w:lvl w:ilvl="1" w:tplc="E13C4504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615E8"/>
    <w:rsid w:val="00000462"/>
    <w:rsid w:val="00000780"/>
    <w:rsid w:val="000008E3"/>
    <w:rsid w:val="00000F61"/>
    <w:rsid w:val="00001064"/>
    <w:rsid w:val="000015EE"/>
    <w:rsid w:val="0000197E"/>
    <w:rsid w:val="00001CFE"/>
    <w:rsid w:val="00002100"/>
    <w:rsid w:val="00002B84"/>
    <w:rsid w:val="00002CF9"/>
    <w:rsid w:val="00002D30"/>
    <w:rsid w:val="0000317A"/>
    <w:rsid w:val="00003657"/>
    <w:rsid w:val="00003C74"/>
    <w:rsid w:val="00004CC6"/>
    <w:rsid w:val="00005719"/>
    <w:rsid w:val="0000574F"/>
    <w:rsid w:val="00005EE6"/>
    <w:rsid w:val="00006041"/>
    <w:rsid w:val="0000638E"/>
    <w:rsid w:val="00006767"/>
    <w:rsid w:val="000071A2"/>
    <w:rsid w:val="0000728A"/>
    <w:rsid w:val="00007E80"/>
    <w:rsid w:val="00007E86"/>
    <w:rsid w:val="00007FE5"/>
    <w:rsid w:val="0001022B"/>
    <w:rsid w:val="00010B26"/>
    <w:rsid w:val="000111D7"/>
    <w:rsid w:val="000115A2"/>
    <w:rsid w:val="0001172D"/>
    <w:rsid w:val="00011848"/>
    <w:rsid w:val="00011B9A"/>
    <w:rsid w:val="00013129"/>
    <w:rsid w:val="000132B1"/>
    <w:rsid w:val="00013C46"/>
    <w:rsid w:val="00013D1A"/>
    <w:rsid w:val="0001474D"/>
    <w:rsid w:val="00014BAC"/>
    <w:rsid w:val="000157CE"/>
    <w:rsid w:val="000165C9"/>
    <w:rsid w:val="000169A0"/>
    <w:rsid w:val="00016B29"/>
    <w:rsid w:val="00016B8A"/>
    <w:rsid w:val="00017518"/>
    <w:rsid w:val="000177C3"/>
    <w:rsid w:val="000178C8"/>
    <w:rsid w:val="00017C65"/>
    <w:rsid w:val="00020512"/>
    <w:rsid w:val="00020598"/>
    <w:rsid w:val="00020A8A"/>
    <w:rsid w:val="00020E3F"/>
    <w:rsid w:val="00020EC7"/>
    <w:rsid w:val="00020F8B"/>
    <w:rsid w:val="00022296"/>
    <w:rsid w:val="00023AA9"/>
    <w:rsid w:val="00024151"/>
    <w:rsid w:val="00024334"/>
    <w:rsid w:val="000245E1"/>
    <w:rsid w:val="00025854"/>
    <w:rsid w:val="00025998"/>
    <w:rsid w:val="00025A8B"/>
    <w:rsid w:val="000262B9"/>
    <w:rsid w:val="00026467"/>
    <w:rsid w:val="0002658C"/>
    <w:rsid w:val="0002676C"/>
    <w:rsid w:val="00026A38"/>
    <w:rsid w:val="000272D3"/>
    <w:rsid w:val="00027342"/>
    <w:rsid w:val="000279B1"/>
    <w:rsid w:val="000279C0"/>
    <w:rsid w:val="0003085C"/>
    <w:rsid w:val="00030D0A"/>
    <w:rsid w:val="0003156A"/>
    <w:rsid w:val="000324AF"/>
    <w:rsid w:val="00032C51"/>
    <w:rsid w:val="00032E76"/>
    <w:rsid w:val="00032F0D"/>
    <w:rsid w:val="00034089"/>
    <w:rsid w:val="000346D4"/>
    <w:rsid w:val="00034C71"/>
    <w:rsid w:val="000352F0"/>
    <w:rsid w:val="00035A92"/>
    <w:rsid w:val="00036B69"/>
    <w:rsid w:val="000371AA"/>
    <w:rsid w:val="00037D8F"/>
    <w:rsid w:val="0004023E"/>
    <w:rsid w:val="00041223"/>
    <w:rsid w:val="00041969"/>
    <w:rsid w:val="00041B60"/>
    <w:rsid w:val="0004257F"/>
    <w:rsid w:val="000429FA"/>
    <w:rsid w:val="00042ABD"/>
    <w:rsid w:val="00042B21"/>
    <w:rsid w:val="000431BD"/>
    <w:rsid w:val="000439D2"/>
    <w:rsid w:val="00043E2B"/>
    <w:rsid w:val="000447C2"/>
    <w:rsid w:val="00045C50"/>
    <w:rsid w:val="00045CA2"/>
    <w:rsid w:val="000471DE"/>
    <w:rsid w:val="00047443"/>
    <w:rsid w:val="00047552"/>
    <w:rsid w:val="00047D58"/>
    <w:rsid w:val="00051640"/>
    <w:rsid w:val="00051DC5"/>
    <w:rsid w:val="000522B8"/>
    <w:rsid w:val="000536A9"/>
    <w:rsid w:val="000568D8"/>
    <w:rsid w:val="00056CCD"/>
    <w:rsid w:val="00057A71"/>
    <w:rsid w:val="00060090"/>
    <w:rsid w:val="00061E64"/>
    <w:rsid w:val="00062514"/>
    <w:rsid w:val="00062DFF"/>
    <w:rsid w:val="00063C8E"/>
    <w:rsid w:val="00063DBE"/>
    <w:rsid w:val="00063E47"/>
    <w:rsid w:val="00063EC8"/>
    <w:rsid w:val="00064780"/>
    <w:rsid w:val="00065461"/>
    <w:rsid w:val="000654D0"/>
    <w:rsid w:val="00065826"/>
    <w:rsid w:val="00065AA1"/>
    <w:rsid w:val="000662FA"/>
    <w:rsid w:val="00067350"/>
    <w:rsid w:val="000676C7"/>
    <w:rsid w:val="0007027E"/>
    <w:rsid w:val="00070C1F"/>
    <w:rsid w:val="00071E54"/>
    <w:rsid w:val="00071E69"/>
    <w:rsid w:val="00072043"/>
    <w:rsid w:val="000720E4"/>
    <w:rsid w:val="000728E3"/>
    <w:rsid w:val="000731B7"/>
    <w:rsid w:val="0007322E"/>
    <w:rsid w:val="00073292"/>
    <w:rsid w:val="000732B0"/>
    <w:rsid w:val="000733CD"/>
    <w:rsid w:val="00073477"/>
    <w:rsid w:val="000737F0"/>
    <w:rsid w:val="00073CC0"/>
    <w:rsid w:val="00075093"/>
    <w:rsid w:val="00075451"/>
    <w:rsid w:val="00076FB1"/>
    <w:rsid w:val="00077429"/>
    <w:rsid w:val="00081260"/>
    <w:rsid w:val="000814EA"/>
    <w:rsid w:val="0008164E"/>
    <w:rsid w:val="00081D3F"/>
    <w:rsid w:val="0008268E"/>
    <w:rsid w:val="000828A1"/>
    <w:rsid w:val="00082BA6"/>
    <w:rsid w:val="00083167"/>
    <w:rsid w:val="000838C1"/>
    <w:rsid w:val="0008438B"/>
    <w:rsid w:val="00084746"/>
    <w:rsid w:val="000855E8"/>
    <w:rsid w:val="00086131"/>
    <w:rsid w:val="0008623A"/>
    <w:rsid w:val="0008675F"/>
    <w:rsid w:val="000871F4"/>
    <w:rsid w:val="000876DE"/>
    <w:rsid w:val="000877FE"/>
    <w:rsid w:val="000878AA"/>
    <w:rsid w:val="00087C02"/>
    <w:rsid w:val="00090470"/>
    <w:rsid w:val="00091027"/>
    <w:rsid w:val="00091129"/>
    <w:rsid w:val="00091591"/>
    <w:rsid w:val="0009240D"/>
    <w:rsid w:val="00092A23"/>
    <w:rsid w:val="00092B0A"/>
    <w:rsid w:val="00092D93"/>
    <w:rsid w:val="00092F65"/>
    <w:rsid w:val="0009309A"/>
    <w:rsid w:val="00093C6D"/>
    <w:rsid w:val="00093FF1"/>
    <w:rsid w:val="00095397"/>
    <w:rsid w:val="00095979"/>
    <w:rsid w:val="00095E04"/>
    <w:rsid w:val="00096360"/>
    <w:rsid w:val="00097676"/>
    <w:rsid w:val="000A0A9C"/>
    <w:rsid w:val="000A0D7B"/>
    <w:rsid w:val="000A1390"/>
    <w:rsid w:val="000A13C6"/>
    <w:rsid w:val="000A15D3"/>
    <w:rsid w:val="000A263F"/>
    <w:rsid w:val="000A2CEC"/>
    <w:rsid w:val="000A3B89"/>
    <w:rsid w:val="000A44C1"/>
    <w:rsid w:val="000A4918"/>
    <w:rsid w:val="000A4B5C"/>
    <w:rsid w:val="000A4BC8"/>
    <w:rsid w:val="000A5A2B"/>
    <w:rsid w:val="000A5AEC"/>
    <w:rsid w:val="000A5B86"/>
    <w:rsid w:val="000B017D"/>
    <w:rsid w:val="000B06A4"/>
    <w:rsid w:val="000B1D81"/>
    <w:rsid w:val="000B2116"/>
    <w:rsid w:val="000B2844"/>
    <w:rsid w:val="000B2B28"/>
    <w:rsid w:val="000B3994"/>
    <w:rsid w:val="000B4A81"/>
    <w:rsid w:val="000B53DE"/>
    <w:rsid w:val="000B62E6"/>
    <w:rsid w:val="000B67CC"/>
    <w:rsid w:val="000B6828"/>
    <w:rsid w:val="000B6C81"/>
    <w:rsid w:val="000C02E2"/>
    <w:rsid w:val="000C0413"/>
    <w:rsid w:val="000C184D"/>
    <w:rsid w:val="000C1A33"/>
    <w:rsid w:val="000C2397"/>
    <w:rsid w:val="000C4C35"/>
    <w:rsid w:val="000C4E3C"/>
    <w:rsid w:val="000C4EAB"/>
    <w:rsid w:val="000C4F29"/>
    <w:rsid w:val="000C75CE"/>
    <w:rsid w:val="000C77A8"/>
    <w:rsid w:val="000C7A7B"/>
    <w:rsid w:val="000D00F8"/>
    <w:rsid w:val="000D0BDD"/>
    <w:rsid w:val="000D0C39"/>
    <w:rsid w:val="000D116B"/>
    <w:rsid w:val="000D151B"/>
    <w:rsid w:val="000D15CE"/>
    <w:rsid w:val="000D1634"/>
    <w:rsid w:val="000D1E25"/>
    <w:rsid w:val="000D1FBD"/>
    <w:rsid w:val="000D1FE6"/>
    <w:rsid w:val="000D255A"/>
    <w:rsid w:val="000D29F1"/>
    <w:rsid w:val="000D2C05"/>
    <w:rsid w:val="000D2EA8"/>
    <w:rsid w:val="000D301F"/>
    <w:rsid w:val="000D32E1"/>
    <w:rsid w:val="000D33C6"/>
    <w:rsid w:val="000D412C"/>
    <w:rsid w:val="000D4474"/>
    <w:rsid w:val="000D47C4"/>
    <w:rsid w:val="000D4BAF"/>
    <w:rsid w:val="000D63A8"/>
    <w:rsid w:val="000D695C"/>
    <w:rsid w:val="000D6D5C"/>
    <w:rsid w:val="000D73DF"/>
    <w:rsid w:val="000D79B3"/>
    <w:rsid w:val="000E0EF5"/>
    <w:rsid w:val="000E1864"/>
    <w:rsid w:val="000E35AE"/>
    <w:rsid w:val="000E57A1"/>
    <w:rsid w:val="000E73C4"/>
    <w:rsid w:val="000E7A19"/>
    <w:rsid w:val="000F01F9"/>
    <w:rsid w:val="000F0633"/>
    <w:rsid w:val="000F0B28"/>
    <w:rsid w:val="000F0E3F"/>
    <w:rsid w:val="000F0E53"/>
    <w:rsid w:val="000F0F89"/>
    <w:rsid w:val="000F12F3"/>
    <w:rsid w:val="000F16E1"/>
    <w:rsid w:val="000F1956"/>
    <w:rsid w:val="000F1EB1"/>
    <w:rsid w:val="000F1F1C"/>
    <w:rsid w:val="000F26C7"/>
    <w:rsid w:val="000F2B19"/>
    <w:rsid w:val="000F3227"/>
    <w:rsid w:val="000F3272"/>
    <w:rsid w:val="000F39CD"/>
    <w:rsid w:val="000F3E06"/>
    <w:rsid w:val="000F42EC"/>
    <w:rsid w:val="000F435F"/>
    <w:rsid w:val="000F4DC8"/>
    <w:rsid w:val="000F552D"/>
    <w:rsid w:val="000F585C"/>
    <w:rsid w:val="000F5CD6"/>
    <w:rsid w:val="000F6504"/>
    <w:rsid w:val="000F7028"/>
    <w:rsid w:val="000F78E9"/>
    <w:rsid w:val="000F7960"/>
    <w:rsid w:val="00100246"/>
    <w:rsid w:val="00100281"/>
    <w:rsid w:val="0010036D"/>
    <w:rsid w:val="00100A4F"/>
    <w:rsid w:val="00100CB4"/>
    <w:rsid w:val="001010A7"/>
    <w:rsid w:val="00102349"/>
    <w:rsid w:val="001032DE"/>
    <w:rsid w:val="00103AA6"/>
    <w:rsid w:val="00103C0C"/>
    <w:rsid w:val="001042D5"/>
    <w:rsid w:val="00104557"/>
    <w:rsid w:val="00104FC0"/>
    <w:rsid w:val="001059D6"/>
    <w:rsid w:val="00105B3B"/>
    <w:rsid w:val="0010637E"/>
    <w:rsid w:val="001075C7"/>
    <w:rsid w:val="001077D6"/>
    <w:rsid w:val="00107A3D"/>
    <w:rsid w:val="00110A44"/>
    <w:rsid w:val="00110B2E"/>
    <w:rsid w:val="00110B9B"/>
    <w:rsid w:val="00110C12"/>
    <w:rsid w:val="00110C29"/>
    <w:rsid w:val="00110CB9"/>
    <w:rsid w:val="0011132E"/>
    <w:rsid w:val="001117BD"/>
    <w:rsid w:val="00111AFC"/>
    <w:rsid w:val="0011209F"/>
    <w:rsid w:val="0011256C"/>
    <w:rsid w:val="00113D89"/>
    <w:rsid w:val="00114EEC"/>
    <w:rsid w:val="00115048"/>
    <w:rsid w:val="001156E0"/>
    <w:rsid w:val="001166EC"/>
    <w:rsid w:val="001167E8"/>
    <w:rsid w:val="00120AA2"/>
    <w:rsid w:val="00121E45"/>
    <w:rsid w:val="00122515"/>
    <w:rsid w:val="00122752"/>
    <w:rsid w:val="00123197"/>
    <w:rsid w:val="00123205"/>
    <w:rsid w:val="00123266"/>
    <w:rsid w:val="001238A0"/>
    <w:rsid w:val="001238EF"/>
    <w:rsid w:val="00124000"/>
    <w:rsid w:val="00124102"/>
    <w:rsid w:val="0012428C"/>
    <w:rsid w:val="001242EC"/>
    <w:rsid w:val="00124326"/>
    <w:rsid w:val="00124371"/>
    <w:rsid w:val="001247D3"/>
    <w:rsid w:val="00124D09"/>
    <w:rsid w:val="001268C6"/>
    <w:rsid w:val="00126ACB"/>
    <w:rsid w:val="00126D64"/>
    <w:rsid w:val="0013030E"/>
    <w:rsid w:val="001313BD"/>
    <w:rsid w:val="00131AE8"/>
    <w:rsid w:val="001340D6"/>
    <w:rsid w:val="00134563"/>
    <w:rsid w:val="00134B38"/>
    <w:rsid w:val="001352E6"/>
    <w:rsid w:val="00135670"/>
    <w:rsid w:val="00135765"/>
    <w:rsid w:val="00135DF9"/>
    <w:rsid w:val="0013672E"/>
    <w:rsid w:val="0013680B"/>
    <w:rsid w:val="0013749D"/>
    <w:rsid w:val="001378D2"/>
    <w:rsid w:val="00140111"/>
    <w:rsid w:val="00140127"/>
    <w:rsid w:val="00140B19"/>
    <w:rsid w:val="00140D95"/>
    <w:rsid w:val="0014102C"/>
    <w:rsid w:val="0014109B"/>
    <w:rsid w:val="001414FC"/>
    <w:rsid w:val="00142357"/>
    <w:rsid w:val="0014249F"/>
    <w:rsid w:val="0014260E"/>
    <w:rsid w:val="00142DB7"/>
    <w:rsid w:val="0014430E"/>
    <w:rsid w:val="001444A3"/>
    <w:rsid w:val="00144F6E"/>
    <w:rsid w:val="0014571E"/>
    <w:rsid w:val="00145FEC"/>
    <w:rsid w:val="001460F0"/>
    <w:rsid w:val="00146232"/>
    <w:rsid w:val="00146752"/>
    <w:rsid w:val="001467E2"/>
    <w:rsid w:val="00146E31"/>
    <w:rsid w:val="00147247"/>
    <w:rsid w:val="001474D4"/>
    <w:rsid w:val="00147996"/>
    <w:rsid w:val="001516E8"/>
    <w:rsid w:val="00151943"/>
    <w:rsid w:val="00151BEF"/>
    <w:rsid w:val="00151E4D"/>
    <w:rsid w:val="00151F90"/>
    <w:rsid w:val="00151FCF"/>
    <w:rsid w:val="001521BD"/>
    <w:rsid w:val="0015221E"/>
    <w:rsid w:val="00152C85"/>
    <w:rsid w:val="00152D0A"/>
    <w:rsid w:val="00152F15"/>
    <w:rsid w:val="001533E9"/>
    <w:rsid w:val="00153672"/>
    <w:rsid w:val="00153961"/>
    <w:rsid w:val="0015397A"/>
    <w:rsid w:val="00153995"/>
    <w:rsid w:val="00153AE2"/>
    <w:rsid w:val="00153ED3"/>
    <w:rsid w:val="00154500"/>
    <w:rsid w:val="00154BF2"/>
    <w:rsid w:val="001558DB"/>
    <w:rsid w:val="001561D6"/>
    <w:rsid w:val="0015630C"/>
    <w:rsid w:val="0015635E"/>
    <w:rsid w:val="001565E3"/>
    <w:rsid w:val="00156F78"/>
    <w:rsid w:val="00157BB3"/>
    <w:rsid w:val="001600C9"/>
    <w:rsid w:val="001602F8"/>
    <w:rsid w:val="001615F8"/>
    <w:rsid w:val="00162233"/>
    <w:rsid w:val="00162293"/>
    <w:rsid w:val="001629E5"/>
    <w:rsid w:val="00162A12"/>
    <w:rsid w:val="00162A5E"/>
    <w:rsid w:val="00162C3A"/>
    <w:rsid w:val="00162C51"/>
    <w:rsid w:val="001631D2"/>
    <w:rsid w:val="00163570"/>
    <w:rsid w:val="0016387C"/>
    <w:rsid w:val="00163C8B"/>
    <w:rsid w:val="00165CCB"/>
    <w:rsid w:val="0016679F"/>
    <w:rsid w:val="00166DC2"/>
    <w:rsid w:val="001672DC"/>
    <w:rsid w:val="00167876"/>
    <w:rsid w:val="00170293"/>
    <w:rsid w:val="001707D9"/>
    <w:rsid w:val="00171097"/>
    <w:rsid w:val="00171643"/>
    <w:rsid w:val="00171BC8"/>
    <w:rsid w:val="001722BF"/>
    <w:rsid w:val="001728CA"/>
    <w:rsid w:val="00172B42"/>
    <w:rsid w:val="00174255"/>
    <w:rsid w:val="0017470E"/>
    <w:rsid w:val="00175525"/>
    <w:rsid w:val="00175BA7"/>
    <w:rsid w:val="001760B4"/>
    <w:rsid w:val="00176B28"/>
    <w:rsid w:val="001775A9"/>
    <w:rsid w:val="00177A62"/>
    <w:rsid w:val="00180E93"/>
    <w:rsid w:val="00180EE3"/>
    <w:rsid w:val="001815B7"/>
    <w:rsid w:val="00181E5C"/>
    <w:rsid w:val="001826D1"/>
    <w:rsid w:val="0018296F"/>
    <w:rsid w:val="00182D90"/>
    <w:rsid w:val="00182F15"/>
    <w:rsid w:val="00183202"/>
    <w:rsid w:val="00183636"/>
    <w:rsid w:val="00183D9F"/>
    <w:rsid w:val="00183F45"/>
    <w:rsid w:val="0018503A"/>
    <w:rsid w:val="001852BA"/>
    <w:rsid w:val="00185AB2"/>
    <w:rsid w:val="00186741"/>
    <w:rsid w:val="00186A22"/>
    <w:rsid w:val="00187CFA"/>
    <w:rsid w:val="0019022C"/>
    <w:rsid w:val="00190612"/>
    <w:rsid w:val="00190C57"/>
    <w:rsid w:val="00190D94"/>
    <w:rsid w:val="0019181E"/>
    <w:rsid w:val="0019262F"/>
    <w:rsid w:val="00192824"/>
    <w:rsid w:val="001929C9"/>
    <w:rsid w:val="00192CF9"/>
    <w:rsid w:val="00192EEF"/>
    <w:rsid w:val="0019340F"/>
    <w:rsid w:val="0019494C"/>
    <w:rsid w:val="00195026"/>
    <w:rsid w:val="001950F4"/>
    <w:rsid w:val="00196885"/>
    <w:rsid w:val="00196CD3"/>
    <w:rsid w:val="00197C3E"/>
    <w:rsid w:val="001A0769"/>
    <w:rsid w:val="001A08E6"/>
    <w:rsid w:val="001A09D4"/>
    <w:rsid w:val="001A148F"/>
    <w:rsid w:val="001A19C8"/>
    <w:rsid w:val="001A1B38"/>
    <w:rsid w:val="001A1DC6"/>
    <w:rsid w:val="001A3CB5"/>
    <w:rsid w:val="001A4880"/>
    <w:rsid w:val="001A4C8D"/>
    <w:rsid w:val="001A50DC"/>
    <w:rsid w:val="001A57C4"/>
    <w:rsid w:val="001A6303"/>
    <w:rsid w:val="001A65DA"/>
    <w:rsid w:val="001A66F0"/>
    <w:rsid w:val="001A71DA"/>
    <w:rsid w:val="001A7777"/>
    <w:rsid w:val="001B0E4E"/>
    <w:rsid w:val="001B1248"/>
    <w:rsid w:val="001B13CE"/>
    <w:rsid w:val="001B219C"/>
    <w:rsid w:val="001B2BE6"/>
    <w:rsid w:val="001B2D94"/>
    <w:rsid w:val="001B32B7"/>
    <w:rsid w:val="001B360A"/>
    <w:rsid w:val="001B3970"/>
    <w:rsid w:val="001B3FF1"/>
    <w:rsid w:val="001B405B"/>
    <w:rsid w:val="001B42B0"/>
    <w:rsid w:val="001B497F"/>
    <w:rsid w:val="001B5225"/>
    <w:rsid w:val="001B5603"/>
    <w:rsid w:val="001B5833"/>
    <w:rsid w:val="001B6290"/>
    <w:rsid w:val="001B6941"/>
    <w:rsid w:val="001B6A38"/>
    <w:rsid w:val="001C01EC"/>
    <w:rsid w:val="001C07EF"/>
    <w:rsid w:val="001C0B44"/>
    <w:rsid w:val="001C0D04"/>
    <w:rsid w:val="001C14C2"/>
    <w:rsid w:val="001C21A1"/>
    <w:rsid w:val="001C22A2"/>
    <w:rsid w:val="001C2767"/>
    <w:rsid w:val="001C2B60"/>
    <w:rsid w:val="001C2BC2"/>
    <w:rsid w:val="001C2D2C"/>
    <w:rsid w:val="001C2F82"/>
    <w:rsid w:val="001C354E"/>
    <w:rsid w:val="001C3A3A"/>
    <w:rsid w:val="001C42C8"/>
    <w:rsid w:val="001C61C1"/>
    <w:rsid w:val="001C63C3"/>
    <w:rsid w:val="001C69C9"/>
    <w:rsid w:val="001C6A66"/>
    <w:rsid w:val="001C742F"/>
    <w:rsid w:val="001C7444"/>
    <w:rsid w:val="001C75D2"/>
    <w:rsid w:val="001C79D7"/>
    <w:rsid w:val="001D033E"/>
    <w:rsid w:val="001D077D"/>
    <w:rsid w:val="001D0A79"/>
    <w:rsid w:val="001D1CE2"/>
    <w:rsid w:val="001D25F2"/>
    <w:rsid w:val="001D2E85"/>
    <w:rsid w:val="001D3E4F"/>
    <w:rsid w:val="001D4267"/>
    <w:rsid w:val="001D4343"/>
    <w:rsid w:val="001D4866"/>
    <w:rsid w:val="001D4BCA"/>
    <w:rsid w:val="001D4D29"/>
    <w:rsid w:val="001D5084"/>
    <w:rsid w:val="001D56C2"/>
    <w:rsid w:val="001D62B1"/>
    <w:rsid w:val="001D62E6"/>
    <w:rsid w:val="001D6AEC"/>
    <w:rsid w:val="001D6E4E"/>
    <w:rsid w:val="001D6F90"/>
    <w:rsid w:val="001D7010"/>
    <w:rsid w:val="001D7074"/>
    <w:rsid w:val="001D72AB"/>
    <w:rsid w:val="001D72DD"/>
    <w:rsid w:val="001E0A0F"/>
    <w:rsid w:val="001E119C"/>
    <w:rsid w:val="001E1303"/>
    <w:rsid w:val="001E151D"/>
    <w:rsid w:val="001E20C7"/>
    <w:rsid w:val="001E2811"/>
    <w:rsid w:val="001E31D6"/>
    <w:rsid w:val="001E4A6F"/>
    <w:rsid w:val="001E4AA9"/>
    <w:rsid w:val="001E518D"/>
    <w:rsid w:val="001E588E"/>
    <w:rsid w:val="001E5D29"/>
    <w:rsid w:val="001E5EEC"/>
    <w:rsid w:val="001E7269"/>
    <w:rsid w:val="001E7865"/>
    <w:rsid w:val="001F0595"/>
    <w:rsid w:val="001F0C67"/>
    <w:rsid w:val="001F0FEE"/>
    <w:rsid w:val="001F159C"/>
    <w:rsid w:val="001F18BB"/>
    <w:rsid w:val="001F3D29"/>
    <w:rsid w:val="001F4A79"/>
    <w:rsid w:val="001F5109"/>
    <w:rsid w:val="001F5A7E"/>
    <w:rsid w:val="001F5C0B"/>
    <w:rsid w:val="001F6772"/>
    <w:rsid w:val="001F68BF"/>
    <w:rsid w:val="001F6D93"/>
    <w:rsid w:val="001F70E4"/>
    <w:rsid w:val="002000DE"/>
    <w:rsid w:val="0020045E"/>
    <w:rsid w:val="00200632"/>
    <w:rsid w:val="00200A4C"/>
    <w:rsid w:val="00200AAD"/>
    <w:rsid w:val="00200E72"/>
    <w:rsid w:val="002012B2"/>
    <w:rsid w:val="00201C5E"/>
    <w:rsid w:val="00202573"/>
    <w:rsid w:val="0020289D"/>
    <w:rsid w:val="00202DEB"/>
    <w:rsid w:val="0020382B"/>
    <w:rsid w:val="002042F1"/>
    <w:rsid w:val="002049E2"/>
    <w:rsid w:val="00206834"/>
    <w:rsid w:val="00206AEA"/>
    <w:rsid w:val="0020727C"/>
    <w:rsid w:val="00207889"/>
    <w:rsid w:val="002078A7"/>
    <w:rsid w:val="00210827"/>
    <w:rsid w:val="002109CF"/>
    <w:rsid w:val="00210A94"/>
    <w:rsid w:val="00211128"/>
    <w:rsid w:val="00211A0A"/>
    <w:rsid w:val="00212319"/>
    <w:rsid w:val="0021267C"/>
    <w:rsid w:val="00212986"/>
    <w:rsid w:val="00212F6D"/>
    <w:rsid w:val="00213FFD"/>
    <w:rsid w:val="00214014"/>
    <w:rsid w:val="00214276"/>
    <w:rsid w:val="00215870"/>
    <w:rsid w:val="002158D9"/>
    <w:rsid w:val="00215C50"/>
    <w:rsid w:val="002163BC"/>
    <w:rsid w:val="00216D03"/>
    <w:rsid w:val="00216D3D"/>
    <w:rsid w:val="0021733F"/>
    <w:rsid w:val="0022070A"/>
    <w:rsid w:val="00220E28"/>
    <w:rsid w:val="0022173A"/>
    <w:rsid w:val="002218C6"/>
    <w:rsid w:val="00221CC4"/>
    <w:rsid w:val="00222093"/>
    <w:rsid w:val="002223BE"/>
    <w:rsid w:val="002227EA"/>
    <w:rsid w:val="00222F20"/>
    <w:rsid w:val="00223602"/>
    <w:rsid w:val="00223810"/>
    <w:rsid w:val="00223EF3"/>
    <w:rsid w:val="002240FE"/>
    <w:rsid w:val="00224724"/>
    <w:rsid w:val="00224A9F"/>
    <w:rsid w:val="00224CA4"/>
    <w:rsid w:val="0022543B"/>
    <w:rsid w:val="00225798"/>
    <w:rsid w:val="00225F98"/>
    <w:rsid w:val="002265C3"/>
    <w:rsid w:val="002269F9"/>
    <w:rsid w:val="00226A04"/>
    <w:rsid w:val="00227854"/>
    <w:rsid w:val="00230701"/>
    <w:rsid w:val="00230A2C"/>
    <w:rsid w:val="002319C0"/>
    <w:rsid w:val="002321CB"/>
    <w:rsid w:val="002328F8"/>
    <w:rsid w:val="00232FAD"/>
    <w:rsid w:val="002337A8"/>
    <w:rsid w:val="00233A90"/>
    <w:rsid w:val="00233E34"/>
    <w:rsid w:val="0023426D"/>
    <w:rsid w:val="0023434C"/>
    <w:rsid w:val="00234495"/>
    <w:rsid w:val="002346BA"/>
    <w:rsid w:val="00236011"/>
    <w:rsid w:val="0023637F"/>
    <w:rsid w:val="00236A41"/>
    <w:rsid w:val="00236BA3"/>
    <w:rsid w:val="0023791E"/>
    <w:rsid w:val="00237ABF"/>
    <w:rsid w:val="002402CF"/>
    <w:rsid w:val="00240329"/>
    <w:rsid w:val="00240840"/>
    <w:rsid w:val="00240B2B"/>
    <w:rsid w:val="0024198A"/>
    <w:rsid w:val="00241BE3"/>
    <w:rsid w:val="00242A0A"/>
    <w:rsid w:val="00243CAA"/>
    <w:rsid w:val="00244469"/>
    <w:rsid w:val="002459E9"/>
    <w:rsid w:val="002468EF"/>
    <w:rsid w:val="00247FC3"/>
    <w:rsid w:val="0025038E"/>
    <w:rsid w:val="00251068"/>
    <w:rsid w:val="0025196D"/>
    <w:rsid w:val="00251DF7"/>
    <w:rsid w:val="00251FE3"/>
    <w:rsid w:val="0025236B"/>
    <w:rsid w:val="002532AC"/>
    <w:rsid w:val="002534DD"/>
    <w:rsid w:val="00253C3C"/>
    <w:rsid w:val="00254057"/>
    <w:rsid w:val="00255546"/>
    <w:rsid w:val="00256364"/>
    <w:rsid w:val="00256A5C"/>
    <w:rsid w:val="00256E38"/>
    <w:rsid w:val="00260B50"/>
    <w:rsid w:val="00260BCD"/>
    <w:rsid w:val="00260F0D"/>
    <w:rsid w:val="002618CD"/>
    <w:rsid w:val="00262ABA"/>
    <w:rsid w:val="00263D28"/>
    <w:rsid w:val="0026548C"/>
    <w:rsid w:val="00265BA0"/>
    <w:rsid w:val="00265DB5"/>
    <w:rsid w:val="00266D81"/>
    <w:rsid w:val="002679C0"/>
    <w:rsid w:val="00270170"/>
    <w:rsid w:val="002703AB"/>
    <w:rsid w:val="002705E3"/>
    <w:rsid w:val="00270AC8"/>
    <w:rsid w:val="00270CDC"/>
    <w:rsid w:val="00271366"/>
    <w:rsid w:val="00271AF2"/>
    <w:rsid w:val="00271E9F"/>
    <w:rsid w:val="00273730"/>
    <w:rsid w:val="002739A4"/>
    <w:rsid w:val="002749C5"/>
    <w:rsid w:val="00275249"/>
    <w:rsid w:val="002752C3"/>
    <w:rsid w:val="00276063"/>
    <w:rsid w:val="0027665A"/>
    <w:rsid w:val="00276E13"/>
    <w:rsid w:val="00277226"/>
    <w:rsid w:val="0027728B"/>
    <w:rsid w:val="0027748D"/>
    <w:rsid w:val="00277D3B"/>
    <w:rsid w:val="00280184"/>
    <w:rsid w:val="002808BC"/>
    <w:rsid w:val="00280B16"/>
    <w:rsid w:val="00280DCC"/>
    <w:rsid w:val="002814C9"/>
    <w:rsid w:val="002815CE"/>
    <w:rsid w:val="00281BAA"/>
    <w:rsid w:val="0028232C"/>
    <w:rsid w:val="00282379"/>
    <w:rsid w:val="0028339A"/>
    <w:rsid w:val="00283574"/>
    <w:rsid w:val="00283951"/>
    <w:rsid w:val="00283CDB"/>
    <w:rsid w:val="002840FF"/>
    <w:rsid w:val="00284DA9"/>
    <w:rsid w:val="0028508B"/>
    <w:rsid w:val="002855FB"/>
    <w:rsid w:val="0028637B"/>
    <w:rsid w:val="00286546"/>
    <w:rsid w:val="00286910"/>
    <w:rsid w:val="00287324"/>
    <w:rsid w:val="00287E28"/>
    <w:rsid w:val="00287FEE"/>
    <w:rsid w:val="002904DF"/>
    <w:rsid w:val="00290549"/>
    <w:rsid w:val="00290A12"/>
    <w:rsid w:val="00290F93"/>
    <w:rsid w:val="00291152"/>
    <w:rsid w:val="0029176F"/>
    <w:rsid w:val="00291FD1"/>
    <w:rsid w:val="00293CE5"/>
    <w:rsid w:val="00293DB6"/>
    <w:rsid w:val="002945F3"/>
    <w:rsid w:val="0029531A"/>
    <w:rsid w:val="0029543D"/>
    <w:rsid w:val="0029582D"/>
    <w:rsid w:val="00295D6A"/>
    <w:rsid w:val="00296E25"/>
    <w:rsid w:val="00296EAB"/>
    <w:rsid w:val="0029721D"/>
    <w:rsid w:val="00297431"/>
    <w:rsid w:val="0029787E"/>
    <w:rsid w:val="00297BDC"/>
    <w:rsid w:val="002A0502"/>
    <w:rsid w:val="002A222A"/>
    <w:rsid w:val="002A2C5E"/>
    <w:rsid w:val="002A361C"/>
    <w:rsid w:val="002A37E7"/>
    <w:rsid w:val="002A3B47"/>
    <w:rsid w:val="002A420A"/>
    <w:rsid w:val="002A4E13"/>
    <w:rsid w:val="002A5354"/>
    <w:rsid w:val="002A5428"/>
    <w:rsid w:val="002A543C"/>
    <w:rsid w:val="002A5918"/>
    <w:rsid w:val="002A67F4"/>
    <w:rsid w:val="002A6C31"/>
    <w:rsid w:val="002A7CCF"/>
    <w:rsid w:val="002A7CE1"/>
    <w:rsid w:val="002B02C1"/>
    <w:rsid w:val="002B051A"/>
    <w:rsid w:val="002B07F0"/>
    <w:rsid w:val="002B08CD"/>
    <w:rsid w:val="002B0D5B"/>
    <w:rsid w:val="002B105A"/>
    <w:rsid w:val="002B157E"/>
    <w:rsid w:val="002B2010"/>
    <w:rsid w:val="002B22FC"/>
    <w:rsid w:val="002B3071"/>
    <w:rsid w:val="002B3FCF"/>
    <w:rsid w:val="002B4430"/>
    <w:rsid w:val="002B45F8"/>
    <w:rsid w:val="002B4AF7"/>
    <w:rsid w:val="002B55E5"/>
    <w:rsid w:val="002B574D"/>
    <w:rsid w:val="002B59AE"/>
    <w:rsid w:val="002B5EE2"/>
    <w:rsid w:val="002B6EED"/>
    <w:rsid w:val="002B6FEF"/>
    <w:rsid w:val="002C1708"/>
    <w:rsid w:val="002C1CEF"/>
    <w:rsid w:val="002C1EE0"/>
    <w:rsid w:val="002C1FE8"/>
    <w:rsid w:val="002C27A1"/>
    <w:rsid w:val="002C2A79"/>
    <w:rsid w:val="002C32E4"/>
    <w:rsid w:val="002C4516"/>
    <w:rsid w:val="002C508A"/>
    <w:rsid w:val="002C53C2"/>
    <w:rsid w:val="002C56B4"/>
    <w:rsid w:val="002C5E47"/>
    <w:rsid w:val="002C6246"/>
    <w:rsid w:val="002C62B6"/>
    <w:rsid w:val="002C7020"/>
    <w:rsid w:val="002D11C9"/>
    <w:rsid w:val="002D1244"/>
    <w:rsid w:val="002D1516"/>
    <w:rsid w:val="002D1A2D"/>
    <w:rsid w:val="002D1F87"/>
    <w:rsid w:val="002D2200"/>
    <w:rsid w:val="002D2343"/>
    <w:rsid w:val="002D2635"/>
    <w:rsid w:val="002D3E4D"/>
    <w:rsid w:val="002D4144"/>
    <w:rsid w:val="002D41E5"/>
    <w:rsid w:val="002D463C"/>
    <w:rsid w:val="002D4A19"/>
    <w:rsid w:val="002D4AA3"/>
    <w:rsid w:val="002D5597"/>
    <w:rsid w:val="002D5CAF"/>
    <w:rsid w:val="002D5DE7"/>
    <w:rsid w:val="002D62CA"/>
    <w:rsid w:val="002D6962"/>
    <w:rsid w:val="002D71BA"/>
    <w:rsid w:val="002D76BE"/>
    <w:rsid w:val="002D77D5"/>
    <w:rsid w:val="002D790B"/>
    <w:rsid w:val="002D7C64"/>
    <w:rsid w:val="002E003A"/>
    <w:rsid w:val="002E0508"/>
    <w:rsid w:val="002E17CF"/>
    <w:rsid w:val="002E22B3"/>
    <w:rsid w:val="002E2C5B"/>
    <w:rsid w:val="002E4535"/>
    <w:rsid w:val="002E4AB6"/>
    <w:rsid w:val="002E502F"/>
    <w:rsid w:val="002E5E07"/>
    <w:rsid w:val="002E63B6"/>
    <w:rsid w:val="002E6733"/>
    <w:rsid w:val="002E6878"/>
    <w:rsid w:val="002E7DD9"/>
    <w:rsid w:val="002F0025"/>
    <w:rsid w:val="002F171F"/>
    <w:rsid w:val="002F192D"/>
    <w:rsid w:val="002F21F6"/>
    <w:rsid w:val="002F237B"/>
    <w:rsid w:val="002F2EBF"/>
    <w:rsid w:val="002F43DD"/>
    <w:rsid w:val="002F44BD"/>
    <w:rsid w:val="002F4AEA"/>
    <w:rsid w:val="002F5140"/>
    <w:rsid w:val="002F515B"/>
    <w:rsid w:val="002F59AE"/>
    <w:rsid w:val="002F5D52"/>
    <w:rsid w:val="00300826"/>
    <w:rsid w:val="003009E4"/>
    <w:rsid w:val="00300C43"/>
    <w:rsid w:val="003014DE"/>
    <w:rsid w:val="00301FE1"/>
    <w:rsid w:val="0030214B"/>
    <w:rsid w:val="003022E0"/>
    <w:rsid w:val="00302508"/>
    <w:rsid w:val="00302B8D"/>
    <w:rsid w:val="00302D3E"/>
    <w:rsid w:val="003033B4"/>
    <w:rsid w:val="00303C10"/>
    <w:rsid w:val="00304104"/>
    <w:rsid w:val="003055ED"/>
    <w:rsid w:val="00305BE7"/>
    <w:rsid w:val="00306362"/>
    <w:rsid w:val="003065F5"/>
    <w:rsid w:val="00306AAB"/>
    <w:rsid w:val="0030710F"/>
    <w:rsid w:val="003075E4"/>
    <w:rsid w:val="00311414"/>
    <w:rsid w:val="00311A9A"/>
    <w:rsid w:val="00312BB8"/>
    <w:rsid w:val="00313E70"/>
    <w:rsid w:val="00315069"/>
    <w:rsid w:val="003153B3"/>
    <w:rsid w:val="003161E2"/>
    <w:rsid w:val="003162B5"/>
    <w:rsid w:val="0031644C"/>
    <w:rsid w:val="003168AC"/>
    <w:rsid w:val="00316F3C"/>
    <w:rsid w:val="003179D4"/>
    <w:rsid w:val="00317B9C"/>
    <w:rsid w:val="003200EE"/>
    <w:rsid w:val="00320378"/>
    <w:rsid w:val="003205F4"/>
    <w:rsid w:val="003208D6"/>
    <w:rsid w:val="0032177F"/>
    <w:rsid w:val="00321AFB"/>
    <w:rsid w:val="003220D5"/>
    <w:rsid w:val="0032283B"/>
    <w:rsid w:val="0032287C"/>
    <w:rsid w:val="00323017"/>
    <w:rsid w:val="0032383C"/>
    <w:rsid w:val="0032394A"/>
    <w:rsid w:val="0032429A"/>
    <w:rsid w:val="00325340"/>
    <w:rsid w:val="00325444"/>
    <w:rsid w:val="003255F6"/>
    <w:rsid w:val="003259F5"/>
    <w:rsid w:val="00325BB1"/>
    <w:rsid w:val="0032615C"/>
    <w:rsid w:val="00326187"/>
    <w:rsid w:val="00326420"/>
    <w:rsid w:val="00326B75"/>
    <w:rsid w:val="00327108"/>
    <w:rsid w:val="00327FBF"/>
    <w:rsid w:val="0033050A"/>
    <w:rsid w:val="00330B3D"/>
    <w:rsid w:val="00330E16"/>
    <w:rsid w:val="003310D6"/>
    <w:rsid w:val="00331BDD"/>
    <w:rsid w:val="00331F6F"/>
    <w:rsid w:val="00332207"/>
    <w:rsid w:val="0033235D"/>
    <w:rsid w:val="00332CD2"/>
    <w:rsid w:val="00332CFB"/>
    <w:rsid w:val="00334889"/>
    <w:rsid w:val="00334F29"/>
    <w:rsid w:val="0033545A"/>
    <w:rsid w:val="00335485"/>
    <w:rsid w:val="00335A5A"/>
    <w:rsid w:val="003360E5"/>
    <w:rsid w:val="00336C72"/>
    <w:rsid w:val="00336F26"/>
    <w:rsid w:val="00337262"/>
    <w:rsid w:val="003409D8"/>
    <w:rsid w:val="0034184D"/>
    <w:rsid w:val="00341EDF"/>
    <w:rsid w:val="003434EA"/>
    <w:rsid w:val="00343B3F"/>
    <w:rsid w:val="00343C7C"/>
    <w:rsid w:val="00345640"/>
    <w:rsid w:val="003459CD"/>
    <w:rsid w:val="00345B6E"/>
    <w:rsid w:val="00345C9A"/>
    <w:rsid w:val="00346059"/>
    <w:rsid w:val="0034624B"/>
    <w:rsid w:val="00346356"/>
    <w:rsid w:val="003468CC"/>
    <w:rsid w:val="00346982"/>
    <w:rsid w:val="00350589"/>
    <w:rsid w:val="00350D10"/>
    <w:rsid w:val="00351274"/>
    <w:rsid w:val="0035130C"/>
    <w:rsid w:val="00351CE9"/>
    <w:rsid w:val="00352F8E"/>
    <w:rsid w:val="0035403E"/>
    <w:rsid w:val="00354118"/>
    <w:rsid w:val="0035541C"/>
    <w:rsid w:val="003568C2"/>
    <w:rsid w:val="00356B9B"/>
    <w:rsid w:val="00357004"/>
    <w:rsid w:val="00357A0E"/>
    <w:rsid w:val="00357D38"/>
    <w:rsid w:val="00360C05"/>
    <w:rsid w:val="0036186E"/>
    <w:rsid w:val="00361A89"/>
    <w:rsid w:val="0036204C"/>
    <w:rsid w:val="00363884"/>
    <w:rsid w:val="0036440C"/>
    <w:rsid w:val="0036471C"/>
    <w:rsid w:val="00365BDD"/>
    <w:rsid w:val="00366F28"/>
    <w:rsid w:val="003674CA"/>
    <w:rsid w:val="00367917"/>
    <w:rsid w:val="00370A07"/>
    <w:rsid w:val="00370BAD"/>
    <w:rsid w:val="00370BB6"/>
    <w:rsid w:val="00370DE5"/>
    <w:rsid w:val="00371335"/>
    <w:rsid w:val="00371A94"/>
    <w:rsid w:val="00372923"/>
    <w:rsid w:val="00372D53"/>
    <w:rsid w:val="00373184"/>
    <w:rsid w:val="0037360C"/>
    <w:rsid w:val="00373997"/>
    <w:rsid w:val="00374310"/>
    <w:rsid w:val="00375CB6"/>
    <w:rsid w:val="00375F56"/>
    <w:rsid w:val="0037665E"/>
    <w:rsid w:val="00376A5C"/>
    <w:rsid w:val="00376EC7"/>
    <w:rsid w:val="003808E6"/>
    <w:rsid w:val="00381984"/>
    <w:rsid w:val="00381C6E"/>
    <w:rsid w:val="0038220D"/>
    <w:rsid w:val="00383871"/>
    <w:rsid w:val="00383C79"/>
    <w:rsid w:val="003846A4"/>
    <w:rsid w:val="00384AC8"/>
    <w:rsid w:val="0038524D"/>
    <w:rsid w:val="00385876"/>
    <w:rsid w:val="0038694F"/>
    <w:rsid w:val="00387552"/>
    <w:rsid w:val="0038792F"/>
    <w:rsid w:val="00390058"/>
    <w:rsid w:val="00390880"/>
    <w:rsid w:val="00391470"/>
    <w:rsid w:val="003917FB"/>
    <w:rsid w:val="003920EE"/>
    <w:rsid w:val="00393146"/>
    <w:rsid w:val="00393267"/>
    <w:rsid w:val="00393F5D"/>
    <w:rsid w:val="00394547"/>
    <w:rsid w:val="00394C3A"/>
    <w:rsid w:val="00394D14"/>
    <w:rsid w:val="00394E42"/>
    <w:rsid w:val="003961C6"/>
    <w:rsid w:val="00396416"/>
    <w:rsid w:val="0039667A"/>
    <w:rsid w:val="00396E3B"/>
    <w:rsid w:val="00397251"/>
    <w:rsid w:val="00397467"/>
    <w:rsid w:val="00397FF0"/>
    <w:rsid w:val="003A0933"/>
    <w:rsid w:val="003A0F1F"/>
    <w:rsid w:val="003A1973"/>
    <w:rsid w:val="003A1FD9"/>
    <w:rsid w:val="003A26FA"/>
    <w:rsid w:val="003A3101"/>
    <w:rsid w:val="003A38AE"/>
    <w:rsid w:val="003A47EC"/>
    <w:rsid w:val="003A4B9A"/>
    <w:rsid w:val="003A4E26"/>
    <w:rsid w:val="003A5C94"/>
    <w:rsid w:val="003A6768"/>
    <w:rsid w:val="003A67E0"/>
    <w:rsid w:val="003A73D3"/>
    <w:rsid w:val="003A76DF"/>
    <w:rsid w:val="003A7DC2"/>
    <w:rsid w:val="003A7FBE"/>
    <w:rsid w:val="003B0FE4"/>
    <w:rsid w:val="003B1032"/>
    <w:rsid w:val="003B1133"/>
    <w:rsid w:val="003B1F56"/>
    <w:rsid w:val="003B20DA"/>
    <w:rsid w:val="003B221C"/>
    <w:rsid w:val="003B2486"/>
    <w:rsid w:val="003B2698"/>
    <w:rsid w:val="003B30DE"/>
    <w:rsid w:val="003B32B3"/>
    <w:rsid w:val="003B32CB"/>
    <w:rsid w:val="003B39A4"/>
    <w:rsid w:val="003B3C6F"/>
    <w:rsid w:val="003B4347"/>
    <w:rsid w:val="003B4663"/>
    <w:rsid w:val="003B4772"/>
    <w:rsid w:val="003B4A5F"/>
    <w:rsid w:val="003B4E97"/>
    <w:rsid w:val="003B5136"/>
    <w:rsid w:val="003B5ADC"/>
    <w:rsid w:val="003B6B12"/>
    <w:rsid w:val="003B6EF4"/>
    <w:rsid w:val="003B75E2"/>
    <w:rsid w:val="003B7B60"/>
    <w:rsid w:val="003B7FD5"/>
    <w:rsid w:val="003C0FAC"/>
    <w:rsid w:val="003C1036"/>
    <w:rsid w:val="003C141E"/>
    <w:rsid w:val="003C1E79"/>
    <w:rsid w:val="003C20E3"/>
    <w:rsid w:val="003C2936"/>
    <w:rsid w:val="003C2DD9"/>
    <w:rsid w:val="003C3267"/>
    <w:rsid w:val="003C4363"/>
    <w:rsid w:val="003C4C84"/>
    <w:rsid w:val="003C544D"/>
    <w:rsid w:val="003C58E6"/>
    <w:rsid w:val="003C624A"/>
    <w:rsid w:val="003C6315"/>
    <w:rsid w:val="003C663D"/>
    <w:rsid w:val="003C6EDD"/>
    <w:rsid w:val="003C720E"/>
    <w:rsid w:val="003D03F5"/>
    <w:rsid w:val="003D086B"/>
    <w:rsid w:val="003D0FCA"/>
    <w:rsid w:val="003D0FDE"/>
    <w:rsid w:val="003D1994"/>
    <w:rsid w:val="003D1B13"/>
    <w:rsid w:val="003D1BD4"/>
    <w:rsid w:val="003D2051"/>
    <w:rsid w:val="003D2B0B"/>
    <w:rsid w:val="003D2E90"/>
    <w:rsid w:val="003D3373"/>
    <w:rsid w:val="003D36A5"/>
    <w:rsid w:val="003D3A62"/>
    <w:rsid w:val="003D43DC"/>
    <w:rsid w:val="003D536F"/>
    <w:rsid w:val="003D6E46"/>
    <w:rsid w:val="003D70C3"/>
    <w:rsid w:val="003D7320"/>
    <w:rsid w:val="003D7CF9"/>
    <w:rsid w:val="003E18F9"/>
    <w:rsid w:val="003E1A9A"/>
    <w:rsid w:val="003E280D"/>
    <w:rsid w:val="003E2F45"/>
    <w:rsid w:val="003E4578"/>
    <w:rsid w:val="003E4D83"/>
    <w:rsid w:val="003E5054"/>
    <w:rsid w:val="003E5227"/>
    <w:rsid w:val="003E5257"/>
    <w:rsid w:val="003E73CF"/>
    <w:rsid w:val="003E748E"/>
    <w:rsid w:val="003F02A3"/>
    <w:rsid w:val="003F045D"/>
    <w:rsid w:val="003F0CF9"/>
    <w:rsid w:val="003F100E"/>
    <w:rsid w:val="003F13C9"/>
    <w:rsid w:val="003F1E65"/>
    <w:rsid w:val="003F2605"/>
    <w:rsid w:val="003F2ABA"/>
    <w:rsid w:val="003F2F63"/>
    <w:rsid w:val="003F3192"/>
    <w:rsid w:val="003F3404"/>
    <w:rsid w:val="003F38A7"/>
    <w:rsid w:val="003F54D9"/>
    <w:rsid w:val="003F612D"/>
    <w:rsid w:val="003F665F"/>
    <w:rsid w:val="003F6E9D"/>
    <w:rsid w:val="003F756D"/>
    <w:rsid w:val="003F792C"/>
    <w:rsid w:val="004005A0"/>
    <w:rsid w:val="004006F6"/>
    <w:rsid w:val="00400FC2"/>
    <w:rsid w:val="0040111C"/>
    <w:rsid w:val="00401AAB"/>
    <w:rsid w:val="004031A2"/>
    <w:rsid w:val="004034A6"/>
    <w:rsid w:val="004034AB"/>
    <w:rsid w:val="00403542"/>
    <w:rsid w:val="004039F8"/>
    <w:rsid w:val="00403DA6"/>
    <w:rsid w:val="00404EC3"/>
    <w:rsid w:val="004061A9"/>
    <w:rsid w:val="004070C1"/>
    <w:rsid w:val="0040763B"/>
    <w:rsid w:val="00407EF7"/>
    <w:rsid w:val="0041096E"/>
    <w:rsid w:val="0041121E"/>
    <w:rsid w:val="0041131D"/>
    <w:rsid w:val="0041154F"/>
    <w:rsid w:val="00411C0A"/>
    <w:rsid w:val="00411E77"/>
    <w:rsid w:val="0041202E"/>
    <w:rsid w:val="004120A9"/>
    <w:rsid w:val="00412894"/>
    <w:rsid w:val="004133A0"/>
    <w:rsid w:val="00413D28"/>
    <w:rsid w:val="00413D7A"/>
    <w:rsid w:val="00413EEB"/>
    <w:rsid w:val="004142CD"/>
    <w:rsid w:val="00414F5D"/>
    <w:rsid w:val="004150E0"/>
    <w:rsid w:val="00416177"/>
    <w:rsid w:val="0041624D"/>
    <w:rsid w:val="0041713B"/>
    <w:rsid w:val="00417227"/>
    <w:rsid w:val="004172F5"/>
    <w:rsid w:val="00417AAE"/>
    <w:rsid w:val="004204D2"/>
    <w:rsid w:val="00421134"/>
    <w:rsid w:val="0042126C"/>
    <w:rsid w:val="004212D9"/>
    <w:rsid w:val="00421682"/>
    <w:rsid w:val="00421DE7"/>
    <w:rsid w:val="00422D20"/>
    <w:rsid w:val="004233D3"/>
    <w:rsid w:val="0042344A"/>
    <w:rsid w:val="00423988"/>
    <w:rsid w:val="00424F55"/>
    <w:rsid w:val="00425211"/>
    <w:rsid w:val="0042657E"/>
    <w:rsid w:val="00426C4A"/>
    <w:rsid w:val="0042761B"/>
    <w:rsid w:val="00427D64"/>
    <w:rsid w:val="00430C22"/>
    <w:rsid w:val="00430C91"/>
    <w:rsid w:val="00430F9F"/>
    <w:rsid w:val="004312D6"/>
    <w:rsid w:val="00431C09"/>
    <w:rsid w:val="00431E3A"/>
    <w:rsid w:val="0043208A"/>
    <w:rsid w:val="004324E4"/>
    <w:rsid w:val="00432618"/>
    <w:rsid w:val="004326B5"/>
    <w:rsid w:val="0043287E"/>
    <w:rsid w:val="0043342E"/>
    <w:rsid w:val="00433833"/>
    <w:rsid w:val="00433DFF"/>
    <w:rsid w:val="0043443A"/>
    <w:rsid w:val="004349E5"/>
    <w:rsid w:val="00435227"/>
    <w:rsid w:val="004352B5"/>
    <w:rsid w:val="00435A72"/>
    <w:rsid w:val="00435E20"/>
    <w:rsid w:val="0043619D"/>
    <w:rsid w:val="0043624F"/>
    <w:rsid w:val="004364E9"/>
    <w:rsid w:val="00436796"/>
    <w:rsid w:val="00436AAE"/>
    <w:rsid w:val="00436F68"/>
    <w:rsid w:val="004371CD"/>
    <w:rsid w:val="00437BF3"/>
    <w:rsid w:val="004402D9"/>
    <w:rsid w:val="004404E0"/>
    <w:rsid w:val="00440703"/>
    <w:rsid w:val="00440EC6"/>
    <w:rsid w:val="00441C9B"/>
    <w:rsid w:val="00442B0E"/>
    <w:rsid w:val="00443B5B"/>
    <w:rsid w:val="00443D28"/>
    <w:rsid w:val="00443E05"/>
    <w:rsid w:val="0044403C"/>
    <w:rsid w:val="0044463C"/>
    <w:rsid w:val="004452B1"/>
    <w:rsid w:val="00446A05"/>
    <w:rsid w:val="00450D62"/>
    <w:rsid w:val="00450F3D"/>
    <w:rsid w:val="00451B41"/>
    <w:rsid w:val="00452064"/>
    <w:rsid w:val="0045269B"/>
    <w:rsid w:val="004538E7"/>
    <w:rsid w:val="00453904"/>
    <w:rsid w:val="004539C7"/>
    <w:rsid w:val="00453CCB"/>
    <w:rsid w:val="00454C89"/>
    <w:rsid w:val="00455D4E"/>
    <w:rsid w:val="00456A23"/>
    <w:rsid w:val="00457507"/>
    <w:rsid w:val="0045761F"/>
    <w:rsid w:val="00460206"/>
    <w:rsid w:val="004606C0"/>
    <w:rsid w:val="004609F7"/>
    <w:rsid w:val="00460C45"/>
    <w:rsid w:val="00462280"/>
    <w:rsid w:val="0046240B"/>
    <w:rsid w:val="00462BFB"/>
    <w:rsid w:val="0046307E"/>
    <w:rsid w:val="00463465"/>
    <w:rsid w:val="00463EE5"/>
    <w:rsid w:val="00464539"/>
    <w:rsid w:val="00464CA1"/>
    <w:rsid w:val="00465089"/>
    <w:rsid w:val="00466D41"/>
    <w:rsid w:val="00466E65"/>
    <w:rsid w:val="00467DE4"/>
    <w:rsid w:val="004701FD"/>
    <w:rsid w:val="00471EB3"/>
    <w:rsid w:val="004722B7"/>
    <w:rsid w:val="0047242F"/>
    <w:rsid w:val="00472595"/>
    <w:rsid w:val="00472D16"/>
    <w:rsid w:val="00473D56"/>
    <w:rsid w:val="00474838"/>
    <w:rsid w:val="00474AA2"/>
    <w:rsid w:val="00474AEB"/>
    <w:rsid w:val="00474AFC"/>
    <w:rsid w:val="004758AA"/>
    <w:rsid w:val="00476799"/>
    <w:rsid w:val="00477085"/>
    <w:rsid w:val="00477B30"/>
    <w:rsid w:val="0048048A"/>
    <w:rsid w:val="00480EB2"/>
    <w:rsid w:val="0048259F"/>
    <w:rsid w:val="00482F64"/>
    <w:rsid w:val="00483A5B"/>
    <w:rsid w:val="00483D72"/>
    <w:rsid w:val="00484B1D"/>
    <w:rsid w:val="00484F22"/>
    <w:rsid w:val="00484F6D"/>
    <w:rsid w:val="0048506A"/>
    <w:rsid w:val="004855B6"/>
    <w:rsid w:val="004861B3"/>
    <w:rsid w:val="00486D1B"/>
    <w:rsid w:val="004877BF"/>
    <w:rsid w:val="004878CE"/>
    <w:rsid w:val="00487A6B"/>
    <w:rsid w:val="00487B1D"/>
    <w:rsid w:val="00490F44"/>
    <w:rsid w:val="00490FCC"/>
    <w:rsid w:val="004916ED"/>
    <w:rsid w:val="00492794"/>
    <w:rsid w:val="0049281B"/>
    <w:rsid w:val="00492FFE"/>
    <w:rsid w:val="00493E30"/>
    <w:rsid w:val="00493F20"/>
    <w:rsid w:val="00493FD8"/>
    <w:rsid w:val="00494AFB"/>
    <w:rsid w:val="00494BEE"/>
    <w:rsid w:val="0049548F"/>
    <w:rsid w:val="00495511"/>
    <w:rsid w:val="00495588"/>
    <w:rsid w:val="00496114"/>
    <w:rsid w:val="0049621F"/>
    <w:rsid w:val="0049628F"/>
    <w:rsid w:val="004963BA"/>
    <w:rsid w:val="00496FFD"/>
    <w:rsid w:val="00497323"/>
    <w:rsid w:val="00497744"/>
    <w:rsid w:val="00497C63"/>
    <w:rsid w:val="004A097C"/>
    <w:rsid w:val="004A1C86"/>
    <w:rsid w:val="004A2405"/>
    <w:rsid w:val="004A26B4"/>
    <w:rsid w:val="004A33B0"/>
    <w:rsid w:val="004A37E0"/>
    <w:rsid w:val="004A3F5F"/>
    <w:rsid w:val="004A4235"/>
    <w:rsid w:val="004A4500"/>
    <w:rsid w:val="004A4793"/>
    <w:rsid w:val="004A4D45"/>
    <w:rsid w:val="004A5490"/>
    <w:rsid w:val="004A639D"/>
    <w:rsid w:val="004A63B9"/>
    <w:rsid w:val="004A7860"/>
    <w:rsid w:val="004A7922"/>
    <w:rsid w:val="004B0063"/>
    <w:rsid w:val="004B0376"/>
    <w:rsid w:val="004B0501"/>
    <w:rsid w:val="004B0607"/>
    <w:rsid w:val="004B1566"/>
    <w:rsid w:val="004B1937"/>
    <w:rsid w:val="004B1CB1"/>
    <w:rsid w:val="004B231C"/>
    <w:rsid w:val="004B241D"/>
    <w:rsid w:val="004B396F"/>
    <w:rsid w:val="004B4151"/>
    <w:rsid w:val="004B4196"/>
    <w:rsid w:val="004B4ABF"/>
    <w:rsid w:val="004B5201"/>
    <w:rsid w:val="004B58ED"/>
    <w:rsid w:val="004B5F03"/>
    <w:rsid w:val="004B7590"/>
    <w:rsid w:val="004B7FCA"/>
    <w:rsid w:val="004C01C8"/>
    <w:rsid w:val="004C0C16"/>
    <w:rsid w:val="004C1EF9"/>
    <w:rsid w:val="004C250A"/>
    <w:rsid w:val="004C2673"/>
    <w:rsid w:val="004C2881"/>
    <w:rsid w:val="004C2A2E"/>
    <w:rsid w:val="004C3BF8"/>
    <w:rsid w:val="004C4257"/>
    <w:rsid w:val="004C5938"/>
    <w:rsid w:val="004C6C6B"/>
    <w:rsid w:val="004C6E73"/>
    <w:rsid w:val="004C7044"/>
    <w:rsid w:val="004C7752"/>
    <w:rsid w:val="004C7E89"/>
    <w:rsid w:val="004D01D8"/>
    <w:rsid w:val="004D0AE5"/>
    <w:rsid w:val="004D0B81"/>
    <w:rsid w:val="004D0F9F"/>
    <w:rsid w:val="004D10D9"/>
    <w:rsid w:val="004D1539"/>
    <w:rsid w:val="004D1E35"/>
    <w:rsid w:val="004D308C"/>
    <w:rsid w:val="004D33B6"/>
    <w:rsid w:val="004D3A86"/>
    <w:rsid w:val="004D3E81"/>
    <w:rsid w:val="004D3F53"/>
    <w:rsid w:val="004D4367"/>
    <w:rsid w:val="004D459F"/>
    <w:rsid w:val="004D4AF9"/>
    <w:rsid w:val="004D50C8"/>
    <w:rsid w:val="004D536A"/>
    <w:rsid w:val="004D536B"/>
    <w:rsid w:val="004D649E"/>
    <w:rsid w:val="004D69B1"/>
    <w:rsid w:val="004D70EB"/>
    <w:rsid w:val="004D7ED2"/>
    <w:rsid w:val="004E022E"/>
    <w:rsid w:val="004E0463"/>
    <w:rsid w:val="004E08DC"/>
    <w:rsid w:val="004E0B71"/>
    <w:rsid w:val="004E0EE6"/>
    <w:rsid w:val="004E1306"/>
    <w:rsid w:val="004E21EF"/>
    <w:rsid w:val="004E319A"/>
    <w:rsid w:val="004E3837"/>
    <w:rsid w:val="004E39CB"/>
    <w:rsid w:val="004E5059"/>
    <w:rsid w:val="004E54FE"/>
    <w:rsid w:val="004E6379"/>
    <w:rsid w:val="004E74C0"/>
    <w:rsid w:val="004E7A6F"/>
    <w:rsid w:val="004E7D1B"/>
    <w:rsid w:val="004F023D"/>
    <w:rsid w:val="004F0412"/>
    <w:rsid w:val="004F0968"/>
    <w:rsid w:val="004F0F34"/>
    <w:rsid w:val="004F1D60"/>
    <w:rsid w:val="004F20AA"/>
    <w:rsid w:val="004F25F2"/>
    <w:rsid w:val="004F2E98"/>
    <w:rsid w:val="004F30D9"/>
    <w:rsid w:val="004F455D"/>
    <w:rsid w:val="004F4830"/>
    <w:rsid w:val="004F4A8D"/>
    <w:rsid w:val="004F4DB9"/>
    <w:rsid w:val="004F529A"/>
    <w:rsid w:val="004F56F8"/>
    <w:rsid w:val="004F5CAC"/>
    <w:rsid w:val="004F601E"/>
    <w:rsid w:val="004F6650"/>
    <w:rsid w:val="004F6F81"/>
    <w:rsid w:val="004F76E5"/>
    <w:rsid w:val="004F7E3B"/>
    <w:rsid w:val="00500302"/>
    <w:rsid w:val="00500318"/>
    <w:rsid w:val="00501560"/>
    <w:rsid w:val="005016C0"/>
    <w:rsid w:val="005019E6"/>
    <w:rsid w:val="00501EB8"/>
    <w:rsid w:val="00502CF3"/>
    <w:rsid w:val="00503279"/>
    <w:rsid w:val="0050332D"/>
    <w:rsid w:val="00503849"/>
    <w:rsid w:val="005039BE"/>
    <w:rsid w:val="00503D3B"/>
    <w:rsid w:val="00503DF3"/>
    <w:rsid w:val="00503E9F"/>
    <w:rsid w:val="00504492"/>
    <w:rsid w:val="0050539A"/>
    <w:rsid w:val="00505692"/>
    <w:rsid w:val="00505F20"/>
    <w:rsid w:val="00506562"/>
    <w:rsid w:val="00506D1E"/>
    <w:rsid w:val="00510096"/>
    <w:rsid w:val="0051017C"/>
    <w:rsid w:val="00511D37"/>
    <w:rsid w:val="00511F5F"/>
    <w:rsid w:val="005131EA"/>
    <w:rsid w:val="005131FD"/>
    <w:rsid w:val="00513BD2"/>
    <w:rsid w:val="00513D2D"/>
    <w:rsid w:val="00516433"/>
    <w:rsid w:val="00516919"/>
    <w:rsid w:val="005171C9"/>
    <w:rsid w:val="005177A9"/>
    <w:rsid w:val="00517A88"/>
    <w:rsid w:val="00517DE9"/>
    <w:rsid w:val="005201F7"/>
    <w:rsid w:val="00520C2F"/>
    <w:rsid w:val="00520F42"/>
    <w:rsid w:val="00521F5D"/>
    <w:rsid w:val="005229F2"/>
    <w:rsid w:val="00523CDF"/>
    <w:rsid w:val="005244E8"/>
    <w:rsid w:val="005247A8"/>
    <w:rsid w:val="00526243"/>
    <w:rsid w:val="0052646E"/>
    <w:rsid w:val="0052668A"/>
    <w:rsid w:val="005266C8"/>
    <w:rsid w:val="00526EF8"/>
    <w:rsid w:val="00530148"/>
    <w:rsid w:val="005306F7"/>
    <w:rsid w:val="005307AE"/>
    <w:rsid w:val="00531147"/>
    <w:rsid w:val="00531978"/>
    <w:rsid w:val="00531D91"/>
    <w:rsid w:val="00532CA6"/>
    <w:rsid w:val="005340D1"/>
    <w:rsid w:val="00534633"/>
    <w:rsid w:val="005352F2"/>
    <w:rsid w:val="00535770"/>
    <w:rsid w:val="00535AB1"/>
    <w:rsid w:val="0053625A"/>
    <w:rsid w:val="00536BF6"/>
    <w:rsid w:val="00536DF7"/>
    <w:rsid w:val="005402F7"/>
    <w:rsid w:val="00540862"/>
    <w:rsid w:val="00540A2E"/>
    <w:rsid w:val="0054123D"/>
    <w:rsid w:val="00542688"/>
    <w:rsid w:val="00542A0A"/>
    <w:rsid w:val="00543328"/>
    <w:rsid w:val="00543873"/>
    <w:rsid w:val="00544A48"/>
    <w:rsid w:val="005456D6"/>
    <w:rsid w:val="00546609"/>
    <w:rsid w:val="00546C4D"/>
    <w:rsid w:val="00547F7D"/>
    <w:rsid w:val="005505A6"/>
    <w:rsid w:val="0055063D"/>
    <w:rsid w:val="00550BC2"/>
    <w:rsid w:val="00551217"/>
    <w:rsid w:val="00551450"/>
    <w:rsid w:val="0055158C"/>
    <w:rsid w:val="00551659"/>
    <w:rsid w:val="0055179A"/>
    <w:rsid w:val="005519B1"/>
    <w:rsid w:val="00551DDA"/>
    <w:rsid w:val="00552F70"/>
    <w:rsid w:val="00553199"/>
    <w:rsid w:val="00554AC0"/>
    <w:rsid w:val="00554E12"/>
    <w:rsid w:val="00555E88"/>
    <w:rsid w:val="00556323"/>
    <w:rsid w:val="00556513"/>
    <w:rsid w:val="005565CB"/>
    <w:rsid w:val="00556EDD"/>
    <w:rsid w:val="00557A51"/>
    <w:rsid w:val="0056141D"/>
    <w:rsid w:val="005615CA"/>
    <w:rsid w:val="00561609"/>
    <w:rsid w:val="00561C01"/>
    <w:rsid w:val="00561E9F"/>
    <w:rsid w:val="005621C3"/>
    <w:rsid w:val="005624C9"/>
    <w:rsid w:val="00562753"/>
    <w:rsid w:val="00563D68"/>
    <w:rsid w:val="00564220"/>
    <w:rsid w:val="00564AFE"/>
    <w:rsid w:val="00564B9C"/>
    <w:rsid w:val="00564DBE"/>
    <w:rsid w:val="00565F88"/>
    <w:rsid w:val="0056602A"/>
    <w:rsid w:val="0056620C"/>
    <w:rsid w:val="00566422"/>
    <w:rsid w:val="00566570"/>
    <w:rsid w:val="0056677B"/>
    <w:rsid w:val="0056690E"/>
    <w:rsid w:val="00566C70"/>
    <w:rsid w:val="005704E0"/>
    <w:rsid w:val="0057073A"/>
    <w:rsid w:val="00570CFE"/>
    <w:rsid w:val="00570F57"/>
    <w:rsid w:val="00572559"/>
    <w:rsid w:val="00572932"/>
    <w:rsid w:val="00572BAB"/>
    <w:rsid w:val="00573FB3"/>
    <w:rsid w:val="005752ED"/>
    <w:rsid w:val="00575A20"/>
    <w:rsid w:val="005766D3"/>
    <w:rsid w:val="005772FF"/>
    <w:rsid w:val="0058067F"/>
    <w:rsid w:val="00580FB4"/>
    <w:rsid w:val="005811BD"/>
    <w:rsid w:val="00581AE2"/>
    <w:rsid w:val="00581F56"/>
    <w:rsid w:val="005824C3"/>
    <w:rsid w:val="00583068"/>
    <w:rsid w:val="00583B48"/>
    <w:rsid w:val="005840E1"/>
    <w:rsid w:val="0058432E"/>
    <w:rsid w:val="0058433D"/>
    <w:rsid w:val="005844AE"/>
    <w:rsid w:val="00584702"/>
    <w:rsid w:val="00584A7E"/>
    <w:rsid w:val="00584BD5"/>
    <w:rsid w:val="00585D61"/>
    <w:rsid w:val="00586908"/>
    <w:rsid w:val="00587379"/>
    <w:rsid w:val="005877C7"/>
    <w:rsid w:val="00587F58"/>
    <w:rsid w:val="0059045C"/>
    <w:rsid w:val="00590AF3"/>
    <w:rsid w:val="00590CAE"/>
    <w:rsid w:val="005910A0"/>
    <w:rsid w:val="0059125D"/>
    <w:rsid w:val="005913E7"/>
    <w:rsid w:val="005913F7"/>
    <w:rsid w:val="00591551"/>
    <w:rsid w:val="0059158F"/>
    <w:rsid w:val="00591CA6"/>
    <w:rsid w:val="005921C5"/>
    <w:rsid w:val="0059234C"/>
    <w:rsid w:val="00592A7F"/>
    <w:rsid w:val="00592C7E"/>
    <w:rsid w:val="00593234"/>
    <w:rsid w:val="005934EE"/>
    <w:rsid w:val="0059373D"/>
    <w:rsid w:val="0059463A"/>
    <w:rsid w:val="0059508D"/>
    <w:rsid w:val="0059512F"/>
    <w:rsid w:val="005951B9"/>
    <w:rsid w:val="00595274"/>
    <w:rsid w:val="00595851"/>
    <w:rsid w:val="00596154"/>
    <w:rsid w:val="005962E2"/>
    <w:rsid w:val="0059684D"/>
    <w:rsid w:val="00596F07"/>
    <w:rsid w:val="005975E1"/>
    <w:rsid w:val="00597ED5"/>
    <w:rsid w:val="005A074F"/>
    <w:rsid w:val="005A0B33"/>
    <w:rsid w:val="005A0EB4"/>
    <w:rsid w:val="005A12A8"/>
    <w:rsid w:val="005A1F62"/>
    <w:rsid w:val="005A1F65"/>
    <w:rsid w:val="005A1F9B"/>
    <w:rsid w:val="005A20CC"/>
    <w:rsid w:val="005A2211"/>
    <w:rsid w:val="005A237F"/>
    <w:rsid w:val="005A2C40"/>
    <w:rsid w:val="005A44B5"/>
    <w:rsid w:val="005A49FE"/>
    <w:rsid w:val="005A5BA4"/>
    <w:rsid w:val="005A5F7E"/>
    <w:rsid w:val="005A61AF"/>
    <w:rsid w:val="005A6202"/>
    <w:rsid w:val="005A6367"/>
    <w:rsid w:val="005A69EC"/>
    <w:rsid w:val="005A708F"/>
    <w:rsid w:val="005A7299"/>
    <w:rsid w:val="005B0A44"/>
    <w:rsid w:val="005B1347"/>
    <w:rsid w:val="005B1945"/>
    <w:rsid w:val="005B1C36"/>
    <w:rsid w:val="005B20D7"/>
    <w:rsid w:val="005B33C7"/>
    <w:rsid w:val="005B360E"/>
    <w:rsid w:val="005B36DA"/>
    <w:rsid w:val="005B3A03"/>
    <w:rsid w:val="005B4390"/>
    <w:rsid w:val="005B4924"/>
    <w:rsid w:val="005B53BD"/>
    <w:rsid w:val="005B5A7B"/>
    <w:rsid w:val="005B5F36"/>
    <w:rsid w:val="005B659A"/>
    <w:rsid w:val="005B6621"/>
    <w:rsid w:val="005B6AB4"/>
    <w:rsid w:val="005B6BAA"/>
    <w:rsid w:val="005C099A"/>
    <w:rsid w:val="005C1132"/>
    <w:rsid w:val="005C11C7"/>
    <w:rsid w:val="005C18DC"/>
    <w:rsid w:val="005C1952"/>
    <w:rsid w:val="005C1A41"/>
    <w:rsid w:val="005C23BB"/>
    <w:rsid w:val="005C2FE2"/>
    <w:rsid w:val="005C318F"/>
    <w:rsid w:val="005C34DA"/>
    <w:rsid w:val="005C4C4D"/>
    <w:rsid w:val="005C4CE2"/>
    <w:rsid w:val="005C5019"/>
    <w:rsid w:val="005C521C"/>
    <w:rsid w:val="005C6B4E"/>
    <w:rsid w:val="005C73F5"/>
    <w:rsid w:val="005D020C"/>
    <w:rsid w:val="005D0333"/>
    <w:rsid w:val="005D07EC"/>
    <w:rsid w:val="005D0ADE"/>
    <w:rsid w:val="005D138D"/>
    <w:rsid w:val="005D17C4"/>
    <w:rsid w:val="005D2323"/>
    <w:rsid w:val="005D2BB1"/>
    <w:rsid w:val="005D330C"/>
    <w:rsid w:val="005D372A"/>
    <w:rsid w:val="005D442C"/>
    <w:rsid w:val="005D4981"/>
    <w:rsid w:val="005D5471"/>
    <w:rsid w:val="005D5B4E"/>
    <w:rsid w:val="005D5E73"/>
    <w:rsid w:val="005D6195"/>
    <w:rsid w:val="005D6701"/>
    <w:rsid w:val="005D6C5D"/>
    <w:rsid w:val="005D7123"/>
    <w:rsid w:val="005D776F"/>
    <w:rsid w:val="005D7DBC"/>
    <w:rsid w:val="005E06FB"/>
    <w:rsid w:val="005E0B33"/>
    <w:rsid w:val="005E131F"/>
    <w:rsid w:val="005E1397"/>
    <w:rsid w:val="005E1786"/>
    <w:rsid w:val="005E184A"/>
    <w:rsid w:val="005E195A"/>
    <w:rsid w:val="005E1CBC"/>
    <w:rsid w:val="005E22B6"/>
    <w:rsid w:val="005E22D9"/>
    <w:rsid w:val="005E2A30"/>
    <w:rsid w:val="005E3C61"/>
    <w:rsid w:val="005E5005"/>
    <w:rsid w:val="005E55FE"/>
    <w:rsid w:val="005E5BCC"/>
    <w:rsid w:val="005E5E21"/>
    <w:rsid w:val="005E61F7"/>
    <w:rsid w:val="005E6266"/>
    <w:rsid w:val="005E7930"/>
    <w:rsid w:val="005E79EC"/>
    <w:rsid w:val="005E7B9A"/>
    <w:rsid w:val="005F0082"/>
    <w:rsid w:val="005F0133"/>
    <w:rsid w:val="005F05ED"/>
    <w:rsid w:val="005F0E35"/>
    <w:rsid w:val="005F1466"/>
    <w:rsid w:val="005F1908"/>
    <w:rsid w:val="005F1BBD"/>
    <w:rsid w:val="005F1EC8"/>
    <w:rsid w:val="005F2A09"/>
    <w:rsid w:val="005F2CB4"/>
    <w:rsid w:val="005F374B"/>
    <w:rsid w:val="005F3C41"/>
    <w:rsid w:val="005F3DD1"/>
    <w:rsid w:val="005F4096"/>
    <w:rsid w:val="005F4D8B"/>
    <w:rsid w:val="005F6192"/>
    <w:rsid w:val="005F7DE0"/>
    <w:rsid w:val="006008EC"/>
    <w:rsid w:val="00601122"/>
    <w:rsid w:val="006013F8"/>
    <w:rsid w:val="0060142F"/>
    <w:rsid w:val="00601D7B"/>
    <w:rsid w:val="00601FFC"/>
    <w:rsid w:val="006023EA"/>
    <w:rsid w:val="006026A2"/>
    <w:rsid w:val="006030C3"/>
    <w:rsid w:val="00604383"/>
    <w:rsid w:val="00605010"/>
    <w:rsid w:val="0060593E"/>
    <w:rsid w:val="0060601D"/>
    <w:rsid w:val="00606732"/>
    <w:rsid w:val="00606FB5"/>
    <w:rsid w:val="00607CFD"/>
    <w:rsid w:val="0061022C"/>
    <w:rsid w:val="0061024F"/>
    <w:rsid w:val="00610D1F"/>
    <w:rsid w:val="00611AF0"/>
    <w:rsid w:val="00611CAB"/>
    <w:rsid w:val="00611D43"/>
    <w:rsid w:val="0061232D"/>
    <w:rsid w:val="006135FB"/>
    <w:rsid w:val="006139CD"/>
    <w:rsid w:val="006143EF"/>
    <w:rsid w:val="00614439"/>
    <w:rsid w:val="00614EF9"/>
    <w:rsid w:val="0061520A"/>
    <w:rsid w:val="006152FE"/>
    <w:rsid w:val="0061545E"/>
    <w:rsid w:val="0061652F"/>
    <w:rsid w:val="00617832"/>
    <w:rsid w:val="00617D17"/>
    <w:rsid w:val="006205BD"/>
    <w:rsid w:val="0062067D"/>
    <w:rsid w:val="0062199E"/>
    <w:rsid w:val="0062252F"/>
    <w:rsid w:val="00622DE1"/>
    <w:rsid w:val="00623B47"/>
    <w:rsid w:val="006249B9"/>
    <w:rsid w:val="00624B52"/>
    <w:rsid w:val="00624CAE"/>
    <w:rsid w:val="0062559F"/>
    <w:rsid w:val="00626096"/>
    <w:rsid w:val="0062619E"/>
    <w:rsid w:val="0062624B"/>
    <w:rsid w:val="0062657F"/>
    <w:rsid w:val="006269DC"/>
    <w:rsid w:val="00627671"/>
    <w:rsid w:val="00627AAE"/>
    <w:rsid w:val="00627E16"/>
    <w:rsid w:val="00630D6F"/>
    <w:rsid w:val="0063134A"/>
    <w:rsid w:val="0063271D"/>
    <w:rsid w:val="00632929"/>
    <w:rsid w:val="00632DB3"/>
    <w:rsid w:val="0063313E"/>
    <w:rsid w:val="0063323C"/>
    <w:rsid w:val="006337C0"/>
    <w:rsid w:val="00633AA0"/>
    <w:rsid w:val="00633EE6"/>
    <w:rsid w:val="00634005"/>
    <w:rsid w:val="00634E68"/>
    <w:rsid w:val="00635B6D"/>
    <w:rsid w:val="00636A43"/>
    <w:rsid w:val="00636DBE"/>
    <w:rsid w:val="00636E64"/>
    <w:rsid w:val="00637458"/>
    <w:rsid w:val="00640551"/>
    <w:rsid w:val="00640850"/>
    <w:rsid w:val="00640CDB"/>
    <w:rsid w:val="00641425"/>
    <w:rsid w:val="00641B9F"/>
    <w:rsid w:val="0064245B"/>
    <w:rsid w:val="00642FF0"/>
    <w:rsid w:val="006431D0"/>
    <w:rsid w:val="00644363"/>
    <w:rsid w:val="00644658"/>
    <w:rsid w:val="0064545F"/>
    <w:rsid w:val="006454D8"/>
    <w:rsid w:val="006456BF"/>
    <w:rsid w:val="0064573C"/>
    <w:rsid w:val="00646028"/>
    <w:rsid w:val="006466E1"/>
    <w:rsid w:val="0064693E"/>
    <w:rsid w:val="00646C32"/>
    <w:rsid w:val="00646C52"/>
    <w:rsid w:val="00647B39"/>
    <w:rsid w:val="00647F34"/>
    <w:rsid w:val="006504D6"/>
    <w:rsid w:val="006506CA"/>
    <w:rsid w:val="00650720"/>
    <w:rsid w:val="006507D3"/>
    <w:rsid w:val="006513EC"/>
    <w:rsid w:val="006514A9"/>
    <w:rsid w:val="006518EA"/>
    <w:rsid w:val="00651F77"/>
    <w:rsid w:val="00652C91"/>
    <w:rsid w:val="00654424"/>
    <w:rsid w:val="00654EC7"/>
    <w:rsid w:val="00655900"/>
    <w:rsid w:val="00655F5A"/>
    <w:rsid w:val="006565B7"/>
    <w:rsid w:val="00656818"/>
    <w:rsid w:val="006568A5"/>
    <w:rsid w:val="006569CF"/>
    <w:rsid w:val="00657106"/>
    <w:rsid w:val="00657524"/>
    <w:rsid w:val="006608BD"/>
    <w:rsid w:val="006608F2"/>
    <w:rsid w:val="00660E29"/>
    <w:rsid w:val="00661655"/>
    <w:rsid w:val="006619BC"/>
    <w:rsid w:val="0066241A"/>
    <w:rsid w:val="00662534"/>
    <w:rsid w:val="006626FF"/>
    <w:rsid w:val="00662779"/>
    <w:rsid w:val="00663076"/>
    <w:rsid w:val="006637BD"/>
    <w:rsid w:val="006643A9"/>
    <w:rsid w:val="006645A8"/>
    <w:rsid w:val="00665662"/>
    <w:rsid w:val="00665720"/>
    <w:rsid w:val="006657AA"/>
    <w:rsid w:val="00665A22"/>
    <w:rsid w:val="00666F6A"/>
    <w:rsid w:val="0066721D"/>
    <w:rsid w:val="00670254"/>
    <w:rsid w:val="0067077E"/>
    <w:rsid w:val="00670823"/>
    <w:rsid w:val="0067100C"/>
    <w:rsid w:val="0067227B"/>
    <w:rsid w:val="006727EF"/>
    <w:rsid w:val="00672A91"/>
    <w:rsid w:val="00673847"/>
    <w:rsid w:val="00674BFC"/>
    <w:rsid w:val="00674F28"/>
    <w:rsid w:val="00675559"/>
    <w:rsid w:val="00675AC7"/>
    <w:rsid w:val="0067625B"/>
    <w:rsid w:val="006764EB"/>
    <w:rsid w:val="006765D7"/>
    <w:rsid w:val="00676F06"/>
    <w:rsid w:val="00677380"/>
    <w:rsid w:val="00677574"/>
    <w:rsid w:val="00677697"/>
    <w:rsid w:val="00677AB1"/>
    <w:rsid w:val="00680362"/>
    <w:rsid w:val="00681308"/>
    <w:rsid w:val="0068165F"/>
    <w:rsid w:val="00681B92"/>
    <w:rsid w:val="006821FF"/>
    <w:rsid w:val="00682609"/>
    <w:rsid w:val="00683F6F"/>
    <w:rsid w:val="00684CBC"/>
    <w:rsid w:val="006859C0"/>
    <w:rsid w:val="00686D4C"/>
    <w:rsid w:val="00687705"/>
    <w:rsid w:val="00687C0E"/>
    <w:rsid w:val="0069000B"/>
    <w:rsid w:val="00690F3C"/>
    <w:rsid w:val="00691635"/>
    <w:rsid w:val="006917FC"/>
    <w:rsid w:val="00692121"/>
    <w:rsid w:val="0069257C"/>
    <w:rsid w:val="00692957"/>
    <w:rsid w:val="00692D3F"/>
    <w:rsid w:val="00693415"/>
    <w:rsid w:val="00693473"/>
    <w:rsid w:val="006934AE"/>
    <w:rsid w:val="00694A25"/>
    <w:rsid w:val="00694EC0"/>
    <w:rsid w:val="00696005"/>
    <w:rsid w:val="00697353"/>
    <w:rsid w:val="006977DB"/>
    <w:rsid w:val="006A1165"/>
    <w:rsid w:val="006A164D"/>
    <w:rsid w:val="006A2F15"/>
    <w:rsid w:val="006A3D97"/>
    <w:rsid w:val="006A4227"/>
    <w:rsid w:val="006A53AF"/>
    <w:rsid w:val="006A560E"/>
    <w:rsid w:val="006A614D"/>
    <w:rsid w:val="006A68CA"/>
    <w:rsid w:val="006A6A88"/>
    <w:rsid w:val="006A7BFB"/>
    <w:rsid w:val="006A7D13"/>
    <w:rsid w:val="006B0044"/>
    <w:rsid w:val="006B017F"/>
    <w:rsid w:val="006B030F"/>
    <w:rsid w:val="006B06D0"/>
    <w:rsid w:val="006B0C6D"/>
    <w:rsid w:val="006B1E5C"/>
    <w:rsid w:val="006B1EE6"/>
    <w:rsid w:val="006B1F21"/>
    <w:rsid w:val="006B269C"/>
    <w:rsid w:val="006B2757"/>
    <w:rsid w:val="006B3D8B"/>
    <w:rsid w:val="006B41E9"/>
    <w:rsid w:val="006B4451"/>
    <w:rsid w:val="006B4C15"/>
    <w:rsid w:val="006B50AC"/>
    <w:rsid w:val="006B58BA"/>
    <w:rsid w:val="006B59FB"/>
    <w:rsid w:val="006B5A35"/>
    <w:rsid w:val="006B5D03"/>
    <w:rsid w:val="006B6733"/>
    <w:rsid w:val="006B7228"/>
    <w:rsid w:val="006B7DAB"/>
    <w:rsid w:val="006C0432"/>
    <w:rsid w:val="006C071B"/>
    <w:rsid w:val="006C0CFC"/>
    <w:rsid w:val="006C16E6"/>
    <w:rsid w:val="006C17BE"/>
    <w:rsid w:val="006C1EAE"/>
    <w:rsid w:val="006C24D7"/>
    <w:rsid w:val="006C2837"/>
    <w:rsid w:val="006C2E01"/>
    <w:rsid w:val="006C2F13"/>
    <w:rsid w:val="006C3567"/>
    <w:rsid w:val="006C3820"/>
    <w:rsid w:val="006C399B"/>
    <w:rsid w:val="006C3C06"/>
    <w:rsid w:val="006C416A"/>
    <w:rsid w:val="006C4E2A"/>
    <w:rsid w:val="006C5145"/>
    <w:rsid w:val="006C61E9"/>
    <w:rsid w:val="006C6546"/>
    <w:rsid w:val="006C7460"/>
    <w:rsid w:val="006C7625"/>
    <w:rsid w:val="006C7D0A"/>
    <w:rsid w:val="006D0483"/>
    <w:rsid w:val="006D0651"/>
    <w:rsid w:val="006D08D0"/>
    <w:rsid w:val="006D2363"/>
    <w:rsid w:val="006D29BC"/>
    <w:rsid w:val="006D2FD4"/>
    <w:rsid w:val="006D3883"/>
    <w:rsid w:val="006D3C7F"/>
    <w:rsid w:val="006D3F4A"/>
    <w:rsid w:val="006D4456"/>
    <w:rsid w:val="006D46BA"/>
    <w:rsid w:val="006D48E7"/>
    <w:rsid w:val="006D4BD0"/>
    <w:rsid w:val="006D5159"/>
    <w:rsid w:val="006D56A0"/>
    <w:rsid w:val="006D58E4"/>
    <w:rsid w:val="006D5F29"/>
    <w:rsid w:val="006D615D"/>
    <w:rsid w:val="006D67CD"/>
    <w:rsid w:val="006D681E"/>
    <w:rsid w:val="006D6BEA"/>
    <w:rsid w:val="006D6F10"/>
    <w:rsid w:val="006D73E8"/>
    <w:rsid w:val="006E02F8"/>
    <w:rsid w:val="006E0963"/>
    <w:rsid w:val="006E0AF8"/>
    <w:rsid w:val="006E0CBA"/>
    <w:rsid w:val="006E0D83"/>
    <w:rsid w:val="006E186F"/>
    <w:rsid w:val="006E18F7"/>
    <w:rsid w:val="006E196F"/>
    <w:rsid w:val="006E1C5B"/>
    <w:rsid w:val="006E22A8"/>
    <w:rsid w:val="006E2518"/>
    <w:rsid w:val="006E34E7"/>
    <w:rsid w:val="006E3D4A"/>
    <w:rsid w:val="006E41D7"/>
    <w:rsid w:val="006E4269"/>
    <w:rsid w:val="006E472E"/>
    <w:rsid w:val="006E48F5"/>
    <w:rsid w:val="006E518D"/>
    <w:rsid w:val="006E5666"/>
    <w:rsid w:val="006E5687"/>
    <w:rsid w:val="006E62B8"/>
    <w:rsid w:val="006E6D41"/>
    <w:rsid w:val="006E7C91"/>
    <w:rsid w:val="006F0AA2"/>
    <w:rsid w:val="006F0C6B"/>
    <w:rsid w:val="006F1217"/>
    <w:rsid w:val="006F17B4"/>
    <w:rsid w:val="006F1A8B"/>
    <w:rsid w:val="006F1CEA"/>
    <w:rsid w:val="006F2456"/>
    <w:rsid w:val="006F273E"/>
    <w:rsid w:val="006F2E99"/>
    <w:rsid w:val="006F5922"/>
    <w:rsid w:val="006F6B04"/>
    <w:rsid w:val="006F7D0E"/>
    <w:rsid w:val="00700655"/>
    <w:rsid w:val="0070144B"/>
    <w:rsid w:val="007014E9"/>
    <w:rsid w:val="00701944"/>
    <w:rsid w:val="00702459"/>
    <w:rsid w:val="00702D6E"/>
    <w:rsid w:val="0070387E"/>
    <w:rsid w:val="00703FC2"/>
    <w:rsid w:val="00704204"/>
    <w:rsid w:val="00704798"/>
    <w:rsid w:val="00704CDE"/>
    <w:rsid w:val="0070506E"/>
    <w:rsid w:val="007059E5"/>
    <w:rsid w:val="007059EE"/>
    <w:rsid w:val="007073E9"/>
    <w:rsid w:val="0071037B"/>
    <w:rsid w:val="007107BD"/>
    <w:rsid w:val="0071121B"/>
    <w:rsid w:val="007112A4"/>
    <w:rsid w:val="007129F9"/>
    <w:rsid w:val="00712F01"/>
    <w:rsid w:val="00712FD9"/>
    <w:rsid w:val="00713109"/>
    <w:rsid w:val="0071353C"/>
    <w:rsid w:val="00713986"/>
    <w:rsid w:val="00714488"/>
    <w:rsid w:val="0071474E"/>
    <w:rsid w:val="00714B26"/>
    <w:rsid w:val="007156DB"/>
    <w:rsid w:val="00717199"/>
    <w:rsid w:val="00717768"/>
    <w:rsid w:val="00717791"/>
    <w:rsid w:val="00717BF1"/>
    <w:rsid w:val="00717C02"/>
    <w:rsid w:val="00720E04"/>
    <w:rsid w:val="0072104C"/>
    <w:rsid w:val="007210EC"/>
    <w:rsid w:val="007215EB"/>
    <w:rsid w:val="00721BB0"/>
    <w:rsid w:val="00722C5E"/>
    <w:rsid w:val="00722CBB"/>
    <w:rsid w:val="00723429"/>
    <w:rsid w:val="00723A54"/>
    <w:rsid w:val="00723DE2"/>
    <w:rsid w:val="00724051"/>
    <w:rsid w:val="00724547"/>
    <w:rsid w:val="00724D10"/>
    <w:rsid w:val="00725BA7"/>
    <w:rsid w:val="00726358"/>
    <w:rsid w:val="00726698"/>
    <w:rsid w:val="007272B3"/>
    <w:rsid w:val="00727EE6"/>
    <w:rsid w:val="00730389"/>
    <w:rsid w:val="0073080A"/>
    <w:rsid w:val="0073104F"/>
    <w:rsid w:val="00731176"/>
    <w:rsid w:val="007314A3"/>
    <w:rsid w:val="00731FA6"/>
    <w:rsid w:val="007324C7"/>
    <w:rsid w:val="00732A3E"/>
    <w:rsid w:val="00733010"/>
    <w:rsid w:val="0073446D"/>
    <w:rsid w:val="007345FE"/>
    <w:rsid w:val="007350EB"/>
    <w:rsid w:val="00735352"/>
    <w:rsid w:val="00735466"/>
    <w:rsid w:val="00735A3F"/>
    <w:rsid w:val="0073656F"/>
    <w:rsid w:val="00736678"/>
    <w:rsid w:val="00736767"/>
    <w:rsid w:val="00736989"/>
    <w:rsid w:val="00736B7B"/>
    <w:rsid w:val="0073723D"/>
    <w:rsid w:val="007379BE"/>
    <w:rsid w:val="00740173"/>
    <w:rsid w:val="007404B8"/>
    <w:rsid w:val="00742571"/>
    <w:rsid w:val="0074270D"/>
    <w:rsid w:val="00742B1A"/>
    <w:rsid w:val="00742DDB"/>
    <w:rsid w:val="0074332F"/>
    <w:rsid w:val="00743C1C"/>
    <w:rsid w:val="00744696"/>
    <w:rsid w:val="007454C3"/>
    <w:rsid w:val="00745571"/>
    <w:rsid w:val="00745EA5"/>
    <w:rsid w:val="00747404"/>
    <w:rsid w:val="00747BEA"/>
    <w:rsid w:val="0075003A"/>
    <w:rsid w:val="0075046A"/>
    <w:rsid w:val="00750D50"/>
    <w:rsid w:val="007518B9"/>
    <w:rsid w:val="00752731"/>
    <w:rsid w:val="00752BDA"/>
    <w:rsid w:val="00752F18"/>
    <w:rsid w:val="007533BB"/>
    <w:rsid w:val="0075382C"/>
    <w:rsid w:val="00753E25"/>
    <w:rsid w:val="0075410C"/>
    <w:rsid w:val="0075476F"/>
    <w:rsid w:val="00754E0D"/>
    <w:rsid w:val="0075563E"/>
    <w:rsid w:val="00756291"/>
    <w:rsid w:val="00756847"/>
    <w:rsid w:val="007568A7"/>
    <w:rsid w:val="0075691D"/>
    <w:rsid w:val="00757257"/>
    <w:rsid w:val="00757591"/>
    <w:rsid w:val="007579C7"/>
    <w:rsid w:val="00757E6D"/>
    <w:rsid w:val="00760003"/>
    <w:rsid w:val="0076013F"/>
    <w:rsid w:val="00760233"/>
    <w:rsid w:val="007603E6"/>
    <w:rsid w:val="00760AE9"/>
    <w:rsid w:val="00760B4F"/>
    <w:rsid w:val="00760E7E"/>
    <w:rsid w:val="007610D9"/>
    <w:rsid w:val="007612A7"/>
    <w:rsid w:val="00761627"/>
    <w:rsid w:val="00761ABB"/>
    <w:rsid w:val="00761B3A"/>
    <w:rsid w:val="0076223D"/>
    <w:rsid w:val="00762C9F"/>
    <w:rsid w:val="007634AA"/>
    <w:rsid w:val="00764936"/>
    <w:rsid w:val="007650A1"/>
    <w:rsid w:val="007654DA"/>
    <w:rsid w:val="00765861"/>
    <w:rsid w:val="00765868"/>
    <w:rsid w:val="007658BD"/>
    <w:rsid w:val="00765B8C"/>
    <w:rsid w:val="00765D55"/>
    <w:rsid w:val="0076690D"/>
    <w:rsid w:val="00766968"/>
    <w:rsid w:val="00766C71"/>
    <w:rsid w:val="00770961"/>
    <w:rsid w:val="00771580"/>
    <w:rsid w:val="00771921"/>
    <w:rsid w:val="00771A07"/>
    <w:rsid w:val="00771B52"/>
    <w:rsid w:val="00772338"/>
    <w:rsid w:val="00772619"/>
    <w:rsid w:val="007728F6"/>
    <w:rsid w:val="00772F44"/>
    <w:rsid w:val="00773A29"/>
    <w:rsid w:val="00773CD0"/>
    <w:rsid w:val="00773D94"/>
    <w:rsid w:val="00773F46"/>
    <w:rsid w:val="00774604"/>
    <w:rsid w:val="007747EB"/>
    <w:rsid w:val="00774872"/>
    <w:rsid w:val="007748A3"/>
    <w:rsid w:val="00775048"/>
    <w:rsid w:val="00775CB6"/>
    <w:rsid w:val="00776174"/>
    <w:rsid w:val="00776E16"/>
    <w:rsid w:val="0077792B"/>
    <w:rsid w:val="00777B18"/>
    <w:rsid w:val="00777C87"/>
    <w:rsid w:val="00777CDE"/>
    <w:rsid w:val="00781295"/>
    <w:rsid w:val="00782579"/>
    <w:rsid w:val="00782DCE"/>
    <w:rsid w:val="007836EE"/>
    <w:rsid w:val="00783A87"/>
    <w:rsid w:val="007849CD"/>
    <w:rsid w:val="00785177"/>
    <w:rsid w:val="0078521B"/>
    <w:rsid w:val="00786055"/>
    <w:rsid w:val="00786292"/>
    <w:rsid w:val="00787EED"/>
    <w:rsid w:val="00787FC4"/>
    <w:rsid w:val="007902B9"/>
    <w:rsid w:val="00790E8D"/>
    <w:rsid w:val="00791059"/>
    <w:rsid w:val="00791167"/>
    <w:rsid w:val="00791B65"/>
    <w:rsid w:val="0079208D"/>
    <w:rsid w:val="007920A1"/>
    <w:rsid w:val="007928E4"/>
    <w:rsid w:val="007929FC"/>
    <w:rsid w:val="00792B0F"/>
    <w:rsid w:val="00792DC7"/>
    <w:rsid w:val="00792E63"/>
    <w:rsid w:val="00792EA9"/>
    <w:rsid w:val="00792EC7"/>
    <w:rsid w:val="007933E1"/>
    <w:rsid w:val="0079386F"/>
    <w:rsid w:val="0079422E"/>
    <w:rsid w:val="00795E9B"/>
    <w:rsid w:val="00796CF9"/>
    <w:rsid w:val="00797EC5"/>
    <w:rsid w:val="007A0A5E"/>
    <w:rsid w:val="007A1058"/>
    <w:rsid w:val="007A164F"/>
    <w:rsid w:val="007A1B89"/>
    <w:rsid w:val="007A2730"/>
    <w:rsid w:val="007A2B62"/>
    <w:rsid w:val="007A2DFC"/>
    <w:rsid w:val="007A455F"/>
    <w:rsid w:val="007A5B30"/>
    <w:rsid w:val="007A5D09"/>
    <w:rsid w:val="007A647E"/>
    <w:rsid w:val="007A6CEA"/>
    <w:rsid w:val="007A6D09"/>
    <w:rsid w:val="007A7259"/>
    <w:rsid w:val="007A7E79"/>
    <w:rsid w:val="007A7F7C"/>
    <w:rsid w:val="007B01DD"/>
    <w:rsid w:val="007B0A1B"/>
    <w:rsid w:val="007B0F64"/>
    <w:rsid w:val="007B1401"/>
    <w:rsid w:val="007B17B3"/>
    <w:rsid w:val="007B18FF"/>
    <w:rsid w:val="007B1ED8"/>
    <w:rsid w:val="007B2565"/>
    <w:rsid w:val="007B2B3F"/>
    <w:rsid w:val="007B2D47"/>
    <w:rsid w:val="007B429C"/>
    <w:rsid w:val="007B4946"/>
    <w:rsid w:val="007B5053"/>
    <w:rsid w:val="007B50BC"/>
    <w:rsid w:val="007B568A"/>
    <w:rsid w:val="007B6953"/>
    <w:rsid w:val="007B6CCC"/>
    <w:rsid w:val="007B7191"/>
    <w:rsid w:val="007B731A"/>
    <w:rsid w:val="007B7D52"/>
    <w:rsid w:val="007C00E8"/>
    <w:rsid w:val="007C0459"/>
    <w:rsid w:val="007C0A88"/>
    <w:rsid w:val="007C0DA4"/>
    <w:rsid w:val="007C194D"/>
    <w:rsid w:val="007C2B02"/>
    <w:rsid w:val="007C4253"/>
    <w:rsid w:val="007C4690"/>
    <w:rsid w:val="007C4BC2"/>
    <w:rsid w:val="007C55F7"/>
    <w:rsid w:val="007C56D5"/>
    <w:rsid w:val="007C61C2"/>
    <w:rsid w:val="007C696B"/>
    <w:rsid w:val="007C7102"/>
    <w:rsid w:val="007C72E9"/>
    <w:rsid w:val="007C7597"/>
    <w:rsid w:val="007C75BD"/>
    <w:rsid w:val="007D01B4"/>
    <w:rsid w:val="007D0613"/>
    <w:rsid w:val="007D0BCC"/>
    <w:rsid w:val="007D1E5C"/>
    <w:rsid w:val="007D2040"/>
    <w:rsid w:val="007D21DC"/>
    <w:rsid w:val="007D220F"/>
    <w:rsid w:val="007D3954"/>
    <w:rsid w:val="007D3EE5"/>
    <w:rsid w:val="007D479D"/>
    <w:rsid w:val="007D563F"/>
    <w:rsid w:val="007D58E6"/>
    <w:rsid w:val="007D5DE9"/>
    <w:rsid w:val="007D665B"/>
    <w:rsid w:val="007D6C8E"/>
    <w:rsid w:val="007D6D19"/>
    <w:rsid w:val="007D6E15"/>
    <w:rsid w:val="007D7895"/>
    <w:rsid w:val="007D79F8"/>
    <w:rsid w:val="007D7B7C"/>
    <w:rsid w:val="007D7D79"/>
    <w:rsid w:val="007E003D"/>
    <w:rsid w:val="007E0F65"/>
    <w:rsid w:val="007E1553"/>
    <w:rsid w:val="007E1D6B"/>
    <w:rsid w:val="007E44BA"/>
    <w:rsid w:val="007E49EE"/>
    <w:rsid w:val="007E5815"/>
    <w:rsid w:val="007E5EED"/>
    <w:rsid w:val="007E6730"/>
    <w:rsid w:val="007E6910"/>
    <w:rsid w:val="007E6AA0"/>
    <w:rsid w:val="007E7DAC"/>
    <w:rsid w:val="007F02B3"/>
    <w:rsid w:val="007F07C6"/>
    <w:rsid w:val="007F0CF8"/>
    <w:rsid w:val="007F17CE"/>
    <w:rsid w:val="007F19A5"/>
    <w:rsid w:val="007F1C06"/>
    <w:rsid w:val="007F2519"/>
    <w:rsid w:val="007F27FA"/>
    <w:rsid w:val="007F2E78"/>
    <w:rsid w:val="007F441A"/>
    <w:rsid w:val="007F447D"/>
    <w:rsid w:val="007F4893"/>
    <w:rsid w:val="007F4F77"/>
    <w:rsid w:val="007F54B6"/>
    <w:rsid w:val="007F5F57"/>
    <w:rsid w:val="007F6173"/>
    <w:rsid w:val="007F642D"/>
    <w:rsid w:val="007F673B"/>
    <w:rsid w:val="007F68E2"/>
    <w:rsid w:val="007F7064"/>
    <w:rsid w:val="007F7BB1"/>
    <w:rsid w:val="007F7C9F"/>
    <w:rsid w:val="008003FF"/>
    <w:rsid w:val="008007DB"/>
    <w:rsid w:val="008016D3"/>
    <w:rsid w:val="00801B29"/>
    <w:rsid w:val="00802E83"/>
    <w:rsid w:val="00802FA3"/>
    <w:rsid w:val="0080304F"/>
    <w:rsid w:val="00803E9F"/>
    <w:rsid w:val="0080401B"/>
    <w:rsid w:val="008051A4"/>
    <w:rsid w:val="008054EB"/>
    <w:rsid w:val="008055DF"/>
    <w:rsid w:val="008059FF"/>
    <w:rsid w:val="00805BE9"/>
    <w:rsid w:val="00805E96"/>
    <w:rsid w:val="00807B3A"/>
    <w:rsid w:val="00807E9A"/>
    <w:rsid w:val="00810594"/>
    <w:rsid w:val="008105C5"/>
    <w:rsid w:val="00810D78"/>
    <w:rsid w:val="00810E1C"/>
    <w:rsid w:val="008120FB"/>
    <w:rsid w:val="00812353"/>
    <w:rsid w:val="0081240A"/>
    <w:rsid w:val="008124CD"/>
    <w:rsid w:val="008126AF"/>
    <w:rsid w:val="00812877"/>
    <w:rsid w:val="008128A3"/>
    <w:rsid w:val="00812F6C"/>
    <w:rsid w:val="00812F94"/>
    <w:rsid w:val="00813AE3"/>
    <w:rsid w:val="00813CF4"/>
    <w:rsid w:val="00814282"/>
    <w:rsid w:val="00814931"/>
    <w:rsid w:val="00814A75"/>
    <w:rsid w:val="0081542D"/>
    <w:rsid w:val="00816B05"/>
    <w:rsid w:val="00817171"/>
    <w:rsid w:val="008173C9"/>
    <w:rsid w:val="008174B4"/>
    <w:rsid w:val="00817EB2"/>
    <w:rsid w:val="0082006A"/>
    <w:rsid w:val="008203B0"/>
    <w:rsid w:val="00820467"/>
    <w:rsid w:val="00820D3C"/>
    <w:rsid w:val="00820E79"/>
    <w:rsid w:val="00820F20"/>
    <w:rsid w:val="008213D4"/>
    <w:rsid w:val="008217E5"/>
    <w:rsid w:val="00822891"/>
    <w:rsid w:val="0082310B"/>
    <w:rsid w:val="008238F7"/>
    <w:rsid w:val="00823C33"/>
    <w:rsid w:val="0082414C"/>
    <w:rsid w:val="0082455A"/>
    <w:rsid w:val="00825A56"/>
    <w:rsid w:val="00825DB4"/>
    <w:rsid w:val="00826D08"/>
    <w:rsid w:val="00830272"/>
    <w:rsid w:val="008304B5"/>
    <w:rsid w:val="0083095F"/>
    <w:rsid w:val="00831D22"/>
    <w:rsid w:val="008321A7"/>
    <w:rsid w:val="00832906"/>
    <w:rsid w:val="00832CD9"/>
    <w:rsid w:val="00833AD0"/>
    <w:rsid w:val="00833B09"/>
    <w:rsid w:val="00833CD6"/>
    <w:rsid w:val="00833E1F"/>
    <w:rsid w:val="00834B8B"/>
    <w:rsid w:val="00834D3C"/>
    <w:rsid w:val="00834FB4"/>
    <w:rsid w:val="0083506D"/>
    <w:rsid w:val="0083556F"/>
    <w:rsid w:val="00835A73"/>
    <w:rsid w:val="00835CBC"/>
    <w:rsid w:val="00836E3C"/>
    <w:rsid w:val="00837CA7"/>
    <w:rsid w:val="00837E83"/>
    <w:rsid w:val="0084045F"/>
    <w:rsid w:val="008414E7"/>
    <w:rsid w:val="008416FD"/>
    <w:rsid w:val="00841FE9"/>
    <w:rsid w:val="00842267"/>
    <w:rsid w:val="008425A0"/>
    <w:rsid w:val="00843EA3"/>
    <w:rsid w:val="008456C3"/>
    <w:rsid w:val="0084679B"/>
    <w:rsid w:val="00846A52"/>
    <w:rsid w:val="00847692"/>
    <w:rsid w:val="00847C66"/>
    <w:rsid w:val="0085015D"/>
    <w:rsid w:val="00850240"/>
    <w:rsid w:val="00850B2D"/>
    <w:rsid w:val="00850F58"/>
    <w:rsid w:val="0085154D"/>
    <w:rsid w:val="00853484"/>
    <w:rsid w:val="00853496"/>
    <w:rsid w:val="00853BA8"/>
    <w:rsid w:val="008551D4"/>
    <w:rsid w:val="00855989"/>
    <w:rsid w:val="008566DD"/>
    <w:rsid w:val="0085705E"/>
    <w:rsid w:val="00857211"/>
    <w:rsid w:val="008575FC"/>
    <w:rsid w:val="00857963"/>
    <w:rsid w:val="00857A04"/>
    <w:rsid w:val="00857C09"/>
    <w:rsid w:val="00857CA4"/>
    <w:rsid w:val="00860BB6"/>
    <w:rsid w:val="00860C92"/>
    <w:rsid w:val="00860F98"/>
    <w:rsid w:val="008615E8"/>
    <w:rsid w:val="00861924"/>
    <w:rsid w:val="008630EE"/>
    <w:rsid w:val="0086362F"/>
    <w:rsid w:val="008636C7"/>
    <w:rsid w:val="00863D61"/>
    <w:rsid w:val="00863FBD"/>
    <w:rsid w:val="008643E1"/>
    <w:rsid w:val="00864409"/>
    <w:rsid w:val="008647EF"/>
    <w:rsid w:val="00865581"/>
    <w:rsid w:val="00865775"/>
    <w:rsid w:val="00865815"/>
    <w:rsid w:val="00865AA9"/>
    <w:rsid w:val="00865ABF"/>
    <w:rsid w:val="00865CCD"/>
    <w:rsid w:val="008663E8"/>
    <w:rsid w:val="00866AE1"/>
    <w:rsid w:val="008676B6"/>
    <w:rsid w:val="0086788B"/>
    <w:rsid w:val="00867A07"/>
    <w:rsid w:val="008700F2"/>
    <w:rsid w:val="00870287"/>
    <w:rsid w:val="00870A92"/>
    <w:rsid w:val="00871010"/>
    <w:rsid w:val="008714DC"/>
    <w:rsid w:val="0087168C"/>
    <w:rsid w:val="00871A39"/>
    <w:rsid w:val="00871F06"/>
    <w:rsid w:val="0087252D"/>
    <w:rsid w:val="008727C9"/>
    <w:rsid w:val="00872EDD"/>
    <w:rsid w:val="00873BA6"/>
    <w:rsid w:val="00873DC2"/>
    <w:rsid w:val="008743E8"/>
    <w:rsid w:val="00874D95"/>
    <w:rsid w:val="00874F3B"/>
    <w:rsid w:val="0087591D"/>
    <w:rsid w:val="008766B5"/>
    <w:rsid w:val="008766C5"/>
    <w:rsid w:val="008777B1"/>
    <w:rsid w:val="00877AF8"/>
    <w:rsid w:val="00877BC2"/>
    <w:rsid w:val="008800C8"/>
    <w:rsid w:val="008809F6"/>
    <w:rsid w:val="008818CC"/>
    <w:rsid w:val="00881C2A"/>
    <w:rsid w:val="0088250F"/>
    <w:rsid w:val="0088290D"/>
    <w:rsid w:val="00882F2B"/>
    <w:rsid w:val="00883008"/>
    <w:rsid w:val="0088391C"/>
    <w:rsid w:val="00883942"/>
    <w:rsid w:val="0088436C"/>
    <w:rsid w:val="008846BB"/>
    <w:rsid w:val="008851F2"/>
    <w:rsid w:val="008855CE"/>
    <w:rsid w:val="00885BBB"/>
    <w:rsid w:val="0088626A"/>
    <w:rsid w:val="00886C60"/>
    <w:rsid w:val="00886CE4"/>
    <w:rsid w:val="0088736A"/>
    <w:rsid w:val="00887D6E"/>
    <w:rsid w:val="00887DA9"/>
    <w:rsid w:val="00887E1B"/>
    <w:rsid w:val="008916A2"/>
    <w:rsid w:val="00891A5A"/>
    <w:rsid w:val="00892028"/>
    <w:rsid w:val="00892642"/>
    <w:rsid w:val="0089273C"/>
    <w:rsid w:val="00892904"/>
    <w:rsid w:val="0089351B"/>
    <w:rsid w:val="008935BC"/>
    <w:rsid w:val="00893B50"/>
    <w:rsid w:val="00895033"/>
    <w:rsid w:val="008953C5"/>
    <w:rsid w:val="0089594A"/>
    <w:rsid w:val="00895E01"/>
    <w:rsid w:val="00896726"/>
    <w:rsid w:val="0089750A"/>
    <w:rsid w:val="008A195B"/>
    <w:rsid w:val="008A2172"/>
    <w:rsid w:val="008A303F"/>
    <w:rsid w:val="008A3CE4"/>
    <w:rsid w:val="008A4252"/>
    <w:rsid w:val="008A4879"/>
    <w:rsid w:val="008A4BDA"/>
    <w:rsid w:val="008A5311"/>
    <w:rsid w:val="008A5598"/>
    <w:rsid w:val="008A6447"/>
    <w:rsid w:val="008A6AC4"/>
    <w:rsid w:val="008A7591"/>
    <w:rsid w:val="008A794A"/>
    <w:rsid w:val="008A79D1"/>
    <w:rsid w:val="008A7C24"/>
    <w:rsid w:val="008B010E"/>
    <w:rsid w:val="008B011E"/>
    <w:rsid w:val="008B04E0"/>
    <w:rsid w:val="008B110C"/>
    <w:rsid w:val="008B15ED"/>
    <w:rsid w:val="008B1696"/>
    <w:rsid w:val="008B18BA"/>
    <w:rsid w:val="008B18C6"/>
    <w:rsid w:val="008B1915"/>
    <w:rsid w:val="008B1B85"/>
    <w:rsid w:val="008B2605"/>
    <w:rsid w:val="008B315A"/>
    <w:rsid w:val="008B3391"/>
    <w:rsid w:val="008B5029"/>
    <w:rsid w:val="008B5C8B"/>
    <w:rsid w:val="008B5CD7"/>
    <w:rsid w:val="008B6360"/>
    <w:rsid w:val="008B64E2"/>
    <w:rsid w:val="008B6581"/>
    <w:rsid w:val="008B67CA"/>
    <w:rsid w:val="008B71B2"/>
    <w:rsid w:val="008B763B"/>
    <w:rsid w:val="008C0A41"/>
    <w:rsid w:val="008C12CE"/>
    <w:rsid w:val="008C12D1"/>
    <w:rsid w:val="008C17CF"/>
    <w:rsid w:val="008C238C"/>
    <w:rsid w:val="008C2A01"/>
    <w:rsid w:val="008C2A08"/>
    <w:rsid w:val="008C356F"/>
    <w:rsid w:val="008C39DB"/>
    <w:rsid w:val="008C405B"/>
    <w:rsid w:val="008C411E"/>
    <w:rsid w:val="008C47DB"/>
    <w:rsid w:val="008C48D2"/>
    <w:rsid w:val="008C5E33"/>
    <w:rsid w:val="008C75C0"/>
    <w:rsid w:val="008C7B07"/>
    <w:rsid w:val="008C7E04"/>
    <w:rsid w:val="008D0B8E"/>
    <w:rsid w:val="008D0F32"/>
    <w:rsid w:val="008D12E4"/>
    <w:rsid w:val="008D2153"/>
    <w:rsid w:val="008D2442"/>
    <w:rsid w:val="008D27DC"/>
    <w:rsid w:val="008D3284"/>
    <w:rsid w:val="008D3369"/>
    <w:rsid w:val="008D4544"/>
    <w:rsid w:val="008D45CB"/>
    <w:rsid w:val="008D562D"/>
    <w:rsid w:val="008D643C"/>
    <w:rsid w:val="008D6F4A"/>
    <w:rsid w:val="008D73E3"/>
    <w:rsid w:val="008D73F1"/>
    <w:rsid w:val="008D7B6A"/>
    <w:rsid w:val="008E1600"/>
    <w:rsid w:val="008E2ECE"/>
    <w:rsid w:val="008E445C"/>
    <w:rsid w:val="008E504E"/>
    <w:rsid w:val="008E54E1"/>
    <w:rsid w:val="008E5889"/>
    <w:rsid w:val="008E5FC7"/>
    <w:rsid w:val="008E5FE1"/>
    <w:rsid w:val="008E707C"/>
    <w:rsid w:val="008F001B"/>
    <w:rsid w:val="008F044D"/>
    <w:rsid w:val="008F048B"/>
    <w:rsid w:val="008F0731"/>
    <w:rsid w:val="008F193D"/>
    <w:rsid w:val="008F24BC"/>
    <w:rsid w:val="008F24C3"/>
    <w:rsid w:val="008F2B1E"/>
    <w:rsid w:val="008F4D89"/>
    <w:rsid w:val="008F4D9D"/>
    <w:rsid w:val="008F5863"/>
    <w:rsid w:val="008F5F07"/>
    <w:rsid w:val="008F759D"/>
    <w:rsid w:val="008F7F12"/>
    <w:rsid w:val="00900082"/>
    <w:rsid w:val="00900617"/>
    <w:rsid w:val="009009B3"/>
    <w:rsid w:val="00901EC2"/>
    <w:rsid w:val="00903642"/>
    <w:rsid w:val="00903E8D"/>
    <w:rsid w:val="00904AF8"/>
    <w:rsid w:val="00904BED"/>
    <w:rsid w:val="00905395"/>
    <w:rsid w:val="009055F8"/>
    <w:rsid w:val="00905B49"/>
    <w:rsid w:val="00905CDD"/>
    <w:rsid w:val="0090625F"/>
    <w:rsid w:val="009062FE"/>
    <w:rsid w:val="00906447"/>
    <w:rsid w:val="00906A2D"/>
    <w:rsid w:val="0090753C"/>
    <w:rsid w:val="00910A58"/>
    <w:rsid w:val="00910B11"/>
    <w:rsid w:val="00910C88"/>
    <w:rsid w:val="00910D0D"/>
    <w:rsid w:val="00911229"/>
    <w:rsid w:val="009114E5"/>
    <w:rsid w:val="00911CE5"/>
    <w:rsid w:val="00912582"/>
    <w:rsid w:val="0091290E"/>
    <w:rsid w:val="00912D7D"/>
    <w:rsid w:val="00913434"/>
    <w:rsid w:val="0091447C"/>
    <w:rsid w:val="009156F8"/>
    <w:rsid w:val="00915A77"/>
    <w:rsid w:val="00915F5E"/>
    <w:rsid w:val="00916AA4"/>
    <w:rsid w:val="009177E3"/>
    <w:rsid w:val="00917C7F"/>
    <w:rsid w:val="00920F31"/>
    <w:rsid w:val="00921A31"/>
    <w:rsid w:val="00921BC6"/>
    <w:rsid w:val="009224C3"/>
    <w:rsid w:val="00922AC8"/>
    <w:rsid w:val="0092416F"/>
    <w:rsid w:val="00924363"/>
    <w:rsid w:val="0092450E"/>
    <w:rsid w:val="00924538"/>
    <w:rsid w:val="00924BE8"/>
    <w:rsid w:val="00924DD8"/>
    <w:rsid w:val="00926886"/>
    <w:rsid w:val="009268D8"/>
    <w:rsid w:val="00926F2F"/>
    <w:rsid w:val="00926F8F"/>
    <w:rsid w:val="00927C56"/>
    <w:rsid w:val="00927EF3"/>
    <w:rsid w:val="009303FA"/>
    <w:rsid w:val="0093073A"/>
    <w:rsid w:val="009307C6"/>
    <w:rsid w:val="0093129A"/>
    <w:rsid w:val="00931344"/>
    <w:rsid w:val="00931B2C"/>
    <w:rsid w:val="00931B35"/>
    <w:rsid w:val="00931E4F"/>
    <w:rsid w:val="00931FF8"/>
    <w:rsid w:val="009334B8"/>
    <w:rsid w:val="0093369F"/>
    <w:rsid w:val="00933937"/>
    <w:rsid w:val="00934352"/>
    <w:rsid w:val="00934C5D"/>
    <w:rsid w:val="00935907"/>
    <w:rsid w:val="009402C4"/>
    <w:rsid w:val="0094129D"/>
    <w:rsid w:val="0094140A"/>
    <w:rsid w:val="00941F6F"/>
    <w:rsid w:val="00942094"/>
    <w:rsid w:val="009425ED"/>
    <w:rsid w:val="009426F8"/>
    <w:rsid w:val="00942E6E"/>
    <w:rsid w:val="009434DF"/>
    <w:rsid w:val="00943B61"/>
    <w:rsid w:val="009451BB"/>
    <w:rsid w:val="00946596"/>
    <w:rsid w:val="00946C7C"/>
    <w:rsid w:val="00946E63"/>
    <w:rsid w:val="00947527"/>
    <w:rsid w:val="009478D8"/>
    <w:rsid w:val="00947F29"/>
    <w:rsid w:val="00950A36"/>
    <w:rsid w:val="00950EAE"/>
    <w:rsid w:val="009510D8"/>
    <w:rsid w:val="009515E9"/>
    <w:rsid w:val="00951CCC"/>
    <w:rsid w:val="00951FA9"/>
    <w:rsid w:val="009525BB"/>
    <w:rsid w:val="0095266F"/>
    <w:rsid w:val="00952CE1"/>
    <w:rsid w:val="00953250"/>
    <w:rsid w:val="00953C34"/>
    <w:rsid w:val="009544A0"/>
    <w:rsid w:val="00954933"/>
    <w:rsid w:val="009559F1"/>
    <w:rsid w:val="00955C40"/>
    <w:rsid w:val="00957D74"/>
    <w:rsid w:val="00960490"/>
    <w:rsid w:val="009613B4"/>
    <w:rsid w:val="009631FE"/>
    <w:rsid w:val="0096331E"/>
    <w:rsid w:val="009634D9"/>
    <w:rsid w:val="009645CB"/>
    <w:rsid w:val="00964FA5"/>
    <w:rsid w:val="00965193"/>
    <w:rsid w:val="0096539B"/>
    <w:rsid w:val="0096588F"/>
    <w:rsid w:val="0096620B"/>
    <w:rsid w:val="009668F0"/>
    <w:rsid w:val="009670C1"/>
    <w:rsid w:val="009707CE"/>
    <w:rsid w:val="00971BD7"/>
    <w:rsid w:val="0097209E"/>
    <w:rsid w:val="009727A0"/>
    <w:rsid w:val="00974BC5"/>
    <w:rsid w:val="009754E0"/>
    <w:rsid w:val="00976F7C"/>
    <w:rsid w:val="009771EF"/>
    <w:rsid w:val="00977C2B"/>
    <w:rsid w:val="00977E52"/>
    <w:rsid w:val="00980A19"/>
    <w:rsid w:val="00981886"/>
    <w:rsid w:val="00981F0A"/>
    <w:rsid w:val="00982D37"/>
    <w:rsid w:val="0098301D"/>
    <w:rsid w:val="00984369"/>
    <w:rsid w:val="009843B5"/>
    <w:rsid w:val="0098479A"/>
    <w:rsid w:val="00984E54"/>
    <w:rsid w:val="00984F07"/>
    <w:rsid w:val="00985A16"/>
    <w:rsid w:val="00985A22"/>
    <w:rsid w:val="009873BF"/>
    <w:rsid w:val="009879A4"/>
    <w:rsid w:val="009902DB"/>
    <w:rsid w:val="00990CA3"/>
    <w:rsid w:val="00990DFA"/>
    <w:rsid w:val="0099150F"/>
    <w:rsid w:val="009923C1"/>
    <w:rsid w:val="009927AB"/>
    <w:rsid w:val="00992EFE"/>
    <w:rsid w:val="00993923"/>
    <w:rsid w:val="00993A15"/>
    <w:rsid w:val="00994E03"/>
    <w:rsid w:val="00995000"/>
    <w:rsid w:val="0099501B"/>
    <w:rsid w:val="009952AC"/>
    <w:rsid w:val="00995327"/>
    <w:rsid w:val="009961FE"/>
    <w:rsid w:val="009966CC"/>
    <w:rsid w:val="009977F4"/>
    <w:rsid w:val="00997B41"/>
    <w:rsid w:val="00997EBE"/>
    <w:rsid w:val="009A0250"/>
    <w:rsid w:val="009A080E"/>
    <w:rsid w:val="009A08D9"/>
    <w:rsid w:val="009A0B37"/>
    <w:rsid w:val="009A0E16"/>
    <w:rsid w:val="009A0E37"/>
    <w:rsid w:val="009A1046"/>
    <w:rsid w:val="009A1099"/>
    <w:rsid w:val="009A2889"/>
    <w:rsid w:val="009A350B"/>
    <w:rsid w:val="009A45C0"/>
    <w:rsid w:val="009A4698"/>
    <w:rsid w:val="009A47CB"/>
    <w:rsid w:val="009A4AC0"/>
    <w:rsid w:val="009A4E98"/>
    <w:rsid w:val="009A54B7"/>
    <w:rsid w:val="009A561B"/>
    <w:rsid w:val="009A56F1"/>
    <w:rsid w:val="009A5EBD"/>
    <w:rsid w:val="009A6263"/>
    <w:rsid w:val="009A6D6E"/>
    <w:rsid w:val="009A6E7A"/>
    <w:rsid w:val="009A6F12"/>
    <w:rsid w:val="009A6F34"/>
    <w:rsid w:val="009A6F5A"/>
    <w:rsid w:val="009A7D45"/>
    <w:rsid w:val="009B094F"/>
    <w:rsid w:val="009B13BF"/>
    <w:rsid w:val="009B1CC0"/>
    <w:rsid w:val="009B2349"/>
    <w:rsid w:val="009B2B0A"/>
    <w:rsid w:val="009B37CA"/>
    <w:rsid w:val="009B3868"/>
    <w:rsid w:val="009B392A"/>
    <w:rsid w:val="009B3C33"/>
    <w:rsid w:val="009B3F56"/>
    <w:rsid w:val="009B43B3"/>
    <w:rsid w:val="009B43D4"/>
    <w:rsid w:val="009B4922"/>
    <w:rsid w:val="009B4C6C"/>
    <w:rsid w:val="009B4DD5"/>
    <w:rsid w:val="009B50AE"/>
    <w:rsid w:val="009B5FB6"/>
    <w:rsid w:val="009B6864"/>
    <w:rsid w:val="009B7594"/>
    <w:rsid w:val="009B7FD0"/>
    <w:rsid w:val="009C1200"/>
    <w:rsid w:val="009C1B89"/>
    <w:rsid w:val="009C2A24"/>
    <w:rsid w:val="009C2DD5"/>
    <w:rsid w:val="009C3733"/>
    <w:rsid w:val="009C4045"/>
    <w:rsid w:val="009C420B"/>
    <w:rsid w:val="009C4F28"/>
    <w:rsid w:val="009C5469"/>
    <w:rsid w:val="009C5847"/>
    <w:rsid w:val="009C59A6"/>
    <w:rsid w:val="009C5F0A"/>
    <w:rsid w:val="009C5FEB"/>
    <w:rsid w:val="009C6100"/>
    <w:rsid w:val="009C648B"/>
    <w:rsid w:val="009C733B"/>
    <w:rsid w:val="009C781D"/>
    <w:rsid w:val="009C78EE"/>
    <w:rsid w:val="009C7DB9"/>
    <w:rsid w:val="009D039E"/>
    <w:rsid w:val="009D0B8A"/>
    <w:rsid w:val="009D15DF"/>
    <w:rsid w:val="009D1CD8"/>
    <w:rsid w:val="009D323A"/>
    <w:rsid w:val="009D5145"/>
    <w:rsid w:val="009D579B"/>
    <w:rsid w:val="009D5BA8"/>
    <w:rsid w:val="009D6138"/>
    <w:rsid w:val="009D6A66"/>
    <w:rsid w:val="009D70F7"/>
    <w:rsid w:val="009D770D"/>
    <w:rsid w:val="009D7795"/>
    <w:rsid w:val="009D7B87"/>
    <w:rsid w:val="009E04D2"/>
    <w:rsid w:val="009E0A44"/>
    <w:rsid w:val="009E3763"/>
    <w:rsid w:val="009E37A6"/>
    <w:rsid w:val="009E3C2D"/>
    <w:rsid w:val="009E3CC3"/>
    <w:rsid w:val="009E5855"/>
    <w:rsid w:val="009E61C9"/>
    <w:rsid w:val="009E69BF"/>
    <w:rsid w:val="009E7ADA"/>
    <w:rsid w:val="009F03E8"/>
    <w:rsid w:val="009F0708"/>
    <w:rsid w:val="009F11BC"/>
    <w:rsid w:val="009F25A7"/>
    <w:rsid w:val="009F273A"/>
    <w:rsid w:val="009F2B27"/>
    <w:rsid w:val="009F3224"/>
    <w:rsid w:val="009F329C"/>
    <w:rsid w:val="009F4542"/>
    <w:rsid w:val="009F4C99"/>
    <w:rsid w:val="009F62B6"/>
    <w:rsid w:val="009F6A27"/>
    <w:rsid w:val="009F7872"/>
    <w:rsid w:val="00A013CE"/>
    <w:rsid w:val="00A02000"/>
    <w:rsid w:val="00A023A7"/>
    <w:rsid w:val="00A0298E"/>
    <w:rsid w:val="00A02C15"/>
    <w:rsid w:val="00A02FAB"/>
    <w:rsid w:val="00A03473"/>
    <w:rsid w:val="00A039B1"/>
    <w:rsid w:val="00A03FAF"/>
    <w:rsid w:val="00A040BB"/>
    <w:rsid w:val="00A04C1B"/>
    <w:rsid w:val="00A05EDA"/>
    <w:rsid w:val="00A06B93"/>
    <w:rsid w:val="00A06C75"/>
    <w:rsid w:val="00A079FE"/>
    <w:rsid w:val="00A07B23"/>
    <w:rsid w:val="00A07E49"/>
    <w:rsid w:val="00A07F80"/>
    <w:rsid w:val="00A10429"/>
    <w:rsid w:val="00A108EE"/>
    <w:rsid w:val="00A10E16"/>
    <w:rsid w:val="00A10EA1"/>
    <w:rsid w:val="00A110D1"/>
    <w:rsid w:val="00A11FC2"/>
    <w:rsid w:val="00A12476"/>
    <w:rsid w:val="00A130EA"/>
    <w:rsid w:val="00A13B14"/>
    <w:rsid w:val="00A142C7"/>
    <w:rsid w:val="00A14B1B"/>
    <w:rsid w:val="00A14B72"/>
    <w:rsid w:val="00A14E79"/>
    <w:rsid w:val="00A153CD"/>
    <w:rsid w:val="00A15DD3"/>
    <w:rsid w:val="00A163E1"/>
    <w:rsid w:val="00A164DB"/>
    <w:rsid w:val="00A165B8"/>
    <w:rsid w:val="00A167AE"/>
    <w:rsid w:val="00A16802"/>
    <w:rsid w:val="00A1688C"/>
    <w:rsid w:val="00A169BB"/>
    <w:rsid w:val="00A17A8F"/>
    <w:rsid w:val="00A17FD3"/>
    <w:rsid w:val="00A20881"/>
    <w:rsid w:val="00A210DE"/>
    <w:rsid w:val="00A21977"/>
    <w:rsid w:val="00A219BF"/>
    <w:rsid w:val="00A22D41"/>
    <w:rsid w:val="00A235F8"/>
    <w:rsid w:val="00A23874"/>
    <w:rsid w:val="00A24905"/>
    <w:rsid w:val="00A25767"/>
    <w:rsid w:val="00A2638E"/>
    <w:rsid w:val="00A2678D"/>
    <w:rsid w:val="00A26853"/>
    <w:rsid w:val="00A26DD4"/>
    <w:rsid w:val="00A26EB2"/>
    <w:rsid w:val="00A272E7"/>
    <w:rsid w:val="00A278EF"/>
    <w:rsid w:val="00A27961"/>
    <w:rsid w:val="00A279AA"/>
    <w:rsid w:val="00A301B9"/>
    <w:rsid w:val="00A3068D"/>
    <w:rsid w:val="00A3113D"/>
    <w:rsid w:val="00A31149"/>
    <w:rsid w:val="00A313B5"/>
    <w:rsid w:val="00A31D1E"/>
    <w:rsid w:val="00A32194"/>
    <w:rsid w:val="00A32798"/>
    <w:rsid w:val="00A32A05"/>
    <w:rsid w:val="00A33549"/>
    <w:rsid w:val="00A340BC"/>
    <w:rsid w:val="00A34122"/>
    <w:rsid w:val="00A35F34"/>
    <w:rsid w:val="00A368C9"/>
    <w:rsid w:val="00A37B1F"/>
    <w:rsid w:val="00A40665"/>
    <w:rsid w:val="00A410E2"/>
    <w:rsid w:val="00A420C5"/>
    <w:rsid w:val="00A428D9"/>
    <w:rsid w:val="00A42B1B"/>
    <w:rsid w:val="00A42E83"/>
    <w:rsid w:val="00A43588"/>
    <w:rsid w:val="00A43B5E"/>
    <w:rsid w:val="00A44033"/>
    <w:rsid w:val="00A443E7"/>
    <w:rsid w:val="00A45133"/>
    <w:rsid w:val="00A46340"/>
    <w:rsid w:val="00A464CB"/>
    <w:rsid w:val="00A46C6B"/>
    <w:rsid w:val="00A46E81"/>
    <w:rsid w:val="00A46F49"/>
    <w:rsid w:val="00A471BB"/>
    <w:rsid w:val="00A473B7"/>
    <w:rsid w:val="00A4764C"/>
    <w:rsid w:val="00A50EEF"/>
    <w:rsid w:val="00A5147B"/>
    <w:rsid w:val="00A517CD"/>
    <w:rsid w:val="00A51A77"/>
    <w:rsid w:val="00A5278D"/>
    <w:rsid w:val="00A52D96"/>
    <w:rsid w:val="00A54357"/>
    <w:rsid w:val="00A548A6"/>
    <w:rsid w:val="00A54FF1"/>
    <w:rsid w:val="00A55079"/>
    <w:rsid w:val="00A550E4"/>
    <w:rsid w:val="00A559AB"/>
    <w:rsid w:val="00A5626F"/>
    <w:rsid w:val="00A56337"/>
    <w:rsid w:val="00A56B71"/>
    <w:rsid w:val="00A56D42"/>
    <w:rsid w:val="00A56EE4"/>
    <w:rsid w:val="00A57AEF"/>
    <w:rsid w:val="00A57FE4"/>
    <w:rsid w:val="00A60301"/>
    <w:rsid w:val="00A606DE"/>
    <w:rsid w:val="00A60D85"/>
    <w:rsid w:val="00A60F8C"/>
    <w:rsid w:val="00A61526"/>
    <w:rsid w:val="00A61733"/>
    <w:rsid w:val="00A61D47"/>
    <w:rsid w:val="00A620EF"/>
    <w:rsid w:val="00A62723"/>
    <w:rsid w:val="00A627E2"/>
    <w:rsid w:val="00A632FA"/>
    <w:rsid w:val="00A634FC"/>
    <w:rsid w:val="00A63552"/>
    <w:rsid w:val="00A63CB2"/>
    <w:rsid w:val="00A64503"/>
    <w:rsid w:val="00A64E49"/>
    <w:rsid w:val="00A65753"/>
    <w:rsid w:val="00A65B23"/>
    <w:rsid w:val="00A65BF5"/>
    <w:rsid w:val="00A66CE5"/>
    <w:rsid w:val="00A66D76"/>
    <w:rsid w:val="00A70522"/>
    <w:rsid w:val="00A70B47"/>
    <w:rsid w:val="00A710C6"/>
    <w:rsid w:val="00A71268"/>
    <w:rsid w:val="00A712F0"/>
    <w:rsid w:val="00A714D6"/>
    <w:rsid w:val="00A7192B"/>
    <w:rsid w:val="00A71B45"/>
    <w:rsid w:val="00A72293"/>
    <w:rsid w:val="00A72D2D"/>
    <w:rsid w:val="00A72F5A"/>
    <w:rsid w:val="00A735AD"/>
    <w:rsid w:val="00A73F8F"/>
    <w:rsid w:val="00A7405F"/>
    <w:rsid w:val="00A74647"/>
    <w:rsid w:val="00A75704"/>
    <w:rsid w:val="00A75B76"/>
    <w:rsid w:val="00A76A62"/>
    <w:rsid w:val="00A76AB3"/>
    <w:rsid w:val="00A76DD2"/>
    <w:rsid w:val="00A76E2A"/>
    <w:rsid w:val="00A77BCB"/>
    <w:rsid w:val="00A77C07"/>
    <w:rsid w:val="00A80498"/>
    <w:rsid w:val="00A805BB"/>
    <w:rsid w:val="00A80773"/>
    <w:rsid w:val="00A8178A"/>
    <w:rsid w:val="00A81E2C"/>
    <w:rsid w:val="00A81F8C"/>
    <w:rsid w:val="00A823FB"/>
    <w:rsid w:val="00A82F07"/>
    <w:rsid w:val="00A8351D"/>
    <w:rsid w:val="00A84F98"/>
    <w:rsid w:val="00A85A25"/>
    <w:rsid w:val="00A86103"/>
    <w:rsid w:val="00A86877"/>
    <w:rsid w:val="00A86906"/>
    <w:rsid w:val="00A869FB"/>
    <w:rsid w:val="00A86AFC"/>
    <w:rsid w:val="00A8722B"/>
    <w:rsid w:val="00A87BBE"/>
    <w:rsid w:val="00A9082B"/>
    <w:rsid w:val="00A9114E"/>
    <w:rsid w:val="00A919A4"/>
    <w:rsid w:val="00A91B5B"/>
    <w:rsid w:val="00A91C53"/>
    <w:rsid w:val="00A921C4"/>
    <w:rsid w:val="00A92867"/>
    <w:rsid w:val="00A928A3"/>
    <w:rsid w:val="00A92BB4"/>
    <w:rsid w:val="00A9316C"/>
    <w:rsid w:val="00A93747"/>
    <w:rsid w:val="00A947AA"/>
    <w:rsid w:val="00A94B10"/>
    <w:rsid w:val="00A94DAA"/>
    <w:rsid w:val="00A9598F"/>
    <w:rsid w:val="00A95B7A"/>
    <w:rsid w:val="00A95FF4"/>
    <w:rsid w:val="00A969E6"/>
    <w:rsid w:val="00A96B72"/>
    <w:rsid w:val="00A97C01"/>
    <w:rsid w:val="00A97CC6"/>
    <w:rsid w:val="00AA06C5"/>
    <w:rsid w:val="00AA096A"/>
    <w:rsid w:val="00AA0AC2"/>
    <w:rsid w:val="00AA0E77"/>
    <w:rsid w:val="00AA1669"/>
    <w:rsid w:val="00AA21BE"/>
    <w:rsid w:val="00AA3C8E"/>
    <w:rsid w:val="00AA508A"/>
    <w:rsid w:val="00AA5366"/>
    <w:rsid w:val="00AA58BA"/>
    <w:rsid w:val="00AA7089"/>
    <w:rsid w:val="00AA70E6"/>
    <w:rsid w:val="00AA7A80"/>
    <w:rsid w:val="00AA7D18"/>
    <w:rsid w:val="00AB0AF6"/>
    <w:rsid w:val="00AB18B9"/>
    <w:rsid w:val="00AB1DFC"/>
    <w:rsid w:val="00AB2157"/>
    <w:rsid w:val="00AB2745"/>
    <w:rsid w:val="00AB32BC"/>
    <w:rsid w:val="00AB32BE"/>
    <w:rsid w:val="00AB3E93"/>
    <w:rsid w:val="00AB40A7"/>
    <w:rsid w:val="00AB4177"/>
    <w:rsid w:val="00AB44B7"/>
    <w:rsid w:val="00AB45B0"/>
    <w:rsid w:val="00AB4821"/>
    <w:rsid w:val="00AB4C82"/>
    <w:rsid w:val="00AB5228"/>
    <w:rsid w:val="00AB5C70"/>
    <w:rsid w:val="00AC0B11"/>
    <w:rsid w:val="00AC0D75"/>
    <w:rsid w:val="00AC0E1E"/>
    <w:rsid w:val="00AC159B"/>
    <w:rsid w:val="00AC1C84"/>
    <w:rsid w:val="00AC25F5"/>
    <w:rsid w:val="00AC2773"/>
    <w:rsid w:val="00AC2B3B"/>
    <w:rsid w:val="00AC2EEE"/>
    <w:rsid w:val="00AC31FC"/>
    <w:rsid w:val="00AC34FD"/>
    <w:rsid w:val="00AC3756"/>
    <w:rsid w:val="00AC37BA"/>
    <w:rsid w:val="00AC4259"/>
    <w:rsid w:val="00AC53EF"/>
    <w:rsid w:val="00AC573A"/>
    <w:rsid w:val="00AC585C"/>
    <w:rsid w:val="00AC5EFD"/>
    <w:rsid w:val="00AC670D"/>
    <w:rsid w:val="00AC6745"/>
    <w:rsid w:val="00AC6DB9"/>
    <w:rsid w:val="00AC7906"/>
    <w:rsid w:val="00AD0028"/>
    <w:rsid w:val="00AD0134"/>
    <w:rsid w:val="00AD0964"/>
    <w:rsid w:val="00AD098E"/>
    <w:rsid w:val="00AD1002"/>
    <w:rsid w:val="00AD1161"/>
    <w:rsid w:val="00AD1291"/>
    <w:rsid w:val="00AD2095"/>
    <w:rsid w:val="00AD2308"/>
    <w:rsid w:val="00AD23B0"/>
    <w:rsid w:val="00AD26F3"/>
    <w:rsid w:val="00AD2A3E"/>
    <w:rsid w:val="00AD3447"/>
    <w:rsid w:val="00AD3B95"/>
    <w:rsid w:val="00AD43F9"/>
    <w:rsid w:val="00AD47CA"/>
    <w:rsid w:val="00AD4CE1"/>
    <w:rsid w:val="00AD55C9"/>
    <w:rsid w:val="00AD5E50"/>
    <w:rsid w:val="00AD6830"/>
    <w:rsid w:val="00AD6DB8"/>
    <w:rsid w:val="00AD7097"/>
    <w:rsid w:val="00AD77E3"/>
    <w:rsid w:val="00AD7934"/>
    <w:rsid w:val="00AD7A21"/>
    <w:rsid w:val="00AD7AE1"/>
    <w:rsid w:val="00AD7CE5"/>
    <w:rsid w:val="00AE125B"/>
    <w:rsid w:val="00AE13C1"/>
    <w:rsid w:val="00AE1866"/>
    <w:rsid w:val="00AE339B"/>
    <w:rsid w:val="00AE381D"/>
    <w:rsid w:val="00AE40D1"/>
    <w:rsid w:val="00AE469A"/>
    <w:rsid w:val="00AE4947"/>
    <w:rsid w:val="00AE4EF5"/>
    <w:rsid w:val="00AE5528"/>
    <w:rsid w:val="00AE5C92"/>
    <w:rsid w:val="00AE67A1"/>
    <w:rsid w:val="00AE6B88"/>
    <w:rsid w:val="00AE6F1D"/>
    <w:rsid w:val="00AE721C"/>
    <w:rsid w:val="00AF0895"/>
    <w:rsid w:val="00AF11EB"/>
    <w:rsid w:val="00AF17BD"/>
    <w:rsid w:val="00AF1FF2"/>
    <w:rsid w:val="00AF23B0"/>
    <w:rsid w:val="00AF25C1"/>
    <w:rsid w:val="00AF2F15"/>
    <w:rsid w:val="00AF34A8"/>
    <w:rsid w:val="00AF4787"/>
    <w:rsid w:val="00AF660B"/>
    <w:rsid w:val="00AF6733"/>
    <w:rsid w:val="00AF6D49"/>
    <w:rsid w:val="00AF6E5B"/>
    <w:rsid w:val="00AF70ED"/>
    <w:rsid w:val="00AF7362"/>
    <w:rsid w:val="00AF7AEE"/>
    <w:rsid w:val="00AF7FE7"/>
    <w:rsid w:val="00B003C7"/>
    <w:rsid w:val="00B00919"/>
    <w:rsid w:val="00B009F3"/>
    <w:rsid w:val="00B00A13"/>
    <w:rsid w:val="00B00FB1"/>
    <w:rsid w:val="00B0161D"/>
    <w:rsid w:val="00B01A75"/>
    <w:rsid w:val="00B01CD6"/>
    <w:rsid w:val="00B01F96"/>
    <w:rsid w:val="00B023EB"/>
    <w:rsid w:val="00B023EF"/>
    <w:rsid w:val="00B02F92"/>
    <w:rsid w:val="00B037D1"/>
    <w:rsid w:val="00B054E6"/>
    <w:rsid w:val="00B0561E"/>
    <w:rsid w:val="00B05F8D"/>
    <w:rsid w:val="00B06609"/>
    <w:rsid w:val="00B06C7A"/>
    <w:rsid w:val="00B06E45"/>
    <w:rsid w:val="00B07225"/>
    <w:rsid w:val="00B07BF3"/>
    <w:rsid w:val="00B07D61"/>
    <w:rsid w:val="00B1011D"/>
    <w:rsid w:val="00B1090B"/>
    <w:rsid w:val="00B10BFE"/>
    <w:rsid w:val="00B10C96"/>
    <w:rsid w:val="00B11345"/>
    <w:rsid w:val="00B1185E"/>
    <w:rsid w:val="00B1200D"/>
    <w:rsid w:val="00B1273B"/>
    <w:rsid w:val="00B1340F"/>
    <w:rsid w:val="00B139E1"/>
    <w:rsid w:val="00B13A8E"/>
    <w:rsid w:val="00B13F69"/>
    <w:rsid w:val="00B140D5"/>
    <w:rsid w:val="00B1469F"/>
    <w:rsid w:val="00B147B1"/>
    <w:rsid w:val="00B15211"/>
    <w:rsid w:val="00B15435"/>
    <w:rsid w:val="00B16079"/>
    <w:rsid w:val="00B16E73"/>
    <w:rsid w:val="00B17FED"/>
    <w:rsid w:val="00B20845"/>
    <w:rsid w:val="00B20D12"/>
    <w:rsid w:val="00B2196F"/>
    <w:rsid w:val="00B21CD9"/>
    <w:rsid w:val="00B22305"/>
    <w:rsid w:val="00B224CF"/>
    <w:rsid w:val="00B22863"/>
    <w:rsid w:val="00B232DF"/>
    <w:rsid w:val="00B23534"/>
    <w:rsid w:val="00B23F31"/>
    <w:rsid w:val="00B24173"/>
    <w:rsid w:val="00B24720"/>
    <w:rsid w:val="00B24BB7"/>
    <w:rsid w:val="00B25269"/>
    <w:rsid w:val="00B2543D"/>
    <w:rsid w:val="00B25C01"/>
    <w:rsid w:val="00B25C5F"/>
    <w:rsid w:val="00B2623A"/>
    <w:rsid w:val="00B266C0"/>
    <w:rsid w:val="00B2689D"/>
    <w:rsid w:val="00B3057D"/>
    <w:rsid w:val="00B30864"/>
    <w:rsid w:val="00B30E64"/>
    <w:rsid w:val="00B311B0"/>
    <w:rsid w:val="00B31365"/>
    <w:rsid w:val="00B32492"/>
    <w:rsid w:val="00B32666"/>
    <w:rsid w:val="00B32CA6"/>
    <w:rsid w:val="00B3339C"/>
    <w:rsid w:val="00B3498D"/>
    <w:rsid w:val="00B34B19"/>
    <w:rsid w:val="00B34BC9"/>
    <w:rsid w:val="00B34EAD"/>
    <w:rsid w:val="00B34EF3"/>
    <w:rsid w:val="00B353F3"/>
    <w:rsid w:val="00B35878"/>
    <w:rsid w:val="00B36584"/>
    <w:rsid w:val="00B37323"/>
    <w:rsid w:val="00B37773"/>
    <w:rsid w:val="00B401BE"/>
    <w:rsid w:val="00B403D6"/>
    <w:rsid w:val="00B40E4F"/>
    <w:rsid w:val="00B40EF0"/>
    <w:rsid w:val="00B41A24"/>
    <w:rsid w:val="00B41C5D"/>
    <w:rsid w:val="00B42B29"/>
    <w:rsid w:val="00B42D9B"/>
    <w:rsid w:val="00B433FE"/>
    <w:rsid w:val="00B43845"/>
    <w:rsid w:val="00B44044"/>
    <w:rsid w:val="00B455B9"/>
    <w:rsid w:val="00B467D7"/>
    <w:rsid w:val="00B46CA2"/>
    <w:rsid w:val="00B4753D"/>
    <w:rsid w:val="00B4762E"/>
    <w:rsid w:val="00B47A17"/>
    <w:rsid w:val="00B50880"/>
    <w:rsid w:val="00B508A9"/>
    <w:rsid w:val="00B50DF0"/>
    <w:rsid w:val="00B51416"/>
    <w:rsid w:val="00B518C1"/>
    <w:rsid w:val="00B51921"/>
    <w:rsid w:val="00B51D16"/>
    <w:rsid w:val="00B52199"/>
    <w:rsid w:val="00B521C5"/>
    <w:rsid w:val="00B52236"/>
    <w:rsid w:val="00B522BB"/>
    <w:rsid w:val="00B5266A"/>
    <w:rsid w:val="00B527E5"/>
    <w:rsid w:val="00B52A4D"/>
    <w:rsid w:val="00B52A79"/>
    <w:rsid w:val="00B5308F"/>
    <w:rsid w:val="00B534FC"/>
    <w:rsid w:val="00B5360C"/>
    <w:rsid w:val="00B53A93"/>
    <w:rsid w:val="00B53C6B"/>
    <w:rsid w:val="00B53CF8"/>
    <w:rsid w:val="00B554D0"/>
    <w:rsid w:val="00B55CE1"/>
    <w:rsid w:val="00B561B4"/>
    <w:rsid w:val="00B567DF"/>
    <w:rsid w:val="00B56F83"/>
    <w:rsid w:val="00B57A70"/>
    <w:rsid w:val="00B57CE8"/>
    <w:rsid w:val="00B57E4F"/>
    <w:rsid w:val="00B60003"/>
    <w:rsid w:val="00B60507"/>
    <w:rsid w:val="00B60D2C"/>
    <w:rsid w:val="00B611AB"/>
    <w:rsid w:val="00B61C31"/>
    <w:rsid w:val="00B6310F"/>
    <w:rsid w:val="00B6329C"/>
    <w:rsid w:val="00B65228"/>
    <w:rsid w:val="00B6653F"/>
    <w:rsid w:val="00B6658F"/>
    <w:rsid w:val="00B66E52"/>
    <w:rsid w:val="00B67142"/>
    <w:rsid w:val="00B673C6"/>
    <w:rsid w:val="00B67B04"/>
    <w:rsid w:val="00B70536"/>
    <w:rsid w:val="00B70559"/>
    <w:rsid w:val="00B70A82"/>
    <w:rsid w:val="00B70C92"/>
    <w:rsid w:val="00B71305"/>
    <w:rsid w:val="00B71B4C"/>
    <w:rsid w:val="00B71EB5"/>
    <w:rsid w:val="00B720B4"/>
    <w:rsid w:val="00B73014"/>
    <w:rsid w:val="00B73507"/>
    <w:rsid w:val="00B7490C"/>
    <w:rsid w:val="00B76349"/>
    <w:rsid w:val="00B777C7"/>
    <w:rsid w:val="00B77ABE"/>
    <w:rsid w:val="00B800E3"/>
    <w:rsid w:val="00B809B2"/>
    <w:rsid w:val="00B81427"/>
    <w:rsid w:val="00B8169C"/>
    <w:rsid w:val="00B81C32"/>
    <w:rsid w:val="00B81DB1"/>
    <w:rsid w:val="00B81DC6"/>
    <w:rsid w:val="00B81F25"/>
    <w:rsid w:val="00B8259C"/>
    <w:rsid w:val="00B82A3E"/>
    <w:rsid w:val="00B82CA8"/>
    <w:rsid w:val="00B837B9"/>
    <w:rsid w:val="00B83A24"/>
    <w:rsid w:val="00B83D82"/>
    <w:rsid w:val="00B8423B"/>
    <w:rsid w:val="00B84647"/>
    <w:rsid w:val="00B84B49"/>
    <w:rsid w:val="00B851C1"/>
    <w:rsid w:val="00B858B6"/>
    <w:rsid w:val="00B8621A"/>
    <w:rsid w:val="00B86C78"/>
    <w:rsid w:val="00B86CC9"/>
    <w:rsid w:val="00B87EC1"/>
    <w:rsid w:val="00B901C4"/>
    <w:rsid w:val="00B905DE"/>
    <w:rsid w:val="00B90B2E"/>
    <w:rsid w:val="00B90F10"/>
    <w:rsid w:val="00B910BE"/>
    <w:rsid w:val="00B9136B"/>
    <w:rsid w:val="00B91DDD"/>
    <w:rsid w:val="00B920C1"/>
    <w:rsid w:val="00B923C5"/>
    <w:rsid w:val="00B926EE"/>
    <w:rsid w:val="00B930B6"/>
    <w:rsid w:val="00B9325D"/>
    <w:rsid w:val="00B9343E"/>
    <w:rsid w:val="00B93B25"/>
    <w:rsid w:val="00B93F32"/>
    <w:rsid w:val="00B944BC"/>
    <w:rsid w:val="00B953DF"/>
    <w:rsid w:val="00B959BD"/>
    <w:rsid w:val="00B96228"/>
    <w:rsid w:val="00B971B4"/>
    <w:rsid w:val="00B971C3"/>
    <w:rsid w:val="00BA06A7"/>
    <w:rsid w:val="00BA0F1B"/>
    <w:rsid w:val="00BA255B"/>
    <w:rsid w:val="00BA2EE0"/>
    <w:rsid w:val="00BA49CB"/>
    <w:rsid w:val="00BA4D8B"/>
    <w:rsid w:val="00BA4E43"/>
    <w:rsid w:val="00BA4FA5"/>
    <w:rsid w:val="00BA526A"/>
    <w:rsid w:val="00BA57E8"/>
    <w:rsid w:val="00BA5971"/>
    <w:rsid w:val="00BA5EEF"/>
    <w:rsid w:val="00BA6567"/>
    <w:rsid w:val="00BA6889"/>
    <w:rsid w:val="00BA692C"/>
    <w:rsid w:val="00BA6FEB"/>
    <w:rsid w:val="00BA7C71"/>
    <w:rsid w:val="00BA7CCB"/>
    <w:rsid w:val="00BB094B"/>
    <w:rsid w:val="00BB15C5"/>
    <w:rsid w:val="00BB16CE"/>
    <w:rsid w:val="00BB1B23"/>
    <w:rsid w:val="00BB21D9"/>
    <w:rsid w:val="00BB2271"/>
    <w:rsid w:val="00BB2636"/>
    <w:rsid w:val="00BB2C84"/>
    <w:rsid w:val="00BB344F"/>
    <w:rsid w:val="00BB36F5"/>
    <w:rsid w:val="00BB3947"/>
    <w:rsid w:val="00BB4047"/>
    <w:rsid w:val="00BB4711"/>
    <w:rsid w:val="00BB5FC0"/>
    <w:rsid w:val="00BB6288"/>
    <w:rsid w:val="00BB71C2"/>
    <w:rsid w:val="00BB76D4"/>
    <w:rsid w:val="00BC0759"/>
    <w:rsid w:val="00BC0CD4"/>
    <w:rsid w:val="00BC1349"/>
    <w:rsid w:val="00BC16F6"/>
    <w:rsid w:val="00BC1FF7"/>
    <w:rsid w:val="00BC2089"/>
    <w:rsid w:val="00BC2639"/>
    <w:rsid w:val="00BC2FDB"/>
    <w:rsid w:val="00BC3437"/>
    <w:rsid w:val="00BC3B76"/>
    <w:rsid w:val="00BC3E24"/>
    <w:rsid w:val="00BC4BCE"/>
    <w:rsid w:val="00BC5148"/>
    <w:rsid w:val="00BC66AA"/>
    <w:rsid w:val="00BC6B4A"/>
    <w:rsid w:val="00BC6F3C"/>
    <w:rsid w:val="00BC72C0"/>
    <w:rsid w:val="00BC72C3"/>
    <w:rsid w:val="00BC7C53"/>
    <w:rsid w:val="00BD0644"/>
    <w:rsid w:val="00BD0667"/>
    <w:rsid w:val="00BD0A51"/>
    <w:rsid w:val="00BD199C"/>
    <w:rsid w:val="00BD28FB"/>
    <w:rsid w:val="00BD2B0F"/>
    <w:rsid w:val="00BD3296"/>
    <w:rsid w:val="00BD3AAC"/>
    <w:rsid w:val="00BD453E"/>
    <w:rsid w:val="00BD4718"/>
    <w:rsid w:val="00BD53DB"/>
    <w:rsid w:val="00BD566D"/>
    <w:rsid w:val="00BD58D2"/>
    <w:rsid w:val="00BD5F4D"/>
    <w:rsid w:val="00BD69F2"/>
    <w:rsid w:val="00BD6A94"/>
    <w:rsid w:val="00BD6B78"/>
    <w:rsid w:val="00BD6C13"/>
    <w:rsid w:val="00BD6FB1"/>
    <w:rsid w:val="00BE0013"/>
    <w:rsid w:val="00BE0423"/>
    <w:rsid w:val="00BE0715"/>
    <w:rsid w:val="00BE0CD6"/>
    <w:rsid w:val="00BE0F87"/>
    <w:rsid w:val="00BE1328"/>
    <w:rsid w:val="00BE1A93"/>
    <w:rsid w:val="00BE2430"/>
    <w:rsid w:val="00BE2AA0"/>
    <w:rsid w:val="00BE3207"/>
    <w:rsid w:val="00BE3384"/>
    <w:rsid w:val="00BE34B8"/>
    <w:rsid w:val="00BE3789"/>
    <w:rsid w:val="00BE4739"/>
    <w:rsid w:val="00BE4C2F"/>
    <w:rsid w:val="00BE55EB"/>
    <w:rsid w:val="00BE5B9A"/>
    <w:rsid w:val="00BE5EE3"/>
    <w:rsid w:val="00BE602E"/>
    <w:rsid w:val="00BE7658"/>
    <w:rsid w:val="00BE76C1"/>
    <w:rsid w:val="00BE7C76"/>
    <w:rsid w:val="00BF040B"/>
    <w:rsid w:val="00BF10C1"/>
    <w:rsid w:val="00BF14E9"/>
    <w:rsid w:val="00BF1E4E"/>
    <w:rsid w:val="00BF249C"/>
    <w:rsid w:val="00BF30DE"/>
    <w:rsid w:val="00BF3366"/>
    <w:rsid w:val="00BF405F"/>
    <w:rsid w:val="00BF455C"/>
    <w:rsid w:val="00BF4684"/>
    <w:rsid w:val="00BF46FD"/>
    <w:rsid w:val="00BF48B3"/>
    <w:rsid w:val="00BF491F"/>
    <w:rsid w:val="00BF49A2"/>
    <w:rsid w:val="00BF50CA"/>
    <w:rsid w:val="00BF5303"/>
    <w:rsid w:val="00BF637F"/>
    <w:rsid w:val="00BF6564"/>
    <w:rsid w:val="00BF705D"/>
    <w:rsid w:val="00BF7E77"/>
    <w:rsid w:val="00C000BD"/>
    <w:rsid w:val="00C0023C"/>
    <w:rsid w:val="00C0045E"/>
    <w:rsid w:val="00C0055C"/>
    <w:rsid w:val="00C007C1"/>
    <w:rsid w:val="00C01250"/>
    <w:rsid w:val="00C017AA"/>
    <w:rsid w:val="00C01D16"/>
    <w:rsid w:val="00C02CB2"/>
    <w:rsid w:val="00C02DB9"/>
    <w:rsid w:val="00C03640"/>
    <w:rsid w:val="00C03AF1"/>
    <w:rsid w:val="00C0431A"/>
    <w:rsid w:val="00C04C2F"/>
    <w:rsid w:val="00C04CCA"/>
    <w:rsid w:val="00C061E2"/>
    <w:rsid w:val="00C0663F"/>
    <w:rsid w:val="00C067FC"/>
    <w:rsid w:val="00C0706F"/>
    <w:rsid w:val="00C07C4D"/>
    <w:rsid w:val="00C07CE4"/>
    <w:rsid w:val="00C07D50"/>
    <w:rsid w:val="00C10AAA"/>
    <w:rsid w:val="00C10CA1"/>
    <w:rsid w:val="00C126DB"/>
    <w:rsid w:val="00C1284A"/>
    <w:rsid w:val="00C14120"/>
    <w:rsid w:val="00C15850"/>
    <w:rsid w:val="00C15D20"/>
    <w:rsid w:val="00C16604"/>
    <w:rsid w:val="00C16EA2"/>
    <w:rsid w:val="00C173FB"/>
    <w:rsid w:val="00C176E4"/>
    <w:rsid w:val="00C17713"/>
    <w:rsid w:val="00C1791C"/>
    <w:rsid w:val="00C17928"/>
    <w:rsid w:val="00C205FA"/>
    <w:rsid w:val="00C212C9"/>
    <w:rsid w:val="00C21F58"/>
    <w:rsid w:val="00C222F7"/>
    <w:rsid w:val="00C22AA6"/>
    <w:rsid w:val="00C23CF6"/>
    <w:rsid w:val="00C23EFB"/>
    <w:rsid w:val="00C248A3"/>
    <w:rsid w:val="00C24CE4"/>
    <w:rsid w:val="00C2550C"/>
    <w:rsid w:val="00C25671"/>
    <w:rsid w:val="00C259EB"/>
    <w:rsid w:val="00C263B5"/>
    <w:rsid w:val="00C268F1"/>
    <w:rsid w:val="00C26BBD"/>
    <w:rsid w:val="00C26D8B"/>
    <w:rsid w:val="00C26F3C"/>
    <w:rsid w:val="00C27110"/>
    <w:rsid w:val="00C273A7"/>
    <w:rsid w:val="00C276C7"/>
    <w:rsid w:val="00C31719"/>
    <w:rsid w:val="00C31D73"/>
    <w:rsid w:val="00C322A0"/>
    <w:rsid w:val="00C32B8F"/>
    <w:rsid w:val="00C331DF"/>
    <w:rsid w:val="00C333F0"/>
    <w:rsid w:val="00C334CF"/>
    <w:rsid w:val="00C336AC"/>
    <w:rsid w:val="00C33AC6"/>
    <w:rsid w:val="00C33D29"/>
    <w:rsid w:val="00C34084"/>
    <w:rsid w:val="00C3469F"/>
    <w:rsid w:val="00C3519E"/>
    <w:rsid w:val="00C35F58"/>
    <w:rsid w:val="00C36226"/>
    <w:rsid w:val="00C36684"/>
    <w:rsid w:val="00C36BDD"/>
    <w:rsid w:val="00C37095"/>
    <w:rsid w:val="00C37819"/>
    <w:rsid w:val="00C378EA"/>
    <w:rsid w:val="00C37AEF"/>
    <w:rsid w:val="00C37B2D"/>
    <w:rsid w:val="00C40B01"/>
    <w:rsid w:val="00C41751"/>
    <w:rsid w:val="00C41780"/>
    <w:rsid w:val="00C41E6B"/>
    <w:rsid w:val="00C436B3"/>
    <w:rsid w:val="00C43D0B"/>
    <w:rsid w:val="00C45B9B"/>
    <w:rsid w:val="00C4690A"/>
    <w:rsid w:val="00C47E3A"/>
    <w:rsid w:val="00C50947"/>
    <w:rsid w:val="00C50D84"/>
    <w:rsid w:val="00C50E7F"/>
    <w:rsid w:val="00C514A9"/>
    <w:rsid w:val="00C51F73"/>
    <w:rsid w:val="00C53A1E"/>
    <w:rsid w:val="00C540D4"/>
    <w:rsid w:val="00C54AD0"/>
    <w:rsid w:val="00C55D79"/>
    <w:rsid w:val="00C5703B"/>
    <w:rsid w:val="00C57BBC"/>
    <w:rsid w:val="00C57C2C"/>
    <w:rsid w:val="00C60A15"/>
    <w:rsid w:val="00C610D5"/>
    <w:rsid w:val="00C616C7"/>
    <w:rsid w:val="00C622F6"/>
    <w:rsid w:val="00C62BBE"/>
    <w:rsid w:val="00C62BE9"/>
    <w:rsid w:val="00C63005"/>
    <w:rsid w:val="00C63185"/>
    <w:rsid w:val="00C638B5"/>
    <w:rsid w:val="00C63B3D"/>
    <w:rsid w:val="00C640AB"/>
    <w:rsid w:val="00C643D4"/>
    <w:rsid w:val="00C64CCD"/>
    <w:rsid w:val="00C650F3"/>
    <w:rsid w:val="00C65157"/>
    <w:rsid w:val="00C6550D"/>
    <w:rsid w:val="00C6553C"/>
    <w:rsid w:val="00C65FB9"/>
    <w:rsid w:val="00C664B2"/>
    <w:rsid w:val="00C66757"/>
    <w:rsid w:val="00C66A40"/>
    <w:rsid w:val="00C671E0"/>
    <w:rsid w:val="00C677C6"/>
    <w:rsid w:val="00C7042E"/>
    <w:rsid w:val="00C70646"/>
    <w:rsid w:val="00C707B0"/>
    <w:rsid w:val="00C70B95"/>
    <w:rsid w:val="00C71AED"/>
    <w:rsid w:val="00C72342"/>
    <w:rsid w:val="00C72D72"/>
    <w:rsid w:val="00C72D98"/>
    <w:rsid w:val="00C72EC1"/>
    <w:rsid w:val="00C73399"/>
    <w:rsid w:val="00C73802"/>
    <w:rsid w:val="00C74846"/>
    <w:rsid w:val="00C74CDD"/>
    <w:rsid w:val="00C75BED"/>
    <w:rsid w:val="00C75D26"/>
    <w:rsid w:val="00C76326"/>
    <w:rsid w:val="00C767A5"/>
    <w:rsid w:val="00C76BAC"/>
    <w:rsid w:val="00C76E6A"/>
    <w:rsid w:val="00C76E7D"/>
    <w:rsid w:val="00C771C6"/>
    <w:rsid w:val="00C80787"/>
    <w:rsid w:val="00C80914"/>
    <w:rsid w:val="00C80DB1"/>
    <w:rsid w:val="00C80F52"/>
    <w:rsid w:val="00C817F0"/>
    <w:rsid w:val="00C81C4D"/>
    <w:rsid w:val="00C81C53"/>
    <w:rsid w:val="00C81E26"/>
    <w:rsid w:val="00C81EB0"/>
    <w:rsid w:val="00C81F9E"/>
    <w:rsid w:val="00C82288"/>
    <w:rsid w:val="00C823E8"/>
    <w:rsid w:val="00C82AD2"/>
    <w:rsid w:val="00C82CF9"/>
    <w:rsid w:val="00C833F6"/>
    <w:rsid w:val="00C83485"/>
    <w:rsid w:val="00C838D6"/>
    <w:rsid w:val="00C84B94"/>
    <w:rsid w:val="00C84C4E"/>
    <w:rsid w:val="00C84CA5"/>
    <w:rsid w:val="00C85C34"/>
    <w:rsid w:val="00C85EEC"/>
    <w:rsid w:val="00C866CE"/>
    <w:rsid w:val="00C86B71"/>
    <w:rsid w:val="00C87AFA"/>
    <w:rsid w:val="00C87F90"/>
    <w:rsid w:val="00C902AF"/>
    <w:rsid w:val="00C910F1"/>
    <w:rsid w:val="00C91585"/>
    <w:rsid w:val="00C93045"/>
    <w:rsid w:val="00C93425"/>
    <w:rsid w:val="00C93D16"/>
    <w:rsid w:val="00C93D1D"/>
    <w:rsid w:val="00C93DE5"/>
    <w:rsid w:val="00C947BC"/>
    <w:rsid w:val="00C9557C"/>
    <w:rsid w:val="00C95D2F"/>
    <w:rsid w:val="00C95E19"/>
    <w:rsid w:val="00C96662"/>
    <w:rsid w:val="00C968ED"/>
    <w:rsid w:val="00C96EF6"/>
    <w:rsid w:val="00C96FE0"/>
    <w:rsid w:val="00C97312"/>
    <w:rsid w:val="00C97CD8"/>
    <w:rsid w:val="00CA071F"/>
    <w:rsid w:val="00CA08E8"/>
    <w:rsid w:val="00CA0CE4"/>
    <w:rsid w:val="00CA0D24"/>
    <w:rsid w:val="00CA29DF"/>
    <w:rsid w:val="00CA2EE0"/>
    <w:rsid w:val="00CA2EF7"/>
    <w:rsid w:val="00CA3233"/>
    <w:rsid w:val="00CA3F6A"/>
    <w:rsid w:val="00CA4051"/>
    <w:rsid w:val="00CA4B38"/>
    <w:rsid w:val="00CA5308"/>
    <w:rsid w:val="00CA535E"/>
    <w:rsid w:val="00CA5528"/>
    <w:rsid w:val="00CA5A3E"/>
    <w:rsid w:val="00CA70F1"/>
    <w:rsid w:val="00CA7CF4"/>
    <w:rsid w:val="00CB052D"/>
    <w:rsid w:val="00CB09A9"/>
    <w:rsid w:val="00CB12B0"/>
    <w:rsid w:val="00CB1795"/>
    <w:rsid w:val="00CB1A54"/>
    <w:rsid w:val="00CB27A6"/>
    <w:rsid w:val="00CB28FD"/>
    <w:rsid w:val="00CB33B1"/>
    <w:rsid w:val="00CB4DF7"/>
    <w:rsid w:val="00CB542D"/>
    <w:rsid w:val="00CB5D3D"/>
    <w:rsid w:val="00CB7A6A"/>
    <w:rsid w:val="00CB7AEA"/>
    <w:rsid w:val="00CC0979"/>
    <w:rsid w:val="00CC0BA3"/>
    <w:rsid w:val="00CC0D77"/>
    <w:rsid w:val="00CC1220"/>
    <w:rsid w:val="00CC1302"/>
    <w:rsid w:val="00CC13AB"/>
    <w:rsid w:val="00CC13C7"/>
    <w:rsid w:val="00CC16B0"/>
    <w:rsid w:val="00CC1831"/>
    <w:rsid w:val="00CC189D"/>
    <w:rsid w:val="00CC29A2"/>
    <w:rsid w:val="00CC2F25"/>
    <w:rsid w:val="00CC3445"/>
    <w:rsid w:val="00CC35DF"/>
    <w:rsid w:val="00CC3E42"/>
    <w:rsid w:val="00CC4996"/>
    <w:rsid w:val="00CC4EB1"/>
    <w:rsid w:val="00CC5100"/>
    <w:rsid w:val="00CC5270"/>
    <w:rsid w:val="00CC5462"/>
    <w:rsid w:val="00CC5D03"/>
    <w:rsid w:val="00CC5E9C"/>
    <w:rsid w:val="00CC62F7"/>
    <w:rsid w:val="00CC6A15"/>
    <w:rsid w:val="00CC706E"/>
    <w:rsid w:val="00CC7454"/>
    <w:rsid w:val="00CC7CCE"/>
    <w:rsid w:val="00CD0484"/>
    <w:rsid w:val="00CD05C1"/>
    <w:rsid w:val="00CD0CEA"/>
    <w:rsid w:val="00CD19D2"/>
    <w:rsid w:val="00CD1D78"/>
    <w:rsid w:val="00CD203C"/>
    <w:rsid w:val="00CD205F"/>
    <w:rsid w:val="00CD2CD4"/>
    <w:rsid w:val="00CD3A95"/>
    <w:rsid w:val="00CD3BB5"/>
    <w:rsid w:val="00CD3F1B"/>
    <w:rsid w:val="00CD4374"/>
    <w:rsid w:val="00CD467F"/>
    <w:rsid w:val="00CD4F60"/>
    <w:rsid w:val="00CD6688"/>
    <w:rsid w:val="00CD6E3F"/>
    <w:rsid w:val="00CD6F5D"/>
    <w:rsid w:val="00CD733B"/>
    <w:rsid w:val="00CD73F5"/>
    <w:rsid w:val="00CD7509"/>
    <w:rsid w:val="00CD77B8"/>
    <w:rsid w:val="00CE0664"/>
    <w:rsid w:val="00CE34F8"/>
    <w:rsid w:val="00CE35B7"/>
    <w:rsid w:val="00CE38A9"/>
    <w:rsid w:val="00CE3A86"/>
    <w:rsid w:val="00CE434B"/>
    <w:rsid w:val="00CE4B1F"/>
    <w:rsid w:val="00CE4C65"/>
    <w:rsid w:val="00CE51A6"/>
    <w:rsid w:val="00CE5985"/>
    <w:rsid w:val="00CE61E3"/>
    <w:rsid w:val="00CE6320"/>
    <w:rsid w:val="00CE6353"/>
    <w:rsid w:val="00CE6B92"/>
    <w:rsid w:val="00CE6BB8"/>
    <w:rsid w:val="00CE6FCD"/>
    <w:rsid w:val="00CE759C"/>
    <w:rsid w:val="00CE76A6"/>
    <w:rsid w:val="00CF03AD"/>
    <w:rsid w:val="00CF04B2"/>
    <w:rsid w:val="00CF0CCB"/>
    <w:rsid w:val="00CF1C2D"/>
    <w:rsid w:val="00CF20A5"/>
    <w:rsid w:val="00CF2877"/>
    <w:rsid w:val="00CF383A"/>
    <w:rsid w:val="00CF3885"/>
    <w:rsid w:val="00CF396E"/>
    <w:rsid w:val="00CF44B1"/>
    <w:rsid w:val="00CF453E"/>
    <w:rsid w:val="00CF456C"/>
    <w:rsid w:val="00CF4C38"/>
    <w:rsid w:val="00CF5208"/>
    <w:rsid w:val="00CF521E"/>
    <w:rsid w:val="00CF53D2"/>
    <w:rsid w:val="00CF5D23"/>
    <w:rsid w:val="00D006F5"/>
    <w:rsid w:val="00D021E7"/>
    <w:rsid w:val="00D02C18"/>
    <w:rsid w:val="00D02CD3"/>
    <w:rsid w:val="00D02F93"/>
    <w:rsid w:val="00D03105"/>
    <w:rsid w:val="00D03205"/>
    <w:rsid w:val="00D042BC"/>
    <w:rsid w:val="00D04CDF"/>
    <w:rsid w:val="00D05A4F"/>
    <w:rsid w:val="00D05C8F"/>
    <w:rsid w:val="00D06C5F"/>
    <w:rsid w:val="00D0700A"/>
    <w:rsid w:val="00D0707F"/>
    <w:rsid w:val="00D072C6"/>
    <w:rsid w:val="00D07394"/>
    <w:rsid w:val="00D0780F"/>
    <w:rsid w:val="00D07DF8"/>
    <w:rsid w:val="00D10D83"/>
    <w:rsid w:val="00D1240B"/>
    <w:rsid w:val="00D12D37"/>
    <w:rsid w:val="00D136E7"/>
    <w:rsid w:val="00D13812"/>
    <w:rsid w:val="00D1396E"/>
    <w:rsid w:val="00D13F4E"/>
    <w:rsid w:val="00D1420A"/>
    <w:rsid w:val="00D14286"/>
    <w:rsid w:val="00D14429"/>
    <w:rsid w:val="00D1534C"/>
    <w:rsid w:val="00D15A56"/>
    <w:rsid w:val="00D16E24"/>
    <w:rsid w:val="00D170A8"/>
    <w:rsid w:val="00D177F7"/>
    <w:rsid w:val="00D17E7C"/>
    <w:rsid w:val="00D20368"/>
    <w:rsid w:val="00D207FF"/>
    <w:rsid w:val="00D219E6"/>
    <w:rsid w:val="00D21D40"/>
    <w:rsid w:val="00D21F2D"/>
    <w:rsid w:val="00D225F2"/>
    <w:rsid w:val="00D22611"/>
    <w:rsid w:val="00D22CB7"/>
    <w:rsid w:val="00D22D25"/>
    <w:rsid w:val="00D23691"/>
    <w:rsid w:val="00D23783"/>
    <w:rsid w:val="00D23A55"/>
    <w:rsid w:val="00D23B0D"/>
    <w:rsid w:val="00D23D93"/>
    <w:rsid w:val="00D23EB5"/>
    <w:rsid w:val="00D23F34"/>
    <w:rsid w:val="00D24722"/>
    <w:rsid w:val="00D24B87"/>
    <w:rsid w:val="00D2550E"/>
    <w:rsid w:val="00D2620F"/>
    <w:rsid w:val="00D26397"/>
    <w:rsid w:val="00D263B5"/>
    <w:rsid w:val="00D266CE"/>
    <w:rsid w:val="00D26993"/>
    <w:rsid w:val="00D272A8"/>
    <w:rsid w:val="00D300A0"/>
    <w:rsid w:val="00D30118"/>
    <w:rsid w:val="00D3084E"/>
    <w:rsid w:val="00D30CDC"/>
    <w:rsid w:val="00D314D2"/>
    <w:rsid w:val="00D31B5B"/>
    <w:rsid w:val="00D32078"/>
    <w:rsid w:val="00D320E6"/>
    <w:rsid w:val="00D32B4F"/>
    <w:rsid w:val="00D32C12"/>
    <w:rsid w:val="00D336C0"/>
    <w:rsid w:val="00D33A23"/>
    <w:rsid w:val="00D347CE"/>
    <w:rsid w:val="00D35368"/>
    <w:rsid w:val="00D354E7"/>
    <w:rsid w:val="00D35EFB"/>
    <w:rsid w:val="00D36BB7"/>
    <w:rsid w:val="00D36F2F"/>
    <w:rsid w:val="00D37145"/>
    <w:rsid w:val="00D401D6"/>
    <w:rsid w:val="00D407E5"/>
    <w:rsid w:val="00D40C9C"/>
    <w:rsid w:val="00D41AAC"/>
    <w:rsid w:val="00D42226"/>
    <w:rsid w:val="00D425DF"/>
    <w:rsid w:val="00D42A48"/>
    <w:rsid w:val="00D42EF9"/>
    <w:rsid w:val="00D43A45"/>
    <w:rsid w:val="00D4488F"/>
    <w:rsid w:val="00D44F79"/>
    <w:rsid w:val="00D45358"/>
    <w:rsid w:val="00D45C63"/>
    <w:rsid w:val="00D45E1F"/>
    <w:rsid w:val="00D460F5"/>
    <w:rsid w:val="00D47D58"/>
    <w:rsid w:val="00D50A6A"/>
    <w:rsid w:val="00D50B83"/>
    <w:rsid w:val="00D513B5"/>
    <w:rsid w:val="00D51AD1"/>
    <w:rsid w:val="00D51D45"/>
    <w:rsid w:val="00D52692"/>
    <w:rsid w:val="00D526B3"/>
    <w:rsid w:val="00D53251"/>
    <w:rsid w:val="00D53374"/>
    <w:rsid w:val="00D53A73"/>
    <w:rsid w:val="00D53EAD"/>
    <w:rsid w:val="00D53EEB"/>
    <w:rsid w:val="00D5416E"/>
    <w:rsid w:val="00D543A8"/>
    <w:rsid w:val="00D54713"/>
    <w:rsid w:val="00D54E20"/>
    <w:rsid w:val="00D54F25"/>
    <w:rsid w:val="00D55036"/>
    <w:rsid w:val="00D55A49"/>
    <w:rsid w:val="00D55CE8"/>
    <w:rsid w:val="00D566EA"/>
    <w:rsid w:val="00D56F5D"/>
    <w:rsid w:val="00D57C08"/>
    <w:rsid w:val="00D60463"/>
    <w:rsid w:val="00D61BD4"/>
    <w:rsid w:val="00D61E93"/>
    <w:rsid w:val="00D620BD"/>
    <w:rsid w:val="00D62755"/>
    <w:rsid w:val="00D62F1E"/>
    <w:rsid w:val="00D630AE"/>
    <w:rsid w:val="00D633E9"/>
    <w:rsid w:val="00D64030"/>
    <w:rsid w:val="00D64508"/>
    <w:rsid w:val="00D6485C"/>
    <w:rsid w:val="00D649B2"/>
    <w:rsid w:val="00D64A0A"/>
    <w:rsid w:val="00D6598D"/>
    <w:rsid w:val="00D66172"/>
    <w:rsid w:val="00D665EC"/>
    <w:rsid w:val="00D6730C"/>
    <w:rsid w:val="00D67D76"/>
    <w:rsid w:val="00D70293"/>
    <w:rsid w:val="00D705AA"/>
    <w:rsid w:val="00D70B15"/>
    <w:rsid w:val="00D71E2C"/>
    <w:rsid w:val="00D722B7"/>
    <w:rsid w:val="00D729C9"/>
    <w:rsid w:val="00D72C58"/>
    <w:rsid w:val="00D72D54"/>
    <w:rsid w:val="00D72E7A"/>
    <w:rsid w:val="00D7306F"/>
    <w:rsid w:val="00D735E8"/>
    <w:rsid w:val="00D73B2D"/>
    <w:rsid w:val="00D73F7A"/>
    <w:rsid w:val="00D74AF9"/>
    <w:rsid w:val="00D761B8"/>
    <w:rsid w:val="00D763E5"/>
    <w:rsid w:val="00D76B5C"/>
    <w:rsid w:val="00D76C90"/>
    <w:rsid w:val="00D76F42"/>
    <w:rsid w:val="00D77332"/>
    <w:rsid w:val="00D77D50"/>
    <w:rsid w:val="00D80100"/>
    <w:rsid w:val="00D809F7"/>
    <w:rsid w:val="00D80B74"/>
    <w:rsid w:val="00D81124"/>
    <w:rsid w:val="00D81595"/>
    <w:rsid w:val="00D81A2D"/>
    <w:rsid w:val="00D81DE6"/>
    <w:rsid w:val="00D82070"/>
    <w:rsid w:val="00D82142"/>
    <w:rsid w:val="00D82152"/>
    <w:rsid w:val="00D82FBF"/>
    <w:rsid w:val="00D83446"/>
    <w:rsid w:val="00D83A06"/>
    <w:rsid w:val="00D83CB6"/>
    <w:rsid w:val="00D84013"/>
    <w:rsid w:val="00D84462"/>
    <w:rsid w:val="00D84499"/>
    <w:rsid w:val="00D84537"/>
    <w:rsid w:val="00D845AF"/>
    <w:rsid w:val="00D845D9"/>
    <w:rsid w:val="00D8475A"/>
    <w:rsid w:val="00D85766"/>
    <w:rsid w:val="00D85E28"/>
    <w:rsid w:val="00D8609F"/>
    <w:rsid w:val="00D86104"/>
    <w:rsid w:val="00D86908"/>
    <w:rsid w:val="00D90822"/>
    <w:rsid w:val="00D915D7"/>
    <w:rsid w:val="00D92E5A"/>
    <w:rsid w:val="00D93CE7"/>
    <w:rsid w:val="00D955EE"/>
    <w:rsid w:val="00D9585F"/>
    <w:rsid w:val="00D95B77"/>
    <w:rsid w:val="00D95CC7"/>
    <w:rsid w:val="00D965CD"/>
    <w:rsid w:val="00D9696D"/>
    <w:rsid w:val="00D96B0E"/>
    <w:rsid w:val="00D96FCB"/>
    <w:rsid w:val="00D972CA"/>
    <w:rsid w:val="00D974A4"/>
    <w:rsid w:val="00D97593"/>
    <w:rsid w:val="00DA011A"/>
    <w:rsid w:val="00DA123A"/>
    <w:rsid w:val="00DA1C8E"/>
    <w:rsid w:val="00DA24F4"/>
    <w:rsid w:val="00DA2CFA"/>
    <w:rsid w:val="00DA37AA"/>
    <w:rsid w:val="00DA4C85"/>
    <w:rsid w:val="00DA4ECB"/>
    <w:rsid w:val="00DA5203"/>
    <w:rsid w:val="00DA5C22"/>
    <w:rsid w:val="00DA5D4A"/>
    <w:rsid w:val="00DA61E6"/>
    <w:rsid w:val="00DA6C36"/>
    <w:rsid w:val="00DA6E43"/>
    <w:rsid w:val="00DA6F0B"/>
    <w:rsid w:val="00DB0148"/>
    <w:rsid w:val="00DB05C4"/>
    <w:rsid w:val="00DB0B7E"/>
    <w:rsid w:val="00DB11BD"/>
    <w:rsid w:val="00DB2086"/>
    <w:rsid w:val="00DB2D6E"/>
    <w:rsid w:val="00DB3226"/>
    <w:rsid w:val="00DB38D0"/>
    <w:rsid w:val="00DB3B6F"/>
    <w:rsid w:val="00DB3DD6"/>
    <w:rsid w:val="00DB3FC7"/>
    <w:rsid w:val="00DB4E91"/>
    <w:rsid w:val="00DB5920"/>
    <w:rsid w:val="00DB5D2D"/>
    <w:rsid w:val="00DB5DD0"/>
    <w:rsid w:val="00DB67F3"/>
    <w:rsid w:val="00DB6A3B"/>
    <w:rsid w:val="00DB6F9D"/>
    <w:rsid w:val="00DB6FCB"/>
    <w:rsid w:val="00DB7416"/>
    <w:rsid w:val="00DB758B"/>
    <w:rsid w:val="00DB778D"/>
    <w:rsid w:val="00DB7C26"/>
    <w:rsid w:val="00DB7D22"/>
    <w:rsid w:val="00DC0C4E"/>
    <w:rsid w:val="00DC110D"/>
    <w:rsid w:val="00DC1FE5"/>
    <w:rsid w:val="00DC27F6"/>
    <w:rsid w:val="00DC2F3F"/>
    <w:rsid w:val="00DC4701"/>
    <w:rsid w:val="00DC59A0"/>
    <w:rsid w:val="00DC600D"/>
    <w:rsid w:val="00DC630D"/>
    <w:rsid w:val="00DC66F0"/>
    <w:rsid w:val="00DC6CF8"/>
    <w:rsid w:val="00DC6FC9"/>
    <w:rsid w:val="00DC716B"/>
    <w:rsid w:val="00DC7598"/>
    <w:rsid w:val="00DC77BC"/>
    <w:rsid w:val="00DC7C03"/>
    <w:rsid w:val="00DD0D9E"/>
    <w:rsid w:val="00DD10FA"/>
    <w:rsid w:val="00DD123F"/>
    <w:rsid w:val="00DD1C8C"/>
    <w:rsid w:val="00DD2172"/>
    <w:rsid w:val="00DD2AB0"/>
    <w:rsid w:val="00DD45DE"/>
    <w:rsid w:val="00DD4D17"/>
    <w:rsid w:val="00DD5741"/>
    <w:rsid w:val="00DD58E8"/>
    <w:rsid w:val="00DD678D"/>
    <w:rsid w:val="00DD7D99"/>
    <w:rsid w:val="00DE0778"/>
    <w:rsid w:val="00DE0FD8"/>
    <w:rsid w:val="00DE102D"/>
    <w:rsid w:val="00DE1529"/>
    <w:rsid w:val="00DE1573"/>
    <w:rsid w:val="00DE1919"/>
    <w:rsid w:val="00DE2D1E"/>
    <w:rsid w:val="00DE30C5"/>
    <w:rsid w:val="00DE3E50"/>
    <w:rsid w:val="00DE551D"/>
    <w:rsid w:val="00DE56F6"/>
    <w:rsid w:val="00DE5AA9"/>
    <w:rsid w:val="00DE63C2"/>
    <w:rsid w:val="00DE6480"/>
    <w:rsid w:val="00DE7FFD"/>
    <w:rsid w:val="00DF0394"/>
    <w:rsid w:val="00DF22D7"/>
    <w:rsid w:val="00DF2599"/>
    <w:rsid w:val="00DF260E"/>
    <w:rsid w:val="00DF2B93"/>
    <w:rsid w:val="00DF2F28"/>
    <w:rsid w:val="00DF3546"/>
    <w:rsid w:val="00DF3566"/>
    <w:rsid w:val="00DF3C39"/>
    <w:rsid w:val="00DF43B9"/>
    <w:rsid w:val="00DF50CD"/>
    <w:rsid w:val="00DF5350"/>
    <w:rsid w:val="00DF5791"/>
    <w:rsid w:val="00DF6190"/>
    <w:rsid w:val="00DF67ED"/>
    <w:rsid w:val="00DF6E68"/>
    <w:rsid w:val="00DF6F1D"/>
    <w:rsid w:val="00DF71E2"/>
    <w:rsid w:val="00DF7C06"/>
    <w:rsid w:val="00E0000C"/>
    <w:rsid w:val="00E00818"/>
    <w:rsid w:val="00E010F2"/>
    <w:rsid w:val="00E02DA0"/>
    <w:rsid w:val="00E032C5"/>
    <w:rsid w:val="00E03A7E"/>
    <w:rsid w:val="00E03FE0"/>
    <w:rsid w:val="00E0690C"/>
    <w:rsid w:val="00E06A00"/>
    <w:rsid w:val="00E06C03"/>
    <w:rsid w:val="00E07006"/>
    <w:rsid w:val="00E0777E"/>
    <w:rsid w:val="00E0780B"/>
    <w:rsid w:val="00E10CE0"/>
    <w:rsid w:val="00E10EA4"/>
    <w:rsid w:val="00E11393"/>
    <w:rsid w:val="00E11583"/>
    <w:rsid w:val="00E1175C"/>
    <w:rsid w:val="00E11B47"/>
    <w:rsid w:val="00E12319"/>
    <w:rsid w:val="00E12D1F"/>
    <w:rsid w:val="00E1300D"/>
    <w:rsid w:val="00E134C3"/>
    <w:rsid w:val="00E13501"/>
    <w:rsid w:val="00E1453F"/>
    <w:rsid w:val="00E14F77"/>
    <w:rsid w:val="00E1608D"/>
    <w:rsid w:val="00E163BA"/>
    <w:rsid w:val="00E16737"/>
    <w:rsid w:val="00E17399"/>
    <w:rsid w:val="00E1784A"/>
    <w:rsid w:val="00E2018C"/>
    <w:rsid w:val="00E21574"/>
    <w:rsid w:val="00E2186A"/>
    <w:rsid w:val="00E21AB4"/>
    <w:rsid w:val="00E222F3"/>
    <w:rsid w:val="00E2238A"/>
    <w:rsid w:val="00E236A1"/>
    <w:rsid w:val="00E23D79"/>
    <w:rsid w:val="00E245E3"/>
    <w:rsid w:val="00E24EBB"/>
    <w:rsid w:val="00E25048"/>
    <w:rsid w:val="00E25126"/>
    <w:rsid w:val="00E25143"/>
    <w:rsid w:val="00E25A02"/>
    <w:rsid w:val="00E25F79"/>
    <w:rsid w:val="00E27692"/>
    <w:rsid w:val="00E30152"/>
    <w:rsid w:val="00E30180"/>
    <w:rsid w:val="00E30856"/>
    <w:rsid w:val="00E30EBA"/>
    <w:rsid w:val="00E31C8E"/>
    <w:rsid w:val="00E32B14"/>
    <w:rsid w:val="00E3336B"/>
    <w:rsid w:val="00E33A7E"/>
    <w:rsid w:val="00E33D05"/>
    <w:rsid w:val="00E348C9"/>
    <w:rsid w:val="00E34D58"/>
    <w:rsid w:val="00E34F14"/>
    <w:rsid w:val="00E3561C"/>
    <w:rsid w:val="00E3569B"/>
    <w:rsid w:val="00E35CDC"/>
    <w:rsid w:val="00E35ECE"/>
    <w:rsid w:val="00E3614A"/>
    <w:rsid w:val="00E361D6"/>
    <w:rsid w:val="00E3683C"/>
    <w:rsid w:val="00E40687"/>
    <w:rsid w:val="00E410E9"/>
    <w:rsid w:val="00E42614"/>
    <w:rsid w:val="00E426C6"/>
    <w:rsid w:val="00E432F5"/>
    <w:rsid w:val="00E43CC0"/>
    <w:rsid w:val="00E445D2"/>
    <w:rsid w:val="00E44644"/>
    <w:rsid w:val="00E449B0"/>
    <w:rsid w:val="00E44C92"/>
    <w:rsid w:val="00E45F9A"/>
    <w:rsid w:val="00E46176"/>
    <w:rsid w:val="00E4690E"/>
    <w:rsid w:val="00E470BA"/>
    <w:rsid w:val="00E47195"/>
    <w:rsid w:val="00E473EF"/>
    <w:rsid w:val="00E50338"/>
    <w:rsid w:val="00E50407"/>
    <w:rsid w:val="00E5154E"/>
    <w:rsid w:val="00E51643"/>
    <w:rsid w:val="00E51C4F"/>
    <w:rsid w:val="00E51D53"/>
    <w:rsid w:val="00E51EF4"/>
    <w:rsid w:val="00E522EE"/>
    <w:rsid w:val="00E53594"/>
    <w:rsid w:val="00E535E7"/>
    <w:rsid w:val="00E53B06"/>
    <w:rsid w:val="00E53C6D"/>
    <w:rsid w:val="00E53E32"/>
    <w:rsid w:val="00E5414E"/>
    <w:rsid w:val="00E550F5"/>
    <w:rsid w:val="00E55CDD"/>
    <w:rsid w:val="00E55EA6"/>
    <w:rsid w:val="00E5652C"/>
    <w:rsid w:val="00E570BC"/>
    <w:rsid w:val="00E57B3F"/>
    <w:rsid w:val="00E57CBC"/>
    <w:rsid w:val="00E60AB8"/>
    <w:rsid w:val="00E61892"/>
    <w:rsid w:val="00E619C6"/>
    <w:rsid w:val="00E623D2"/>
    <w:rsid w:val="00E625BA"/>
    <w:rsid w:val="00E62A30"/>
    <w:rsid w:val="00E62D35"/>
    <w:rsid w:val="00E62EEE"/>
    <w:rsid w:val="00E637FC"/>
    <w:rsid w:val="00E63A81"/>
    <w:rsid w:val="00E650F9"/>
    <w:rsid w:val="00E65AE0"/>
    <w:rsid w:val="00E6699C"/>
    <w:rsid w:val="00E66DE1"/>
    <w:rsid w:val="00E67783"/>
    <w:rsid w:val="00E67FB2"/>
    <w:rsid w:val="00E7058E"/>
    <w:rsid w:val="00E709EC"/>
    <w:rsid w:val="00E71248"/>
    <w:rsid w:val="00E71503"/>
    <w:rsid w:val="00E71979"/>
    <w:rsid w:val="00E71B40"/>
    <w:rsid w:val="00E71B9F"/>
    <w:rsid w:val="00E71C7A"/>
    <w:rsid w:val="00E71F6F"/>
    <w:rsid w:val="00E72761"/>
    <w:rsid w:val="00E7291D"/>
    <w:rsid w:val="00E72C7F"/>
    <w:rsid w:val="00E73400"/>
    <w:rsid w:val="00E7364B"/>
    <w:rsid w:val="00E737E0"/>
    <w:rsid w:val="00E73F4C"/>
    <w:rsid w:val="00E746B6"/>
    <w:rsid w:val="00E74BC4"/>
    <w:rsid w:val="00E753BE"/>
    <w:rsid w:val="00E76247"/>
    <w:rsid w:val="00E76C7C"/>
    <w:rsid w:val="00E76C84"/>
    <w:rsid w:val="00E76F68"/>
    <w:rsid w:val="00E770E5"/>
    <w:rsid w:val="00E800B9"/>
    <w:rsid w:val="00E8034E"/>
    <w:rsid w:val="00E80E5F"/>
    <w:rsid w:val="00E81151"/>
    <w:rsid w:val="00E815CF"/>
    <w:rsid w:val="00E82321"/>
    <w:rsid w:val="00E825A7"/>
    <w:rsid w:val="00E82AAC"/>
    <w:rsid w:val="00E82B80"/>
    <w:rsid w:val="00E833E7"/>
    <w:rsid w:val="00E83E27"/>
    <w:rsid w:val="00E85590"/>
    <w:rsid w:val="00E857CF"/>
    <w:rsid w:val="00E86012"/>
    <w:rsid w:val="00E863DC"/>
    <w:rsid w:val="00E8682C"/>
    <w:rsid w:val="00E870D1"/>
    <w:rsid w:val="00E902A8"/>
    <w:rsid w:val="00E9038A"/>
    <w:rsid w:val="00E90A52"/>
    <w:rsid w:val="00E91296"/>
    <w:rsid w:val="00E913C5"/>
    <w:rsid w:val="00E91804"/>
    <w:rsid w:val="00E9185E"/>
    <w:rsid w:val="00E91AB6"/>
    <w:rsid w:val="00E91FDB"/>
    <w:rsid w:val="00E92D05"/>
    <w:rsid w:val="00E937E8"/>
    <w:rsid w:val="00E93901"/>
    <w:rsid w:val="00E939AA"/>
    <w:rsid w:val="00E93C9F"/>
    <w:rsid w:val="00E93D77"/>
    <w:rsid w:val="00E93F87"/>
    <w:rsid w:val="00E94EF5"/>
    <w:rsid w:val="00E96167"/>
    <w:rsid w:val="00E9623C"/>
    <w:rsid w:val="00E96278"/>
    <w:rsid w:val="00E96287"/>
    <w:rsid w:val="00E9659F"/>
    <w:rsid w:val="00E96870"/>
    <w:rsid w:val="00E96916"/>
    <w:rsid w:val="00E96DE2"/>
    <w:rsid w:val="00E97B67"/>
    <w:rsid w:val="00EA04B3"/>
    <w:rsid w:val="00EA09DB"/>
    <w:rsid w:val="00EA11E1"/>
    <w:rsid w:val="00EA163E"/>
    <w:rsid w:val="00EA1AD7"/>
    <w:rsid w:val="00EA208A"/>
    <w:rsid w:val="00EA2649"/>
    <w:rsid w:val="00EA2CAD"/>
    <w:rsid w:val="00EA3212"/>
    <w:rsid w:val="00EA3521"/>
    <w:rsid w:val="00EA4196"/>
    <w:rsid w:val="00EA4317"/>
    <w:rsid w:val="00EA4481"/>
    <w:rsid w:val="00EA45FA"/>
    <w:rsid w:val="00EA4A45"/>
    <w:rsid w:val="00EA4D16"/>
    <w:rsid w:val="00EA581F"/>
    <w:rsid w:val="00EA5A91"/>
    <w:rsid w:val="00EA75F5"/>
    <w:rsid w:val="00EA7786"/>
    <w:rsid w:val="00EB0951"/>
    <w:rsid w:val="00EB2910"/>
    <w:rsid w:val="00EB2972"/>
    <w:rsid w:val="00EB2C50"/>
    <w:rsid w:val="00EB30EA"/>
    <w:rsid w:val="00EB351A"/>
    <w:rsid w:val="00EB36E7"/>
    <w:rsid w:val="00EB3A2B"/>
    <w:rsid w:val="00EB3B86"/>
    <w:rsid w:val="00EB4C60"/>
    <w:rsid w:val="00EB5067"/>
    <w:rsid w:val="00EB567A"/>
    <w:rsid w:val="00EB5D41"/>
    <w:rsid w:val="00EB6EE2"/>
    <w:rsid w:val="00EB6FE0"/>
    <w:rsid w:val="00EB722F"/>
    <w:rsid w:val="00EB7A41"/>
    <w:rsid w:val="00EB7C32"/>
    <w:rsid w:val="00EC04B3"/>
    <w:rsid w:val="00EC0B66"/>
    <w:rsid w:val="00EC1058"/>
    <w:rsid w:val="00EC1772"/>
    <w:rsid w:val="00EC216D"/>
    <w:rsid w:val="00EC2B62"/>
    <w:rsid w:val="00EC3168"/>
    <w:rsid w:val="00EC3343"/>
    <w:rsid w:val="00EC35C1"/>
    <w:rsid w:val="00EC3D9F"/>
    <w:rsid w:val="00EC508D"/>
    <w:rsid w:val="00EC558B"/>
    <w:rsid w:val="00EC626E"/>
    <w:rsid w:val="00EC7735"/>
    <w:rsid w:val="00ED0939"/>
    <w:rsid w:val="00ED0D90"/>
    <w:rsid w:val="00ED21AF"/>
    <w:rsid w:val="00ED246E"/>
    <w:rsid w:val="00ED2A86"/>
    <w:rsid w:val="00ED2CB8"/>
    <w:rsid w:val="00ED2EED"/>
    <w:rsid w:val="00ED40FB"/>
    <w:rsid w:val="00ED4847"/>
    <w:rsid w:val="00ED5A78"/>
    <w:rsid w:val="00ED5C28"/>
    <w:rsid w:val="00ED60F7"/>
    <w:rsid w:val="00ED6D16"/>
    <w:rsid w:val="00ED6F21"/>
    <w:rsid w:val="00ED71D1"/>
    <w:rsid w:val="00EE0373"/>
    <w:rsid w:val="00EE04C9"/>
    <w:rsid w:val="00EE09FB"/>
    <w:rsid w:val="00EE1371"/>
    <w:rsid w:val="00EE22DD"/>
    <w:rsid w:val="00EE28C3"/>
    <w:rsid w:val="00EE2C9E"/>
    <w:rsid w:val="00EE30E9"/>
    <w:rsid w:val="00EE3533"/>
    <w:rsid w:val="00EE390C"/>
    <w:rsid w:val="00EE3D6B"/>
    <w:rsid w:val="00EE3DA1"/>
    <w:rsid w:val="00EE3FE8"/>
    <w:rsid w:val="00EE4821"/>
    <w:rsid w:val="00EE4A52"/>
    <w:rsid w:val="00EE4A6E"/>
    <w:rsid w:val="00EE4F2D"/>
    <w:rsid w:val="00EE5144"/>
    <w:rsid w:val="00EE5651"/>
    <w:rsid w:val="00EE5742"/>
    <w:rsid w:val="00EE5B88"/>
    <w:rsid w:val="00EE63F4"/>
    <w:rsid w:val="00EE6477"/>
    <w:rsid w:val="00EE6512"/>
    <w:rsid w:val="00EE65D0"/>
    <w:rsid w:val="00EE6B59"/>
    <w:rsid w:val="00EE6C0F"/>
    <w:rsid w:val="00EE7306"/>
    <w:rsid w:val="00EE75F2"/>
    <w:rsid w:val="00EE78D1"/>
    <w:rsid w:val="00EF0BA4"/>
    <w:rsid w:val="00EF202F"/>
    <w:rsid w:val="00EF2142"/>
    <w:rsid w:val="00EF287F"/>
    <w:rsid w:val="00EF30F2"/>
    <w:rsid w:val="00EF37C8"/>
    <w:rsid w:val="00EF4E88"/>
    <w:rsid w:val="00EF55A9"/>
    <w:rsid w:val="00EF58F1"/>
    <w:rsid w:val="00EF5BB5"/>
    <w:rsid w:val="00EF61CB"/>
    <w:rsid w:val="00EF62DB"/>
    <w:rsid w:val="00EF6AFD"/>
    <w:rsid w:val="00EF74DA"/>
    <w:rsid w:val="00F00741"/>
    <w:rsid w:val="00F00CEA"/>
    <w:rsid w:val="00F017F3"/>
    <w:rsid w:val="00F02F47"/>
    <w:rsid w:val="00F02FDC"/>
    <w:rsid w:val="00F03053"/>
    <w:rsid w:val="00F03540"/>
    <w:rsid w:val="00F03921"/>
    <w:rsid w:val="00F03DBE"/>
    <w:rsid w:val="00F04E47"/>
    <w:rsid w:val="00F06A09"/>
    <w:rsid w:val="00F06CF7"/>
    <w:rsid w:val="00F072CA"/>
    <w:rsid w:val="00F1178C"/>
    <w:rsid w:val="00F11840"/>
    <w:rsid w:val="00F125C4"/>
    <w:rsid w:val="00F12620"/>
    <w:rsid w:val="00F1284F"/>
    <w:rsid w:val="00F133D0"/>
    <w:rsid w:val="00F13B83"/>
    <w:rsid w:val="00F14218"/>
    <w:rsid w:val="00F14319"/>
    <w:rsid w:val="00F1499F"/>
    <w:rsid w:val="00F14B8C"/>
    <w:rsid w:val="00F152A9"/>
    <w:rsid w:val="00F15CE8"/>
    <w:rsid w:val="00F169D4"/>
    <w:rsid w:val="00F16A28"/>
    <w:rsid w:val="00F16AC3"/>
    <w:rsid w:val="00F1713A"/>
    <w:rsid w:val="00F2044C"/>
    <w:rsid w:val="00F21102"/>
    <w:rsid w:val="00F21959"/>
    <w:rsid w:val="00F21F65"/>
    <w:rsid w:val="00F226BE"/>
    <w:rsid w:val="00F22C6C"/>
    <w:rsid w:val="00F24162"/>
    <w:rsid w:val="00F247EA"/>
    <w:rsid w:val="00F252B6"/>
    <w:rsid w:val="00F26058"/>
    <w:rsid w:val="00F2666C"/>
    <w:rsid w:val="00F26AB5"/>
    <w:rsid w:val="00F26B8B"/>
    <w:rsid w:val="00F274BE"/>
    <w:rsid w:val="00F277E4"/>
    <w:rsid w:val="00F277EE"/>
    <w:rsid w:val="00F3010D"/>
    <w:rsid w:val="00F30D78"/>
    <w:rsid w:val="00F30EBD"/>
    <w:rsid w:val="00F30EF5"/>
    <w:rsid w:val="00F31341"/>
    <w:rsid w:val="00F315F6"/>
    <w:rsid w:val="00F31D33"/>
    <w:rsid w:val="00F32DDD"/>
    <w:rsid w:val="00F331DE"/>
    <w:rsid w:val="00F348FC"/>
    <w:rsid w:val="00F34A03"/>
    <w:rsid w:val="00F354BF"/>
    <w:rsid w:val="00F35AE8"/>
    <w:rsid w:val="00F35D99"/>
    <w:rsid w:val="00F35FED"/>
    <w:rsid w:val="00F3661E"/>
    <w:rsid w:val="00F37E82"/>
    <w:rsid w:val="00F37FCC"/>
    <w:rsid w:val="00F40058"/>
    <w:rsid w:val="00F402E4"/>
    <w:rsid w:val="00F41769"/>
    <w:rsid w:val="00F41F3E"/>
    <w:rsid w:val="00F42E6D"/>
    <w:rsid w:val="00F430A2"/>
    <w:rsid w:val="00F4315B"/>
    <w:rsid w:val="00F43AC6"/>
    <w:rsid w:val="00F43E8F"/>
    <w:rsid w:val="00F440CD"/>
    <w:rsid w:val="00F440DD"/>
    <w:rsid w:val="00F441DD"/>
    <w:rsid w:val="00F45116"/>
    <w:rsid w:val="00F4567E"/>
    <w:rsid w:val="00F45C7A"/>
    <w:rsid w:val="00F4647C"/>
    <w:rsid w:val="00F46961"/>
    <w:rsid w:val="00F47481"/>
    <w:rsid w:val="00F47B95"/>
    <w:rsid w:val="00F47D7B"/>
    <w:rsid w:val="00F500F5"/>
    <w:rsid w:val="00F50FF9"/>
    <w:rsid w:val="00F512F7"/>
    <w:rsid w:val="00F51527"/>
    <w:rsid w:val="00F53269"/>
    <w:rsid w:val="00F53363"/>
    <w:rsid w:val="00F53867"/>
    <w:rsid w:val="00F54440"/>
    <w:rsid w:val="00F55250"/>
    <w:rsid w:val="00F55636"/>
    <w:rsid w:val="00F5574A"/>
    <w:rsid w:val="00F5599D"/>
    <w:rsid w:val="00F56767"/>
    <w:rsid w:val="00F605D1"/>
    <w:rsid w:val="00F608D3"/>
    <w:rsid w:val="00F608E9"/>
    <w:rsid w:val="00F61738"/>
    <w:rsid w:val="00F61786"/>
    <w:rsid w:val="00F61CCE"/>
    <w:rsid w:val="00F62F40"/>
    <w:rsid w:val="00F63172"/>
    <w:rsid w:val="00F63840"/>
    <w:rsid w:val="00F63AB7"/>
    <w:rsid w:val="00F63F4D"/>
    <w:rsid w:val="00F646CB"/>
    <w:rsid w:val="00F648ED"/>
    <w:rsid w:val="00F64A18"/>
    <w:rsid w:val="00F657C6"/>
    <w:rsid w:val="00F65CCD"/>
    <w:rsid w:val="00F66786"/>
    <w:rsid w:val="00F66BBD"/>
    <w:rsid w:val="00F66CA7"/>
    <w:rsid w:val="00F66F2F"/>
    <w:rsid w:val="00F67694"/>
    <w:rsid w:val="00F676EF"/>
    <w:rsid w:val="00F67F57"/>
    <w:rsid w:val="00F700E6"/>
    <w:rsid w:val="00F70D81"/>
    <w:rsid w:val="00F71867"/>
    <w:rsid w:val="00F72719"/>
    <w:rsid w:val="00F7286B"/>
    <w:rsid w:val="00F730AB"/>
    <w:rsid w:val="00F730D9"/>
    <w:rsid w:val="00F745E0"/>
    <w:rsid w:val="00F749F0"/>
    <w:rsid w:val="00F75921"/>
    <w:rsid w:val="00F75FA1"/>
    <w:rsid w:val="00F76A7C"/>
    <w:rsid w:val="00F80A5A"/>
    <w:rsid w:val="00F80E73"/>
    <w:rsid w:val="00F8196F"/>
    <w:rsid w:val="00F82461"/>
    <w:rsid w:val="00F82556"/>
    <w:rsid w:val="00F8259E"/>
    <w:rsid w:val="00F831E1"/>
    <w:rsid w:val="00F83395"/>
    <w:rsid w:val="00F83954"/>
    <w:rsid w:val="00F84489"/>
    <w:rsid w:val="00F84549"/>
    <w:rsid w:val="00F850F5"/>
    <w:rsid w:val="00F85CBB"/>
    <w:rsid w:val="00F85F41"/>
    <w:rsid w:val="00F86067"/>
    <w:rsid w:val="00F86378"/>
    <w:rsid w:val="00F87EFB"/>
    <w:rsid w:val="00F9033B"/>
    <w:rsid w:val="00F907FF"/>
    <w:rsid w:val="00F90947"/>
    <w:rsid w:val="00F918B8"/>
    <w:rsid w:val="00F927A3"/>
    <w:rsid w:val="00F92E51"/>
    <w:rsid w:val="00F9336C"/>
    <w:rsid w:val="00F937BE"/>
    <w:rsid w:val="00F93800"/>
    <w:rsid w:val="00F93CDE"/>
    <w:rsid w:val="00F93E94"/>
    <w:rsid w:val="00F93FBA"/>
    <w:rsid w:val="00F94138"/>
    <w:rsid w:val="00F943E9"/>
    <w:rsid w:val="00F944A4"/>
    <w:rsid w:val="00F958D0"/>
    <w:rsid w:val="00F96417"/>
    <w:rsid w:val="00F97B98"/>
    <w:rsid w:val="00F97F34"/>
    <w:rsid w:val="00FA11E6"/>
    <w:rsid w:val="00FA123D"/>
    <w:rsid w:val="00FA269D"/>
    <w:rsid w:val="00FA2CE1"/>
    <w:rsid w:val="00FA3B44"/>
    <w:rsid w:val="00FA4268"/>
    <w:rsid w:val="00FA43EE"/>
    <w:rsid w:val="00FA4C87"/>
    <w:rsid w:val="00FA52D0"/>
    <w:rsid w:val="00FA5D1E"/>
    <w:rsid w:val="00FA6029"/>
    <w:rsid w:val="00FA6C7D"/>
    <w:rsid w:val="00FA713F"/>
    <w:rsid w:val="00FA73BF"/>
    <w:rsid w:val="00FA7439"/>
    <w:rsid w:val="00FA777D"/>
    <w:rsid w:val="00FA7A9B"/>
    <w:rsid w:val="00FB1218"/>
    <w:rsid w:val="00FB13E7"/>
    <w:rsid w:val="00FB171C"/>
    <w:rsid w:val="00FB17B8"/>
    <w:rsid w:val="00FB19AE"/>
    <w:rsid w:val="00FB19B8"/>
    <w:rsid w:val="00FB1D72"/>
    <w:rsid w:val="00FB29F9"/>
    <w:rsid w:val="00FB36A2"/>
    <w:rsid w:val="00FB3E9C"/>
    <w:rsid w:val="00FB430F"/>
    <w:rsid w:val="00FB4443"/>
    <w:rsid w:val="00FB47FF"/>
    <w:rsid w:val="00FB493F"/>
    <w:rsid w:val="00FB4A31"/>
    <w:rsid w:val="00FB5105"/>
    <w:rsid w:val="00FB53B1"/>
    <w:rsid w:val="00FB6761"/>
    <w:rsid w:val="00FB7440"/>
    <w:rsid w:val="00FB7D34"/>
    <w:rsid w:val="00FB7F70"/>
    <w:rsid w:val="00FC0A56"/>
    <w:rsid w:val="00FC0B7F"/>
    <w:rsid w:val="00FC0CD1"/>
    <w:rsid w:val="00FC0D45"/>
    <w:rsid w:val="00FC1050"/>
    <w:rsid w:val="00FC1E58"/>
    <w:rsid w:val="00FC2158"/>
    <w:rsid w:val="00FC2CB5"/>
    <w:rsid w:val="00FC3362"/>
    <w:rsid w:val="00FC34CF"/>
    <w:rsid w:val="00FC48D5"/>
    <w:rsid w:val="00FC4968"/>
    <w:rsid w:val="00FC55C6"/>
    <w:rsid w:val="00FC6082"/>
    <w:rsid w:val="00FC6683"/>
    <w:rsid w:val="00FC7442"/>
    <w:rsid w:val="00FC788A"/>
    <w:rsid w:val="00FC7C20"/>
    <w:rsid w:val="00FD145B"/>
    <w:rsid w:val="00FD1C9A"/>
    <w:rsid w:val="00FD2DB1"/>
    <w:rsid w:val="00FD334A"/>
    <w:rsid w:val="00FD3358"/>
    <w:rsid w:val="00FD3420"/>
    <w:rsid w:val="00FD45EC"/>
    <w:rsid w:val="00FD4E55"/>
    <w:rsid w:val="00FD5942"/>
    <w:rsid w:val="00FD5D1F"/>
    <w:rsid w:val="00FD6375"/>
    <w:rsid w:val="00FD7A5C"/>
    <w:rsid w:val="00FD7BD7"/>
    <w:rsid w:val="00FE006E"/>
    <w:rsid w:val="00FE1CAE"/>
    <w:rsid w:val="00FE2228"/>
    <w:rsid w:val="00FE2A13"/>
    <w:rsid w:val="00FE3359"/>
    <w:rsid w:val="00FE3833"/>
    <w:rsid w:val="00FE4403"/>
    <w:rsid w:val="00FE4C26"/>
    <w:rsid w:val="00FE5778"/>
    <w:rsid w:val="00FE5CEB"/>
    <w:rsid w:val="00FE6062"/>
    <w:rsid w:val="00FE6152"/>
    <w:rsid w:val="00FE7935"/>
    <w:rsid w:val="00FF0130"/>
    <w:rsid w:val="00FF05D4"/>
    <w:rsid w:val="00FF10C7"/>
    <w:rsid w:val="00FF14F3"/>
    <w:rsid w:val="00FF1ACF"/>
    <w:rsid w:val="00FF224A"/>
    <w:rsid w:val="00FF23B0"/>
    <w:rsid w:val="00FF2AB5"/>
    <w:rsid w:val="00FF3133"/>
    <w:rsid w:val="00FF32E0"/>
    <w:rsid w:val="00FF3BBB"/>
    <w:rsid w:val="00FF536C"/>
    <w:rsid w:val="00FF53D5"/>
    <w:rsid w:val="00FF6B79"/>
    <w:rsid w:val="00FF7998"/>
    <w:rsid w:val="00FF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12F4E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EE78D1"/>
    <w:pPr>
      <w:widowControl w:val="0"/>
      <w:spacing w:after="200" w:line="264" w:lineRule="auto"/>
      <w:ind w:firstLine="567"/>
    </w:pPr>
    <w:rPr>
      <w:rFonts w:ascii="Times New Roman" w:hAnsi="宋体"/>
      <w:sz w:val="28"/>
      <w:szCs w:val="21"/>
      <w:lang w:bidi="en-US"/>
    </w:rPr>
  </w:style>
  <w:style w:type="paragraph" w:styleId="1">
    <w:name w:val="heading 1"/>
    <w:basedOn w:val="a0"/>
    <w:next w:val="a0"/>
    <w:link w:val="11"/>
    <w:uiPriority w:val="9"/>
    <w:qFormat/>
    <w:rsid w:val="000D1634"/>
    <w:pPr>
      <w:keepNext/>
      <w:keepLines/>
      <w:pageBreakBefore/>
      <w:numPr>
        <w:numId w:val="2"/>
      </w:numPr>
      <w:spacing w:before="480" w:after="0"/>
      <w:outlineLvl w:val="0"/>
    </w:pPr>
    <w:rPr>
      <w:rFonts w:ascii="Cambria" w:hAnsi="Cambria"/>
      <w:b/>
      <w:bCs/>
      <w:sz w:val="44"/>
      <w:szCs w:val="44"/>
    </w:rPr>
  </w:style>
  <w:style w:type="paragraph" w:styleId="20">
    <w:name w:val="heading 2"/>
    <w:basedOn w:val="a0"/>
    <w:next w:val="a0"/>
    <w:link w:val="21"/>
    <w:uiPriority w:val="9"/>
    <w:unhideWhenUsed/>
    <w:qFormat/>
    <w:rsid w:val="000D1634"/>
    <w:pPr>
      <w:keepNext/>
      <w:keepLines/>
      <w:numPr>
        <w:ilvl w:val="1"/>
        <w:numId w:val="2"/>
      </w:numPr>
      <w:spacing w:before="200" w:after="0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20"/>
    <w:next w:val="a0"/>
    <w:link w:val="30"/>
    <w:uiPriority w:val="9"/>
    <w:unhideWhenUsed/>
    <w:qFormat/>
    <w:rsid w:val="00B5360C"/>
    <w:pPr>
      <w:numPr>
        <w:ilvl w:val="2"/>
      </w:numPr>
      <w:ind w:left="709"/>
      <w:outlineLvl w:val="2"/>
    </w:pPr>
    <w:rPr>
      <w:sz w:val="28"/>
      <w:szCs w:val="22"/>
    </w:rPr>
  </w:style>
  <w:style w:type="paragraph" w:styleId="4">
    <w:name w:val="heading 4"/>
    <w:basedOn w:val="3"/>
    <w:next w:val="a0"/>
    <w:link w:val="40"/>
    <w:uiPriority w:val="9"/>
    <w:unhideWhenUsed/>
    <w:qFormat/>
    <w:rsid w:val="006F2E99"/>
    <w:pPr>
      <w:numPr>
        <w:ilvl w:val="3"/>
      </w:numPr>
      <w:outlineLvl w:val="3"/>
    </w:pPr>
    <w:rPr>
      <w:b w:val="0"/>
    </w:rPr>
  </w:style>
  <w:style w:type="paragraph" w:styleId="5">
    <w:name w:val="heading 5"/>
    <w:basedOn w:val="a0"/>
    <w:next w:val="a0"/>
    <w:link w:val="50"/>
    <w:uiPriority w:val="9"/>
    <w:unhideWhenUsed/>
    <w:qFormat/>
    <w:rsid w:val="00A65B23"/>
    <w:pPr>
      <w:keepNext/>
      <w:keepLines/>
      <w:spacing w:before="200" w:after="0"/>
      <w:outlineLvl w:val="4"/>
    </w:pPr>
    <w:rPr>
      <w:rFonts w:ascii="Cambria" w:hAnsi="Cambria"/>
      <w:color w:val="073662"/>
    </w:rPr>
  </w:style>
  <w:style w:type="paragraph" w:styleId="6">
    <w:name w:val="heading 6"/>
    <w:basedOn w:val="a0"/>
    <w:next w:val="a0"/>
    <w:link w:val="60"/>
    <w:uiPriority w:val="9"/>
    <w:unhideWhenUsed/>
    <w:qFormat/>
    <w:rsid w:val="00A65B23"/>
    <w:pPr>
      <w:keepNext/>
      <w:keepLines/>
      <w:spacing w:before="200" w:after="0"/>
      <w:outlineLvl w:val="5"/>
    </w:pPr>
    <w:rPr>
      <w:rFonts w:ascii="Cambria" w:hAnsi="Cambria"/>
      <w:i/>
      <w:iCs/>
      <w:color w:val="073662"/>
    </w:rPr>
  </w:style>
  <w:style w:type="paragraph" w:styleId="7">
    <w:name w:val="heading 7"/>
    <w:basedOn w:val="a0"/>
    <w:next w:val="a0"/>
    <w:link w:val="70"/>
    <w:uiPriority w:val="9"/>
    <w:unhideWhenUsed/>
    <w:qFormat/>
    <w:rsid w:val="00A65B23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iPriority w:val="9"/>
    <w:unhideWhenUsed/>
    <w:qFormat/>
    <w:rsid w:val="00A65B23"/>
    <w:pPr>
      <w:keepNext/>
      <w:keepLines/>
      <w:spacing w:before="200" w:after="0"/>
      <w:outlineLvl w:val="7"/>
    </w:pPr>
    <w:rPr>
      <w:rFonts w:ascii="Cambria" w:hAnsi="Cambria"/>
      <w:color w:val="0F6FC6"/>
      <w:sz w:val="20"/>
      <w:szCs w:val="20"/>
    </w:rPr>
  </w:style>
  <w:style w:type="paragraph" w:styleId="9">
    <w:name w:val="heading 9"/>
    <w:basedOn w:val="a0"/>
    <w:next w:val="a0"/>
    <w:link w:val="90"/>
    <w:uiPriority w:val="9"/>
    <w:unhideWhenUsed/>
    <w:qFormat/>
    <w:rsid w:val="00A65B23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rsid w:val="00C640AB"/>
    <w:pPr>
      <w:jc w:val="center"/>
    </w:pPr>
  </w:style>
  <w:style w:type="paragraph" w:styleId="a5">
    <w:name w:val="Normal Indent"/>
    <w:aliases w:val="特点,表正文,正文非缩进,段1,标题4,ALT+Z,水上软件"/>
    <w:basedOn w:val="a0"/>
    <w:rsid w:val="00C640AB"/>
    <w:pPr>
      <w:spacing w:after="180" w:line="300" w:lineRule="auto"/>
      <w:ind w:left="1134"/>
    </w:pPr>
    <w:rPr>
      <w:kern w:val="2"/>
      <w:sz w:val="24"/>
    </w:rPr>
  </w:style>
  <w:style w:type="paragraph" w:styleId="a6">
    <w:name w:val="Document Map"/>
    <w:basedOn w:val="a0"/>
    <w:semiHidden/>
    <w:rsid w:val="00C640AB"/>
    <w:pPr>
      <w:shd w:val="clear" w:color="auto" w:fill="000080"/>
    </w:pPr>
  </w:style>
  <w:style w:type="paragraph" w:styleId="a7">
    <w:name w:val="Date"/>
    <w:basedOn w:val="a0"/>
    <w:next w:val="a0"/>
    <w:rsid w:val="00C640AB"/>
    <w:pPr>
      <w:ind w:leftChars="2500" w:left="100"/>
    </w:pPr>
    <w:rPr>
      <w:rFonts w:eastAsia="楷体_GB2312"/>
    </w:rPr>
  </w:style>
  <w:style w:type="paragraph" w:styleId="22">
    <w:name w:val="toc 2"/>
    <w:basedOn w:val="a0"/>
    <w:next w:val="a0"/>
    <w:autoRedefine/>
    <w:uiPriority w:val="39"/>
    <w:qFormat/>
    <w:rsid w:val="005C34DA"/>
    <w:pPr>
      <w:tabs>
        <w:tab w:val="left" w:pos="1680"/>
        <w:tab w:val="right" w:leader="dot" w:pos="8296"/>
      </w:tabs>
      <w:ind w:left="845" w:hanging="425"/>
    </w:pPr>
  </w:style>
  <w:style w:type="paragraph" w:styleId="12">
    <w:name w:val="toc 1"/>
    <w:basedOn w:val="a0"/>
    <w:next w:val="a0"/>
    <w:autoRedefine/>
    <w:uiPriority w:val="39"/>
    <w:qFormat/>
    <w:rsid w:val="0015221E"/>
    <w:pPr>
      <w:tabs>
        <w:tab w:val="left" w:pos="0"/>
        <w:tab w:val="right" w:leader="dot" w:pos="8302"/>
      </w:tabs>
      <w:ind w:left="705" w:rightChars="-18" w:right="-50" w:hanging="705"/>
    </w:pPr>
    <w:rPr>
      <w:noProof/>
      <w:szCs w:val="28"/>
    </w:rPr>
  </w:style>
  <w:style w:type="paragraph" w:styleId="31">
    <w:name w:val="toc 3"/>
    <w:basedOn w:val="a0"/>
    <w:next w:val="a0"/>
    <w:autoRedefine/>
    <w:uiPriority w:val="39"/>
    <w:qFormat/>
    <w:rsid w:val="00C640AB"/>
    <w:pPr>
      <w:ind w:leftChars="400" w:left="840"/>
    </w:pPr>
  </w:style>
  <w:style w:type="paragraph" w:styleId="41">
    <w:name w:val="toc 4"/>
    <w:basedOn w:val="a0"/>
    <w:next w:val="a0"/>
    <w:autoRedefine/>
    <w:semiHidden/>
    <w:rsid w:val="00C640AB"/>
    <w:pPr>
      <w:ind w:leftChars="600" w:left="1260"/>
    </w:pPr>
  </w:style>
  <w:style w:type="paragraph" w:styleId="51">
    <w:name w:val="toc 5"/>
    <w:basedOn w:val="a0"/>
    <w:next w:val="a0"/>
    <w:autoRedefine/>
    <w:semiHidden/>
    <w:rsid w:val="00C640AB"/>
    <w:pPr>
      <w:ind w:leftChars="800" w:left="1680"/>
    </w:pPr>
  </w:style>
  <w:style w:type="paragraph" w:styleId="61">
    <w:name w:val="toc 6"/>
    <w:basedOn w:val="a0"/>
    <w:next w:val="a0"/>
    <w:autoRedefine/>
    <w:semiHidden/>
    <w:rsid w:val="00C640AB"/>
    <w:pPr>
      <w:ind w:leftChars="1000" w:left="2100"/>
    </w:pPr>
  </w:style>
  <w:style w:type="paragraph" w:styleId="71">
    <w:name w:val="toc 7"/>
    <w:basedOn w:val="a0"/>
    <w:next w:val="a0"/>
    <w:autoRedefine/>
    <w:semiHidden/>
    <w:rsid w:val="00C640AB"/>
    <w:pPr>
      <w:ind w:leftChars="1200" w:left="2520"/>
    </w:pPr>
  </w:style>
  <w:style w:type="paragraph" w:styleId="81">
    <w:name w:val="toc 8"/>
    <w:basedOn w:val="a0"/>
    <w:next w:val="a0"/>
    <w:autoRedefine/>
    <w:semiHidden/>
    <w:rsid w:val="00C640AB"/>
    <w:pPr>
      <w:ind w:leftChars="1400" w:left="2940"/>
    </w:pPr>
  </w:style>
  <w:style w:type="paragraph" w:styleId="91">
    <w:name w:val="toc 9"/>
    <w:basedOn w:val="a0"/>
    <w:next w:val="a0"/>
    <w:autoRedefine/>
    <w:semiHidden/>
    <w:rsid w:val="00C640AB"/>
    <w:pPr>
      <w:ind w:leftChars="1600" w:left="3360"/>
    </w:pPr>
  </w:style>
  <w:style w:type="character" w:styleId="a8">
    <w:name w:val="Hyperlink"/>
    <w:basedOn w:val="a1"/>
    <w:uiPriority w:val="99"/>
    <w:rsid w:val="00C640AB"/>
    <w:rPr>
      <w:color w:val="0000FF"/>
      <w:u w:val="single"/>
    </w:rPr>
  </w:style>
  <w:style w:type="paragraph" w:styleId="a9">
    <w:name w:val="Body Text Indent"/>
    <w:basedOn w:val="a0"/>
    <w:rsid w:val="0016679F"/>
    <w:pPr>
      <w:snapToGrid w:val="0"/>
      <w:spacing w:beforeLines="50" w:afterLines="10" w:line="300" w:lineRule="auto"/>
      <w:ind w:left="850" w:hanging="425"/>
    </w:pPr>
    <w:rPr>
      <w:bCs/>
      <w:sz w:val="24"/>
    </w:rPr>
  </w:style>
  <w:style w:type="paragraph" w:styleId="aa">
    <w:name w:val="header"/>
    <w:basedOn w:val="a0"/>
    <w:link w:val="ab"/>
    <w:uiPriority w:val="99"/>
    <w:rsid w:val="00C640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c">
    <w:name w:val="footer"/>
    <w:basedOn w:val="a0"/>
    <w:link w:val="ad"/>
    <w:uiPriority w:val="99"/>
    <w:rsid w:val="00C640AB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styleId="ae">
    <w:name w:val="page number"/>
    <w:basedOn w:val="a1"/>
    <w:rsid w:val="00C640AB"/>
  </w:style>
  <w:style w:type="paragraph" w:styleId="af">
    <w:name w:val="Balloon Text"/>
    <w:basedOn w:val="a0"/>
    <w:link w:val="af0"/>
    <w:rsid w:val="00985A22"/>
    <w:pPr>
      <w:spacing w:line="240" w:lineRule="auto"/>
    </w:pPr>
    <w:rPr>
      <w:sz w:val="18"/>
      <w:szCs w:val="18"/>
    </w:rPr>
  </w:style>
  <w:style w:type="character" w:customStyle="1" w:styleId="af0">
    <w:name w:val="批注框文本字符"/>
    <w:basedOn w:val="a1"/>
    <w:link w:val="af"/>
    <w:rsid w:val="00985A22"/>
    <w:rPr>
      <w:sz w:val="18"/>
      <w:szCs w:val="18"/>
    </w:rPr>
  </w:style>
  <w:style w:type="paragraph" w:styleId="af1">
    <w:name w:val="List Paragraph"/>
    <w:basedOn w:val="a0"/>
    <w:link w:val="af2"/>
    <w:uiPriority w:val="34"/>
    <w:qFormat/>
    <w:rsid w:val="00A65B23"/>
    <w:pPr>
      <w:ind w:left="720"/>
      <w:contextualSpacing/>
    </w:pPr>
  </w:style>
  <w:style w:type="character" w:customStyle="1" w:styleId="11">
    <w:name w:val="标题 1字符"/>
    <w:basedOn w:val="a1"/>
    <w:link w:val="1"/>
    <w:uiPriority w:val="9"/>
    <w:rsid w:val="000D1634"/>
    <w:rPr>
      <w:rFonts w:ascii="Cambria" w:hAnsi="Cambria"/>
      <w:b/>
      <w:bCs/>
      <w:sz w:val="44"/>
      <w:szCs w:val="44"/>
      <w:lang w:bidi="en-US"/>
    </w:rPr>
  </w:style>
  <w:style w:type="character" w:customStyle="1" w:styleId="21">
    <w:name w:val="标题 2字符"/>
    <w:basedOn w:val="a1"/>
    <w:link w:val="20"/>
    <w:uiPriority w:val="9"/>
    <w:rsid w:val="000D1634"/>
    <w:rPr>
      <w:rFonts w:ascii="Cambria" w:hAnsi="Cambria"/>
      <w:b/>
      <w:bCs/>
      <w:sz w:val="32"/>
      <w:szCs w:val="32"/>
      <w:lang w:bidi="en-US"/>
    </w:rPr>
  </w:style>
  <w:style w:type="character" w:customStyle="1" w:styleId="30">
    <w:name w:val="标题 3字符"/>
    <w:basedOn w:val="a1"/>
    <w:link w:val="3"/>
    <w:uiPriority w:val="9"/>
    <w:rsid w:val="00B5360C"/>
    <w:rPr>
      <w:rFonts w:ascii="Cambria" w:hAnsi="Cambria"/>
      <w:b/>
      <w:bCs/>
      <w:sz w:val="28"/>
      <w:szCs w:val="22"/>
      <w:lang w:bidi="en-US"/>
    </w:rPr>
  </w:style>
  <w:style w:type="character" w:customStyle="1" w:styleId="40">
    <w:name w:val="标题 4字符"/>
    <w:basedOn w:val="a1"/>
    <w:link w:val="4"/>
    <w:uiPriority w:val="9"/>
    <w:rsid w:val="006F2E99"/>
    <w:rPr>
      <w:rFonts w:ascii="Cambria" w:hAnsi="Cambria"/>
      <w:bCs/>
      <w:sz w:val="28"/>
      <w:szCs w:val="22"/>
      <w:lang w:bidi="en-US"/>
    </w:rPr>
  </w:style>
  <w:style w:type="character" w:customStyle="1" w:styleId="50">
    <w:name w:val="标题 5字符"/>
    <w:basedOn w:val="a1"/>
    <w:link w:val="5"/>
    <w:uiPriority w:val="9"/>
    <w:rsid w:val="00A65B23"/>
    <w:rPr>
      <w:rFonts w:ascii="Cambria" w:eastAsia="宋体" w:hAnsi="Cambria" w:cs="Times New Roman"/>
      <w:color w:val="073662"/>
    </w:rPr>
  </w:style>
  <w:style w:type="character" w:customStyle="1" w:styleId="60">
    <w:name w:val="标题 6字符"/>
    <w:basedOn w:val="a1"/>
    <w:link w:val="6"/>
    <w:uiPriority w:val="9"/>
    <w:rsid w:val="00A65B23"/>
    <w:rPr>
      <w:rFonts w:ascii="Cambria" w:eastAsia="宋体" w:hAnsi="Cambria" w:cs="Times New Roman"/>
      <w:i/>
      <w:iCs/>
      <w:color w:val="073662"/>
    </w:rPr>
  </w:style>
  <w:style w:type="character" w:customStyle="1" w:styleId="70">
    <w:name w:val="标题 7字符"/>
    <w:basedOn w:val="a1"/>
    <w:link w:val="7"/>
    <w:uiPriority w:val="9"/>
    <w:rsid w:val="00A65B23"/>
    <w:rPr>
      <w:rFonts w:ascii="Cambria" w:eastAsia="宋体" w:hAnsi="Cambria" w:cs="Times New Roman"/>
      <w:i/>
      <w:iCs/>
      <w:color w:val="404040"/>
    </w:rPr>
  </w:style>
  <w:style w:type="character" w:customStyle="1" w:styleId="80">
    <w:name w:val="标题 8字符"/>
    <w:basedOn w:val="a1"/>
    <w:link w:val="8"/>
    <w:uiPriority w:val="9"/>
    <w:rsid w:val="00A65B23"/>
    <w:rPr>
      <w:rFonts w:ascii="Cambria" w:eastAsia="宋体" w:hAnsi="Cambria" w:cs="Times New Roman"/>
      <w:color w:val="0F6FC6"/>
      <w:sz w:val="20"/>
      <w:szCs w:val="20"/>
    </w:rPr>
  </w:style>
  <w:style w:type="character" w:customStyle="1" w:styleId="90">
    <w:name w:val="标题 9字符"/>
    <w:basedOn w:val="a1"/>
    <w:link w:val="9"/>
    <w:uiPriority w:val="9"/>
    <w:rsid w:val="00A65B23"/>
    <w:rPr>
      <w:rFonts w:ascii="Cambria" w:eastAsia="宋体" w:hAnsi="Cambria" w:cs="Times New Roman"/>
      <w:i/>
      <w:iCs/>
      <w:color w:val="404040"/>
      <w:sz w:val="20"/>
      <w:szCs w:val="20"/>
    </w:rPr>
  </w:style>
  <w:style w:type="paragraph" w:styleId="af3">
    <w:name w:val="caption"/>
    <w:basedOn w:val="a0"/>
    <w:next w:val="a0"/>
    <w:uiPriority w:val="35"/>
    <w:unhideWhenUsed/>
    <w:qFormat/>
    <w:rsid w:val="00A65B23"/>
    <w:pPr>
      <w:spacing w:line="240" w:lineRule="auto"/>
    </w:pPr>
    <w:rPr>
      <w:b/>
      <w:bCs/>
      <w:color w:val="0F6FC6"/>
      <w:sz w:val="18"/>
      <w:szCs w:val="18"/>
    </w:rPr>
  </w:style>
  <w:style w:type="paragraph" w:styleId="af4">
    <w:name w:val="Title"/>
    <w:basedOn w:val="a0"/>
    <w:next w:val="a0"/>
    <w:link w:val="af5"/>
    <w:uiPriority w:val="10"/>
    <w:qFormat/>
    <w:rsid w:val="002E63B6"/>
    <w:pPr>
      <w:jc w:val="center"/>
    </w:pPr>
    <w:rPr>
      <w:rFonts w:ascii="黑体" w:eastAsia="黑体" w:hAnsi="黑体"/>
      <w:b/>
      <w:sz w:val="64"/>
      <w:szCs w:val="64"/>
    </w:rPr>
  </w:style>
  <w:style w:type="character" w:customStyle="1" w:styleId="af5">
    <w:name w:val="标题字符"/>
    <w:basedOn w:val="a1"/>
    <w:link w:val="af4"/>
    <w:uiPriority w:val="10"/>
    <w:rsid w:val="002E63B6"/>
    <w:rPr>
      <w:rFonts w:ascii="黑体" w:eastAsia="黑体" w:hAnsi="黑体"/>
      <w:b/>
      <w:sz w:val="64"/>
      <w:szCs w:val="64"/>
      <w:lang w:bidi="en-US"/>
    </w:rPr>
  </w:style>
  <w:style w:type="paragraph" w:styleId="af6">
    <w:name w:val="Subtitle"/>
    <w:basedOn w:val="a0"/>
    <w:next w:val="a0"/>
    <w:link w:val="af7"/>
    <w:uiPriority w:val="11"/>
    <w:qFormat/>
    <w:rsid w:val="002E63B6"/>
    <w:pPr>
      <w:jc w:val="center"/>
    </w:pPr>
    <w:rPr>
      <w:sz w:val="44"/>
      <w:szCs w:val="44"/>
    </w:rPr>
  </w:style>
  <w:style w:type="character" w:customStyle="1" w:styleId="af7">
    <w:name w:val="副标题字符"/>
    <w:basedOn w:val="a1"/>
    <w:link w:val="af6"/>
    <w:uiPriority w:val="11"/>
    <w:rsid w:val="002E63B6"/>
    <w:rPr>
      <w:rFonts w:ascii="Times New Roman" w:hAnsi="Times New Roman"/>
      <w:sz w:val="44"/>
      <w:szCs w:val="44"/>
      <w:lang w:bidi="en-US"/>
    </w:rPr>
  </w:style>
  <w:style w:type="character" w:styleId="af8">
    <w:name w:val="Strong"/>
    <w:basedOn w:val="a1"/>
    <w:uiPriority w:val="22"/>
    <w:qFormat/>
    <w:rsid w:val="00A65B23"/>
    <w:rPr>
      <w:b/>
      <w:bCs/>
    </w:rPr>
  </w:style>
  <w:style w:type="character" w:styleId="af9">
    <w:name w:val="Emphasis"/>
    <w:basedOn w:val="a1"/>
    <w:uiPriority w:val="20"/>
    <w:qFormat/>
    <w:rsid w:val="00A65B23"/>
    <w:rPr>
      <w:i/>
      <w:iCs/>
    </w:rPr>
  </w:style>
  <w:style w:type="paragraph" w:styleId="afa">
    <w:name w:val="No Spacing"/>
    <w:link w:val="afb"/>
    <w:uiPriority w:val="1"/>
    <w:qFormat/>
    <w:rsid w:val="00A65B23"/>
    <w:rPr>
      <w:sz w:val="22"/>
      <w:szCs w:val="22"/>
      <w:lang w:eastAsia="en-US" w:bidi="en-US"/>
    </w:rPr>
  </w:style>
  <w:style w:type="paragraph" w:styleId="afc">
    <w:name w:val="Quote"/>
    <w:basedOn w:val="a0"/>
    <w:next w:val="a0"/>
    <w:link w:val="afd"/>
    <w:uiPriority w:val="29"/>
    <w:qFormat/>
    <w:rsid w:val="00A65B23"/>
    <w:rPr>
      <w:i/>
      <w:iCs/>
      <w:color w:val="000000"/>
    </w:rPr>
  </w:style>
  <w:style w:type="character" w:customStyle="1" w:styleId="afd">
    <w:name w:val="引用字符"/>
    <w:basedOn w:val="a1"/>
    <w:link w:val="afc"/>
    <w:uiPriority w:val="29"/>
    <w:rsid w:val="00A65B23"/>
    <w:rPr>
      <w:i/>
      <w:iCs/>
      <w:color w:val="000000"/>
    </w:rPr>
  </w:style>
  <w:style w:type="paragraph" w:styleId="afe">
    <w:name w:val="Intense Quote"/>
    <w:basedOn w:val="a0"/>
    <w:next w:val="a0"/>
    <w:link w:val="aff"/>
    <w:uiPriority w:val="30"/>
    <w:qFormat/>
    <w:rsid w:val="00A65B23"/>
    <w:pPr>
      <w:pBdr>
        <w:bottom w:val="single" w:sz="4" w:space="4" w:color="0F6FC6"/>
      </w:pBdr>
      <w:spacing w:before="200" w:after="280"/>
      <w:ind w:left="936" w:right="936"/>
    </w:pPr>
    <w:rPr>
      <w:b/>
      <w:bCs/>
      <w:i/>
      <w:iCs/>
      <w:color w:val="0F6FC6"/>
    </w:rPr>
  </w:style>
  <w:style w:type="character" w:customStyle="1" w:styleId="aff">
    <w:name w:val="明显引用字符"/>
    <w:basedOn w:val="a1"/>
    <w:link w:val="afe"/>
    <w:uiPriority w:val="30"/>
    <w:rsid w:val="00A65B23"/>
    <w:rPr>
      <w:b/>
      <w:bCs/>
      <w:i/>
      <w:iCs/>
      <w:color w:val="0F6FC6"/>
    </w:rPr>
  </w:style>
  <w:style w:type="character" w:styleId="aff0">
    <w:name w:val="Subtle Emphasis"/>
    <w:basedOn w:val="a1"/>
    <w:uiPriority w:val="19"/>
    <w:qFormat/>
    <w:rsid w:val="00A65B23"/>
    <w:rPr>
      <w:i/>
      <w:iCs/>
      <w:color w:val="808080"/>
    </w:rPr>
  </w:style>
  <w:style w:type="character" w:styleId="aff1">
    <w:name w:val="Intense Emphasis"/>
    <w:basedOn w:val="a1"/>
    <w:uiPriority w:val="21"/>
    <w:qFormat/>
    <w:rsid w:val="00A65B23"/>
    <w:rPr>
      <w:b/>
      <w:bCs/>
      <w:i/>
      <w:iCs/>
      <w:color w:val="0F6FC6"/>
    </w:rPr>
  </w:style>
  <w:style w:type="character" w:styleId="aff2">
    <w:name w:val="Subtle Reference"/>
    <w:basedOn w:val="a1"/>
    <w:uiPriority w:val="31"/>
    <w:qFormat/>
    <w:rsid w:val="00A65B23"/>
    <w:rPr>
      <w:smallCaps/>
      <w:color w:val="009DD9"/>
      <w:u w:val="single"/>
    </w:rPr>
  </w:style>
  <w:style w:type="character" w:styleId="aff3">
    <w:name w:val="Intense Reference"/>
    <w:basedOn w:val="a1"/>
    <w:uiPriority w:val="32"/>
    <w:qFormat/>
    <w:rsid w:val="00A65B23"/>
    <w:rPr>
      <w:b/>
      <w:bCs/>
      <w:smallCaps/>
      <w:color w:val="009DD9"/>
      <w:spacing w:val="5"/>
      <w:u w:val="single"/>
    </w:rPr>
  </w:style>
  <w:style w:type="character" w:styleId="aff4">
    <w:name w:val="Book Title"/>
    <w:basedOn w:val="a1"/>
    <w:uiPriority w:val="33"/>
    <w:qFormat/>
    <w:rsid w:val="00A65B23"/>
    <w:rPr>
      <w:b/>
      <w:bCs/>
      <w:smallCaps/>
      <w:spacing w:val="5"/>
    </w:rPr>
  </w:style>
  <w:style w:type="paragraph" w:styleId="TOC">
    <w:name w:val="TOC Heading"/>
    <w:basedOn w:val="1"/>
    <w:next w:val="a0"/>
    <w:uiPriority w:val="39"/>
    <w:unhideWhenUsed/>
    <w:qFormat/>
    <w:rsid w:val="00A65B23"/>
    <w:pPr>
      <w:outlineLvl w:val="9"/>
    </w:pPr>
  </w:style>
  <w:style w:type="numbering" w:customStyle="1" w:styleId="10">
    <w:name w:val="样式1"/>
    <w:uiPriority w:val="99"/>
    <w:rsid w:val="00230A2C"/>
    <w:pPr>
      <w:numPr>
        <w:numId w:val="1"/>
      </w:numPr>
    </w:pPr>
  </w:style>
  <w:style w:type="numbering" w:customStyle="1" w:styleId="2">
    <w:name w:val="样式2"/>
    <w:uiPriority w:val="99"/>
    <w:rsid w:val="005A1F62"/>
    <w:pPr>
      <w:numPr>
        <w:numId w:val="3"/>
      </w:numPr>
    </w:pPr>
  </w:style>
  <w:style w:type="character" w:styleId="aff5">
    <w:name w:val="annotation reference"/>
    <w:basedOn w:val="a1"/>
    <w:rsid w:val="00FD2DB1"/>
    <w:rPr>
      <w:sz w:val="21"/>
      <w:szCs w:val="21"/>
    </w:rPr>
  </w:style>
  <w:style w:type="paragraph" w:styleId="aff6">
    <w:name w:val="annotation text"/>
    <w:basedOn w:val="a0"/>
    <w:link w:val="aff7"/>
    <w:rsid w:val="00FD2DB1"/>
  </w:style>
  <w:style w:type="character" w:customStyle="1" w:styleId="aff7">
    <w:name w:val="注释文本字符"/>
    <w:basedOn w:val="a1"/>
    <w:link w:val="aff6"/>
    <w:rsid w:val="00FD2DB1"/>
  </w:style>
  <w:style w:type="paragraph" w:styleId="aff8">
    <w:name w:val="annotation subject"/>
    <w:basedOn w:val="aff6"/>
    <w:next w:val="aff6"/>
    <w:link w:val="aff9"/>
    <w:rsid w:val="00FD2DB1"/>
    <w:rPr>
      <w:b/>
      <w:bCs/>
    </w:rPr>
  </w:style>
  <w:style w:type="character" w:customStyle="1" w:styleId="aff9">
    <w:name w:val="批注主题字符"/>
    <w:basedOn w:val="aff7"/>
    <w:link w:val="aff8"/>
    <w:rsid w:val="00FD2DB1"/>
    <w:rPr>
      <w:b/>
      <w:bCs/>
    </w:rPr>
  </w:style>
  <w:style w:type="character" w:customStyle="1" w:styleId="ad">
    <w:name w:val="页脚字符"/>
    <w:basedOn w:val="a1"/>
    <w:link w:val="ac"/>
    <w:uiPriority w:val="99"/>
    <w:rsid w:val="00FF3133"/>
    <w:rPr>
      <w:rFonts w:ascii="Times New Roman" w:hAnsi="Times New Roman"/>
      <w:sz w:val="18"/>
      <w:szCs w:val="18"/>
      <w:lang w:bidi="en-US"/>
    </w:rPr>
  </w:style>
  <w:style w:type="character" w:customStyle="1" w:styleId="afb">
    <w:name w:val="无间距字符"/>
    <w:basedOn w:val="a1"/>
    <w:link w:val="afa"/>
    <w:uiPriority w:val="1"/>
    <w:rsid w:val="000855E8"/>
    <w:rPr>
      <w:sz w:val="22"/>
      <w:szCs w:val="22"/>
      <w:lang w:eastAsia="en-US" w:bidi="en-US"/>
    </w:rPr>
  </w:style>
  <w:style w:type="character" w:customStyle="1" w:styleId="ab">
    <w:name w:val="页眉字符"/>
    <w:basedOn w:val="a1"/>
    <w:link w:val="aa"/>
    <w:uiPriority w:val="99"/>
    <w:rsid w:val="000855E8"/>
    <w:rPr>
      <w:rFonts w:ascii="Times New Roman" w:hAnsi="Times New Roman"/>
      <w:sz w:val="18"/>
      <w:szCs w:val="18"/>
      <w:lang w:bidi="en-US"/>
    </w:rPr>
  </w:style>
  <w:style w:type="paragraph" w:styleId="affa">
    <w:name w:val="Normal (Web)"/>
    <w:basedOn w:val="a0"/>
    <w:uiPriority w:val="99"/>
    <w:rsid w:val="00EE7306"/>
    <w:pPr>
      <w:spacing w:before="100" w:beforeAutospacing="1" w:after="100" w:afterAutospacing="1" w:line="240" w:lineRule="auto"/>
      <w:ind w:firstLine="0"/>
    </w:pPr>
    <w:rPr>
      <w:rFonts w:ascii="宋体" w:cs="宋体"/>
      <w:sz w:val="24"/>
      <w:szCs w:val="24"/>
      <w:lang w:bidi="ar-SA"/>
    </w:rPr>
  </w:style>
  <w:style w:type="table" w:styleId="affb">
    <w:name w:val="Table Grid"/>
    <w:basedOn w:val="a2"/>
    <w:rsid w:val="00565F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c">
    <w:name w:val="首行缩进"/>
    <w:basedOn w:val="a0"/>
    <w:link w:val="Char"/>
    <w:qFormat/>
    <w:rsid w:val="00766968"/>
    <w:rPr>
      <w:rFonts w:hAnsi="Times New Roman"/>
    </w:rPr>
  </w:style>
  <w:style w:type="character" w:customStyle="1" w:styleId="Char">
    <w:name w:val="首行缩进 Char"/>
    <w:basedOn w:val="a1"/>
    <w:link w:val="affc"/>
    <w:rsid w:val="00766968"/>
    <w:rPr>
      <w:rFonts w:ascii="Times New Roman" w:hAnsi="Times New Roman"/>
      <w:sz w:val="28"/>
      <w:szCs w:val="21"/>
      <w:lang w:bidi="en-US"/>
    </w:rPr>
  </w:style>
  <w:style w:type="paragraph" w:customStyle="1" w:styleId="CharCharCharChar">
    <w:name w:val="Char Char Char Char"/>
    <w:basedOn w:val="a0"/>
    <w:rsid w:val="003D1BD4"/>
    <w:pPr>
      <w:spacing w:after="0" w:line="240" w:lineRule="auto"/>
      <w:ind w:firstLine="0"/>
    </w:pPr>
    <w:rPr>
      <w:rFonts w:eastAsia="楷体_GB2312" w:cs="宋体"/>
      <w:sz w:val="21"/>
      <w:szCs w:val="32"/>
      <w:lang w:bidi="ar-SA"/>
    </w:rPr>
  </w:style>
  <w:style w:type="paragraph" w:customStyle="1" w:styleId="a">
    <w:name w:val="编号正文"/>
    <w:basedOn w:val="af1"/>
    <w:link w:val="Char0"/>
    <w:qFormat/>
    <w:rsid w:val="005B1C36"/>
    <w:pPr>
      <w:numPr>
        <w:numId w:val="4"/>
      </w:numPr>
    </w:pPr>
  </w:style>
  <w:style w:type="paragraph" w:customStyle="1" w:styleId="sub">
    <w:name w:val="sub"/>
    <w:basedOn w:val="a0"/>
    <w:rsid w:val="00422D20"/>
    <w:pPr>
      <w:numPr>
        <w:numId w:val="5"/>
      </w:numPr>
      <w:tabs>
        <w:tab w:val="clear" w:pos="425"/>
        <w:tab w:val="num" w:pos="-120"/>
      </w:tabs>
      <w:adjustRightInd w:val="0"/>
      <w:spacing w:after="0" w:line="360" w:lineRule="auto"/>
      <w:ind w:left="1264" w:hanging="357"/>
      <w:jc w:val="both"/>
      <w:textAlignment w:val="baseline"/>
    </w:pPr>
    <w:rPr>
      <w:rFonts w:hAnsi="Times New Roman"/>
      <w:szCs w:val="20"/>
      <w:lang w:bidi="ar-SA"/>
    </w:rPr>
  </w:style>
  <w:style w:type="character" w:customStyle="1" w:styleId="af2">
    <w:name w:val="列出段落字符"/>
    <w:basedOn w:val="a1"/>
    <w:link w:val="af1"/>
    <w:uiPriority w:val="34"/>
    <w:rsid w:val="00177A62"/>
    <w:rPr>
      <w:rFonts w:ascii="Times New Roman" w:hAnsi="宋体"/>
      <w:sz w:val="28"/>
      <w:szCs w:val="21"/>
      <w:lang w:bidi="en-US"/>
    </w:rPr>
  </w:style>
  <w:style w:type="character" w:customStyle="1" w:styleId="Char0">
    <w:name w:val="编号正文 Char"/>
    <w:basedOn w:val="af2"/>
    <w:link w:val="a"/>
    <w:rsid w:val="00177A62"/>
    <w:rPr>
      <w:rFonts w:ascii="Times New Roman" w:hAnsi="宋体"/>
      <w:sz w:val="28"/>
      <w:szCs w:val="21"/>
      <w:lang w:bidi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3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5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02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097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64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82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354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85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52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98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1169;&#20154;&#36164;&#26009;\&#25991;&#26723;&#27169;&#26495;\&#25216;&#26415;&#25991;&#20214;&#65288;&#23618;&#32423;&#31456;&#33410;&#32534;&#21495;&#65289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22921F-B814-B04E-8711-47148E622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\私人资料\文档模板\技术文件（层级章节编号）.dotx</Template>
  <TotalTime>14</TotalTime>
  <Pages>3</Pages>
  <Words>43</Words>
  <Characters>249</Characters>
  <Application>Microsoft Macintosh Word</Application>
  <DocSecurity>0</DocSecurity>
  <Lines>2</Lines>
  <Paragraphs>1</Paragraphs>
  <ScaleCrop>false</ScaleCrop>
  <Company/>
  <LinksUpToDate>false</LinksUpToDate>
  <CharactersWithSpaces>291</CharactersWithSpaces>
  <SharedDoc>false</SharedDoc>
  <HLinks>
    <vt:vector size="168" baseType="variant">
      <vt:variant>
        <vt:i4>1638462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_Toc274313998</vt:lpwstr>
      </vt:variant>
      <vt:variant>
        <vt:i4>1638462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_Toc274313997</vt:lpwstr>
      </vt:variant>
      <vt:variant>
        <vt:i4>1638462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_Toc274313996</vt:lpwstr>
      </vt:variant>
      <vt:variant>
        <vt:i4>1638462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_Toc274313995</vt:lpwstr>
      </vt:variant>
      <vt:variant>
        <vt:i4>1638462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_Toc274313994</vt:lpwstr>
      </vt:variant>
      <vt:variant>
        <vt:i4>1638462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_Toc274313993</vt:lpwstr>
      </vt:variant>
      <vt:variant>
        <vt:i4>1638462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_Toc274313992</vt:lpwstr>
      </vt:variant>
      <vt:variant>
        <vt:i4>1638462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_Toc274313991</vt:lpwstr>
      </vt:variant>
      <vt:variant>
        <vt:i4>1638462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_Toc274313990</vt:lpwstr>
      </vt:variant>
      <vt:variant>
        <vt:i4>1572926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_Toc274313989</vt:lpwstr>
      </vt:variant>
      <vt:variant>
        <vt:i4>1572926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_Toc274313988</vt:lpwstr>
      </vt:variant>
      <vt:variant>
        <vt:i4>1572926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_Toc274313987</vt:lpwstr>
      </vt:variant>
      <vt:variant>
        <vt:i4>1572926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_Toc274313986</vt:lpwstr>
      </vt:variant>
      <vt:variant>
        <vt:i4>1572926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_Toc274313985</vt:lpwstr>
      </vt:variant>
      <vt:variant>
        <vt:i4>1572926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_Toc274313984</vt:lpwstr>
      </vt:variant>
      <vt:variant>
        <vt:i4>1572926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_Toc274313983</vt:lpwstr>
      </vt:variant>
      <vt:variant>
        <vt:i4>1572926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_Toc274313982</vt:lpwstr>
      </vt:variant>
      <vt:variant>
        <vt:i4>1572926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_Toc274313981</vt:lpwstr>
      </vt:variant>
      <vt:variant>
        <vt:i4>1572926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_Toc274313980</vt:lpwstr>
      </vt:variant>
      <vt:variant>
        <vt:i4>1507390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_Toc274313979</vt:lpwstr>
      </vt:variant>
      <vt:variant>
        <vt:i4>1507390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_Toc274313978</vt:lpwstr>
      </vt:variant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_Toc274313977</vt:lpwstr>
      </vt:variant>
      <vt:variant>
        <vt:i4>1507390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_Toc274313976</vt:lpwstr>
      </vt:variant>
      <vt:variant>
        <vt:i4>1507390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_Toc274313975</vt:lpwstr>
      </vt:variant>
      <vt:variant>
        <vt:i4>1507390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_Toc274313974</vt:lpwstr>
      </vt:variant>
      <vt:variant>
        <vt:i4>1507390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_Toc274313973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_Toc274313972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_Toc274313971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宏源证券信息技术总体规划</dc:title>
  <dc:creator>王海航</dc:creator>
  <cp:keywords>宏源证券 信息技术 规划</cp:keywords>
  <cp:lastModifiedBy>Holbrook</cp:lastModifiedBy>
  <cp:revision>11</cp:revision>
  <cp:lastPrinted>2002-06-07T12:00:00Z</cp:lastPrinted>
  <dcterms:created xsi:type="dcterms:W3CDTF">2011-12-08T01:28:00Z</dcterms:created>
  <dcterms:modified xsi:type="dcterms:W3CDTF">2011-12-09T02:24:00Z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出版商">
    <vt:lpwstr>wanghaihang</vt:lpwstr>
  </property>
</Properties>
</file>